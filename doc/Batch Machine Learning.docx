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328D2" w14:textId="5B280948" w:rsidR="007258A1" w:rsidRPr="00712B86" w:rsidRDefault="00632386">
      <w:r w:rsidRPr="00712B86">
        <w:rPr>
          <w:noProof/>
        </w:rPr>
        <mc:AlternateContent>
          <mc:Choice Requires="wps">
            <w:drawing>
              <wp:anchor distT="0" distB="0" distL="114300" distR="114300" simplePos="0" relativeHeight="251671552" behindDoc="1" locked="0" layoutInCell="1" allowOverlap="1" wp14:anchorId="399A1776" wp14:editId="60646538">
                <wp:simplePos x="0" y="0"/>
                <wp:positionH relativeFrom="margin">
                  <wp:posOffset>-1988288</wp:posOffset>
                </wp:positionH>
                <wp:positionV relativeFrom="page">
                  <wp:align>bottom</wp:align>
                </wp:positionV>
                <wp:extent cx="8623004" cy="11461897"/>
                <wp:effectExtent l="0" t="0" r="6985" b="635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23004" cy="11461897"/>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11CC313" w14:textId="77777777" w:rsidR="000654F0" w:rsidRDefault="000654F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A1776" id="Rectangle 166" o:spid="_x0000_s1026" style="position:absolute;margin-left:-156.55pt;margin-top:0;width:679pt;height:902.5pt;z-index:-251644928;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" fillcolor="#deeaf6 [660]" stroked="f" strokeweight="1pt">
                <v:fill color2="#9cc2e5 [1940]" rotate="t" focus="100%" type="gradient">
                  <o:fill v:ext="view" type="gradientUnscaled"/>
                </v:fill>
                <v:textbox inset="21.6pt,,21.6pt">
                  <w:txbxContent>
                    <w:p w14:paraId="311CC313" w14:textId="77777777" w:rsidR="000654F0" w:rsidRDefault="000654F0"/>
                  </w:txbxContent>
                </v:textbox>
                <w10:wrap anchorx="margin" anchory="page"/>
              </v:rect>
            </w:pict>
          </mc:Fallback>
        </mc:AlternateContent>
      </w:r>
      <w:r w:rsidR="007258A1" w:rsidRPr="00712B86">
        <w:t xml:space="preserve"> </w:t>
      </w:r>
    </w:p>
    <w:sdt>
      <w:sdtPr>
        <w:id w:val="1514647402"/>
        <w:docPartObj>
          <w:docPartGallery w:val="Cover Pages"/>
          <w:docPartUnique/>
        </w:docPartObj>
      </w:sdtPr>
      <w:sdtEndPr>
        <w:rPr>
          <w:color w:val="FFFFFF" w:themeColor="background1"/>
        </w:rPr>
      </w:sdtEndPr>
      <w:sdtContent>
        <w:p w14:paraId="1FB258FF" w14:textId="437AFBBE" w:rsidR="000654F0" w:rsidRPr="00712B86" w:rsidRDefault="007E421E">
          <w:r w:rsidRPr="00712B86">
            <w:rPr>
              <w:noProof/>
            </w:rPr>
            <mc:AlternateContent>
              <mc:Choice Requires="wps">
                <w:drawing>
                  <wp:anchor distT="0" distB="0" distL="114300" distR="114300" simplePos="0" relativeHeight="251667456" behindDoc="0" locked="0" layoutInCell="1" allowOverlap="1" wp14:anchorId="610D6E0E" wp14:editId="61EF6291">
                    <wp:simplePos x="0" y="0"/>
                    <wp:positionH relativeFrom="page">
                      <wp:posOffset>3245485</wp:posOffset>
                    </wp:positionH>
                    <wp:positionV relativeFrom="page">
                      <wp:posOffset>360045</wp:posOffset>
                    </wp:positionV>
                    <wp:extent cx="2998470" cy="7454265"/>
                    <wp:effectExtent l="0" t="0" r="5080" b="190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8470" cy="745426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03D4D" w14:textId="77777777" w:rsidR="000654F0" w:rsidRDefault="000654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0D6E0E" id="Rectangle 165" o:spid="_x0000_s1027" style="position:absolute;margin-left:255.55pt;margin-top:28.35pt;width:236.1pt;height:586.95pt;z-index:251667456;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" fillcolor="white [3212]" strokecolor="#747070 [1614]" strokeweight="1.25pt">
                    <v:path arrowok="t"/>
                    <v:textbox>
                      <w:txbxContent>
                        <w:p w14:paraId="25703D4D" w14:textId="77777777" w:rsidR="000654F0" w:rsidRDefault="000654F0"/>
                      </w:txbxContent>
                    </v:textbox>
                    <w10:wrap anchorx="page" anchory="page"/>
                  </v:rect>
                </w:pict>
              </mc:Fallback>
            </mc:AlternateContent>
          </w:r>
          <w:r w:rsidRPr="00712B86">
            <w:rPr>
              <w:noProof/>
            </w:rPr>
            <mc:AlternateContent>
              <mc:Choice Requires="wps">
                <w:drawing>
                  <wp:anchor distT="0" distB="0" distL="114300" distR="114300" simplePos="0" relativeHeight="251668480" behindDoc="0" locked="0" layoutInCell="1" allowOverlap="1" wp14:anchorId="6F651473" wp14:editId="1795E99D">
                    <wp:simplePos x="0" y="0"/>
                    <wp:positionH relativeFrom="page">
                      <wp:posOffset>3439795</wp:posOffset>
                    </wp:positionH>
                    <wp:positionV relativeFrom="page">
                      <wp:posOffset>353060</wp:posOffset>
                    </wp:positionV>
                    <wp:extent cx="2795905" cy="3206750"/>
                    <wp:effectExtent l="0" t="0" r="0" b="0"/>
                    <wp:wrapNone/>
                    <wp:docPr id="164"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5905" cy="32067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7470DE" w14:textId="04E8BA59" w:rsidR="000654F0" w:rsidRDefault="005E6A98">
                                <w:pPr>
                                  <w:spacing w:before="240"/>
                                  <w:jc w:val="center"/>
                                  <w:rPr>
                                    <w:color w:val="FFFFFF" w:themeColor="background1"/>
                                  </w:rPr>
                                </w:pPr>
                                <w:sdt>
                                  <w:sdtPr>
                                    <w:rPr>
                                      <w:color w:val="FFFFFF" w:themeColor="background1"/>
                                    </w:rPr>
                                    <w:alias w:val="Abstract"/>
                                    <w:id w:val="8276291"/>
                                    <w:placeholder>
                                      <w:docPart w:val="3AFBF7CC620C4D4886D30525737E6BDD"/>
                                    </w:placeholder>
                                    <w:showingPlcHdr/>
                                    <w:dataBinding w:prefixMappings="xmlns:ns0='http://schemas.microsoft.com/office/2006/coverPageProps'" w:xpath="/ns0:CoverPageProperties[1]/ns0:Abstract[1]" w:storeItemID="{55AF091B-3C7A-41E3-B477-F2FDAA23CFDA}"/>
                                    <w:text/>
                                  </w:sdtPr>
                                  <w:sdtEndPr/>
                                  <w:sdtContent>
                                    <w:r w:rsidR="000654F0">
                                      <w:rPr>
                                        <w:color w:val="FFFFFF" w:themeColor="background1"/>
                                      </w:rPr>
                                      <w:t xml:space="preserve">     </w:t>
                                    </w:r>
                                  </w:sdtContent>
                                </w:sdt>
                                <w:r w:rsidR="000654F0">
                                  <w:rPr>
                                    <w:color w:val="FFFFFF" w:themeColor="background1"/>
                                  </w:rPr>
                                  <w:t xml:space="preserve">A simple batch </w:t>
                                </w:r>
                                <w:r w:rsidR="002729BF">
                                  <w:rPr>
                                    <w:color w:val="FFFFFF" w:themeColor="background1"/>
                                  </w:rPr>
                                  <w:t xml:space="preserve">machine </w:t>
                                </w:r>
                                <w:r w:rsidR="000654F0">
                                  <w:rPr>
                                    <w:color w:val="FFFFFF" w:themeColor="background1"/>
                                  </w:rPr>
                                  <w:t>learning tool that would ease users in development to handle data with graphical support and statistical metrics.</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F651473" id="Rectangle 164" o:spid="_x0000_s1028" style="position:absolute;margin-left:270.85pt;margin-top:27.8pt;width:220.15pt;height:252.5pt;z-index:251668480;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" fillcolor="#44546a [3215]" stroked="f" strokeweight="1pt">
                    <v:textbox inset="14.4pt,14.4pt,14.4pt,28.8pt">
                      <w:txbxContent>
                        <w:p w14:paraId="377470DE" w14:textId="04E8BA59" w:rsidR="000654F0" w:rsidRDefault="0037042C">
                          <w:pPr>
                            <w:spacing w:before="240"/>
                            <w:jc w:val="center"/>
                            <w:rPr>
                              <w:color w:val="FFFFFF" w:themeColor="background1"/>
                            </w:rPr>
                          </w:pPr>
                          <w:sdt>
                            <w:sdtPr>
                              <w:rPr>
                                <w:color w:val="FFFFFF" w:themeColor="background1"/>
                              </w:rPr>
                              <w:alias w:val="Abstract"/>
                              <w:id w:val="8276291"/>
                              <w:placeholder>
                                <w:docPart w:val="3AFBF7CC620C4D4886D30525737E6BDD"/>
                              </w:placeholder>
                              <w:showingPlcHdr/>
                              <w:dataBinding w:prefixMappings="xmlns:ns0='http://schemas.microsoft.com/office/2006/coverPageProps'" w:xpath="/ns0:CoverPageProperties[1]/ns0:Abstract[1]" w:storeItemID="{55AF091B-3C7A-41E3-B477-F2FDAA23CFDA}"/>
                              <w:text/>
                            </w:sdtPr>
                            <w:sdtEndPr/>
                            <w:sdtContent>
                              <w:r w:rsidR="000654F0">
                                <w:rPr>
                                  <w:color w:val="FFFFFF" w:themeColor="background1"/>
                                </w:rPr>
                                <w:t xml:space="preserve">     </w:t>
                              </w:r>
                            </w:sdtContent>
                          </w:sdt>
                          <w:r w:rsidR="000654F0">
                            <w:rPr>
                              <w:color w:val="FFFFFF" w:themeColor="background1"/>
                            </w:rPr>
                            <w:t xml:space="preserve">A simple batch </w:t>
                          </w:r>
                          <w:r w:rsidR="002729BF">
                            <w:rPr>
                              <w:color w:val="FFFFFF" w:themeColor="background1"/>
                            </w:rPr>
                            <w:t xml:space="preserve">machine </w:t>
                          </w:r>
                          <w:r w:rsidR="000654F0">
                            <w:rPr>
                              <w:color w:val="FFFFFF" w:themeColor="background1"/>
                            </w:rPr>
                            <w:t>learning tool that would ease users in development to handle data with graphical support and statistical metrics.</w:t>
                          </w:r>
                        </w:p>
                      </w:txbxContent>
                    </v:textbox>
                    <w10:wrap anchorx="page" anchory="page"/>
                  </v:rect>
                </w:pict>
              </mc:Fallback>
            </mc:AlternateContent>
          </w:r>
          <w:r w:rsidRPr="00712B86">
            <w:rPr>
              <w:noProof/>
            </w:rPr>
            <mc:AlternateContent>
              <mc:Choice Requires="wps">
                <w:drawing>
                  <wp:anchor distT="0" distB="0" distL="114300" distR="114300" simplePos="0" relativeHeight="251670528" behindDoc="0" locked="0" layoutInCell="1" allowOverlap="1" wp14:anchorId="4F4E2171" wp14:editId="2C4AF6B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797175" cy="118745"/>
                    <wp:effectExtent l="0" t="0" r="0" b="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717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2C9179F" id="Rectangle 162" o:spid="_x0000_s1026" style="position:absolute;margin-left:0;margin-top:0;width:220.25pt;height:9.35pt;z-index:25167052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" fillcolor="#5b9bd5 [3204]" stroked="f" strokeweight="1pt">
                    <w10:wrap anchorx="page" anchory="page"/>
                  </v:rect>
                </w:pict>
              </mc:Fallback>
            </mc:AlternateContent>
          </w:r>
          <w:r w:rsidRPr="00712B86">
            <w:rPr>
              <w:noProof/>
            </w:rPr>
            <mc:AlternateContent>
              <mc:Choice Requires="wps">
                <w:drawing>
                  <wp:anchor distT="0" distB="0" distL="114300" distR="114300" simplePos="0" relativeHeight="251669504" behindDoc="0" locked="0" layoutInCell="1" allowOverlap="1" wp14:anchorId="5EF36C18" wp14:editId="547CF6A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9070" cy="2504440"/>
                    <wp:effectExtent l="0" t="0" r="0" b="0"/>
                    <wp:wrapSquare wrapText="bothSides"/>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250444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91ABAA3" w14:textId="6674F2E5" w:rsidR="000654F0" w:rsidRDefault="00693B87">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Batch Machine Learning</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6176A55A" w14:textId="16D36880" w:rsidR="000654F0" w:rsidRDefault="000654F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STAT995 – Research Project</w:t>
                                    </w:r>
                                    <w:r w:rsidR="006D4A52">
                                      <w:rPr>
                                        <w:rFonts w:asciiTheme="majorHAnsi" w:eastAsiaTheme="majorEastAsia" w:hAnsiTheme="majorHAnsi" w:cstheme="majorBidi"/>
                                        <w:noProof/>
                                        <w:color w:val="44546A" w:themeColor="text2"/>
                                        <w:sz w:val="32"/>
                                        <w:szCs w:val="32"/>
                                      </w:rPr>
                                      <w:t xml:space="preserve"> (AUT Coursework)</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EF36C18" id="_x0000_t202" coordsize="21600,21600" o:spt="202" path="m,l,21600r21600,l21600,xe">
                    <v:stroke joinstyle="miter"/>
                    <v:path gradientshapeok="t" o:connecttype="rect"/>
                  </v:shapetype>
                  <v:shape id="Text Box 161" o:spid="_x0000_s1029" type="#_x0000_t202" style="position:absolute;margin-left:0;margin-top:0;width:214.1pt;height:197.2pt;z-index:25166950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91ABAA3" w14:textId="6674F2E5" w:rsidR="000654F0" w:rsidRDefault="00693B87">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Batch Machine Learning</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6176A55A" w14:textId="16D36880" w:rsidR="000654F0" w:rsidRDefault="000654F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STAT995 – Research Project</w:t>
                              </w:r>
                              <w:r w:rsidR="006D4A52">
                                <w:rPr>
                                  <w:rFonts w:asciiTheme="majorHAnsi" w:eastAsiaTheme="majorEastAsia" w:hAnsiTheme="majorHAnsi" w:cstheme="majorBidi"/>
                                  <w:noProof/>
                                  <w:color w:val="44546A" w:themeColor="text2"/>
                                  <w:sz w:val="32"/>
                                  <w:szCs w:val="32"/>
                                </w:rPr>
                                <w:t xml:space="preserve"> (AUT Coursework)</w:t>
                              </w:r>
                            </w:p>
                          </w:sdtContent>
                        </w:sdt>
                      </w:txbxContent>
                    </v:textbox>
                    <w10:wrap type="square" anchorx="page" anchory="page"/>
                  </v:shape>
                </w:pict>
              </mc:Fallback>
            </mc:AlternateContent>
          </w:r>
        </w:p>
        <w:p w14:paraId="1998BBAB" w14:textId="601886E2" w:rsidR="000654F0" w:rsidRPr="00712B86" w:rsidRDefault="003124FA">
          <w:pPr>
            <w:rPr>
              <w:color w:val="FFFFFF" w:themeColor="background1"/>
            </w:rPr>
          </w:pPr>
          <w:r w:rsidRPr="00712B86">
            <w:rPr>
              <w:noProof/>
            </w:rPr>
            <mc:AlternateContent>
              <mc:Choice Requires="wps">
                <w:drawing>
                  <wp:anchor distT="0" distB="0" distL="114300" distR="114300" simplePos="0" relativeHeight="251672576" behindDoc="0" locked="0" layoutInCell="1" allowOverlap="1" wp14:anchorId="35D3928B" wp14:editId="4697C0D9">
                    <wp:simplePos x="0" y="0"/>
                    <wp:positionH relativeFrom="page">
                      <wp:posOffset>3429000</wp:posOffset>
                    </wp:positionH>
                    <wp:positionV relativeFrom="page">
                      <wp:posOffset>6657975</wp:posOffset>
                    </wp:positionV>
                    <wp:extent cx="2719070" cy="683895"/>
                    <wp:effectExtent l="0" t="0" r="0" b="1905"/>
                    <wp:wrapSquare wrapText="bothSides"/>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683895"/>
                            </a:xfrm>
                            <a:prstGeom prst="rect">
                              <a:avLst/>
                            </a:prstGeom>
                            <a:noFill/>
                            <a:ln w="6350">
                              <a:noFill/>
                            </a:ln>
                            <a:effectLst/>
                          </wps:spPr>
                          <wps:txbx>
                            <w:txbxContent>
                              <w:p w14:paraId="6BF4643B" w14:textId="7CEB7B93" w:rsidR="00AD3B05" w:rsidRDefault="003124FA">
                                <w:pPr>
                                  <w:pStyle w:val="NoSpacing"/>
                                  <w:rPr>
                                    <w:noProof/>
                                    <w:color w:val="44546A" w:themeColor="text2"/>
                                    <w:sz w:val="20"/>
                                    <w:szCs w:val="20"/>
                                  </w:rPr>
                                </w:pPr>
                                <w:r w:rsidRPr="00AD3B05">
                                  <w:rPr>
                                    <w:noProof/>
                                    <w:color w:val="44546A" w:themeColor="text2"/>
                                    <w:sz w:val="20"/>
                                    <w:szCs w:val="20"/>
                                  </w:rPr>
                                  <w:t xml:space="preserve">Created </w:t>
                                </w:r>
                                <w:r w:rsidR="00921D13" w:rsidRPr="00AD3B05">
                                  <w:rPr>
                                    <w:noProof/>
                                    <w:color w:val="44546A" w:themeColor="text2"/>
                                    <w:sz w:val="20"/>
                                    <w:szCs w:val="20"/>
                                  </w:rPr>
                                  <w:t xml:space="preserve">By: </w:t>
                                </w:r>
                                <w:sdt>
                                  <w:sdtPr>
                                    <w:rPr>
                                      <w:noProof/>
                                      <w:color w:val="44546A" w:themeColor="text2"/>
                                      <w:sz w:val="20"/>
                                      <w:szCs w:val="20"/>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654F0" w:rsidRPr="00AD3B05">
                                      <w:rPr>
                                        <w:noProof/>
                                        <w:color w:val="44546A" w:themeColor="text2"/>
                                        <w:sz w:val="20"/>
                                        <w:szCs w:val="20"/>
                                      </w:rPr>
                                      <w:t>Minnie Tan</w:t>
                                    </w:r>
                                  </w:sdtContent>
                                </w:sdt>
                              </w:p>
                              <w:p w14:paraId="29C62240" w14:textId="290045BC" w:rsidR="000654F0" w:rsidRDefault="00C75017">
                                <w:pPr>
                                  <w:pStyle w:val="NoSpacing"/>
                                  <w:rPr>
                                    <w:noProof/>
                                    <w:color w:val="44546A" w:themeColor="text2"/>
                                    <w:sz w:val="20"/>
                                    <w:szCs w:val="20"/>
                                  </w:rPr>
                                </w:pPr>
                                <w:r w:rsidRPr="00AD3B05">
                                  <w:rPr>
                                    <w:noProof/>
                                    <w:color w:val="44546A" w:themeColor="text2"/>
                                    <w:sz w:val="20"/>
                                    <w:szCs w:val="20"/>
                                  </w:rPr>
                                  <w:t>StudentID: 17996397</w:t>
                                </w:r>
                                <w:r w:rsidR="00AD3B05">
                                  <w:rPr>
                                    <w:noProof/>
                                    <w:color w:val="44546A" w:themeColor="text2"/>
                                    <w:sz w:val="20"/>
                                    <w:szCs w:val="20"/>
                                  </w:rPr>
                                  <w:t>, NetworkID: xrx5385</w:t>
                                </w:r>
                              </w:p>
                              <w:p w14:paraId="0A7FFC51" w14:textId="03F39C64" w:rsidR="000F0933" w:rsidRPr="00AD3B05" w:rsidRDefault="000F0933">
                                <w:pPr>
                                  <w:pStyle w:val="NoSpacing"/>
                                  <w:rPr>
                                    <w:noProof/>
                                    <w:color w:val="44546A" w:themeColor="text2"/>
                                    <w:sz w:val="20"/>
                                    <w:szCs w:val="20"/>
                                  </w:rPr>
                                </w:pPr>
                                <w:r>
                                  <w:rPr>
                                    <w:noProof/>
                                    <w:color w:val="44546A" w:themeColor="text2"/>
                                    <w:sz w:val="20"/>
                                    <w:szCs w:val="20"/>
                                  </w:rPr>
                                  <w:t>Date: 10 June 2022</w:t>
                                </w:r>
                              </w:p>
                              <w:p w14:paraId="086299EA" w14:textId="54C9E816" w:rsidR="003124FA" w:rsidRPr="00AD3B05" w:rsidRDefault="003124FA">
                                <w:pPr>
                                  <w:pStyle w:val="NoSpacing"/>
                                  <w:rPr>
                                    <w:noProof/>
                                    <w:color w:val="44546A" w:themeColor="text2"/>
                                    <w:sz w:val="20"/>
                                    <w:szCs w:val="20"/>
                                  </w:rPr>
                                </w:pPr>
                                <w:r w:rsidRPr="00AD3B05">
                                  <w:rPr>
                                    <w:noProof/>
                                    <w:color w:val="44546A" w:themeColor="text2"/>
                                    <w:sz w:val="20"/>
                                    <w:szCs w:val="20"/>
                                  </w:rPr>
                                  <w:t>Adviser: Victor Miranda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35D3928B" id="Text Box 163" o:spid="_x0000_s1030" type="#_x0000_t202" style="position:absolute;margin-left:270pt;margin-top:524.25pt;width:214.1pt;height:53.85pt;z-index:25167257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" filled="f" stroked="f" strokeweight=".5pt">
                    <v:textbox>
                      <w:txbxContent>
                        <w:p w14:paraId="6BF4643B" w14:textId="7CEB7B93" w:rsidR="00AD3B05" w:rsidRDefault="003124FA">
                          <w:pPr>
                            <w:pStyle w:val="NoSpacing"/>
                            <w:rPr>
                              <w:noProof/>
                              <w:color w:val="44546A" w:themeColor="text2"/>
                              <w:sz w:val="20"/>
                              <w:szCs w:val="20"/>
                            </w:rPr>
                          </w:pPr>
                          <w:r w:rsidRPr="00AD3B05">
                            <w:rPr>
                              <w:noProof/>
                              <w:color w:val="44546A" w:themeColor="text2"/>
                              <w:sz w:val="20"/>
                              <w:szCs w:val="20"/>
                            </w:rPr>
                            <w:t xml:space="preserve">Created </w:t>
                          </w:r>
                          <w:r w:rsidR="00921D13" w:rsidRPr="00AD3B05">
                            <w:rPr>
                              <w:noProof/>
                              <w:color w:val="44546A" w:themeColor="text2"/>
                              <w:sz w:val="20"/>
                              <w:szCs w:val="20"/>
                            </w:rPr>
                            <w:t xml:space="preserve">By: </w:t>
                          </w:r>
                          <w:sdt>
                            <w:sdtPr>
                              <w:rPr>
                                <w:noProof/>
                                <w:color w:val="44546A" w:themeColor="text2"/>
                                <w:sz w:val="20"/>
                                <w:szCs w:val="20"/>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654F0" w:rsidRPr="00AD3B05">
                                <w:rPr>
                                  <w:noProof/>
                                  <w:color w:val="44546A" w:themeColor="text2"/>
                                  <w:sz w:val="20"/>
                                  <w:szCs w:val="20"/>
                                </w:rPr>
                                <w:t>Minnie Tan</w:t>
                              </w:r>
                            </w:sdtContent>
                          </w:sdt>
                        </w:p>
                        <w:p w14:paraId="29C62240" w14:textId="290045BC" w:rsidR="000654F0" w:rsidRDefault="00C75017">
                          <w:pPr>
                            <w:pStyle w:val="NoSpacing"/>
                            <w:rPr>
                              <w:noProof/>
                              <w:color w:val="44546A" w:themeColor="text2"/>
                              <w:sz w:val="20"/>
                              <w:szCs w:val="20"/>
                            </w:rPr>
                          </w:pPr>
                          <w:r w:rsidRPr="00AD3B05">
                            <w:rPr>
                              <w:noProof/>
                              <w:color w:val="44546A" w:themeColor="text2"/>
                              <w:sz w:val="20"/>
                              <w:szCs w:val="20"/>
                            </w:rPr>
                            <w:t>StudentID: 17996397</w:t>
                          </w:r>
                          <w:r w:rsidR="00AD3B05">
                            <w:rPr>
                              <w:noProof/>
                              <w:color w:val="44546A" w:themeColor="text2"/>
                              <w:sz w:val="20"/>
                              <w:szCs w:val="20"/>
                            </w:rPr>
                            <w:t>, NetworkID: xrx5385</w:t>
                          </w:r>
                        </w:p>
                        <w:p w14:paraId="0A7FFC51" w14:textId="03F39C64" w:rsidR="000F0933" w:rsidRPr="00AD3B05" w:rsidRDefault="000F0933">
                          <w:pPr>
                            <w:pStyle w:val="NoSpacing"/>
                            <w:rPr>
                              <w:noProof/>
                              <w:color w:val="44546A" w:themeColor="text2"/>
                              <w:sz w:val="20"/>
                              <w:szCs w:val="20"/>
                            </w:rPr>
                          </w:pPr>
                          <w:r>
                            <w:rPr>
                              <w:noProof/>
                              <w:color w:val="44546A" w:themeColor="text2"/>
                              <w:sz w:val="20"/>
                              <w:szCs w:val="20"/>
                            </w:rPr>
                            <w:t>Date: 10 June 2022</w:t>
                          </w:r>
                        </w:p>
                        <w:p w14:paraId="086299EA" w14:textId="54C9E816" w:rsidR="003124FA" w:rsidRPr="00AD3B05" w:rsidRDefault="003124FA">
                          <w:pPr>
                            <w:pStyle w:val="NoSpacing"/>
                            <w:rPr>
                              <w:noProof/>
                              <w:color w:val="44546A" w:themeColor="text2"/>
                              <w:sz w:val="20"/>
                              <w:szCs w:val="20"/>
                            </w:rPr>
                          </w:pPr>
                          <w:r w:rsidRPr="00AD3B05">
                            <w:rPr>
                              <w:noProof/>
                              <w:color w:val="44546A" w:themeColor="text2"/>
                              <w:sz w:val="20"/>
                              <w:szCs w:val="20"/>
                            </w:rPr>
                            <w:t>Adviser: Victor Miranda</w:t>
                          </w:r>
                        </w:p>
                      </w:txbxContent>
                    </v:textbox>
                    <w10:wrap type="square" anchorx="page" anchory="page"/>
                  </v:shape>
                </w:pict>
              </mc:Fallback>
            </mc:AlternateContent>
          </w:r>
          <w:r w:rsidR="000654F0" w:rsidRPr="00712B86">
            <w:rPr>
              <w:color w:val="FFFFFF" w:themeColor="background1"/>
            </w:rPr>
            <w:br w:type="page"/>
          </w:r>
        </w:p>
      </w:sdtContent>
    </w:sdt>
    <w:p w14:paraId="6ACAD220" w14:textId="77777777" w:rsidR="000654F0" w:rsidRPr="00712B86" w:rsidRDefault="000654F0" w:rsidP="000654F0">
      <w:pPr>
        <w:rPr>
          <w:b/>
          <w:bCs/>
          <w:noProof/>
        </w:rPr>
        <w:sectPr w:rsidR="000654F0" w:rsidRPr="00712B86" w:rsidSect="004845C4">
          <w:headerReference w:type="default" r:id="rId7"/>
          <w:footerReference w:type="default" r:id="rId8"/>
          <w:footerReference w:type="first" r:id="rId9"/>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NZ"/>
        </w:rPr>
        <w:id w:val="-1655436887"/>
        <w:docPartObj>
          <w:docPartGallery w:val="Table of Contents"/>
          <w:docPartUnique/>
        </w:docPartObj>
      </w:sdtPr>
      <w:sdtEndPr>
        <w:rPr>
          <w:b/>
          <w:bCs/>
          <w:noProof/>
        </w:rPr>
      </w:sdtEndPr>
      <w:sdtContent>
        <w:p w14:paraId="13644B37" w14:textId="77777777" w:rsidR="000654F0" w:rsidRPr="00712B86" w:rsidRDefault="000654F0" w:rsidP="000654F0">
          <w:pPr>
            <w:pStyle w:val="TOCHeading"/>
            <w:rPr>
              <w:sz w:val="22"/>
              <w:szCs w:val="22"/>
            </w:rPr>
          </w:pPr>
          <w:r w:rsidRPr="00712B86">
            <w:rPr>
              <w:sz w:val="22"/>
              <w:szCs w:val="22"/>
            </w:rPr>
            <w:t>Contents</w:t>
          </w:r>
        </w:p>
        <w:p w14:paraId="39BDB6A4" w14:textId="6FB7084B" w:rsidR="00DC41AA" w:rsidRDefault="000654F0">
          <w:pPr>
            <w:pStyle w:val="TOC1"/>
            <w:tabs>
              <w:tab w:val="left" w:pos="440"/>
              <w:tab w:val="right" w:leader="dot" w:pos="9016"/>
            </w:tabs>
            <w:rPr>
              <w:rFonts w:eastAsiaTheme="minorEastAsia"/>
              <w:noProof/>
              <w:lang w:val="en-US"/>
            </w:rPr>
          </w:pPr>
          <w:r w:rsidRPr="00712B86">
            <w:fldChar w:fldCharType="begin"/>
          </w:r>
          <w:r w:rsidRPr="00712B86">
            <w:instrText xml:space="preserve"> TOC \o "1-3" \h \z \u </w:instrText>
          </w:r>
          <w:r w:rsidRPr="00712B86">
            <w:fldChar w:fldCharType="separate"/>
          </w:r>
          <w:hyperlink w:anchor="_Toc105604337" w:history="1">
            <w:r w:rsidR="00DC41AA" w:rsidRPr="00C2317A">
              <w:rPr>
                <w:rStyle w:val="Hyperlink"/>
                <w:noProof/>
              </w:rPr>
              <w:t>I.</w:t>
            </w:r>
            <w:r w:rsidR="00DC41AA">
              <w:rPr>
                <w:rFonts w:eastAsiaTheme="minorEastAsia"/>
                <w:noProof/>
                <w:lang w:val="en-US"/>
              </w:rPr>
              <w:tab/>
            </w:r>
            <w:r w:rsidR="00DC41AA" w:rsidRPr="00C2317A">
              <w:rPr>
                <w:rStyle w:val="Hyperlink"/>
                <w:noProof/>
              </w:rPr>
              <w:t>Acknowledgements</w:t>
            </w:r>
            <w:r w:rsidR="00DC41AA">
              <w:rPr>
                <w:noProof/>
                <w:webHidden/>
              </w:rPr>
              <w:tab/>
            </w:r>
            <w:r w:rsidR="00DC41AA">
              <w:rPr>
                <w:noProof/>
                <w:webHidden/>
              </w:rPr>
              <w:fldChar w:fldCharType="begin"/>
            </w:r>
            <w:r w:rsidR="00DC41AA">
              <w:rPr>
                <w:noProof/>
                <w:webHidden/>
              </w:rPr>
              <w:instrText xml:space="preserve"> PAGEREF _Toc105604337 \h </w:instrText>
            </w:r>
            <w:r w:rsidR="00DC41AA">
              <w:rPr>
                <w:noProof/>
                <w:webHidden/>
              </w:rPr>
            </w:r>
            <w:r w:rsidR="00DC41AA">
              <w:rPr>
                <w:noProof/>
                <w:webHidden/>
              </w:rPr>
              <w:fldChar w:fldCharType="separate"/>
            </w:r>
            <w:r w:rsidR="00DC41AA">
              <w:rPr>
                <w:noProof/>
                <w:webHidden/>
              </w:rPr>
              <w:t>1</w:t>
            </w:r>
            <w:r w:rsidR="00DC41AA">
              <w:rPr>
                <w:noProof/>
                <w:webHidden/>
              </w:rPr>
              <w:fldChar w:fldCharType="end"/>
            </w:r>
          </w:hyperlink>
        </w:p>
        <w:p w14:paraId="3E1485B9" w14:textId="35E90599" w:rsidR="00DC41AA" w:rsidRDefault="005E6A98">
          <w:pPr>
            <w:pStyle w:val="TOC1"/>
            <w:tabs>
              <w:tab w:val="left" w:pos="440"/>
              <w:tab w:val="right" w:leader="dot" w:pos="9016"/>
            </w:tabs>
            <w:rPr>
              <w:rFonts w:eastAsiaTheme="minorEastAsia"/>
              <w:noProof/>
              <w:lang w:val="en-US"/>
            </w:rPr>
          </w:pPr>
          <w:hyperlink w:anchor="_Toc105604338" w:history="1">
            <w:r w:rsidR="00DC41AA" w:rsidRPr="00C2317A">
              <w:rPr>
                <w:rStyle w:val="Hyperlink"/>
                <w:noProof/>
              </w:rPr>
              <w:t>II.</w:t>
            </w:r>
            <w:r w:rsidR="00DC41AA">
              <w:rPr>
                <w:rFonts w:eastAsiaTheme="minorEastAsia"/>
                <w:noProof/>
                <w:lang w:val="en-US"/>
              </w:rPr>
              <w:tab/>
            </w:r>
            <w:r w:rsidR="00DC41AA" w:rsidRPr="00C2317A">
              <w:rPr>
                <w:rStyle w:val="Hyperlink"/>
                <w:noProof/>
              </w:rPr>
              <w:t>Overview of the Project</w:t>
            </w:r>
            <w:r w:rsidR="00DC41AA">
              <w:rPr>
                <w:noProof/>
                <w:webHidden/>
              </w:rPr>
              <w:tab/>
            </w:r>
            <w:r w:rsidR="00DC41AA">
              <w:rPr>
                <w:noProof/>
                <w:webHidden/>
              </w:rPr>
              <w:fldChar w:fldCharType="begin"/>
            </w:r>
            <w:r w:rsidR="00DC41AA">
              <w:rPr>
                <w:noProof/>
                <w:webHidden/>
              </w:rPr>
              <w:instrText xml:space="preserve"> PAGEREF _Toc105604338 \h </w:instrText>
            </w:r>
            <w:r w:rsidR="00DC41AA">
              <w:rPr>
                <w:noProof/>
                <w:webHidden/>
              </w:rPr>
            </w:r>
            <w:r w:rsidR="00DC41AA">
              <w:rPr>
                <w:noProof/>
                <w:webHidden/>
              </w:rPr>
              <w:fldChar w:fldCharType="separate"/>
            </w:r>
            <w:r w:rsidR="00DC41AA">
              <w:rPr>
                <w:noProof/>
                <w:webHidden/>
              </w:rPr>
              <w:t>1</w:t>
            </w:r>
            <w:r w:rsidR="00DC41AA">
              <w:rPr>
                <w:noProof/>
                <w:webHidden/>
              </w:rPr>
              <w:fldChar w:fldCharType="end"/>
            </w:r>
          </w:hyperlink>
        </w:p>
        <w:p w14:paraId="345AE35F" w14:textId="44B80A24" w:rsidR="00DC41AA" w:rsidRDefault="005E6A98">
          <w:pPr>
            <w:pStyle w:val="TOC1"/>
            <w:tabs>
              <w:tab w:val="left" w:pos="660"/>
              <w:tab w:val="right" w:leader="dot" w:pos="9016"/>
            </w:tabs>
            <w:rPr>
              <w:rFonts w:eastAsiaTheme="minorEastAsia"/>
              <w:noProof/>
              <w:lang w:val="en-US"/>
            </w:rPr>
          </w:pPr>
          <w:hyperlink w:anchor="_Toc105604339" w:history="1">
            <w:r w:rsidR="00DC41AA" w:rsidRPr="00C2317A">
              <w:rPr>
                <w:rStyle w:val="Hyperlink"/>
                <w:noProof/>
              </w:rPr>
              <w:t>III.</w:t>
            </w:r>
            <w:r w:rsidR="00DC41AA">
              <w:rPr>
                <w:rFonts w:eastAsiaTheme="minorEastAsia"/>
                <w:noProof/>
                <w:lang w:val="en-US"/>
              </w:rPr>
              <w:tab/>
            </w:r>
            <w:r w:rsidR="00DC41AA" w:rsidRPr="00C2317A">
              <w:rPr>
                <w:rStyle w:val="Hyperlink"/>
                <w:noProof/>
              </w:rPr>
              <w:t>Abstract / Executive Summary</w:t>
            </w:r>
            <w:r w:rsidR="00DC41AA">
              <w:rPr>
                <w:noProof/>
                <w:webHidden/>
              </w:rPr>
              <w:tab/>
            </w:r>
            <w:r w:rsidR="00DC41AA">
              <w:rPr>
                <w:noProof/>
                <w:webHidden/>
              </w:rPr>
              <w:fldChar w:fldCharType="begin"/>
            </w:r>
            <w:r w:rsidR="00DC41AA">
              <w:rPr>
                <w:noProof/>
                <w:webHidden/>
              </w:rPr>
              <w:instrText xml:space="preserve"> PAGEREF _Toc105604339 \h </w:instrText>
            </w:r>
            <w:r w:rsidR="00DC41AA">
              <w:rPr>
                <w:noProof/>
                <w:webHidden/>
              </w:rPr>
            </w:r>
            <w:r w:rsidR="00DC41AA">
              <w:rPr>
                <w:noProof/>
                <w:webHidden/>
              </w:rPr>
              <w:fldChar w:fldCharType="separate"/>
            </w:r>
            <w:r w:rsidR="00DC41AA">
              <w:rPr>
                <w:noProof/>
                <w:webHidden/>
              </w:rPr>
              <w:t>1</w:t>
            </w:r>
            <w:r w:rsidR="00DC41AA">
              <w:rPr>
                <w:noProof/>
                <w:webHidden/>
              </w:rPr>
              <w:fldChar w:fldCharType="end"/>
            </w:r>
          </w:hyperlink>
        </w:p>
        <w:p w14:paraId="1DD19333" w14:textId="0185E1C0" w:rsidR="00DC41AA" w:rsidRDefault="005E6A98">
          <w:pPr>
            <w:pStyle w:val="TOC1"/>
            <w:tabs>
              <w:tab w:val="left" w:pos="660"/>
              <w:tab w:val="right" w:leader="dot" w:pos="9016"/>
            </w:tabs>
            <w:rPr>
              <w:rFonts w:eastAsiaTheme="minorEastAsia"/>
              <w:noProof/>
              <w:lang w:val="en-US"/>
            </w:rPr>
          </w:pPr>
          <w:hyperlink w:anchor="_Toc105604340" w:history="1">
            <w:r w:rsidR="00DC41AA" w:rsidRPr="00C2317A">
              <w:rPr>
                <w:rStyle w:val="Hyperlink"/>
                <w:noProof/>
              </w:rPr>
              <w:t>IV.</w:t>
            </w:r>
            <w:r w:rsidR="00DC41AA">
              <w:rPr>
                <w:rFonts w:eastAsiaTheme="minorEastAsia"/>
                <w:noProof/>
                <w:lang w:val="en-US"/>
              </w:rPr>
              <w:tab/>
            </w:r>
            <w:r w:rsidR="00DC41AA" w:rsidRPr="00C2317A">
              <w:rPr>
                <w:rStyle w:val="Hyperlink"/>
                <w:noProof/>
              </w:rPr>
              <w:t>Objectives</w:t>
            </w:r>
            <w:r w:rsidR="00DC41AA">
              <w:rPr>
                <w:noProof/>
                <w:webHidden/>
              </w:rPr>
              <w:tab/>
            </w:r>
            <w:r w:rsidR="00DC41AA">
              <w:rPr>
                <w:noProof/>
                <w:webHidden/>
              </w:rPr>
              <w:fldChar w:fldCharType="begin"/>
            </w:r>
            <w:r w:rsidR="00DC41AA">
              <w:rPr>
                <w:noProof/>
                <w:webHidden/>
              </w:rPr>
              <w:instrText xml:space="preserve"> PAGEREF _Toc105604340 \h </w:instrText>
            </w:r>
            <w:r w:rsidR="00DC41AA">
              <w:rPr>
                <w:noProof/>
                <w:webHidden/>
              </w:rPr>
            </w:r>
            <w:r w:rsidR="00DC41AA">
              <w:rPr>
                <w:noProof/>
                <w:webHidden/>
              </w:rPr>
              <w:fldChar w:fldCharType="separate"/>
            </w:r>
            <w:r w:rsidR="00DC41AA">
              <w:rPr>
                <w:noProof/>
                <w:webHidden/>
              </w:rPr>
              <w:t>2</w:t>
            </w:r>
            <w:r w:rsidR="00DC41AA">
              <w:rPr>
                <w:noProof/>
                <w:webHidden/>
              </w:rPr>
              <w:fldChar w:fldCharType="end"/>
            </w:r>
          </w:hyperlink>
        </w:p>
        <w:p w14:paraId="0C08BD49" w14:textId="1902FB4B" w:rsidR="00DC41AA" w:rsidRDefault="005E6A98">
          <w:pPr>
            <w:pStyle w:val="TOC1"/>
            <w:tabs>
              <w:tab w:val="left" w:pos="440"/>
              <w:tab w:val="right" w:leader="dot" w:pos="9016"/>
            </w:tabs>
            <w:rPr>
              <w:rFonts w:eastAsiaTheme="minorEastAsia"/>
              <w:noProof/>
              <w:lang w:val="en-US"/>
            </w:rPr>
          </w:pPr>
          <w:hyperlink w:anchor="_Toc105604341" w:history="1">
            <w:r w:rsidR="00DC41AA" w:rsidRPr="00C2317A">
              <w:rPr>
                <w:rStyle w:val="Hyperlink"/>
                <w:noProof/>
              </w:rPr>
              <w:t>V.</w:t>
            </w:r>
            <w:r w:rsidR="00DC41AA">
              <w:rPr>
                <w:rFonts w:eastAsiaTheme="minorEastAsia"/>
                <w:noProof/>
                <w:lang w:val="en-US"/>
              </w:rPr>
              <w:tab/>
            </w:r>
            <w:r w:rsidR="00DC41AA" w:rsidRPr="00C2317A">
              <w:rPr>
                <w:rStyle w:val="Hyperlink"/>
                <w:noProof/>
              </w:rPr>
              <w:t>Research Questions</w:t>
            </w:r>
            <w:r w:rsidR="00DC41AA">
              <w:rPr>
                <w:noProof/>
                <w:webHidden/>
              </w:rPr>
              <w:tab/>
            </w:r>
            <w:r w:rsidR="00DC41AA">
              <w:rPr>
                <w:noProof/>
                <w:webHidden/>
              </w:rPr>
              <w:fldChar w:fldCharType="begin"/>
            </w:r>
            <w:r w:rsidR="00DC41AA">
              <w:rPr>
                <w:noProof/>
                <w:webHidden/>
              </w:rPr>
              <w:instrText xml:space="preserve"> PAGEREF _Toc105604341 \h </w:instrText>
            </w:r>
            <w:r w:rsidR="00DC41AA">
              <w:rPr>
                <w:noProof/>
                <w:webHidden/>
              </w:rPr>
            </w:r>
            <w:r w:rsidR="00DC41AA">
              <w:rPr>
                <w:noProof/>
                <w:webHidden/>
              </w:rPr>
              <w:fldChar w:fldCharType="separate"/>
            </w:r>
            <w:r w:rsidR="00DC41AA">
              <w:rPr>
                <w:noProof/>
                <w:webHidden/>
              </w:rPr>
              <w:t>2</w:t>
            </w:r>
            <w:r w:rsidR="00DC41AA">
              <w:rPr>
                <w:noProof/>
                <w:webHidden/>
              </w:rPr>
              <w:fldChar w:fldCharType="end"/>
            </w:r>
          </w:hyperlink>
        </w:p>
        <w:p w14:paraId="46523E02" w14:textId="4286735F" w:rsidR="00DC41AA" w:rsidRDefault="005E6A98">
          <w:pPr>
            <w:pStyle w:val="TOC1"/>
            <w:tabs>
              <w:tab w:val="left" w:pos="660"/>
              <w:tab w:val="right" w:leader="dot" w:pos="9016"/>
            </w:tabs>
            <w:rPr>
              <w:rFonts w:eastAsiaTheme="minorEastAsia"/>
              <w:noProof/>
              <w:lang w:val="en-US"/>
            </w:rPr>
          </w:pPr>
          <w:hyperlink w:anchor="_Toc105604342" w:history="1">
            <w:r w:rsidR="00DC41AA" w:rsidRPr="00C2317A">
              <w:rPr>
                <w:rStyle w:val="Hyperlink"/>
                <w:noProof/>
              </w:rPr>
              <w:t>VI.</w:t>
            </w:r>
            <w:r w:rsidR="00DC41AA">
              <w:rPr>
                <w:rFonts w:eastAsiaTheme="minorEastAsia"/>
                <w:noProof/>
                <w:lang w:val="en-US"/>
              </w:rPr>
              <w:tab/>
            </w:r>
            <w:r w:rsidR="00DC41AA" w:rsidRPr="00C2317A">
              <w:rPr>
                <w:rStyle w:val="Hyperlink"/>
                <w:noProof/>
              </w:rPr>
              <w:t>Literature Review</w:t>
            </w:r>
            <w:r w:rsidR="00DC41AA">
              <w:rPr>
                <w:noProof/>
                <w:webHidden/>
              </w:rPr>
              <w:tab/>
            </w:r>
            <w:r w:rsidR="00DC41AA">
              <w:rPr>
                <w:noProof/>
                <w:webHidden/>
              </w:rPr>
              <w:fldChar w:fldCharType="begin"/>
            </w:r>
            <w:r w:rsidR="00DC41AA">
              <w:rPr>
                <w:noProof/>
                <w:webHidden/>
              </w:rPr>
              <w:instrText xml:space="preserve"> PAGEREF _Toc105604342 \h </w:instrText>
            </w:r>
            <w:r w:rsidR="00DC41AA">
              <w:rPr>
                <w:noProof/>
                <w:webHidden/>
              </w:rPr>
            </w:r>
            <w:r w:rsidR="00DC41AA">
              <w:rPr>
                <w:noProof/>
                <w:webHidden/>
              </w:rPr>
              <w:fldChar w:fldCharType="separate"/>
            </w:r>
            <w:r w:rsidR="00DC41AA">
              <w:rPr>
                <w:noProof/>
                <w:webHidden/>
              </w:rPr>
              <w:t>2</w:t>
            </w:r>
            <w:r w:rsidR="00DC41AA">
              <w:rPr>
                <w:noProof/>
                <w:webHidden/>
              </w:rPr>
              <w:fldChar w:fldCharType="end"/>
            </w:r>
          </w:hyperlink>
        </w:p>
        <w:p w14:paraId="5C21BE2C" w14:textId="221DF9DF" w:rsidR="00DC41AA" w:rsidRDefault="005E6A98">
          <w:pPr>
            <w:pStyle w:val="TOC1"/>
            <w:tabs>
              <w:tab w:val="left" w:pos="660"/>
              <w:tab w:val="right" w:leader="dot" w:pos="9016"/>
            </w:tabs>
            <w:rPr>
              <w:rFonts w:eastAsiaTheme="minorEastAsia"/>
              <w:noProof/>
              <w:lang w:val="en-US"/>
            </w:rPr>
          </w:pPr>
          <w:hyperlink w:anchor="_Toc105604343" w:history="1">
            <w:r w:rsidR="00DC41AA" w:rsidRPr="00C2317A">
              <w:rPr>
                <w:rStyle w:val="Hyperlink"/>
                <w:noProof/>
              </w:rPr>
              <w:t>VII.</w:t>
            </w:r>
            <w:r w:rsidR="00DC41AA">
              <w:rPr>
                <w:rFonts w:eastAsiaTheme="minorEastAsia"/>
                <w:noProof/>
                <w:lang w:val="en-US"/>
              </w:rPr>
              <w:tab/>
            </w:r>
            <w:r w:rsidR="00DC41AA" w:rsidRPr="00C2317A">
              <w:rPr>
                <w:rStyle w:val="Hyperlink"/>
                <w:noProof/>
              </w:rPr>
              <w:t>Scope &amp; Limitation</w:t>
            </w:r>
            <w:r w:rsidR="00DC41AA">
              <w:rPr>
                <w:noProof/>
                <w:webHidden/>
              </w:rPr>
              <w:tab/>
            </w:r>
            <w:r w:rsidR="00DC41AA">
              <w:rPr>
                <w:noProof/>
                <w:webHidden/>
              </w:rPr>
              <w:fldChar w:fldCharType="begin"/>
            </w:r>
            <w:r w:rsidR="00DC41AA">
              <w:rPr>
                <w:noProof/>
                <w:webHidden/>
              </w:rPr>
              <w:instrText xml:space="preserve"> PAGEREF _Toc105604343 \h </w:instrText>
            </w:r>
            <w:r w:rsidR="00DC41AA">
              <w:rPr>
                <w:noProof/>
                <w:webHidden/>
              </w:rPr>
            </w:r>
            <w:r w:rsidR="00DC41AA">
              <w:rPr>
                <w:noProof/>
                <w:webHidden/>
              </w:rPr>
              <w:fldChar w:fldCharType="separate"/>
            </w:r>
            <w:r w:rsidR="00DC41AA">
              <w:rPr>
                <w:noProof/>
                <w:webHidden/>
              </w:rPr>
              <w:t>3</w:t>
            </w:r>
            <w:r w:rsidR="00DC41AA">
              <w:rPr>
                <w:noProof/>
                <w:webHidden/>
              </w:rPr>
              <w:fldChar w:fldCharType="end"/>
            </w:r>
          </w:hyperlink>
        </w:p>
        <w:p w14:paraId="158989F5" w14:textId="1C6195D0" w:rsidR="00DC41AA" w:rsidRDefault="005E6A98">
          <w:pPr>
            <w:pStyle w:val="TOC1"/>
            <w:tabs>
              <w:tab w:val="left" w:pos="660"/>
              <w:tab w:val="right" w:leader="dot" w:pos="9016"/>
            </w:tabs>
            <w:rPr>
              <w:rFonts w:eastAsiaTheme="minorEastAsia"/>
              <w:noProof/>
              <w:lang w:val="en-US"/>
            </w:rPr>
          </w:pPr>
          <w:hyperlink w:anchor="_Toc105604344" w:history="1">
            <w:r w:rsidR="00DC41AA" w:rsidRPr="00C2317A">
              <w:rPr>
                <w:rStyle w:val="Hyperlink"/>
                <w:noProof/>
              </w:rPr>
              <w:t>VIII.</w:t>
            </w:r>
            <w:r w:rsidR="00DC41AA">
              <w:rPr>
                <w:rFonts w:eastAsiaTheme="minorEastAsia"/>
                <w:noProof/>
                <w:lang w:val="en-US"/>
              </w:rPr>
              <w:tab/>
            </w:r>
            <w:r w:rsidR="00DC41AA" w:rsidRPr="00C2317A">
              <w:rPr>
                <w:rStyle w:val="Hyperlink"/>
                <w:noProof/>
              </w:rPr>
              <w:t>Approach</w:t>
            </w:r>
            <w:r w:rsidR="00DC41AA">
              <w:rPr>
                <w:noProof/>
                <w:webHidden/>
              </w:rPr>
              <w:tab/>
            </w:r>
            <w:r w:rsidR="00DC41AA">
              <w:rPr>
                <w:noProof/>
                <w:webHidden/>
              </w:rPr>
              <w:fldChar w:fldCharType="begin"/>
            </w:r>
            <w:r w:rsidR="00DC41AA">
              <w:rPr>
                <w:noProof/>
                <w:webHidden/>
              </w:rPr>
              <w:instrText xml:space="preserve"> PAGEREF _Toc105604344 \h </w:instrText>
            </w:r>
            <w:r w:rsidR="00DC41AA">
              <w:rPr>
                <w:noProof/>
                <w:webHidden/>
              </w:rPr>
            </w:r>
            <w:r w:rsidR="00DC41AA">
              <w:rPr>
                <w:noProof/>
                <w:webHidden/>
              </w:rPr>
              <w:fldChar w:fldCharType="separate"/>
            </w:r>
            <w:r w:rsidR="00DC41AA">
              <w:rPr>
                <w:noProof/>
                <w:webHidden/>
              </w:rPr>
              <w:t>3</w:t>
            </w:r>
            <w:r w:rsidR="00DC41AA">
              <w:rPr>
                <w:noProof/>
                <w:webHidden/>
              </w:rPr>
              <w:fldChar w:fldCharType="end"/>
            </w:r>
          </w:hyperlink>
        </w:p>
        <w:p w14:paraId="587E4C07" w14:textId="64266E14" w:rsidR="00DC41AA" w:rsidRDefault="005E6A98">
          <w:pPr>
            <w:pStyle w:val="TOC1"/>
            <w:tabs>
              <w:tab w:val="left" w:pos="660"/>
              <w:tab w:val="right" w:leader="dot" w:pos="9016"/>
            </w:tabs>
            <w:rPr>
              <w:rFonts w:eastAsiaTheme="minorEastAsia"/>
              <w:noProof/>
              <w:lang w:val="en-US"/>
            </w:rPr>
          </w:pPr>
          <w:hyperlink w:anchor="_Toc105604345" w:history="1">
            <w:r w:rsidR="00DC41AA" w:rsidRPr="00C2317A">
              <w:rPr>
                <w:rStyle w:val="Hyperlink"/>
                <w:noProof/>
              </w:rPr>
              <w:t>IX.</w:t>
            </w:r>
            <w:r w:rsidR="00DC41AA">
              <w:rPr>
                <w:rFonts w:eastAsiaTheme="minorEastAsia"/>
                <w:noProof/>
                <w:lang w:val="en-US"/>
              </w:rPr>
              <w:tab/>
            </w:r>
            <w:r w:rsidR="00DC41AA" w:rsidRPr="00C2317A">
              <w:rPr>
                <w:rStyle w:val="Hyperlink"/>
                <w:noProof/>
              </w:rPr>
              <w:t>Plan of Study</w:t>
            </w:r>
            <w:r w:rsidR="00DC41AA">
              <w:rPr>
                <w:noProof/>
                <w:webHidden/>
              </w:rPr>
              <w:tab/>
            </w:r>
            <w:r w:rsidR="00DC41AA">
              <w:rPr>
                <w:noProof/>
                <w:webHidden/>
              </w:rPr>
              <w:fldChar w:fldCharType="begin"/>
            </w:r>
            <w:r w:rsidR="00DC41AA">
              <w:rPr>
                <w:noProof/>
                <w:webHidden/>
              </w:rPr>
              <w:instrText xml:space="preserve"> PAGEREF _Toc105604345 \h </w:instrText>
            </w:r>
            <w:r w:rsidR="00DC41AA">
              <w:rPr>
                <w:noProof/>
                <w:webHidden/>
              </w:rPr>
            </w:r>
            <w:r w:rsidR="00DC41AA">
              <w:rPr>
                <w:noProof/>
                <w:webHidden/>
              </w:rPr>
              <w:fldChar w:fldCharType="separate"/>
            </w:r>
            <w:r w:rsidR="00DC41AA">
              <w:rPr>
                <w:noProof/>
                <w:webHidden/>
              </w:rPr>
              <w:t>3</w:t>
            </w:r>
            <w:r w:rsidR="00DC41AA">
              <w:rPr>
                <w:noProof/>
                <w:webHidden/>
              </w:rPr>
              <w:fldChar w:fldCharType="end"/>
            </w:r>
          </w:hyperlink>
        </w:p>
        <w:p w14:paraId="00378216" w14:textId="5D7B87C3" w:rsidR="00DC41AA" w:rsidRDefault="005E6A98">
          <w:pPr>
            <w:pStyle w:val="TOC1"/>
            <w:tabs>
              <w:tab w:val="left" w:pos="440"/>
              <w:tab w:val="right" w:leader="dot" w:pos="9016"/>
            </w:tabs>
            <w:rPr>
              <w:rFonts w:eastAsiaTheme="minorEastAsia"/>
              <w:noProof/>
              <w:lang w:val="en-US"/>
            </w:rPr>
          </w:pPr>
          <w:hyperlink w:anchor="_Toc105604346" w:history="1">
            <w:r w:rsidR="00DC41AA" w:rsidRPr="00C2317A">
              <w:rPr>
                <w:rStyle w:val="Hyperlink"/>
                <w:noProof/>
              </w:rPr>
              <w:t>X.</w:t>
            </w:r>
            <w:r w:rsidR="00DC41AA">
              <w:rPr>
                <w:rFonts w:eastAsiaTheme="minorEastAsia"/>
                <w:noProof/>
                <w:lang w:val="en-US"/>
              </w:rPr>
              <w:tab/>
            </w:r>
            <w:r w:rsidR="00DC41AA" w:rsidRPr="00C2317A">
              <w:rPr>
                <w:rStyle w:val="Hyperlink"/>
                <w:noProof/>
              </w:rPr>
              <w:t>Timetable for Completion (including key milestones)</w:t>
            </w:r>
            <w:r w:rsidR="00DC41AA">
              <w:rPr>
                <w:noProof/>
                <w:webHidden/>
              </w:rPr>
              <w:tab/>
            </w:r>
            <w:r w:rsidR="00DC41AA">
              <w:rPr>
                <w:noProof/>
                <w:webHidden/>
              </w:rPr>
              <w:fldChar w:fldCharType="begin"/>
            </w:r>
            <w:r w:rsidR="00DC41AA">
              <w:rPr>
                <w:noProof/>
                <w:webHidden/>
              </w:rPr>
              <w:instrText xml:space="preserve"> PAGEREF _Toc105604346 \h </w:instrText>
            </w:r>
            <w:r w:rsidR="00DC41AA">
              <w:rPr>
                <w:noProof/>
                <w:webHidden/>
              </w:rPr>
            </w:r>
            <w:r w:rsidR="00DC41AA">
              <w:rPr>
                <w:noProof/>
                <w:webHidden/>
              </w:rPr>
              <w:fldChar w:fldCharType="separate"/>
            </w:r>
            <w:r w:rsidR="00DC41AA">
              <w:rPr>
                <w:noProof/>
                <w:webHidden/>
              </w:rPr>
              <w:t>5</w:t>
            </w:r>
            <w:r w:rsidR="00DC41AA">
              <w:rPr>
                <w:noProof/>
                <w:webHidden/>
              </w:rPr>
              <w:fldChar w:fldCharType="end"/>
            </w:r>
          </w:hyperlink>
        </w:p>
        <w:p w14:paraId="6C863BCA" w14:textId="5135A8BD" w:rsidR="00DC41AA" w:rsidRDefault="005E6A98">
          <w:pPr>
            <w:pStyle w:val="TOC1"/>
            <w:tabs>
              <w:tab w:val="left" w:pos="660"/>
              <w:tab w:val="right" w:leader="dot" w:pos="9016"/>
            </w:tabs>
            <w:rPr>
              <w:rFonts w:eastAsiaTheme="minorEastAsia"/>
              <w:noProof/>
              <w:lang w:val="en-US"/>
            </w:rPr>
          </w:pPr>
          <w:hyperlink w:anchor="_Toc105604347" w:history="1">
            <w:r w:rsidR="00DC41AA" w:rsidRPr="00C2317A">
              <w:rPr>
                <w:rStyle w:val="Hyperlink"/>
                <w:noProof/>
              </w:rPr>
              <w:t>XI.</w:t>
            </w:r>
            <w:r w:rsidR="00DC41AA">
              <w:rPr>
                <w:rFonts w:eastAsiaTheme="minorEastAsia"/>
                <w:noProof/>
                <w:lang w:val="en-US"/>
              </w:rPr>
              <w:tab/>
            </w:r>
            <w:r w:rsidR="00DC41AA" w:rsidRPr="00C2317A">
              <w:rPr>
                <w:rStyle w:val="Hyperlink"/>
                <w:noProof/>
              </w:rPr>
              <w:t>Design Level</w:t>
            </w:r>
            <w:r w:rsidR="00DC41AA">
              <w:rPr>
                <w:noProof/>
                <w:webHidden/>
              </w:rPr>
              <w:tab/>
            </w:r>
            <w:r w:rsidR="00DC41AA">
              <w:rPr>
                <w:noProof/>
                <w:webHidden/>
              </w:rPr>
              <w:fldChar w:fldCharType="begin"/>
            </w:r>
            <w:r w:rsidR="00DC41AA">
              <w:rPr>
                <w:noProof/>
                <w:webHidden/>
              </w:rPr>
              <w:instrText xml:space="preserve"> PAGEREF _Toc105604347 \h </w:instrText>
            </w:r>
            <w:r w:rsidR="00DC41AA">
              <w:rPr>
                <w:noProof/>
                <w:webHidden/>
              </w:rPr>
            </w:r>
            <w:r w:rsidR="00DC41AA">
              <w:rPr>
                <w:noProof/>
                <w:webHidden/>
              </w:rPr>
              <w:fldChar w:fldCharType="separate"/>
            </w:r>
            <w:r w:rsidR="00DC41AA">
              <w:rPr>
                <w:noProof/>
                <w:webHidden/>
              </w:rPr>
              <w:t>8</w:t>
            </w:r>
            <w:r w:rsidR="00DC41AA">
              <w:rPr>
                <w:noProof/>
                <w:webHidden/>
              </w:rPr>
              <w:fldChar w:fldCharType="end"/>
            </w:r>
          </w:hyperlink>
        </w:p>
        <w:p w14:paraId="74B09E41" w14:textId="2F1C721E" w:rsidR="00DC41AA" w:rsidRDefault="005E6A98">
          <w:pPr>
            <w:pStyle w:val="TOC2"/>
            <w:tabs>
              <w:tab w:val="left" w:pos="660"/>
              <w:tab w:val="right" w:leader="dot" w:pos="9016"/>
            </w:tabs>
            <w:rPr>
              <w:rFonts w:eastAsiaTheme="minorEastAsia"/>
              <w:noProof/>
              <w:lang w:val="en-US"/>
            </w:rPr>
          </w:pPr>
          <w:hyperlink w:anchor="_Toc105604348" w:history="1">
            <w:r w:rsidR="00DC41AA" w:rsidRPr="00C2317A">
              <w:rPr>
                <w:rStyle w:val="Hyperlink"/>
                <w:noProof/>
              </w:rPr>
              <w:t>A.</w:t>
            </w:r>
            <w:r w:rsidR="00DC41AA">
              <w:rPr>
                <w:rFonts w:eastAsiaTheme="minorEastAsia"/>
                <w:noProof/>
                <w:lang w:val="en-US"/>
              </w:rPr>
              <w:tab/>
            </w:r>
            <w:r w:rsidR="00DC41AA" w:rsidRPr="00C2317A">
              <w:rPr>
                <w:rStyle w:val="Hyperlink"/>
                <w:noProof/>
              </w:rPr>
              <w:t>High Level</w:t>
            </w:r>
            <w:r w:rsidR="00DC41AA">
              <w:rPr>
                <w:noProof/>
                <w:webHidden/>
              </w:rPr>
              <w:tab/>
            </w:r>
            <w:r w:rsidR="00DC41AA">
              <w:rPr>
                <w:noProof/>
                <w:webHidden/>
              </w:rPr>
              <w:fldChar w:fldCharType="begin"/>
            </w:r>
            <w:r w:rsidR="00DC41AA">
              <w:rPr>
                <w:noProof/>
                <w:webHidden/>
              </w:rPr>
              <w:instrText xml:space="preserve"> PAGEREF _Toc105604348 \h </w:instrText>
            </w:r>
            <w:r w:rsidR="00DC41AA">
              <w:rPr>
                <w:noProof/>
                <w:webHidden/>
              </w:rPr>
            </w:r>
            <w:r w:rsidR="00DC41AA">
              <w:rPr>
                <w:noProof/>
                <w:webHidden/>
              </w:rPr>
              <w:fldChar w:fldCharType="separate"/>
            </w:r>
            <w:r w:rsidR="00DC41AA">
              <w:rPr>
                <w:noProof/>
                <w:webHidden/>
              </w:rPr>
              <w:t>8</w:t>
            </w:r>
            <w:r w:rsidR="00DC41AA">
              <w:rPr>
                <w:noProof/>
                <w:webHidden/>
              </w:rPr>
              <w:fldChar w:fldCharType="end"/>
            </w:r>
          </w:hyperlink>
        </w:p>
        <w:p w14:paraId="36B4252A" w14:textId="375B5667" w:rsidR="00DC41AA" w:rsidRDefault="005E6A98">
          <w:pPr>
            <w:pStyle w:val="TOC2"/>
            <w:tabs>
              <w:tab w:val="left" w:pos="660"/>
              <w:tab w:val="right" w:leader="dot" w:pos="9016"/>
            </w:tabs>
            <w:rPr>
              <w:rFonts w:eastAsiaTheme="minorEastAsia"/>
              <w:noProof/>
              <w:lang w:val="en-US"/>
            </w:rPr>
          </w:pPr>
          <w:hyperlink w:anchor="_Toc105604349" w:history="1">
            <w:r w:rsidR="00DC41AA" w:rsidRPr="00C2317A">
              <w:rPr>
                <w:rStyle w:val="Hyperlink"/>
                <w:noProof/>
              </w:rPr>
              <w:t>B.</w:t>
            </w:r>
            <w:r w:rsidR="00DC41AA">
              <w:rPr>
                <w:rFonts w:eastAsiaTheme="minorEastAsia"/>
                <w:noProof/>
                <w:lang w:val="en-US"/>
              </w:rPr>
              <w:tab/>
            </w:r>
            <w:r w:rsidR="00DC41AA" w:rsidRPr="00C2317A">
              <w:rPr>
                <w:rStyle w:val="Hyperlink"/>
                <w:noProof/>
              </w:rPr>
              <w:t>Detailed Design</w:t>
            </w:r>
            <w:r w:rsidR="00DC41AA">
              <w:rPr>
                <w:noProof/>
                <w:webHidden/>
              </w:rPr>
              <w:tab/>
            </w:r>
            <w:r w:rsidR="00DC41AA">
              <w:rPr>
                <w:noProof/>
                <w:webHidden/>
              </w:rPr>
              <w:fldChar w:fldCharType="begin"/>
            </w:r>
            <w:r w:rsidR="00DC41AA">
              <w:rPr>
                <w:noProof/>
                <w:webHidden/>
              </w:rPr>
              <w:instrText xml:space="preserve"> PAGEREF _Toc105604349 \h </w:instrText>
            </w:r>
            <w:r w:rsidR="00DC41AA">
              <w:rPr>
                <w:noProof/>
                <w:webHidden/>
              </w:rPr>
            </w:r>
            <w:r w:rsidR="00DC41AA">
              <w:rPr>
                <w:noProof/>
                <w:webHidden/>
              </w:rPr>
              <w:fldChar w:fldCharType="separate"/>
            </w:r>
            <w:r w:rsidR="00DC41AA">
              <w:rPr>
                <w:noProof/>
                <w:webHidden/>
              </w:rPr>
              <w:t>8</w:t>
            </w:r>
            <w:r w:rsidR="00DC41AA">
              <w:rPr>
                <w:noProof/>
                <w:webHidden/>
              </w:rPr>
              <w:fldChar w:fldCharType="end"/>
            </w:r>
          </w:hyperlink>
        </w:p>
        <w:p w14:paraId="38029858" w14:textId="70FA034C" w:rsidR="00DC41AA" w:rsidRDefault="005E6A98">
          <w:pPr>
            <w:pStyle w:val="TOC1"/>
            <w:tabs>
              <w:tab w:val="left" w:pos="660"/>
              <w:tab w:val="right" w:leader="dot" w:pos="9016"/>
            </w:tabs>
            <w:rPr>
              <w:rFonts w:eastAsiaTheme="minorEastAsia"/>
              <w:noProof/>
              <w:lang w:val="en-US"/>
            </w:rPr>
          </w:pPr>
          <w:hyperlink w:anchor="_Toc105604350" w:history="1">
            <w:r w:rsidR="00DC41AA" w:rsidRPr="00C2317A">
              <w:rPr>
                <w:rStyle w:val="Hyperlink"/>
                <w:noProof/>
              </w:rPr>
              <w:t>XII.</w:t>
            </w:r>
            <w:r w:rsidR="00DC41AA">
              <w:rPr>
                <w:rFonts w:eastAsiaTheme="minorEastAsia"/>
                <w:noProof/>
                <w:lang w:val="en-US"/>
              </w:rPr>
              <w:tab/>
            </w:r>
            <w:r w:rsidR="00DC41AA" w:rsidRPr="00C2317A">
              <w:rPr>
                <w:rStyle w:val="Hyperlink"/>
                <w:noProof/>
              </w:rPr>
              <w:t>Process Functionality</w:t>
            </w:r>
            <w:r w:rsidR="00DC41AA">
              <w:rPr>
                <w:noProof/>
                <w:webHidden/>
              </w:rPr>
              <w:tab/>
            </w:r>
            <w:r w:rsidR="00DC41AA">
              <w:rPr>
                <w:noProof/>
                <w:webHidden/>
              </w:rPr>
              <w:fldChar w:fldCharType="begin"/>
            </w:r>
            <w:r w:rsidR="00DC41AA">
              <w:rPr>
                <w:noProof/>
                <w:webHidden/>
              </w:rPr>
              <w:instrText xml:space="preserve"> PAGEREF _Toc105604350 \h </w:instrText>
            </w:r>
            <w:r w:rsidR="00DC41AA">
              <w:rPr>
                <w:noProof/>
                <w:webHidden/>
              </w:rPr>
            </w:r>
            <w:r w:rsidR="00DC41AA">
              <w:rPr>
                <w:noProof/>
                <w:webHidden/>
              </w:rPr>
              <w:fldChar w:fldCharType="separate"/>
            </w:r>
            <w:r w:rsidR="00DC41AA">
              <w:rPr>
                <w:noProof/>
                <w:webHidden/>
              </w:rPr>
              <w:t>9</w:t>
            </w:r>
            <w:r w:rsidR="00DC41AA">
              <w:rPr>
                <w:noProof/>
                <w:webHidden/>
              </w:rPr>
              <w:fldChar w:fldCharType="end"/>
            </w:r>
          </w:hyperlink>
        </w:p>
        <w:p w14:paraId="569B4ADF" w14:textId="7991AA27" w:rsidR="00DC41AA" w:rsidRDefault="005E6A98">
          <w:pPr>
            <w:pStyle w:val="TOC2"/>
            <w:tabs>
              <w:tab w:val="left" w:pos="660"/>
              <w:tab w:val="right" w:leader="dot" w:pos="9016"/>
            </w:tabs>
            <w:rPr>
              <w:rFonts w:eastAsiaTheme="minorEastAsia"/>
              <w:noProof/>
              <w:lang w:val="en-US"/>
            </w:rPr>
          </w:pPr>
          <w:hyperlink w:anchor="_Toc105604351" w:history="1">
            <w:r w:rsidR="00DC41AA" w:rsidRPr="00C2317A">
              <w:rPr>
                <w:rStyle w:val="Hyperlink"/>
                <w:noProof/>
              </w:rPr>
              <w:t>A.</w:t>
            </w:r>
            <w:r w:rsidR="00DC41AA">
              <w:rPr>
                <w:rFonts w:eastAsiaTheme="minorEastAsia"/>
                <w:noProof/>
                <w:lang w:val="en-US"/>
              </w:rPr>
              <w:tab/>
            </w:r>
            <w:r w:rsidR="00DC41AA" w:rsidRPr="00C2317A">
              <w:rPr>
                <w:rStyle w:val="Hyperlink"/>
                <w:noProof/>
              </w:rPr>
              <w:t>Pre-processor</w:t>
            </w:r>
            <w:r w:rsidR="00DC41AA">
              <w:rPr>
                <w:noProof/>
                <w:webHidden/>
              </w:rPr>
              <w:tab/>
            </w:r>
            <w:r w:rsidR="00DC41AA">
              <w:rPr>
                <w:noProof/>
                <w:webHidden/>
              </w:rPr>
              <w:fldChar w:fldCharType="begin"/>
            </w:r>
            <w:r w:rsidR="00DC41AA">
              <w:rPr>
                <w:noProof/>
                <w:webHidden/>
              </w:rPr>
              <w:instrText xml:space="preserve"> PAGEREF _Toc105604351 \h </w:instrText>
            </w:r>
            <w:r w:rsidR="00DC41AA">
              <w:rPr>
                <w:noProof/>
                <w:webHidden/>
              </w:rPr>
            </w:r>
            <w:r w:rsidR="00DC41AA">
              <w:rPr>
                <w:noProof/>
                <w:webHidden/>
              </w:rPr>
              <w:fldChar w:fldCharType="separate"/>
            </w:r>
            <w:r w:rsidR="00DC41AA">
              <w:rPr>
                <w:noProof/>
                <w:webHidden/>
              </w:rPr>
              <w:t>9</w:t>
            </w:r>
            <w:r w:rsidR="00DC41AA">
              <w:rPr>
                <w:noProof/>
                <w:webHidden/>
              </w:rPr>
              <w:fldChar w:fldCharType="end"/>
            </w:r>
          </w:hyperlink>
        </w:p>
        <w:p w14:paraId="1E94443A" w14:textId="47385037" w:rsidR="00DC41AA" w:rsidRDefault="005E6A98">
          <w:pPr>
            <w:pStyle w:val="TOC2"/>
            <w:tabs>
              <w:tab w:val="left" w:pos="660"/>
              <w:tab w:val="right" w:leader="dot" w:pos="9016"/>
            </w:tabs>
            <w:rPr>
              <w:rFonts w:eastAsiaTheme="minorEastAsia"/>
              <w:noProof/>
              <w:lang w:val="en-US"/>
            </w:rPr>
          </w:pPr>
          <w:hyperlink w:anchor="_Toc105604352" w:history="1">
            <w:r w:rsidR="00DC41AA" w:rsidRPr="00C2317A">
              <w:rPr>
                <w:rStyle w:val="Hyperlink"/>
                <w:noProof/>
              </w:rPr>
              <w:t>2.</w:t>
            </w:r>
            <w:r w:rsidR="00DC41AA">
              <w:rPr>
                <w:rFonts w:eastAsiaTheme="minorEastAsia"/>
                <w:noProof/>
                <w:lang w:val="en-US"/>
              </w:rPr>
              <w:tab/>
            </w:r>
            <w:r w:rsidR="00DC41AA" w:rsidRPr="00C2317A">
              <w:rPr>
                <w:rStyle w:val="Hyperlink"/>
                <w:noProof/>
              </w:rPr>
              <w:t>Modelling Technique</w:t>
            </w:r>
            <w:r w:rsidR="00DC41AA">
              <w:rPr>
                <w:noProof/>
                <w:webHidden/>
              </w:rPr>
              <w:tab/>
            </w:r>
            <w:r w:rsidR="00DC41AA">
              <w:rPr>
                <w:noProof/>
                <w:webHidden/>
              </w:rPr>
              <w:fldChar w:fldCharType="begin"/>
            </w:r>
            <w:r w:rsidR="00DC41AA">
              <w:rPr>
                <w:noProof/>
                <w:webHidden/>
              </w:rPr>
              <w:instrText xml:space="preserve"> PAGEREF _Toc105604352 \h </w:instrText>
            </w:r>
            <w:r w:rsidR="00DC41AA">
              <w:rPr>
                <w:noProof/>
                <w:webHidden/>
              </w:rPr>
            </w:r>
            <w:r w:rsidR="00DC41AA">
              <w:rPr>
                <w:noProof/>
                <w:webHidden/>
              </w:rPr>
              <w:fldChar w:fldCharType="separate"/>
            </w:r>
            <w:r w:rsidR="00DC41AA">
              <w:rPr>
                <w:noProof/>
                <w:webHidden/>
              </w:rPr>
              <w:t>13</w:t>
            </w:r>
            <w:r w:rsidR="00DC41AA">
              <w:rPr>
                <w:noProof/>
                <w:webHidden/>
              </w:rPr>
              <w:fldChar w:fldCharType="end"/>
            </w:r>
          </w:hyperlink>
        </w:p>
        <w:p w14:paraId="390A182C" w14:textId="0A97A0A8" w:rsidR="00DC41AA" w:rsidRDefault="005E6A98">
          <w:pPr>
            <w:pStyle w:val="TOC3"/>
            <w:tabs>
              <w:tab w:val="left" w:pos="880"/>
              <w:tab w:val="right" w:leader="dot" w:pos="9016"/>
            </w:tabs>
            <w:rPr>
              <w:rFonts w:eastAsiaTheme="minorEastAsia"/>
              <w:noProof/>
              <w:lang w:val="en-US"/>
            </w:rPr>
          </w:pPr>
          <w:hyperlink w:anchor="_Toc105604353" w:history="1">
            <w:r w:rsidR="00DC41AA" w:rsidRPr="00C2317A">
              <w:rPr>
                <w:rStyle w:val="Hyperlink"/>
                <w:noProof/>
              </w:rPr>
              <w:t>1.</w:t>
            </w:r>
            <w:r w:rsidR="00DC41AA">
              <w:rPr>
                <w:rFonts w:eastAsiaTheme="minorEastAsia"/>
                <w:noProof/>
                <w:lang w:val="en-US"/>
              </w:rPr>
              <w:tab/>
            </w:r>
            <w:r w:rsidR="00DC41AA" w:rsidRPr="00C2317A">
              <w:rPr>
                <w:rStyle w:val="Hyperlink"/>
                <w:noProof/>
              </w:rPr>
              <w:t>Regressor</w:t>
            </w:r>
            <w:r w:rsidR="00DC41AA">
              <w:rPr>
                <w:noProof/>
                <w:webHidden/>
              </w:rPr>
              <w:tab/>
            </w:r>
            <w:r w:rsidR="00DC41AA">
              <w:rPr>
                <w:noProof/>
                <w:webHidden/>
              </w:rPr>
              <w:fldChar w:fldCharType="begin"/>
            </w:r>
            <w:r w:rsidR="00DC41AA">
              <w:rPr>
                <w:noProof/>
                <w:webHidden/>
              </w:rPr>
              <w:instrText xml:space="preserve"> PAGEREF _Toc105604353 \h </w:instrText>
            </w:r>
            <w:r w:rsidR="00DC41AA">
              <w:rPr>
                <w:noProof/>
                <w:webHidden/>
              </w:rPr>
            </w:r>
            <w:r w:rsidR="00DC41AA">
              <w:rPr>
                <w:noProof/>
                <w:webHidden/>
              </w:rPr>
              <w:fldChar w:fldCharType="separate"/>
            </w:r>
            <w:r w:rsidR="00DC41AA">
              <w:rPr>
                <w:noProof/>
                <w:webHidden/>
              </w:rPr>
              <w:t>14</w:t>
            </w:r>
            <w:r w:rsidR="00DC41AA">
              <w:rPr>
                <w:noProof/>
                <w:webHidden/>
              </w:rPr>
              <w:fldChar w:fldCharType="end"/>
            </w:r>
          </w:hyperlink>
        </w:p>
        <w:p w14:paraId="534E252D" w14:textId="250B0300" w:rsidR="00DC41AA" w:rsidRDefault="005E6A98">
          <w:pPr>
            <w:pStyle w:val="TOC3"/>
            <w:tabs>
              <w:tab w:val="left" w:pos="880"/>
              <w:tab w:val="right" w:leader="dot" w:pos="9016"/>
            </w:tabs>
            <w:rPr>
              <w:rFonts w:eastAsiaTheme="minorEastAsia"/>
              <w:noProof/>
              <w:lang w:val="en-US"/>
            </w:rPr>
          </w:pPr>
          <w:hyperlink w:anchor="_Toc105604354" w:history="1">
            <w:r w:rsidR="00DC41AA" w:rsidRPr="00C2317A">
              <w:rPr>
                <w:rStyle w:val="Hyperlink"/>
                <w:noProof/>
              </w:rPr>
              <w:t>2.</w:t>
            </w:r>
            <w:r w:rsidR="00DC41AA">
              <w:rPr>
                <w:rFonts w:eastAsiaTheme="minorEastAsia"/>
                <w:noProof/>
                <w:lang w:val="en-US"/>
              </w:rPr>
              <w:tab/>
            </w:r>
            <w:r w:rsidR="00DC41AA" w:rsidRPr="00C2317A">
              <w:rPr>
                <w:rStyle w:val="Hyperlink"/>
                <w:noProof/>
              </w:rPr>
              <w:t>Classifier</w:t>
            </w:r>
            <w:r w:rsidR="00DC41AA">
              <w:rPr>
                <w:noProof/>
                <w:webHidden/>
              </w:rPr>
              <w:tab/>
            </w:r>
            <w:r w:rsidR="00DC41AA">
              <w:rPr>
                <w:noProof/>
                <w:webHidden/>
              </w:rPr>
              <w:fldChar w:fldCharType="begin"/>
            </w:r>
            <w:r w:rsidR="00DC41AA">
              <w:rPr>
                <w:noProof/>
                <w:webHidden/>
              </w:rPr>
              <w:instrText xml:space="preserve"> PAGEREF _Toc105604354 \h </w:instrText>
            </w:r>
            <w:r w:rsidR="00DC41AA">
              <w:rPr>
                <w:noProof/>
                <w:webHidden/>
              </w:rPr>
            </w:r>
            <w:r w:rsidR="00DC41AA">
              <w:rPr>
                <w:noProof/>
                <w:webHidden/>
              </w:rPr>
              <w:fldChar w:fldCharType="separate"/>
            </w:r>
            <w:r w:rsidR="00DC41AA">
              <w:rPr>
                <w:noProof/>
                <w:webHidden/>
              </w:rPr>
              <w:t>15</w:t>
            </w:r>
            <w:r w:rsidR="00DC41AA">
              <w:rPr>
                <w:noProof/>
                <w:webHidden/>
              </w:rPr>
              <w:fldChar w:fldCharType="end"/>
            </w:r>
          </w:hyperlink>
        </w:p>
        <w:p w14:paraId="77F51D57" w14:textId="50DDD6F1" w:rsidR="00DC41AA" w:rsidRDefault="005E6A98">
          <w:pPr>
            <w:pStyle w:val="TOC3"/>
            <w:tabs>
              <w:tab w:val="left" w:pos="880"/>
              <w:tab w:val="right" w:leader="dot" w:pos="9016"/>
            </w:tabs>
            <w:rPr>
              <w:rFonts w:eastAsiaTheme="minorEastAsia"/>
              <w:noProof/>
              <w:lang w:val="en-US"/>
            </w:rPr>
          </w:pPr>
          <w:hyperlink w:anchor="_Toc105604355" w:history="1">
            <w:r w:rsidR="00DC41AA" w:rsidRPr="00C2317A">
              <w:rPr>
                <w:rStyle w:val="Hyperlink"/>
                <w:noProof/>
              </w:rPr>
              <w:t>3.</w:t>
            </w:r>
            <w:r w:rsidR="00DC41AA">
              <w:rPr>
                <w:rFonts w:eastAsiaTheme="minorEastAsia"/>
                <w:noProof/>
                <w:lang w:val="en-US"/>
              </w:rPr>
              <w:tab/>
            </w:r>
            <w:r w:rsidR="00DC41AA" w:rsidRPr="00C2317A">
              <w:rPr>
                <w:rStyle w:val="Hyperlink"/>
                <w:noProof/>
              </w:rPr>
              <w:t>Cluster</w:t>
            </w:r>
            <w:r w:rsidR="00DC41AA">
              <w:rPr>
                <w:noProof/>
                <w:webHidden/>
              </w:rPr>
              <w:tab/>
            </w:r>
            <w:r w:rsidR="00DC41AA">
              <w:rPr>
                <w:noProof/>
                <w:webHidden/>
              </w:rPr>
              <w:fldChar w:fldCharType="begin"/>
            </w:r>
            <w:r w:rsidR="00DC41AA">
              <w:rPr>
                <w:noProof/>
                <w:webHidden/>
              </w:rPr>
              <w:instrText xml:space="preserve"> PAGEREF _Toc105604355 \h </w:instrText>
            </w:r>
            <w:r w:rsidR="00DC41AA">
              <w:rPr>
                <w:noProof/>
                <w:webHidden/>
              </w:rPr>
            </w:r>
            <w:r w:rsidR="00DC41AA">
              <w:rPr>
                <w:noProof/>
                <w:webHidden/>
              </w:rPr>
              <w:fldChar w:fldCharType="separate"/>
            </w:r>
            <w:r w:rsidR="00DC41AA">
              <w:rPr>
                <w:noProof/>
                <w:webHidden/>
              </w:rPr>
              <w:t>20</w:t>
            </w:r>
            <w:r w:rsidR="00DC41AA">
              <w:rPr>
                <w:noProof/>
                <w:webHidden/>
              </w:rPr>
              <w:fldChar w:fldCharType="end"/>
            </w:r>
          </w:hyperlink>
        </w:p>
        <w:p w14:paraId="11738553" w14:textId="5C7202CD" w:rsidR="00DC41AA" w:rsidRDefault="005E6A98">
          <w:pPr>
            <w:pStyle w:val="TOC3"/>
            <w:tabs>
              <w:tab w:val="left" w:pos="880"/>
              <w:tab w:val="right" w:leader="dot" w:pos="9016"/>
            </w:tabs>
            <w:rPr>
              <w:rFonts w:eastAsiaTheme="minorEastAsia"/>
              <w:noProof/>
              <w:lang w:val="en-US"/>
            </w:rPr>
          </w:pPr>
          <w:hyperlink w:anchor="_Toc105604356" w:history="1">
            <w:r w:rsidR="00DC41AA" w:rsidRPr="00C2317A">
              <w:rPr>
                <w:rStyle w:val="Hyperlink"/>
                <w:noProof/>
              </w:rPr>
              <w:t>4.</w:t>
            </w:r>
            <w:r w:rsidR="00DC41AA">
              <w:rPr>
                <w:rFonts w:eastAsiaTheme="minorEastAsia"/>
                <w:noProof/>
                <w:lang w:val="en-US"/>
              </w:rPr>
              <w:tab/>
            </w:r>
            <w:r w:rsidR="00DC41AA" w:rsidRPr="00C2317A">
              <w:rPr>
                <w:rStyle w:val="Hyperlink"/>
                <w:noProof/>
              </w:rPr>
              <w:t>Rules</w:t>
            </w:r>
            <w:r w:rsidR="00DC41AA">
              <w:rPr>
                <w:noProof/>
                <w:webHidden/>
              </w:rPr>
              <w:tab/>
            </w:r>
            <w:r w:rsidR="00DC41AA">
              <w:rPr>
                <w:noProof/>
                <w:webHidden/>
              </w:rPr>
              <w:fldChar w:fldCharType="begin"/>
            </w:r>
            <w:r w:rsidR="00DC41AA">
              <w:rPr>
                <w:noProof/>
                <w:webHidden/>
              </w:rPr>
              <w:instrText xml:space="preserve"> PAGEREF _Toc105604356 \h </w:instrText>
            </w:r>
            <w:r w:rsidR="00DC41AA">
              <w:rPr>
                <w:noProof/>
                <w:webHidden/>
              </w:rPr>
            </w:r>
            <w:r w:rsidR="00DC41AA">
              <w:rPr>
                <w:noProof/>
                <w:webHidden/>
              </w:rPr>
              <w:fldChar w:fldCharType="separate"/>
            </w:r>
            <w:r w:rsidR="00DC41AA">
              <w:rPr>
                <w:noProof/>
                <w:webHidden/>
              </w:rPr>
              <w:t>23</w:t>
            </w:r>
            <w:r w:rsidR="00DC41AA">
              <w:rPr>
                <w:noProof/>
                <w:webHidden/>
              </w:rPr>
              <w:fldChar w:fldCharType="end"/>
            </w:r>
          </w:hyperlink>
        </w:p>
        <w:p w14:paraId="17CE783A" w14:textId="2B744B60" w:rsidR="00DC41AA" w:rsidRDefault="005E6A98">
          <w:pPr>
            <w:pStyle w:val="TOC3"/>
            <w:tabs>
              <w:tab w:val="left" w:pos="880"/>
              <w:tab w:val="right" w:leader="dot" w:pos="9016"/>
            </w:tabs>
            <w:rPr>
              <w:rFonts w:eastAsiaTheme="minorEastAsia"/>
              <w:noProof/>
              <w:lang w:val="en-US"/>
            </w:rPr>
          </w:pPr>
          <w:hyperlink w:anchor="_Toc105604357" w:history="1">
            <w:r w:rsidR="00DC41AA" w:rsidRPr="00C2317A">
              <w:rPr>
                <w:rStyle w:val="Hyperlink"/>
                <w:noProof/>
              </w:rPr>
              <w:t>5.</w:t>
            </w:r>
            <w:r w:rsidR="00DC41AA">
              <w:rPr>
                <w:rFonts w:eastAsiaTheme="minorEastAsia"/>
                <w:noProof/>
                <w:lang w:val="en-US"/>
              </w:rPr>
              <w:tab/>
            </w:r>
            <w:r w:rsidR="00DC41AA" w:rsidRPr="00C2317A">
              <w:rPr>
                <w:rStyle w:val="Hyperlink"/>
                <w:noProof/>
              </w:rPr>
              <w:t>Sampling</w:t>
            </w:r>
            <w:r w:rsidR="00DC41AA">
              <w:rPr>
                <w:noProof/>
                <w:webHidden/>
              </w:rPr>
              <w:tab/>
            </w:r>
            <w:r w:rsidR="00DC41AA">
              <w:rPr>
                <w:noProof/>
                <w:webHidden/>
              </w:rPr>
              <w:fldChar w:fldCharType="begin"/>
            </w:r>
            <w:r w:rsidR="00DC41AA">
              <w:rPr>
                <w:noProof/>
                <w:webHidden/>
              </w:rPr>
              <w:instrText xml:space="preserve"> PAGEREF _Toc105604357 \h </w:instrText>
            </w:r>
            <w:r w:rsidR="00DC41AA">
              <w:rPr>
                <w:noProof/>
                <w:webHidden/>
              </w:rPr>
            </w:r>
            <w:r w:rsidR="00DC41AA">
              <w:rPr>
                <w:noProof/>
                <w:webHidden/>
              </w:rPr>
              <w:fldChar w:fldCharType="separate"/>
            </w:r>
            <w:r w:rsidR="00DC41AA">
              <w:rPr>
                <w:noProof/>
                <w:webHidden/>
              </w:rPr>
              <w:t>24</w:t>
            </w:r>
            <w:r w:rsidR="00DC41AA">
              <w:rPr>
                <w:noProof/>
                <w:webHidden/>
              </w:rPr>
              <w:fldChar w:fldCharType="end"/>
            </w:r>
          </w:hyperlink>
        </w:p>
        <w:p w14:paraId="66E70FF3" w14:textId="5DA6485A" w:rsidR="00DC41AA" w:rsidRDefault="005E6A98">
          <w:pPr>
            <w:pStyle w:val="TOC3"/>
            <w:tabs>
              <w:tab w:val="left" w:pos="880"/>
              <w:tab w:val="right" w:leader="dot" w:pos="9016"/>
            </w:tabs>
            <w:rPr>
              <w:rFonts w:eastAsiaTheme="minorEastAsia"/>
              <w:noProof/>
              <w:lang w:val="en-US"/>
            </w:rPr>
          </w:pPr>
          <w:hyperlink w:anchor="_Toc105604358" w:history="1">
            <w:r w:rsidR="00DC41AA" w:rsidRPr="00C2317A">
              <w:rPr>
                <w:rStyle w:val="Hyperlink"/>
                <w:noProof/>
              </w:rPr>
              <w:t>6.</w:t>
            </w:r>
            <w:r w:rsidR="00DC41AA">
              <w:rPr>
                <w:rFonts w:eastAsiaTheme="minorEastAsia"/>
                <w:noProof/>
                <w:lang w:val="en-US"/>
              </w:rPr>
              <w:tab/>
            </w:r>
            <w:r w:rsidR="00DC41AA" w:rsidRPr="00C2317A">
              <w:rPr>
                <w:rStyle w:val="Hyperlink"/>
                <w:noProof/>
              </w:rPr>
              <w:t>Natural Language Processing</w:t>
            </w:r>
            <w:r w:rsidR="00DC41AA">
              <w:rPr>
                <w:noProof/>
                <w:webHidden/>
              </w:rPr>
              <w:tab/>
            </w:r>
            <w:r w:rsidR="00DC41AA">
              <w:rPr>
                <w:noProof/>
                <w:webHidden/>
              </w:rPr>
              <w:fldChar w:fldCharType="begin"/>
            </w:r>
            <w:r w:rsidR="00DC41AA">
              <w:rPr>
                <w:noProof/>
                <w:webHidden/>
              </w:rPr>
              <w:instrText xml:space="preserve"> PAGEREF _Toc105604358 \h </w:instrText>
            </w:r>
            <w:r w:rsidR="00DC41AA">
              <w:rPr>
                <w:noProof/>
                <w:webHidden/>
              </w:rPr>
            </w:r>
            <w:r w:rsidR="00DC41AA">
              <w:rPr>
                <w:noProof/>
                <w:webHidden/>
              </w:rPr>
              <w:fldChar w:fldCharType="separate"/>
            </w:r>
            <w:r w:rsidR="00DC41AA">
              <w:rPr>
                <w:noProof/>
                <w:webHidden/>
              </w:rPr>
              <w:t>26</w:t>
            </w:r>
            <w:r w:rsidR="00DC41AA">
              <w:rPr>
                <w:noProof/>
                <w:webHidden/>
              </w:rPr>
              <w:fldChar w:fldCharType="end"/>
            </w:r>
          </w:hyperlink>
        </w:p>
        <w:p w14:paraId="495BD709" w14:textId="51C32A36" w:rsidR="00DC41AA" w:rsidRDefault="005E6A98">
          <w:pPr>
            <w:pStyle w:val="TOC3"/>
            <w:tabs>
              <w:tab w:val="left" w:pos="880"/>
              <w:tab w:val="right" w:leader="dot" w:pos="9016"/>
            </w:tabs>
            <w:rPr>
              <w:rFonts w:eastAsiaTheme="minorEastAsia"/>
              <w:noProof/>
              <w:lang w:val="en-US"/>
            </w:rPr>
          </w:pPr>
          <w:hyperlink w:anchor="_Toc105604359" w:history="1">
            <w:r w:rsidR="00DC41AA" w:rsidRPr="00C2317A">
              <w:rPr>
                <w:rStyle w:val="Hyperlink"/>
                <w:noProof/>
              </w:rPr>
              <w:t>7.</w:t>
            </w:r>
            <w:r w:rsidR="00DC41AA">
              <w:rPr>
                <w:rFonts w:eastAsiaTheme="minorEastAsia"/>
                <w:noProof/>
                <w:lang w:val="en-US"/>
              </w:rPr>
              <w:tab/>
            </w:r>
            <w:r w:rsidR="00DC41AA" w:rsidRPr="00C2317A">
              <w:rPr>
                <w:rStyle w:val="Hyperlink"/>
                <w:noProof/>
              </w:rPr>
              <w:t>Neural Network</w:t>
            </w:r>
            <w:r w:rsidR="00DC41AA">
              <w:rPr>
                <w:noProof/>
                <w:webHidden/>
              </w:rPr>
              <w:tab/>
            </w:r>
            <w:r w:rsidR="00DC41AA">
              <w:rPr>
                <w:noProof/>
                <w:webHidden/>
              </w:rPr>
              <w:fldChar w:fldCharType="begin"/>
            </w:r>
            <w:r w:rsidR="00DC41AA">
              <w:rPr>
                <w:noProof/>
                <w:webHidden/>
              </w:rPr>
              <w:instrText xml:space="preserve"> PAGEREF _Toc105604359 \h </w:instrText>
            </w:r>
            <w:r w:rsidR="00DC41AA">
              <w:rPr>
                <w:noProof/>
                <w:webHidden/>
              </w:rPr>
            </w:r>
            <w:r w:rsidR="00DC41AA">
              <w:rPr>
                <w:noProof/>
                <w:webHidden/>
              </w:rPr>
              <w:fldChar w:fldCharType="separate"/>
            </w:r>
            <w:r w:rsidR="00DC41AA">
              <w:rPr>
                <w:noProof/>
                <w:webHidden/>
              </w:rPr>
              <w:t>27</w:t>
            </w:r>
            <w:r w:rsidR="00DC41AA">
              <w:rPr>
                <w:noProof/>
                <w:webHidden/>
              </w:rPr>
              <w:fldChar w:fldCharType="end"/>
            </w:r>
          </w:hyperlink>
        </w:p>
        <w:p w14:paraId="6355547A" w14:textId="362D8D19" w:rsidR="00DC41AA" w:rsidRDefault="005E6A98">
          <w:pPr>
            <w:pStyle w:val="TOC3"/>
            <w:tabs>
              <w:tab w:val="left" w:pos="880"/>
              <w:tab w:val="right" w:leader="dot" w:pos="9016"/>
            </w:tabs>
            <w:rPr>
              <w:rFonts w:eastAsiaTheme="minorEastAsia"/>
              <w:noProof/>
              <w:lang w:val="en-US"/>
            </w:rPr>
          </w:pPr>
          <w:hyperlink w:anchor="_Toc105604360" w:history="1">
            <w:r w:rsidR="00DC41AA" w:rsidRPr="00C2317A">
              <w:rPr>
                <w:rStyle w:val="Hyperlink"/>
                <w:noProof/>
              </w:rPr>
              <w:t>8.</w:t>
            </w:r>
            <w:r w:rsidR="00DC41AA">
              <w:rPr>
                <w:rFonts w:eastAsiaTheme="minorEastAsia"/>
                <w:noProof/>
                <w:lang w:val="en-US"/>
              </w:rPr>
              <w:tab/>
            </w:r>
            <w:r w:rsidR="00DC41AA" w:rsidRPr="00C2317A">
              <w:rPr>
                <w:rStyle w:val="Hyperlink"/>
                <w:noProof/>
              </w:rPr>
              <w:t>Others (Supervised or Unsupervised)</w:t>
            </w:r>
            <w:r w:rsidR="00DC41AA">
              <w:rPr>
                <w:noProof/>
                <w:webHidden/>
              </w:rPr>
              <w:tab/>
            </w:r>
            <w:r w:rsidR="00DC41AA">
              <w:rPr>
                <w:noProof/>
                <w:webHidden/>
              </w:rPr>
              <w:fldChar w:fldCharType="begin"/>
            </w:r>
            <w:r w:rsidR="00DC41AA">
              <w:rPr>
                <w:noProof/>
                <w:webHidden/>
              </w:rPr>
              <w:instrText xml:space="preserve"> PAGEREF _Toc105604360 \h </w:instrText>
            </w:r>
            <w:r w:rsidR="00DC41AA">
              <w:rPr>
                <w:noProof/>
                <w:webHidden/>
              </w:rPr>
            </w:r>
            <w:r w:rsidR="00DC41AA">
              <w:rPr>
                <w:noProof/>
                <w:webHidden/>
              </w:rPr>
              <w:fldChar w:fldCharType="separate"/>
            </w:r>
            <w:r w:rsidR="00DC41AA">
              <w:rPr>
                <w:noProof/>
                <w:webHidden/>
              </w:rPr>
              <w:t>38</w:t>
            </w:r>
            <w:r w:rsidR="00DC41AA">
              <w:rPr>
                <w:noProof/>
                <w:webHidden/>
              </w:rPr>
              <w:fldChar w:fldCharType="end"/>
            </w:r>
          </w:hyperlink>
        </w:p>
        <w:p w14:paraId="5B96AEDA" w14:textId="44A27248" w:rsidR="00DC41AA" w:rsidRDefault="005E6A98">
          <w:pPr>
            <w:pStyle w:val="TOC1"/>
            <w:tabs>
              <w:tab w:val="left" w:pos="660"/>
              <w:tab w:val="right" w:leader="dot" w:pos="9016"/>
            </w:tabs>
            <w:rPr>
              <w:rFonts w:eastAsiaTheme="minorEastAsia"/>
              <w:noProof/>
              <w:lang w:val="en-US"/>
            </w:rPr>
          </w:pPr>
          <w:hyperlink w:anchor="_Toc105604361" w:history="1">
            <w:r w:rsidR="00DC41AA" w:rsidRPr="00C2317A">
              <w:rPr>
                <w:rStyle w:val="Hyperlink"/>
                <w:noProof/>
              </w:rPr>
              <w:t>XIII.</w:t>
            </w:r>
            <w:r w:rsidR="00DC41AA">
              <w:rPr>
                <w:rFonts w:eastAsiaTheme="minorEastAsia"/>
                <w:noProof/>
                <w:lang w:val="en-US"/>
              </w:rPr>
              <w:tab/>
            </w:r>
            <w:r w:rsidR="00DC41AA" w:rsidRPr="00C2317A">
              <w:rPr>
                <w:rStyle w:val="Hyperlink"/>
                <w:noProof/>
              </w:rPr>
              <w:t>Software Use</w:t>
            </w:r>
            <w:r w:rsidR="00DC41AA">
              <w:rPr>
                <w:noProof/>
                <w:webHidden/>
              </w:rPr>
              <w:tab/>
            </w:r>
            <w:r w:rsidR="00DC41AA">
              <w:rPr>
                <w:noProof/>
                <w:webHidden/>
              </w:rPr>
              <w:fldChar w:fldCharType="begin"/>
            </w:r>
            <w:r w:rsidR="00DC41AA">
              <w:rPr>
                <w:noProof/>
                <w:webHidden/>
              </w:rPr>
              <w:instrText xml:space="preserve"> PAGEREF _Toc105604361 \h </w:instrText>
            </w:r>
            <w:r w:rsidR="00DC41AA">
              <w:rPr>
                <w:noProof/>
                <w:webHidden/>
              </w:rPr>
            </w:r>
            <w:r w:rsidR="00DC41AA">
              <w:rPr>
                <w:noProof/>
                <w:webHidden/>
              </w:rPr>
              <w:fldChar w:fldCharType="separate"/>
            </w:r>
            <w:r w:rsidR="00DC41AA">
              <w:rPr>
                <w:noProof/>
                <w:webHidden/>
              </w:rPr>
              <w:t>41</w:t>
            </w:r>
            <w:r w:rsidR="00DC41AA">
              <w:rPr>
                <w:noProof/>
                <w:webHidden/>
              </w:rPr>
              <w:fldChar w:fldCharType="end"/>
            </w:r>
          </w:hyperlink>
        </w:p>
        <w:p w14:paraId="3EBEB591" w14:textId="409F2FBF" w:rsidR="00DC41AA" w:rsidRDefault="005E6A98">
          <w:pPr>
            <w:pStyle w:val="TOC1"/>
            <w:tabs>
              <w:tab w:val="left" w:pos="660"/>
              <w:tab w:val="right" w:leader="dot" w:pos="9016"/>
            </w:tabs>
            <w:rPr>
              <w:rFonts w:eastAsiaTheme="minorEastAsia"/>
              <w:noProof/>
              <w:lang w:val="en-US"/>
            </w:rPr>
          </w:pPr>
          <w:hyperlink w:anchor="_Toc105604362" w:history="1">
            <w:r w:rsidR="00DC41AA" w:rsidRPr="00C2317A">
              <w:rPr>
                <w:rStyle w:val="Hyperlink"/>
                <w:noProof/>
              </w:rPr>
              <w:t>XIV.</w:t>
            </w:r>
            <w:r w:rsidR="00DC41AA">
              <w:rPr>
                <w:rFonts w:eastAsiaTheme="minorEastAsia"/>
                <w:noProof/>
                <w:lang w:val="en-US"/>
              </w:rPr>
              <w:tab/>
            </w:r>
            <w:r w:rsidR="00DC41AA" w:rsidRPr="00C2317A">
              <w:rPr>
                <w:rStyle w:val="Hyperlink"/>
                <w:noProof/>
              </w:rPr>
              <w:t>Conclusion, Recommendations and Future Use</w:t>
            </w:r>
            <w:r w:rsidR="00DC41AA">
              <w:rPr>
                <w:noProof/>
                <w:webHidden/>
              </w:rPr>
              <w:tab/>
            </w:r>
            <w:r w:rsidR="00DC41AA">
              <w:rPr>
                <w:noProof/>
                <w:webHidden/>
              </w:rPr>
              <w:fldChar w:fldCharType="begin"/>
            </w:r>
            <w:r w:rsidR="00DC41AA">
              <w:rPr>
                <w:noProof/>
                <w:webHidden/>
              </w:rPr>
              <w:instrText xml:space="preserve"> PAGEREF _Toc105604362 \h </w:instrText>
            </w:r>
            <w:r w:rsidR="00DC41AA">
              <w:rPr>
                <w:noProof/>
                <w:webHidden/>
              </w:rPr>
            </w:r>
            <w:r w:rsidR="00DC41AA">
              <w:rPr>
                <w:noProof/>
                <w:webHidden/>
              </w:rPr>
              <w:fldChar w:fldCharType="separate"/>
            </w:r>
            <w:r w:rsidR="00DC41AA">
              <w:rPr>
                <w:noProof/>
                <w:webHidden/>
              </w:rPr>
              <w:t>46</w:t>
            </w:r>
            <w:r w:rsidR="00DC41AA">
              <w:rPr>
                <w:noProof/>
                <w:webHidden/>
              </w:rPr>
              <w:fldChar w:fldCharType="end"/>
            </w:r>
          </w:hyperlink>
        </w:p>
        <w:p w14:paraId="35484362" w14:textId="21718DBB" w:rsidR="00DC41AA" w:rsidRDefault="005E6A98">
          <w:pPr>
            <w:pStyle w:val="TOC2"/>
            <w:tabs>
              <w:tab w:val="left" w:pos="660"/>
              <w:tab w:val="right" w:leader="dot" w:pos="9016"/>
            </w:tabs>
            <w:rPr>
              <w:rFonts w:eastAsiaTheme="minorEastAsia"/>
              <w:noProof/>
              <w:lang w:val="en-US"/>
            </w:rPr>
          </w:pPr>
          <w:hyperlink w:anchor="_Toc105604363" w:history="1">
            <w:r w:rsidR="00DC41AA" w:rsidRPr="00C2317A">
              <w:rPr>
                <w:rStyle w:val="Hyperlink"/>
                <w:noProof/>
              </w:rPr>
              <w:t>A.</w:t>
            </w:r>
            <w:r w:rsidR="00DC41AA">
              <w:rPr>
                <w:rFonts w:eastAsiaTheme="minorEastAsia"/>
                <w:noProof/>
                <w:lang w:val="en-US"/>
              </w:rPr>
              <w:tab/>
            </w:r>
            <w:r w:rsidR="00DC41AA" w:rsidRPr="00C2317A">
              <w:rPr>
                <w:rStyle w:val="Hyperlink"/>
                <w:noProof/>
              </w:rPr>
              <w:t>Conclusion</w:t>
            </w:r>
            <w:r w:rsidR="00DC41AA">
              <w:rPr>
                <w:noProof/>
                <w:webHidden/>
              </w:rPr>
              <w:tab/>
            </w:r>
            <w:r w:rsidR="00DC41AA">
              <w:rPr>
                <w:noProof/>
                <w:webHidden/>
              </w:rPr>
              <w:fldChar w:fldCharType="begin"/>
            </w:r>
            <w:r w:rsidR="00DC41AA">
              <w:rPr>
                <w:noProof/>
                <w:webHidden/>
              </w:rPr>
              <w:instrText xml:space="preserve"> PAGEREF _Toc105604363 \h </w:instrText>
            </w:r>
            <w:r w:rsidR="00DC41AA">
              <w:rPr>
                <w:noProof/>
                <w:webHidden/>
              </w:rPr>
            </w:r>
            <w:r w:rsidR="00DC41AA">
              <w:rPr>
                <w:noProof/>
                <w:webHidden/>
              </w:rPr>
              <w:fldChar w:fldCharType="separate"/>
            </w:r>
            <w:r w:rsidR="00DC41AA">
              <w:rPr>
                <w:noProof/>
                <w:webHidden/>
              </w:rPr>
              <w:t>46</w:t>
            </w:r>
            <w:r w:rsidR="00DC41AA">
              <w:rPr>
                <w:noProof/>
                <w:webHidden/>
              </w:rPr>
              <w:fldChar w:fldCharType="end"/>
            </w:r>
          </w:hyperlink>
        </w:p>
        <w:p w14:paraId="304DD9EC" w14:textId="69C5BB74" w:rsidR="00DC41AA" w:rsidRDefault="005E6A98">
          <w:pPr>
            <w:pStyle w:val="TOC3"/>
            <w:tabs>
              <w:tab w:val="left" w:pos="880"/>
              <w:tab w:val="right" w:leader="dot" w:pos="9016"/>
            </w:tabs>
            <w:rPr>
              <w:rFonts w:eastAsiaTheme="minorEastAsia"/>
              <w:noProof/>
              <w:lang w:val="en-US"/>
            </w:rPr>
          </w:pPr>
          <w:hyperlink w:anchor="_Toc105604364" w:history="1">
            <w:r w:rsidR="00DC41AA" w:rsidRPr="00C2317A">
              <w:rPr>
                <w:rStyle w:val="Hyperlink"/>
                <w:noProof/>
              </w:rPr>
              <w:t>B.</w:t>
            </w:r>
            <w:r w:rsidR="00DC41AA">
              <w:rPr>
                <w:rFonts w:eastAsiaTheme="minorEastAsia"/>
                <w:noProof/>
                <w:lang w:val="en-US"/>
              </w:rPr>
              <w:tab/>
            </w:r>
            <w:r w:rsidR="00DC41AA" w:rsidRPr="00C2317A">
              <w:rPr>
                <w:rStyle w:val="Hyperlink"/>
                <w:noProof/>
              </w:rPr>
              <w:t>Recommendations</w:t>
            </w:r>
            <w:r w:rsidR="00DC41AA">
              <w:rPr>
                <w:noProof/>
                <w:webHidden/>
              </w:rPr>
              <w:tab/>
            </w:r>
            <w:r w:rsidR="00DC41AA">
              <w:rPr>
                <w:noProof/>
                <w:webHidden/>
              </w:rPr>
              <w:fldChar w:fldCharType="begin"/>
            </w:r>
            <w:r w:rsidR="00DC41AA">
              <w:rPr>
                <w:noProof/>
                <w:webHidden/>
              </w:rPr>
              <w:instrText xml:space="preserve"> PAGEREF _Toc105604364 \h </w:instrText>
            </w:r>
            <w:r w:rsidR="00DC41AA">
              <w:rPr>
                <w:noProof/>
                <w:webHidden/>
              </w:rPr>
            </w:r>
            <w:r w:rsidR="00DC41AA">
              <w:rPr>
                <w:noProof/>
                <w:webHidden/>
              </w:rPr>
              <w:fldChar w:fldCharType="separate"/>
            </w:r>
            <w:r w:rsidR="00DC41AA">
              <w:rPr>
                <w:noProof/>
                <w:webHidden/>
              </w:rPr>
              <w:t>46</w:t>
            </w:r>
            <w:r w:rsidR="00DC41AA">
              <w:rPr>
                <w:noProof/>
                <w:webHidden/>
              </w:rPr>
              <w:fldChar w:fldCharType="end"/>
            </w:r>
          </w:hyperlink>
        </w:p>
        <w:p w14:paraId="35AE0BFA" w14:textId="6C42F972" w:rsidR="00DC41AA" w:rsidRDefault="005E6A98">
          <w:pPr>
            <w:pStyle w:val="TOC3"/>
            <w:tabs>
              <w:tab w:val="left" w:pos="880"/>
              <w:tab w:val="right" w:leader="dot" w:pos="9016"/>
            </w:tabs>
            <w:rPr>
              <w:rFonts w:eastAsiaTheme="minorEastAsia"/>
              <w:noProof/>
              <w:lang w:val="en-US"/>
            </w:rPr>
          </w:pPr>
          <w:hyperlink w:anchor="_Toc105604365" w:history="1">
            <w:r w:rsidR="00DC41AA" w:rsidRPr="00C2317A">
              <w:rPr>
                <w:rStyle w:val="Hyperlink"/>
                <w:noProof/>
              </w:rPr>
              <w:t>C.</w:t>
            </w:r>
            <w:r w:rsidR="00DC41AA">
              <w:rPr>
                <w:rFonts w:eastAsiaTheme="minorEastAsia"/>
                <w:noProof/>
                <w:lang w:val="en-US"/>
              </w:rPr>
              <w:tab/>
            </w:r>
            <w:r w:rsidR="00DC41AA" w:rsidRPr="00C2317A">
              <w:rPr>
                <w:rStyle w:val="Hyperlink"/>
                <w:noProof/>
              </w:rPr>
              <w:t>Future Use</w:t>
            </w:r>
            <w:r w:rsidR="00DC41AA">
              <w:rPr>
                <w:noProof/>
                <w:webHidden/>
              </w:rPr>
              <w:tab/>
            </w:r>
            <w:r w:rsidR="00DC41AA">
              <w:rPr>
                <w:noProof/>
                <w:webHidden/>
              </w:rPr>
              <w:fldChar w:fldCharType="begin"/>
            </w:r>
            <w:r w:rsidR="00DC41AA">
              <w:rPr>
                <w:noProof/>
                <w:webHidden/>
              </w:rPr>
              <w:instrText xml:space="preserve"> PAGEREF _Toc105604365 \h </w:instrText>
            </w:r>
            <w:r w:rsidR="00DC41AA">
              <w:rPr>
                <w:noProof/>
                <w:webHidden/>
              </w:rPr>
            </w:r>
            <w:r w:rsidR="00DC41AA">
              <w:rPr>
                <w:noProof/>
                <w:webHidden/>
              </w:rPr>
              <w:fldChar w:fldCharType="separate"/>
            </w:r>
            <w:r w:rsidR="00DC41AA">
              <w:rPr>
                <w:noProof/>
                <w:webHidden/>
              </w:rPr>
              <w:t>46</w:t>
            </w:r>
            <w:r w:rsidR="00DC41AA">
              <w:rPr>
                <w:noProof/>
                <w:webHidden/>
              </w:rPr>
              <w:fldChar w:fldCharType="end"/>
            </w:r>
          </w:hyperlink>
        </w:p>
        <w:p w14:paraId="710E361B" w14:textId="34DADDD6" w:rsidR="00DC41AA" w:rsidRDefault="005E6A98">
          <w:pPr>
            <w:pStyle w:val="TOC1"/>
            <w:tabs>
              <w:tab w:val="left" w:pos="660"/>
              <w:tab w:val="right" w:leader="dot" w:pos="9016"/>
            </w:tabs>
            <w:rPr>
              <w:rFonts w:eastAsiaTheme="minorEastAsia"/>
              <w:noProof/>
              <w:lang w:val="en-US"/>
            </w:rPr>
          </w:pPr>
          <w:hyperlink w:anchor="_Toc105604366" w:history="1">
            <w:r w:rsidR="00DC41AA" w:rsidRPr="00C2317A">
              <w:rPr>
                <w:rStyle w:val="Hyperlink"/>
                <w:noProof/>
              </w:rPr>
              <w:t>XV.</w:t>
            </w:r>
            <w:r w:rsidR="00DC41AA">
              <w:rPr>
                <w:rFonts w:eastAsiaTheme="minorEastAsia"/>
                <w:noProof/>
                <w:lang w:val="en-US"/>
              </w:rPr>
              <w:tab/>
            </w:r>
            <w:r w:rsidR="00DC41AA" w:rsidRPr="00C2317A">
              <w:rPr>
                <w:rStyle w:val="Hyperlink"/>
                <w:noProof/>
              </w:rPr>
              <w:t>Appendix</w:t>
            </w:r>
            <w:r w:rsidR="00DC41AA">
              <w:rPr>
                <w:noProof/>
                <w:webHidden/>
              </w:rPr>
              <w:tab/>
            </w:r>
            <w:r w:rsidR="00DC41AA">
              <w:rPr>
                <w:noProof/>
                <w:webHidden/>
              </w:rPr>
              <w:fldChar w:fldCharType="begin"/>
            </w:r>
            <w:r w:rsidR="00DC41AA">
              <w:rPr>
                <w:noProof/>
                <w:webHidden/>
              </w:rPr>
              <w:instrText xml:space="preserve"> PAGEREF _Toc105604366 \h </w:instrText>
            </w:r>
            <w:r w:rsidR="00DC41AA">
              <w:rPr>
                <w:noProof/>
                <w:webHidden/>
              </w:rPr>
            </w:r>
            <w:r w:rsidR="00DC41AA">
              <w:rPr>
                <w:noProof/>
                <w:webHidden/>
              </w:rPr>
              <w:fldChar w:fldCharType="separate"/>
            </w:r>
            <w:r w:rsidR="00DC41AA">
              <w:rPr>
                <w:noProof/>
                <w:webHidden/>
              </w:rPr>
              <w:t>47</w:t>
            </w:r>
            <w:r w:rsidR="00DC41AA">
              <w:rPr>
                <w:noProof/>
                <w:webHidden/>
              </w:rPr>
              <w:fldChar w:fldCharType="end"/>
            </w:r>
          </w:hyperlink>
        </w:p>
        <w:p w14:paraId="493EA42B" w14:textId="1A793395" w:rsidR="00DC41AA" w:rsidRDefault="005E6A98">
          <w:pPr>
            <w:pStyle w:val="TOC2"/>
            <w:tabs>
              <w:tab w:val="left" w:pos="660"/>
              <w:tab w:val="right" w:leader="dot" w:pos="9016"/>
            </w:tabs>
            <w:rPr>
              <w:rFonts w:eastAsiaTheme="minorEastAsia"/>
              <w:noProof/>
              <w:lang w:val="en-US"/>
            </w:rPr>
          </w:pPr>
          <w:hyperlink w:anchor="_Toc105604367" w:history="1">
            <w:r w:rsidR="00DC41AA" w:rsidRPr="00C2317A">
              <w:rPr>
                <w:rStyle w:val="Hyperlink"/>
                <w:noProof/>
              </w:rPr>
              <w:t>A.</w:t>
            </w:r>
            <w:r w:rsidR="00DC41AA">
              <w:rPr>
                <w:rFonts w:eastAsiaTheme="minorEastAsia"/>
                <w:noProof/>
                <w:lang w:val="en-US"/>
              </w:rPr>
              <w:tab/>
            </w:r>
            <w:r w:rsidR="00DC41AA" w:rsidRPr="00C2317A">
              <w:rPr>
                <w:rStyle w:val="Hyperlink"/>
                <w:noProof/>
              </w:rPr>
              <w:t>Appendix: Disclaimer</w:t>
            </w:r>
            <w:r w:rsidR="00DC41AA">
              <w:rPr>
                <w:noProof/>
                <w:webHidden/>
              </w:rPr>
              <w:tab/>
            </w:r>
            <w:r w:rsidR="00DC41AA">
              <w:rPr>
                <w:noProof/>
                <w:webHidden/>
              </w:rPr>
              <w:fldChar w:fldCharType="begin"/>
            </w:r>
            <w:r w:rsidR="00DC41AA">
              <w:rPr>
                <w:noProof/>
                <w:webHidden/>
              </w:rPr>
              <w:instrText xml:space="preserve"> PAGEREF _Toc105604367 \h </w:instrText>
            </w:r>
            <w:r w:rsidR="00DC41AA">
              <w:rPr>
                <w:noProof/>
                <w:webHidden/>
              </w:rPr>
            </w:r>
            <w:r w:rsidR="00DC41AA">
              <w:rPr>
                <w:noProof/>
                <w:webHidden/>
              </w:rPr>
              <w:fldChar w:fldCharType="separate"/>
            </w:r>
            <w:r w:rsidR="00DC41AA">
              <w:rPr>
                <w:noProof/>
                <w:webHidden/>
              </w:rPr>
              <w:t>47</w:t>
            </w:r>
            <w:r w:rsidR="00DC41AA">
              <w:rPr>
                <w:noProof/>
                <w:webHidden/>
              </w:rPr>
              <w:fldChar w:fldCharType="end"/>
            </w:r>
          </w:hyperlink>
        </w:p>
        <w:p w14:paraId="032CD0EE" w14:textId="6A679E58" w:rsidR="00DC41AA" w:rsidRDefault="005E6A98">
          <w:pPr>
            <w:pStyle w:val="TOC2"/>
            <w:tabs>
              <w:tab w:val="left" w:pos="660"/>
              <w:tab w:val="right" w:leader="dot" w:pos="9016"/>
            </w:tabs>
            <w:rPr>
              <w:rFonts w:eastAsiaTheme="minorEastAsia"/>
              <w:noProof/>
              <w:lang w:val="en-US"/>
            </w:rPr>
          </w:pPr>
          <w:hyperlink w:anchor="_Toc105604368" w:history="1">
            <w:r w:rsidR="00DC41AA" w:rsidRPr="00C2317A">
              <w:rPr>
                <w:rStyle w:val="Hyperlink"/>
                <w:noProof/>
              </w:rPr>
              <w:t>B.</w:t>
            </w:r>
            <w:r w:rsidR="00DC41AA">
              <w:rPr>
                <w:rFonts w:eastAsiaTheme="minorEastAsia"/>
                <w:noProof/>
                <w:lang w:val="en-US"/>
              </w:rPr>
              <w:tab/>
            </w:r>
            <w:r w:rsidR="00DC41AA" w:rsidRPr="00C2317A">
              <w:rPr>
                <w:rStyle w:val="Hyperlink"/>
                <w:noProof/>
              </w:rPr>
              <w:t>Feature Selection</w:t>
            </w:r>
            <w:r w:rsidR="00DC41AA">
              <w:rPr>
                <w:noProof/>
                <w:webHidden/>
              </w:rPr>
              <w:tab/>
            </w:r>
            <w:r w:rsidR="00DC41AA">
              <w:rPr>
                <w:noProof/>
                <w:webHidden/>
              </w:rPr>
              <w:fldChar w:fldCharType="begin"/>
            </w:r>
            <w:r w:rsidR="00DC41AA">
              <w:rPr>
                <w:noProof/>
                <w:webHidden/>
              </w:rPr>
              <w:instrText xml:space="preserve"> PAGEREF _Toc105604368 \h </w:instrText>
            </w:r>
            <w:r w:rsidR="00DC41AA">
              <w:rPr>
                <w:noProof/>
                <w:webHidden/>
              </w:rPr>
            </w:r>
            <w:r w:rsidR="00DC41AA">
              <w:rPr>
                <w:noProof/>
                <w:webHidden/>
              </w:rPr>
              <w:fldChar w:fldCharType="separate"/>
            </w:r>
            <w:r w:rsidR="00DC41AA">
              <w:rPr>
                <w:noProof/>
                <w:webHidden/>
              </w:rPr>
              <w:t>47</w:t>
            </w:r>
            <w:r w:rsidR="00DC41AA">
              <w:rPr>
                <w:noProof/>
                <w:webHidden/>
              </w:rPr>
              <w:fldChar w:fldCharType="end"/>
            </w:r>
          </w:hyperlink>
        </w:p>
        <w:p w14:paraId="6957DCA0" w14:textId="605863C9" w:rsidR="00DC41AA" w:rsidRDefault="005E6A98">
          <w:pPr>
            <w:pStyle w:val="TOC2"/>
            <w:tabs>
              <w:tab w:val="left" w:pos="660"/>
              <w:tab w:val="right" w:leader="dot" w:pos="9016"/>
            </w:tabs>
            <w:rPr>
              <w:rFonts w:eastAsiaTheme="minorEastAsia"/>
              <w:noProof/>
              <w:lang w:val="en-US"/>
            </w:rPr>
          </w:pPr>
          <w:hyperlink w:anchor="_Toc105604369" w:history="1">
            <w:r w:rsidR="00DC41AA" w:rsidRPr="00C2317A">
              <w:rPr>
                <w:rStyle w:val="Hyperlink"/>
                <w:noProof/>
              </w:rPr>
              <w:t>C.</w:t>
            </w:r>
            <w:r w:rsidR="00DC41AA">
              <w:rPr>
                <w:rFonts w:eastAsiaTheme="minorEastAsia"/>
                <w:noProof/>
                <w:lang w:val="en-US"/>
              </w:rPr>
              <w:tab/>
            </w:r>
            <w:r w:rsidR="00DC41AA" w:rsidRPr="00C2317A">
              <w:rPr>
                <w:rStyle w:val="Hyperlink"/>
                <w:noProof/>
              </w:rPr>
              <w:t>Model Selection</w:t>
            </w:r>
            <w:r w:rsidR="00DC41AA">
              <w:rPr>
                <w:noProof/>
                <w:webHidden/>
              </w:rPr>
              <w:tab/>
            </w:r>
            <w:r w:rsidR="00DC41AA">
              <w:rPr>
                <w:noProof/>
                <w:webHidden/>
              </w:rPr>
              <w:fldChar w:fldCharType="begin"/>
            </w:r>
            <w:r w:rsidR="00DC41AA">
              <w:rPr>
                <w:noProof/>
                <w:webHidden/>
              </w:rPr>
              <w:instrText xml:space="preserve"> PAGEREF _Toc105604369 \h </w:instrText>
            </w:r>
            <w:r w:rsidR="00DC41AA">
              <w:rPr>
                <w:noProof/>
                <w:webHidden/>
              </w:rPr>
            </w:r>
            <w:r w:rsidR="00DC41AA">
              <w:rPr>
                <w:noProof/>
                <w:webHidden/>
              </w:rPr>
              <w:fldChar w:fldCharType="separate"/>
            </w:r>
            <w:r w:rsidR="00DC41AA">
              <w:rPr>
                <w:noProof/>
                <w:webHidden/>
              </w:rPr>
              <w:t>49</w:t>
            </w:r>
            <w:r w:rsidR="00DC41AA">
              <w:rPr>
                <w:noProof/>
                <w:webHidden/>
              </w:rPr>
              <w:fldChar w:fldCharType="end"/>
            </w:r>
          </w:hyperlink>
        </w:p>
        <w:p w14:paraId="6AB7DFBC" w14:textId="3AE4F6D1" w:rsidR="00DC41AA" w:rsidRDefault="005E6A98">
          <w:pPr>
            <w:pStyle w:val="TOC2"/>
            <w:tabs>
              <w:tab w:val="left" w:pos="660"/>
              <w:tab w:val="right" w:leader="dot" w:pos="9016"/>
            </w:tabs>
            <w:rPr>
              <w:rFonts w:eastAsiaTheme="minorEastAsia"/>
              <w:noProof/>
              <w:lang w:val="en-US"/>
            </w:rPr>
          </w:pPr>
          <w:hyperlink w:anchor="_Toc105604370" w:history="1">
            <w:r w:rsidR="00DC41AA" w:rsidRPr="00C2317A">
              <w:rPr>
                <w:rStyle w:val="Hyperlink"/>
                <w:noProof/>
              </w:rPr>
              <w:t>D.</w:t>
            </w:r>
            <w:r w:rsidR="00DC41AA">
              <w:rPr>
                <w:rFonts w:eastAsiaTheme="minorEastAsia"/>
                <w:noProof/>
                <w:lang w:val="en-US"/>
              </w:rPr>
              <w:tab/>
            </w:r>
            <w:r w:rsidR="00DC41AA" w:rsidRPr="00C2317A">
              <w:rPr>
                <w:rStyle w:val="Hyperlink"/>
                <w:noProof/>
              </w:rPr>
              <w:t>Metrices Used</w:t>
            </w:r>
            <w:r w:rsidR="00DC41AA">
              <w:rPr>
                <w:noProof/>
                <w:webHidden/>
              </w:rPr>
              <w:tab/>
            </w:r>
            <w:r w:rsidR="00DC41AA">
              <w:rPr>
                <w:noProof/>
                <w:webHidden/>
              </w:rPr>
              <w:fldChar w:fldCharType="begin"/>
            </w:r>
            <w:r w:rsidR="00DC41AA">
              <w:rPr>
                <w:noProof/>
                <w:webHidden/>
              </w:rPr>
              <w:instrText xml:space="preserve"> PAGEREF _Toc105604370 \h </w:instrText>
            </w:r>
            <w:r w:rsidR="00DC41AA">
              <w:rPr>
                <w:noProof/>
                <w:webHidden/>
              </w:rPr>
            </w:r>
            <w:r w:rsidR="00DC41AA">
              <w:rPr>
                <w:noProof/>
                <w:webHidden/>
              </w:rPr>
              <w:fldChar w:fldCharType="separate"/>
            </w:r>
            <w:r w:rsidR="00DC41AA">
              <w:rPr>
                <w:noProof/>
                <w:webHidden/>
              </w:rPr>
              <w:t>50</w:t>
            </w:r>
            <w:r w:rsidR="00DC41AA">
              <w:rPr>
                <w:noProof/>
                <w:webHidden/>
              </w:rPr>
              <w:fldChar w:fldCharType="end"/>
            </w:r>
          </w:hyperlink>
        </w:p>
        <w:p w14:paraId="2B0F1893" w14:textId="6276A007" w:rsidR="00DC41AA" w:rsidRDefault="005E6A98">
          <w:pPr>
            <w:pStyle w:val="TOC1"/>
            <w:tabs>
              <w:tab w:val="left" w:pos="660"/>
              <w:tab w:val="right" w:leader="dot" w:pos="9016"/>
            </w:tabs>
            <w:rPr>
              <w:rFonts w:eastAsiaTheme="minorEastAsia"/>
              <w:noProof/>
              <w:lang w:val="en-US"/>
            </w:rPr>
          </w:pPr>
          <w:hyperlink w:anchor="_Toc105604371" w:history="1">
            <w:r w:rsidR="00DC41AA" w:rsidRPr="00C2317A">
              <w:rPr>
                <w:rStyle w:val="Hyperlink"/>
                <w:noProof/>
              </w:rPr>
              <w:t>XVI.</w:t>
            </w:r>
            <w:r w:rsidR="00DC41AA">
              <w:rPr>
                <w:rFonts w:eastAsiaTheme="minorEastAsia"/>
                <w:noProof/>
                <w:lang w:val="en-US"/>
              </w:rPr>
              <w:tab/>
            </w:r>
            <w:r w:rsidR="00DC41AA" w:rsidRPr="00C2317A">
              <w:rPr>
                <w:rStyle w:val="Hyperlink"/>
                <w:noProof/>
              </w:rPr>
              <w:t>References</w:t>
            </w:r>
            <w:r w:rsidR="00DC41AA">
              <w:rPr>
                <w:noProof/>
                <w:webHidden/>
              </w:rPr>
              <w:tab/>
            </w:r>
            <w:r w:rsidR="00DC41AA">
              <w:rPr>
                <w:noProof/>
                <w:webHidden/>
              </w:rPr>
              <w:fldChar w:fldCharType="begin"/>
            </w:r>
            <w:r w:rsidR="00DC41AA">
              <w:rPr>
                <w:noProof/>
                <w:webHidden/>
              </w:rPr>
              <w:instrText xml:space="preserve"> PAGEREF _Toc105604371 \h </w:instrText>
            </w:r>
            <w:r w:rsidR="00DC41AA">
              <w:rPr>
                <w:noProof/>
                <w:webHidden/>
              </w:rPr>
            </w:r>
            <w:r w:rsidR="00DC41AA">
              <w:rPr>
                <w:noProof/>
                <w:webHidden/>
              </w:rPr>
              <w:fldChar w:fldCharType="separate"/>
            </w:r>
            <w:r w:rsidR="00DC41AA">
              <w:rPr>
                <w:noProof/>
                <w:webHidden/>
              </w:rPr>
              <w:t>52</w:t>
            </w:r>
            <w:r w:rsidR="00DC41AA">
              <w:rPr>
                <w:noProof/>
                <w:webHidden/>
              </w:rPr>
              <w:fldChar w:fldCharType="end"/>
            </w:r>
          </w:hyperlink>
        </w:p>
        <w:p w14:paraId="22B87062" w14:textId="7D2E7ABE" w:rsidR="003353EE" w:rsidRDefault="000654F0" w:rsidP="003C49D9">
          <w:r w:rsidRPr="00712B86">
            <w:rPr>
              <w:b/>
              <w:bCs/>
              <w:noProof/>
            </w:rPr>
            <w:lastRenderedPageBreak/>
            <w:fldChar w:fldCharType="end"/>
          </w:r>
        </w:p>
      </w:sdtContent>
    </w:sdt>
    <w:p w14:paraId="1E38C9EE" w14:textId="1EE3E3DD" w:rsidR="00A72041" w:rsidRPr="003925C7" w:rsidRDefault="00A72041" w:rsidP="003925C7">
      <w:pPr>
        <w:pStyle w:val="Heading1"/>
        <w:numPr>
          <w:ilvl w:val="0"/>
          <w:numId w:val="49"/>
        </w:numPr>
        <w:rPr>
          <w:noProof/>
          <w:sz w:val="22"/>
          <w:szCs w:val="22"/>
        </w:rPr>
      </w:pPr>
      <w:bookmarkStart w:id="0" w:name="_Toc105604337"/>
      <w:r w:rsidRPr="003925C7">
        <w:rPr>
          <w:noProof/>
          <w:color w:val="auto"/>
          <w:sz w:val="22"/>
          <w:szCs w:val="22"/>
        </w:rPr>
        <w:t>Acknowledgements</w:t>
      </w:r>
      <w:bookmarkEnd w:id="0"/>
    </w:p>
    <w:p w14:paraId="2EE4AE33" w14:textId="23BB932F" w:rsidR="00A72041" w:rsidRDefault="00A72041" w:rsidP="00A72041">
      <w:pPr>
        <w:jc w:val="both"/>
      </w:pPr>
      <w:r>
        <w:t xml:space="preserve">Firstly, I like to acknowledge my adviser Victor Miranda for </w:t>
      </w:r>
      <w:r w:rsidR="008F6DAE">
        <w:t xml:space="preserve">giving me opportunity to do this project, </w:t>
      </w:r>
      <w:r>
        <w:t>his support and guidance, to be available whenever I need his advises. At the same time, providing me freedom to explore on things and guiding me when I need</w:t>
      </w:r>
      <w:r w:rsidR="00910892">
        <w:t>,</w:t>
      </w:r>
      <w:r>
        <w:t xml:space="preserve"> to </w:t>
      </w:r>
      <w:r w:rsidR="00910892">
        <w:t>set on</w:t>
      </w:r>
      <w:r w:rsidR="00C40D68">
        <w:t xml:space="preserve"> limitations and how to improve further.</w:t>
      </w:r>
    </w:p>
    <w:p w14:paraId="149EC6EB" w14:textId="61E1942C" w:rsidR="00C40D68" w:rsidRDefault="00C40D68" w:rsidP="00A72041">
      <w:pPr>
        <w:jc w:val="both"/>
      </w:pPr>
      <w:r>
        <w:t xml:space="preserve">Secondly, I’m grateful to all my professors at AUT, </w:t>
      </w:r>
      <w:r w:rsidR="008F6DAE">
        <w:t xml:space="preserve">onsite and offsite, offline and </w:t>
      </w:r>
      <w:r>
        <w:t>online learnings</w:t>
      </w:r>
      <w:r w:rsidR="008F6DAE">
        <w:t xml:space="preserve"> </w:t>
      </w:r>
      <w:r w:rsidR="00464D82">
        <w:t xml:space="preserve">and other organizations: </w:t>
      </w:r>
      <w:r w:rsidR="008F6DAE">
        <w:t xml:space="preserve">Udemy, </w:t>
      </w:r>
      <w:proofErr w:type="spellStart"/>
      <w:r w:rsidR="008F6DAE">
        <w:t>Datacamp</w:t>
      </w:r>
      <w:proofErr w:type="spellEnd"/>
      <w:r w:rsidR="00464D82">
        <w:t xml:space="preserve">, </w:t>
      </w:r>
      <w:proofErr w:type="spellStart"/>
      <w:r w:rsidR="00464D82">
        <w:t>PyImageSearch</w:t>
      </w:r>
      <w:proofErr w:type="spellEnd"/>
      <w:r>
        <w:t xml:space="preserve"> for without those incremental learnings, this </w:t>
      </w:r>
      <w:r w:rsidR="008F6DAE">
        <w:t xml:space="preserve">project of </w:t>
      </w:r>
      <w:r w:rsidR="009339E0">
        <w:t xml:space="preserve">me </w:t>
      </w:r>
      <w:r w:rsidR="008F6DAE">
        <w:t>creating a batch machine learning tool from scratch won’t be feasible</w:t>
      </w:r>
      <w:r w:rsidR="00464D82">
        <w:t xml:space="preserve"> using Object-oriented approach by interfaces</w:t>
      </w:r>
      <w:r w:rsidR="008F6DAE">
        <w:t xml:space="preserve">. </w:t>
      </w:r>
    </w:p>
    <w:p w14:paraId="620F11A6" w14:textId="3AEA4A43" w:rsidR="00464D82" w:rsidRPr="00A72041" w:rsidRDefault="00464D82" w:rsidP="00A72041">
      <w:pPr>
        <w:jc w:val="both"/>
      </w:pPr>
      <w:r>
        <w:t xml:space="preserve">Lastly, I like to thank God above for the provision of knowledge, finances, </w:t>
      </w:r>
      <w:r w:rsidR="00834E87">
        <w:t xml:space="preserve">grace, mercies, </w:t>
      </w:r>
      <w:r>
        <w:t xml:space="preserve">and </w:t>
      </w:r>
      <w:r w:rsidR="00834E87">
        <w:t>everything I need to make all possible.</w:t>
      </w:r>
    </w:p>
    <w:p w14:paraId="48FFC9CD" w14:textId="76B65138" w:rsidR="000654F0" w:rsidRPr="00712B86" w:rsidRDefault="000654F0" w:rsidP="003925C7">
      <w:pPr>
        <w:pStyle w:val="Heading1"/>
        <w:numPr>
          <w:ilvl w:val="0"/>
          <w:numId w:val="49"/>
        </w:numPr>
        <w:rPr>
          <w:noProof/>
          <w:color w:val="auto"/>
          <w:sz w:val="22"/>
          <w:szCs w:val="22"/>
        </w:rPr>
      </w:pPr>
      <w:bookmarkStart w:id="1" w:name="_Toc105604338"/>
      <w:r w:rsidRPr="00712B86">
        <w:rPr>
          <w:color w:val="auto"/>
          <w:sz w:val="22"/>
          <w:szCs w:val="22"/>
        </w:rPr>
        <w:t>Overview of the Project</w:t>
      </w:r>
      <w:bookmarkEnd w:id="1"/>
    </w:p>
    <w:p w14:paraId="17ED88DA" w14:textId="1D52788F" w:rsidR="000654F0" w:rsidRPr="00712B86" w:rsidRDefault="000654F0" w:rsidP="000654F0">
      <w:pPr>
        <w:jc w:val="both"/>
      </w:pPr>
      <w:r w:rsidRPr="00712B86">
        <w:t>Everyone consumes data each day. The data growth according to statistics is that by end of 2020, 44 zettabytes make up the data in the digital universe.</w:t>
      </w:r>
      <w:r w:rsidR="00D7556F" w:rsidRPr="00712B86">
        <w:t xml:space="preserve"> </w:t>
      </w:r>
      <w:r w:rsidR="00D7556F" w:rsidRPr="00712B86">
        <w:fldChar w:fldCharType="begin"/>
      </w:r>
      <w:r w:rsidR="00904007">
        <w:instrText xml:space="preserve"> ADDIN ZOTERO_ITEM CSL_CITATION {"citationID":"a13d39lgs3f","properties":{"formattedCitation":"(Bulao, 2022)","plainCitation":"(Bulao, 2022)","noteIndex":0},"citationItems":[{"id":49,"uris":["http://zotero.org/users/9410269/items/ZUYFRR96"],"itemData":{"id":49,"type":"post-weblog","title":"How Much Data Is Created Every Day in 2022?","URL":"https://techjury.net/blog/how-much-data-is-created-every-day/#gref","author":[{"family":"Bulao","given":"Jacquelyn"}],"issued":{"date-parts":[["2022",3,14]]}}}],"schema":"https://github.com/citation-style-language/schema/raw/master/csl-citation.json"} </w:instrText>
      </w:r>
      <w:r w:rsidR="00D7556F" w:rsidRPr="00712B86">
        <w:fldChar w:fldCharType="separate"/>
      </w:r>
      <w:r w:rsidR="00904007" w:rsidRPr="00904007">
        <w:rPr>
          <w:rFonts w:ascii="Calibri" w:hAnsi="Calibri" w:cs="Calibri"/>
        </w:rPr>
        <w:t>(Bulao, 2022)</w:t>
      </w:r>
      <w:r w:rsidR="00D7556F" w:rsidRPr="00712B86">
        <w:fldChar w:fldCharType="end"/>
      </w:r>
      <w:r w:rsidR="00D7556F" w:rsidRPr="00712B86">
        <w:t xml:space="preserve"> ”AI is forecast to reach $62.5 Billion in 2022 at a Compound Annual Growth Rate (CAGR) of 21.3% during 2021-2022"</w:t>
      </w:r>
      <w:r w:rsidR="00903719" w:rsidRPr="00712B86">
        <w:t xml:space="preserve">, with demand for skills of programming, libraries and frameworks, mathematics and statistics, machine learning and deep learning, natural language processing and computer vision, data science and data analysis. </w:t>
      </w:r>
      <w:r w:rsidR="00903719" w:rsidRPr="00712B86">
        <w:fldChar w:fldCharType="begin"/>
      </w:r>
      <w:r w:rsidR="00904007">
        <w:instrText xml:space="preserve"> ADDIN ZOTERO_ITEM CSL_CITATION {"citationID":"a100bp5d4n7","properties":{"formattedCitation":"(Peleton Technology, 2022)","plainCitation":"(Peleton Technology, 2022)","noteIndex":0},"citationItems":[{"id":1,"uris":["http://zotero.org/users/9410269/items/XU2YQ9DC"],"itemData":{"id":1,"type":"post-weblog","title":"What are the Most In-demand Skills in Artificial Intelligence?","URL":"https://peletontechnology.com/what-are-the-most-in-demand-skills-in-artificial-intelligence/","author":[{"family":"Peleton Technology","given":""}],"issued":{"date-parts":[["2022",3,6]]}}}],"schema":"https://github.com/citation-style-language/schema/raw/master/csl-citation.json"} </w:instrText>
      </w:r>
      <w:r w:rsidR="00903719" w:rsidRPr="00712B86">
        <w:fldChar w:fldCharType="separate"/>
      </w:r>
      <w:r w:rsidR="00904007" w:rsidRPr="00904007">
        <w:rPr>
          <w:rFonts w:ascii="Calibri" w:hAnsi="Calibri" w:cs="Calibri"/>
        </w:rPr>
        <w:t>(Peleton Technology, 2022)</w:t>
      </w:r>
      <w:r w:rsidR="00903719" w:rsidRPr="00712B86">
        <w:fldChar w:fldCharType="end"/>
      </w:r>
      <w:r w:rsidR="00903719" w:rsidRPr="00712B86">
        <w:t xml:space="preserve"> For 2022, the demand for Alexa skills is about 66k</w:t>
      </w:r>
      <w:r w:rsidR="00090FFC" w:rsidRPr="00712B86">
        <w:t xml:space="preserve"> in US</w:t>
      </w:r>
      <w:r w:rsidR="00903719" w:rsidRPr="00712B86">
        <w:t>.</w:t>
      </w:r>
      <w:r w:rsidR="00090FFC" w:rsidRPr="00712B86">
        <w:fldChar w:fldCharType="begin"/>
      </w:r>
      <w:r w:rsidR="00904007">
        <w:instrText xml:space="preserve"> ADDIN ZOTERO_ITEM CSL_CITATION {"citationID":"a166nbovlti","properties":{"formattedCitation":"(G., n.d.)","plainCitation":"(G., n.d.)","noteIndex":0},"citationItems":[{"id":3,"uris":["http://zotero.org/users/9410269/items/FDARBQFR"],"itemData":{"id":3,"type":"post-weblog","title":"101 Artificial Intelligence Statistics [Updated for 2022]","URL":"https://techjury.net/blog/ai-statistics/","author":[{"family":"G.","given":"Nick"}]}}],"schema":"https://github.com/citation-style-language/schema/raw/master/csl-citation.json"} </w:instrText>
      </w:r>
      <w:r w:rsidR="00090FFC" w:rsidRPr="00712B86">
        <w:fldChar w:fldCharType="separate"/>
      </w:r>
      <w:r w:rsidR="00904007" w:rsidRPr="00904007">
        <w:rPr>
          <w:rFonts w:ascii="Calibri" w:hAnsi="Calibri" w:cs="Calibri"/>
        </w:rPr>
        <w:t>(G., n.d.)</w:t>
      </w:r>
      <w:r w:rsidR="00090FFC" w:rsidRPr="00712B86">
        <w:fldChar w:fldCharType="end"/>
      </w:r>
      <w:r w:rsidR="00090FFC" w:rsidRPr="00712B86">
        <w:t xml:space="preserve"> </w:t>
      </w:r>
      <w:r w:rsidR="00903719" w:rsidRPr="00712B86">
        <w:t xml:space="preserve"> </w:t>
      </w:r>
      <w:r w:rsidRPr="00712B86">
        <w:t>By 2025, 200+ zettabytes would be in the cloud space</w:t>
      </w:r>
      <w:r w:rsidR="00226DB4" w:rsidRPr="00712B86">
        <w:t xml:space="preserve"> </w:t>
      </w:r>
      <w:r w:rsidR="00226DB4" w:rsidRPr="00712B86">
        <w:fldChar w:fldCharType="begin"/>
      </w:r>
      <w:r w:rsidR="00904007">
        <w:instrText xml:space="preserve"> ADDIN ZOTERO_ITEM CSL_CITATION {"citationID":"QYww0cit","properties":{"formattedCitation":"(Bulao, 2022)","plainCitation":"(Bulao, 2022)","noteIndex":0},"citationItems":[{"id":49,"uris":["http://zotero.org/users/9410269/items/ZUYFRR96"],"itemData":{"id":49,"type":"post-weblog","title":"How Much Data Is Created Every Day in 2022?","URL":"https://techjury.net/blog/how-much-data-is-created-every-day/#gref","author":[{"family":"Bulao","given":"Jacquelyn"}],"issued":{"date-parts":[["2022",3,14]]}}}],"schema":"https://github.com/citation-style-language/schema/raw/master/csl-citation.json"} </w:instrText>
      </w:r>
      <w:r w:rsidR="00226DB4" w:rsidRPr="00712B86">
        <w:fldChar w:fldCharType="separate"/>
      </w:r>
      <w:r w:rsidR="00904007" w:rsidRPr="00904007">
        <w:rPr>
          <w:rFonts w:ascii="Calibri" w:hAnsi="Calibri" w:cs="Calibri"/>
        </w:rPr>
        <w:t>(Bulao, 2022)</w:t>
      </w:r>
      <w:r w:rsidR="00226DB4" w:rsidRPr="00712B86">
        <w:fldChar w:fldCharType="end"/>
      </w:r>
      <w:r w:rsidR="00226DB4" w:rsidRPr="00712B86">
        <w:t xml:space="preserve"> </w:t>
      </w:r>
      <w:r w:rsidRPr="00712B86">
        <w:t>with the generated data each day is predicted to reach 463 exabytes</w:t>
      </w:r>
      <w:r w:rsidR="0017636A" w:rsidRPr="00712B86">
        <w:t xml:space="preserve"> </w:t>
      </w:r>
      <w:r w:rsidRPr="00712B86">
        <w:t xml:space="preserve"> globally</w:t>
      </w:r>
      <w:r w:rsidR="0017636A" w:rsidRPr="00712B86">
        <w:t xml:space="preserve"> </w:t>
      </w:r>
      <w:r w:rsidR="0017636A" w:rsidRPr="00712B86">
        <w:fldChar w:fldCharType="begin"/>
      </w:r>
      <w:r w:rsidR="00904007">
        <w:instrText xml:space="preserve"> ADDIN ZOTERO_ITEM CSL_CITATION {"citationID":"aoj20sg9up","properties":{"formattedCitation":"(seedscientific, 2021)","plainCitation":"(seedscientific, 2021)","noteIndex":0},"citationItems":[{"id":"UatLG91Z/fBmC7YlM","uris":["http://zotero.org/users/local/yfYWsJHA/items/8PIS5REE"],"itemData":{"id":2,"type":"post-weblog","container-title":"How Much Data Is Created Every Day? [27 Staggering Stats]","title":"How Much Data Is Created Every Day? [27 Staggering Stats]","URL":"https://seedscientific.com/how-much-data-is-created-every-day/","author":[{"family":"seedscientific","given":""}],"issued":{"date-parts":[["2021",10,28]]}}}],"schema":"https://github.com/citation-style-language/schema/raw/master/csl-citation.json"} </w:instrText>
      </w:r>
      <w:r w:rsidR="0017636A" w:rsidRPr="00712B86">
        <w:fldChar w:fldCharType="separate"/>
      </w:r>
      <w:r w:rsidR="00904007" w:rsidRPr="00904007">
        <w:rPr>
          <w:rFonts w:ascii="Calibri" w:hAnsi="Calibri" w:cs="Calibri"/>
        </w:rPr>
        <w:t>(seedscientific, 2021)</w:t>
      </w:r>
      <w:r w:rsidR="0017636A" w:rsidRPr="00712B86">
        <w:fldChar w:fldCharType="end"/>
      </w:r>
      <w:r w:rsidRPr="00712B86">
        <w:t xml:space="preserve"> having 75 billion IoT devices in the world.</w:t>
      </w:r>
      <w:r w:rsidR="00AC47D8" w:rsidRPr="00712B86">
        <w:fldChar w:fldCharType="begin"/>
      </w:r>
      <w:r w:rsidR="00904007">
        <w:instrText xml:space="preserve"> ADDIN ZOTERO_ITEM CSL_CITATION {"citationID":"a24fad4v65e","properties":{"formattedCitation":"(Statista Research Department, 2016)","plainCitation":"(Statista Research Department, 2016)","noteIndex":0},"citationItems":[{"id":4,"uris":["http://zotero.org/users/9410269/items/J5HPKA6L"],"itemData":{"id":4,"type":"post-weblog","title":"Internet of Things (IoT) connected devices installed base worldwide from 2015 to 2025","URL":"https://www.statista.com/statistics/471264/iot-number-of-connected-devices-worldwide/","author":[{"family":"Statista Research Department","given":""}],"issued":{"date-parts":[["2016",11,27]]}}}],"schema":"https://github.com/citation-style-language/schema/raw/master/csl-citation.json"} </w:instrText>
      </w:r>
      <w:r w:rsidR="00AC47D8" w:rsidRPr="00712B86">
        <w:fldChar w:fldCharType="separate"/>
      </w:r>
      <w:r w:rsidR="00904007" w:rsidRPr="00904007">
        <w:rPr>
          <w:rFonts w:ascii="Calibri" w:hAnsi="Calibri" w:cs="Calibri"/>
        </w:rPr>
        <w:t>(Statista Research Department, 2016)</w:t>
      </w:r>
      <w:r w:rsidR="00AC47D8" w:rsidRPr="00712B86">
        <w:fldChar w:fldCharType="end"/>
      </w:r>
      <w:r w:rsidR="00AC47D8" w:rsidRPr="00712B86">
        <w:t xml:space="preserve"> </w:t>
      </w:r>
      <w:r w:rsidR="003D2F2B" w:rsidRPr="00712B86">
        <w:t xml:space="preserve">By 2025, the global AI market is expected to be around $60B </w:t>
      </w:r>
      <w:r w:rsidR="003D2F2B" w:rsidRPr="00712B86">
        <w:fldChar w:fldCharType="begin"/>
      </w:r>
      <w:r w:rsidR="00904007">
        <w:instrText xml:space="preserve"> ADDIN ZOTERO_ITEM CSL_CITATION {"citationID":"ao1k8tk8g2","properties":{"formattedCitation":"(G., n.d.)","plainCitation":"(G., n.d.)","noteIndex":0},"citationItems":[{"id":3,"uris":["http://zotero.org/users/9410269/items/FDARBQFR"],"itemData":{"id":3,"type":"post-weblog","title":"101 Artificial Intelligence Statistics [Updated for 2022]","URL":"https://techjury.net/blog/ai-statistics/","author":[{"family":"G.","given":"Nick"}]}}],"schema":"https://github.com/citation-style-language/schema/raw/master/csl-citation.json"} </w:instrText>
      </w:r>
      <w:r w:rsidR="003D2F2B" w:rsidRPr="00712B86">
        <w:fldChar w:fldCharType="separate"/>
      </w:r>
      <w:r w:rsidR="00904007" w:rsidRPr="00904007">
        <w:rPr>
          <w:rFonts w:ascii="Calibri" w:hAnsi="Calibri" w:cs="Calibri"/>
        </w:rPr>
        <w:t>(G., n.d.)</w:t>
      </w:r>
      <w:r w:rsidR="003D2F2B" w:rsidRPr="00712B86">
        <w:fldChar w:fldCharType="end"/>
      </w:r>
      <w:r w:rsidR="003D2F2B" w:rsidRPr="00712B86">
        <w:t xml:space="preserve">, while the unmet clinical demand of AI </w:t>
      </w:r>
      <w:r w:rsidR="00073B1C" w:rsidRPr="00712B86">
        <w:t>industry outlook is $</w:t>
      </w:r>
      <w:r w:rsidR="003D2F2B" w:rsidRPr="00712B86">
        <w:t>$390</w:t>
      </w:r>
      <w:r w:rsidR="00073B1C" w:rsidRPr="00712B86">
        <w:t xml:space="preserve">B </w:t>
      </w:r>
      <w:r w:rsidR="00073B1C" w:rsidRPr="00712B86">
        <w:fldChar w:fldCharType="begin"/>
      </w:r>
      <w:r w:rsidR="00904007">
        <w:instrText xml:space="preserve"> ADDIN ZOTERO_ITEM CSL_CITATION {"citationID":"apku1r45a1","properties":{"formattedCitation":"(ResearchAndMarket, 2020)","plainCitation":"(ResearchAndMarket, 2020)","noteIndex":0},"citationItems":[{"id":2,"uris":["http://zotero.org/users/9410269/items/C33YN5SH"],"itemData":{"id":2,"type":"post-weblog","title":"$390+ Billion Artificial Intelligence (AI) Industry Outlook, 2025 - Big Data Fueling AI &amp; Machine Learning Profoundly, AI to Counter Unmet Clinical Demand","URL":"https://www.prnewswire.com/news-releases/390-billion-artificial-intelligence-ai-industry-outlook-2025---big-data-fueling-ai--machine-learning-profoundly-ai-to-counter-unmet-clinical-demand-301001823.html","author":[{"family":"ResearchAndMarket","given":""}],"issued":{"date-parts":[["2020",2,10]]}}}],"schema":"https://github.com/citation-style-language/schema/raw/master/csl-citation.json"} </w:instrText>
      </w:r>
      <w:r w:rsidR="00073B1C" w:rsidRPr="00712B86">
        <w:fldChar w:fldCharType="separate"/>
      </w:r>
      <w:r w:rsidR="00904007" w:rsidRPr="00904007">
        <w:rPr>
          <w:rFonts w:ascii="Calibri" w:hAnsi="Calibri" w:cs="Calibri"/>
        </w:rPr>
        <w:t>(ResearchAndMarket, 2020)</w:t>
      </w:r>
      <w:r w:rsidR="00073B1C" w:rsidRPr="00712B86">
        <w:fldChar w:fldCharType="end"/>
      </w:r>
      <w:r w:rsidR="003D2F2B" w:rsidRPr="00712B86">
        <w:t>.</w:t>
      </w:r>
      <w:r w:rsidRPr="00712B86">
        <w:t xml:space="preserve"> By 2030, </w:t>
      </w:r>
      <w:r w:rsidR="000F7F23" w:rsidRPr="00712B86">
        <w:t xml:space="preserve">global GDP will grow $15.7T due to AI </w:t>
      </w:r>
      <w:r w:rsidR="000F7F23" w:rsidRPr="00712B86">
        <w:fldChar w:fldCharType="begin"/>
      </w:r>
      <w:r w:rsidR="00904007">
        <w:instrText xml:space="preserve"> ADDIN ZOTERO_ITEM CSL_CITATION {"citationID":"a2tgadhk96","properties":{"formattedCitation":"(G., n.d.)","plainCitation":"(G., n.d.)","noteIndex":0},"citationItems":[{"id":3,"uris":["http://zotero.org/users/9410269/items/FDARBQFR"],"itemData":{"id":3,"type":"post-weblog","title":"101 Artificial Intelligence Statistics [Updated for 2022]","URL":"https://techjury.net/blog/ai-statistics/","author":[{"family":"G.","given":"Nick"}]}}],"schema":"https://github.com/citation-style-language/schema/raw/master/csl-citation.json"} </w:instrText>
      </w:r>
      <w:r w:rsidR="000F7F23" w:rsidRPr="00712B86">
        <w:fldChar w:fldCharType="separate"/>
      </w:r>
      <w:r w:rsidR="00904007" w:rsidRPr="00904007">
        <w:rPr>
          <w:rFonts w:ascii="Calibri" w:hAnsi="Calibri" w:cs="Calibri"/>
        </w:rPr>
        <w:t>(G., n.d.)</w:t>
      </w:r>
      <w:r w:rsidR="000F7F23" w:rsidRPr="00712B86">
        <w:fldChar w:fldCharType="end"/>
      </w:r>
      <w:r w:rsidR="000F7F23" w:rsidRPr="00712B86">
        <w:t xml:space="preserve">, </w:t>
      </w:r>
      <w:r w:rsidRPr="00712B86">
        <w:t xml:space="preserve">9 out of 10 people aged 6 and above would be digitally active. </w:t>
      </w:r>
      <w:r w:rsidR="0017636A" w:rsidRPr="00712B86">
        <w:fldChar w:fldCharType="begin"/>
      </w:r>
      <w:r w:rsidR="00904007">
        <w:instrText xml:space="preserve"> ADDIN ZOTERO_ITEM CSL_CITATION {"citationID":"mUQ3q9N5","properties":{"formattedCitation":"(seedscientific, 2021)","plainCitation":"(seedscientific, 2021)","noteIndex":0},"citationItems":[{"id":"UatLG91Z/fBmC7YlM","uris":["http://zotero.org/users/local/yfYWsJHA/items/8PIS5REE"],"itemData":{"id":2,"type":"post-weblog","container-title":"How Much Data Is Created Every Day? [27 Staggering Stats]","title":"How Much Data Is Created Every Day? [27 Staggering Stats]","URL":"https://seedscientific.com/how-much-data-is-created-every-day/","author":[{"family":"seedscientific","given":""}],"issued":{"date-parts":[["2021",10,28]]}}}],"schema":"https://github.com/citation-style-language/schema/raw/master/csl-citation.json"} </w:instrText>
      </w:r>
      <w:r w:rsidR="0017636A" w:rsidRPr="00712B86">
        <w:fldChar w:fldCharType="separate"/>
      </w:r>
      <w:r w:rsidR="00904007" w:rsidRPr="00904007">
        <w:rPr>
          <w:rFonts w:ascii="Calibri" w:hAnsi="Calibri" w:cs="Calibri"/>
        </w:rPr>
        <w:t>(</w:t>
      </w:r>
      <w:proofErr w:type="gramStart"/>
      <w:r w:rsidR="00904007" w:rsidRPr="00904007">
        <w:rPr>
          <w:rFonts w:ascii="Calibri" w:hAnsi="Calibri" w:cs="Calibri"/>
        </w:rPr>
        <w:t>seedscientific</w:t>
      </w:r>
      <w:proofErr w:type="gramEnd"/>
      <w:r w:rsidR="00904007" w:rsidRPr="00904007">
        <w:rPr>
          <w:rFonts w:ascii="Calibri" w:hAnsi="Calibri" w:cs="Calibri"/>
        </w:rPr>
        <w:t>, 2021)</w:t>
      </w:r>
      <w:r w:rsidR="0017636A" w:rsidRPr="00712B86">
        <w:fldChar w:fldCharType="end"/>
      </w:r>
      <w:r w:rsidR="0017636A" w:rsidRPr="00712B86">
        <w:t xml:space="preserve"> </w:t>
      </w:r>
      <w:r w:rsidRPr="00712B86">
        <w:t>Therefore, its pertinent to make those data into useful information through batch machine learning.</w:t>
      </w:r>
    </w:p>
    <w:p w14:paraId="0EA7E2B3" w14:textId="04A57E2C" w:rsidR="000654F0" w:rsidRPr="00712B86" w:rsidRDefault="000654F0" w:rsidP="000654F0">
      <w:pPr>
        <w:jc w:val="both"/>
      </w:pPr>
      <w:r w:rsidRPr="00712B86">
        <w:t xml:space="preserve">Machine learning is used to leverage the raw data to an intelligent data usable for many various applications like manufacturing, research, banking, finance, marketing, medical and other technological innovations that would drive strategic and operational decisions or find knowledge discovery or validate discovery or re-discovery existing knowledge. The batch machine learning is about creating a usable tool in processing the raw data in an automated way, minimizing user interaction, thereby, optimizing efficiency and effectiveness by having the recorded results. </w:t>
      </w:r>
    </w:p>
    <w:p w14:paraId="694F497A" w14:textId="2CDBD6EF" w:rsidR="003C49D9" w:rsidRDefault="003C49D9" w:rsidP="003925C7">
      <w:pPr>
        <w:pStyle w:val="Heading1"/>
        <w:numPr>
          <w:ilvl w:val="0"/>
          <w:numId w:val="49"/>
        </w:numPr>
        <w:rPr>
          <w:color w:val="auto"/>
          <w:sz w:val="22"/>
          <w:szCs w:val="22"/>
        </w:rPr>
      </w:pPr>
      <w:bookmarkStart w:id="2" w:name="_Toc105604339"/>
      <w:r w:rsidRPr="003C49D9">
        <w:rPr>
          <w:color w:val="auto"/>
          <w:sz w:val="22"/>
          <w:szCs w:val="22"/>
        </w:rPr>
        <w:t>Abstract / Executive Summary</w:t>
      </w:r>
      <w:bookmarkEnd w:id="2"/>
    </w:p>
    <w:p w14:paraId="08D163B9" w14:textId="54CFE67D" w:rsidR="003C49D9" w:rsidRDefault="003C49D9" w:rsidP="003C49D9">
      <w:pPr>
        <w:jc w:val="both"/>
      </w:pPr>
      <w:r>
        <w:t xml:space="preserve">The trend and demand for Artificial Intelligence, Machine Learning grows exponentially over time including jobs </w:t>
      </w:r>
      <w:r w:rsidR="007A6635">
        <w:t>and skills related</w:t>
      </w:r>
      <w:r>
        <w:t xml:space="preserve"> to it.</w:t>
      </w:r>
      <w:r w:rsidR="004429FF">
        <w:t xml:space="preserve"> No one can keep up</w:t>
      </w:r>
      <w:r w:rsidR="0062611A">
        <w:t xml:space="preserve"> with the increasing data produced and consumed by humans to make then useful and intelligent information. As Gray Scott said, ‘</w:t>
      </w:r>
      <w:r w:rsidR="007A6635" w:rsidRPr="007A6635">
        <w:t>There is no reason and no way that a human mind can keep up with an artificial intelligence machine by 2035.’</w:t>
      </w:r>
      <w:r w:rsidR="007A6635">
        <w:t xml:space="preserve"> </w:t>
      </w:r>
      <w:r w:rsidR="007A6635">
        <w:fldChar w:fldCharType="begin"/>
      </w:r>
      <w:r w:rsidR="00904007">
        <w:instrText xml:space="preserve"> ADDIN ZOTERO_ITEM CSL_CITATION {"citationID":"aankqu3t83","properties":{"formattedCitation":"(Marr, n.d.)","plainCitation":"(Marr, n.d.)","noteIndex":0},"citationItems":[{"id":65,"uris":["http://zotero.org/users/9410269/items/8RID3UAG"],"itemData":{"id":65,"type":"post-weblog","title":"28 Best Quotes About Artificial Intelligence","URL":"https://www.forbes.com/sites/bernardmarr/2017/07/25/28-best-quotes-about-artificial-intelligence/?sh=5864c0be4a6f","author":[{"family":"Marr","given":"Bernard"}]}}],"schema":"https://github.com/citation-style-language/schema/raw/master/csl-citation.json"} </w:instrText>
      </w:r>
      <w:r w:rsidR="007A6635">
        <w:fldChar w:fldCharType="separate"/>
      </w:r>
      <w:r w:rsidR="00904007" w:rsidRPr="00904007">
        <w:rPr>
          <w:rFonts w:ascii="Calibri" w:hAnsi="Calibri" w:cs="Calibri"/>
        </w:rPr>
        <w:t>(Marr, n.d.)</w:t>
      </w:r>
      <w:r w:rsidR="007A6635">
        <w:fldChar w:fldCharType="end"/>
      </w:r>
      <w:r w:rsidR="007A6635">
        <w:t xml:space="preserve"> To understand the data, make an intelligent usable information out of them can be time-consuming</w:t>
      </w:r>
      <w:r w:rsidR="005C10D6">
        <w:t xml:space="preserve"> and expensive</w:t>
      </w:r>
      <w:r w:rsidR="00CD5889">
        <w:t xml:space="preserve">, to find an expert to analyse it can be quite challenging and to get the information right. </w:t>
      </w:r>
      <w:r w:rsidR="00CD5889" w:rsidRPr="005C10D6">
        <w:t xml:space="preserve">Eliezer </w:t>
      </w:r>
      <w:proofErr w:type="spellStart"/>
      <w:r w:rsidR="00CD5889" w:rsidRPr="005C10D6">
        <w:t>Yudkowsky</w:t>
      </w:r>
      <w:proofErr w:type="spellEnd"/>
      <w:r w:rsidR="00CD5889" w:rsidRPr="005C10D6">
        <w:t xml:space="preserve"> coined it nicely,</w:t>
      </w:r>
      <w:r w:rsidR="00CD5889">
        <w:t xml:space="preserve"> </w:t>
      </w:r>
      <w:r w:rsidR="00CD5889" w:rsidRPr="005C10D6">
        <w:t>“By far, the greatest danger of Artificial Intelligence is that people conclude too early that they understand it.”</w:t>
      </w:r>
      <w:r w:rsidR="005C10D6">
        <w:t xml:space="preserve"> </w:t>
      </w:r>
      <w:r w:rsidR="005C10D6">
        <w:fldChar w:fldCharType="begin"/>
      </w:r>
      <w:r w:rsidR="00904007">
        <w:instrText xml:space="preserve"> ADDIN ZOTERO_ITEM CSL_CITATION {"citationID":"Nc4nfSZ2","properties":{"formattedCitation":"(Marr, n.d.)","plainCitation":"(Marr, n.d.)","noteIndex":0},"citationItems":[{"id":65,"uris":["http://zotero.org/users/9410269/items/8RID3UAG"],"itemData":{"id":65,"type":"post-weblog","title":"28 Best Quotes About Artificial Intelligence","URL":"https://www.forbes.com/sites/bernardmarr/2017/07/25/28-best-quotes-about-artificial-intelligence/?sh=5864c0be4a6f","author":[{"family":"Marr","given":"Bernard"}]}}],"schema":"https://github.com/citation-style-language/schema/raw/master/csl-citation.json"} </w:instrText>
      </w:r>
      <w:r w:rsidR="005C10D6">
        <w:fldChar w:fldCharType="separate"/>
      </w:r>
      <w:r w:rsidR="00904007" w:rsidRPr="00904007">
        <w:rPr>
          <w:rFonts w:ascii="Calibri" w:hAnsi="Calibri" w:cs="Calibri"/>
        </w:rPr>
        <w:t>(Marr, n.d.)</w:t>
      </w:r>
      <w:r w:rsidR="005C10D6">
        <w:fldChar w:fldCharType="end"/>
      </w:r>
    </w:p>
    <w:p w14:paraId="056D7787" w14:textId="3A1E154C" w:rsidR="005C10D6" w:rsidRPr="003C49D9" w:rsidRDefault="00F223C6" w:rsidP="003C49D9">
      <w:pPr>
        <w:jc w:val="both"/>
      </w:pPr>
      <w:r>
        <w:t xml:space="preserve">To have a tool like a batch machine learning that </w:t>
      </w:r>
      <w:r w:rsidR="002A0B9E">
        <w:t>groups</w:t>
      </w:r>
      <w:r>
        <w:t xml:space="preserve"> together similar items </w:t>
      </w:r>
      <w:r w:rsidR="002A0B9E">
        <w:t xml:space="preserve">to make them </w:t>
      </w:r>
      <w:r>
        <w:t>generic that can be setup</w:t>
      </w:r>
      <w:r w:rsidR="002A0B9E">
        <w:t xml:space="preserve"> thru input files instead of development</w:t>
      </w:r>
      <w:r>
        <w:t>, customiz</w:t>
      </w:r>
      <w:r w:rsidR="002A0B9E">
        <w:t>e</w:t>
      </w:r>
      <w:r>
        <w:t xml:space="preserve"> further,</w:t>
      </w:r>
      <w:r w:rsidR="002A0B9E">
        <w:t xml:space="preserve"> with metrices and graphs </w:t>
      </w:r>
      <w:r w:rsidR="002A0B9E">
        <w:lastRenderedPageBreak/>
        <w:t xml:space="preserve">organized in an output folder by name, date, time can help minimize a lot of </w:t>
      </w:r>
      <w:r w:rsidR="00F10A16">
        <w:t xml:space="preserve">messy </w:t>
      </w:r>
      <w:r w:rsidR="002A0B9E">
        <w:t xml:space="preserve">small scripts, development in organized ways. </w:t>
      </w:r>
      <w:r w:rsidR="00F10A16">
        <w:t>With the result being traceable by names, date, time, one can backtrack the historical details.</w:t>
      </w:r>
      <w:r w:rsidR="00CC4786">
        <w:t xml:space="preserve"> </w:t>
      </w:r>
      <w:r w:rsidR="0037084B">
        <w:t>This ease a lot of development routinary processes that can be automated, so more time can be allocated for more important things. Because one thing, data can var</w:t>
      </w:r>
      <w:r w:rsidR="000D56F9">
        <w:t>y</w:t>
      </w:r>
      <w:r w:rsidR="0037084B">
        <w:t>, but it can have the same</w:t>
      </w:r>
      <w:r w:rsidR="000D56F9">
        <w:t xml:space="preserve"> or similar</w:t>
      </w:r>
      <w:r w:rsidR="0037084B">
        <w:t xml:space="preserve"> format just different parameters to build the model. To have it configurable</w:t>
      </w:r>
      <w:r w:rsidR="00822934">
        <w:t xml:space="preserve"> by dynamic parameters</w:t>
      </w:r>
      <w:r w:rsidR="0037084B">
        <w:t xml:space="preserve"> and customizable in certain ways gives power.</w:t>
      </w:r>
    </w:p>
    <w:p w14:paraId="5BE60A44" w14:textId="44DCE523" w:rsidR="00502A04" w:rsidRPr="00712B86" w:rsidRDefault="00502A04" w:rsidP="003925C7">
      <w:pPr>
        <w:pStyle w:val="Heading1"/>
        <w:numPr>
          <w:ilvl w:val="0"/>
          <w:numId w:val="49"/>
        </w:numPr>
        <w:rPr>
          <w:sz w:val="22"/>
          <w:szCs w:val="22"/>
        </w:rPr>
      </w:pPr>
      <w:bookmarkStart w:id="3" w:name="_Toc105604340"/>
      <w:r w:rsidRPr="00712B86">
        <w:rPr>
          <w:color w:val="auto"/>
          <w:sz w:val="22"/>
          <w:szCs w:val="22"/>
        </w:rPr>
        <w:t>Objectives</w:t>
      </w:r>
      <w:bookmarkEnd w:id="3"/>
    </w:p>
    <w:p w14:paraId="59B095C9" w14:textId="77777777" w:rsidR="000654F0" w:rsidRPr="00712B86" w:rsidRDefault="000654F0" w:rsidP="000654F0">
      <w:pPr>
        <w:jc w:val="both"/>
      </w:pPr>
      <w:r w:rsidRPr="00712B86">
        <w:t>The aim of making it into batch machine learning:</w:t>
      </w:r>
    </w:p>
    <w:p w14:paraId="666F3907" w14:textId="054F3E44" w:rsidR="000654F0" w:rsidRPr="00712B86" w:rsidRDefault="000654F0" w:rsidP="000654F0">
      <w:pPr>
        <w:pStyle w:val="ListParagraph"/>
        <w:numPr>
          <w:ilvl w:val="0"/>
          <w:numId w:val="1"/>
        </w:numPr>
        <w:jc w:val="both"/>
      </w:pPr>
      <w:r w:rsidRPr="00712B86">
        <w:t xml:space="preserve">To minimize user interaction </w:t>
      </w:r>
      <w:r w:rsidR="00F229A2" w:rsidRPr="00712B86">
        <w:t>and/</w:t>
      </w:r>
      <w:r w:rsidRPr="00712B86">
        <w:t>or development</w:t>
      </w:r>
      <w:r w:rsidR="004F5C43" w:rsidRPr="00712B86">
        <w:t xml:space="preserve"> by creating </w:t>
      </w:r>
      <w:r w:rsidR="00271E16" w:rsidRPr="00712B86">
        <w:t xml:space="preserve">a </w:t>
      </w:r>
      <w:r w:rsidR="001531C2" w:rsidRPr="00712B86">
        <w:t xml:space="preserve">usable </w:t>
      </w:r>
      <w:r w:rsidR="00271E16" w:rsidRPr="00712B86">
        <w:t xml:space="preserve">tool for user to add or update </w:t>
      </w:r>
      <w:r w:rsidR="004F5C43" w:rsidRPr="00712B86">
        <w:t xml:space="preserve">only input files </w:t>
      </w:r>
      <w:r w:rsidR="00F229A2" w:rsidRPr="00712B86">
        <w:t xml:space="preserve">to execute </w:t>
      </w:r>
      <w:r w:rsidR="004F5C43" w:rsidRPr="00712B86">
        <w:t>instead of scripts</w:t>
      </w:r>
      <w:r w:rsidR="00F229A2" w:rsidRPr="00712B86">
        <w:t xml:space="preserve"> that pro</w:t>
      </w:r>
      <w:r w:rsidR="00355B98" w:rsidRPr="00712B86">
        <w:t>d</w:t>
      </w:r>
      <w:r w:rsidR="00F229A2" w:rsidRPr="00712B86">
        <w:t>uced graphs and excel metrices</w:t>
      </w:r>
      <w:r w:rsidR="00271E16" w:rsidRPr="00712B86">
        <w:t xml:space="preserve"> with minimal customization or development required</w:t>
      </w:r>
    </w:p>
    <w:p w14:paraId="53EBA8CB" w14:textId="46D6E333" w:rsidR="000654F0" w:rsidRPr="00712B86" w:rsidRDefault="000654F0" w:rsidP="000654F0">
      <w:pPr>
        <w:pStyle w:val="ListParagraph"/>
        <w:numPr>
          <w:ilvl w:val="0"/>
          <w:numId w:val="1"/>
        </w:numPr>
        <w:jc w:val="both"/>
      </w:pPr>
      <w:r w:rsidRPr="00712B86">
        <w:t xml:space="preserve">To have saveable retrievable results </w:t>
      </w:r>
      <w:r w:rsidR="00DB6592" w:rsidRPr="00712B86">
        <w:t xml:space="preserve">organized and </w:t>
      </w:r>
      <w:r w:rsidRPr="00712B86">
        <w:t xml:space="preserve">archived by </w:t>
      </w:r>
      <w:r w:rsidR="0004130A" w:rsidRPr="00712B86">
        <w:t xml:space="preserve">name, </w:t>
      </w:r>
      <w:r w:rsidRPr="00712B86">
        <w:t xml:space="preserve">date, time   </w:t>
      </w:r>
    </w:p>
    <w:p w14:paraId="12B75921" w14:textId="77777777" w:rsidR="000654F0" w:rsidRPr="00712B86" w:rsidRDefault="000654F0" w:rsidP="000654F0">
      <w:pPr>
        <w:pStyle w:val="ListParagraph"/>
        <w:numPr>
          <w:ilvl w:val="0"/>
          <w:numId w:val="1"/>
        </w:numPr>
        <w:jc w:val="both"/>
      </w:pPr>
      <w:r w:rsidRPr="00712B86">
        <w:t>To have the statistical metrics in selection of different modelling techniques used</w:t>
      </w:r>
    </w:p>
    <w:p w14:paraId="6EFD34C7" w14:textId="3FD43DF8" w:rsidR="00E826D0" w:rsidRPr="00712B86" w:rsidRDefault="000654F0" w:rsidP="00E826D0">
      <w:pPr>
        <w:pStyle w:val="ListParagraph"/>
        <w:numPr>
          <w:ilvl w:val="0"/>
          <w:numId w:val="1"/>
        </w:numPr>
        <w:jc w:val="both"/>
      </w:pPr>
      <w:r w:rsidRPr="00712B86">
        <w:t xml:space="preserve">To </w:t>
      </w:r>
      <w:r w:rsidR="00F317AE" w:rsidRPr="00712B86">
        <w:t>use</w:t>
      </w:r>
      <w:r w:rsidRPr="00712B86">
        <w:t xml:space="preserve"> hyper-tuning using </w:t>
      </w:r>
      <w:proofErr w:type="spellStart"/>
      <w:r w:rsidRPr="00712B86">
        <w:t>GridSearchCV</w:t>
      </w:r>
      <w:proofErr w:type="spellEnd"/>
      <w:r w:rsidR="005F72F5" w:rsidRPr="00712B86">
        <w:t xml:space="preserve"> </w:t>
      </w:r>
      <w:r w:rsidR="00F317AE" w:rsidRPr="00712B86">
        <w:t>for some scikit-learn samples whenever applicable</w:t>
      </w:r>
      <w:r w:rsidRPr="00712B86">
        <w:t xml:space="preserve">, </w:t>
      </w:r>
      <w:r w:rsidR="0004130A" w:rsidRPr="00712B86">
        <w:t xml:space="preserve">and/or </w:t>
      </w:r>
      <w:r w:rsidRPr="00712B86">
        <w:t>elbow method to get the optimal cluster for the clustering.</w:t>
      </w:r>
      <w:r w:rsidR="00E826D0">
        <w:t xml:space="preserve"> Also, </w:t>
      </w:r>
      <w:proofErr w:type="spellStart"/>
      <w:r w:rsidR="00E826D0">
        <w:t>tensorflow</w:t>
      </w:r>
      <w:proofErr w:type="spellEnd"/>
      <w:r w:rsidR="00E826D0">
        <w:t xml:space="preserve"> don’t have automated hyper-tuning</w:t>
      </w:r>
    </w:p>
    <w:p w14:paraId="38B0BADB" w14:textId="77777777" w:rsidR="00E826D0" w:rsidRPr="00712B86" w:rsidRDefault="00E826D0" w:rsidP="00E826D0">
      <w:pPr>
        <w:pStyle w:val="ListParagraph"/>
        <w:jc w:val="both"/>
      </w:pPr>
    </w:p>
    <w:p w14:paraId="35BD7887" w14:textId="4D9C12C0" w:rsidR="00F317AE" w:rsidRPr="00712B86" w:rsidRDefault="00F317AE" w:rsidP="000654F0">
      <w:pPr>
        <w:pStyle w:val="ListParagraph"/>
        <w:numPr>
          <w:ilvl w:val="0"/>
          <w:numId w:val="1"/>
        </w:numPr>
        <w:jc w:val="both"/>
      </w:pPr>
      <w:r w:rsidRPr="00712B86">
        <w:t xml:space="preserve">To provide software tool usage </w:t>
      </w:r>
      <w:r w:rsidR="00ED372F" w:rsidRPr="00712B86">
        <w:t>with</w:t>
      </w:r>
      <w:r w:rsidRPr="00712B86">
        <w:t xml:space="preserve"> some sample input files, so user can regenerate the results generated in the document</w:t>
      </w:r>
      <w:r w:rsidR="00ED372F" w:rsidRPr="00712B86">
        <w:t xml:space="preserve"> via the developed tool</w:t>
      </w:r>
      <w:r w:rsidR="007258A1" w:rsidRPr="00712B86">
        <w:t>.</w:t>
      </w:r>
    </w:p>
    <w:p w14:paraId="6FA5724F" w14:textId="4D9F5E92" w:rsidR="00F317AE" w:rsidRPr="00712B86" w:rsidRDefault="00F317AE" w:rsidP="0004130A">
      <w:pPr>
        <w:pStyle w:val="ListParagraph"/>
        <w:numPr>
          <w:ilvl w:val="0"/>
          <w:numId w:val="1"/>
        </w:numPr>
        <w:jc w:val="both"/>
      </w:pPr>
      <w:r w:rsidRPr="00712B86">
        <w:t>To do some deep learnings like ANN, CNN</w:t>
      </w:r>
      <w:r w:rsidR="00214C4D" w:rsidRPr="00712B86">
        <w:t>, RNN to handle image, text processing</w:t>
      </w:r>
      <w:r w:rsidR="005531F0" w:rsidRPr="00712B86">
        <w:t xml:space="preserve"> and other techniques like SOM, </w:t>
      </w:r>
      <w:r w:rsidR="0004130A" w:rsidRPr="00712B86">
        <w:t>RBM</w:t>
      </w:r>
      <w:r w:rsidR="005531F0" w:rsidRPr="00712B86">
        <w:t>.</w:t>
      </w:r>
    </w:p>
    <w:p w14:paraId="034DE8D0" w14:textId="75FBF4E2" w:rsidR="000654F0" w:rsidRPr="00712B86" w:rsidRDefault="000654F0" w:rsidP="003925C7">
      <w:pPr>
        <w:pStyle w:val="Heading1"/>
        <w:numPr>
          <w:ilvl w:val="0"/>
          <w:numId w:val="49"/>
        </w:numPr>
        <w:rPr>
          <w:noProof/>
          <w:color w:val="auto"/>
          <w:sz w:val="22"/>
          <w:szCs w:val="22"/>
        </w:rPr>
      </w:pPr>
      <w:bookmarkStart w:id="4" w:name="_Toc105604341"/>
      <w:r w:rsidRPr="00712B86">
        <w:rPr>
          <w:noProof/>
          <w:color w:val="auto"/>
          <w:sz w:val="22"/>
          <w:szCs w:val="22"/>
        </w:rPr>
        <w:t>Research Questions</w:t>
      </w:r>
      <w:bookmarkEnd w:id="4"/>
    </w:p>
    <w:p w14:paraId="5EE92EC1" w14:textId="3C464ED9" w:rsidR="000654F0" w:rsidRPr="00712B86" w:rsidRDefault="0004130A" w:rsidP="000654F0">
      <w:pPr>
        <w:jc w:val="both"/>
      </w:pPr>
      <w:r w:rsidRPr="00712B86">
        <w:t>What can batch machine learning do to mimic an expert or professional</w:t>
      </w:r>
      <w:r w:rsidR="00D43956" w:rsidRPr="00712B86">
        <w:t xml:space="preserve"> or any person</w:t>
      </w:r>
      <w:r w:rsidRPr="00712B86">
        <w:t xml:space="preserve"> who models data to train, </w:t>
      </w:r>
      <w:r w:rsidR="00DB6592" w:rsidRPr="00712B86">
        <w:t xml:space="preserve">predict, and analyse based on the graphs and metrices to gain efficiency and effectiveness in understanding, verifying, confirming new and existing </w:t>
      </w:r>
      <w:r w:rsidR="00D43956" w:rsidRPr="00712B86">
        <w:t xml:space="preserve">domain </w:t>
      </w:r>
      <w:r w:rsidR="00DB6592" w:rsidRPr="00712B86">
        <w:t>knowledge</w:t>
      </w:r>
      <w:r w:rsidR="00D43956" w:rsidRPr="00712B86">
        <w:t xml:space="preserve"> to become useful information</w:t>
      </w:r>
      <w:r w:rsidR="00DB6592" w:rsidRPr="00712B86">
        <w:t xml:space="preserve">? </w:t>
      </w:r>
      <w:r w:rsidR="000654F0" w:rsidRPr="00712B86">
        <w:t xml:space="preserve"> </w:t>
      </w:r>
      <w:r w:rsidR="000654F0" w:rsidRPr="00712B86">
        <w:rPr>
          <w:color w:val="FF0000"/>
        </w:rPr>
        <w:t xml:space="preserve"> </w:t>
      </w:r>
    </w:p>
    <w:p w14:paraId="32B38EFD" w14:textId="77777777" w:rsidR="000654F0" w:rsidRPr="00712B86" w:rsidRDefault="000654F0" w:rsidP="003925C7">
      <w:pPr>
        <w:pStyle w:val="Heading1"/>
        <w:numPr>
          <w:ilvl w:val="0"/>
          <w:numId w:val="49"/>
        </w:numPr>
        <w:rPr>
          <w:noProof/>
          <w:color w:val="auto"/>
          <w:sz w:val="22"/>
          <w:szCs w:val="22"/>
        </w:rPr>
      </w:pPr>
      <w:bookmarkStart w:id="5" w:name="_Toc105604342"/>
      <w:r w:rsidRPr="00712B86">
        <w:rPr>
          <w:noProof/>
          <w:color w:val="auto"/>
          <w:sz w:val="22"/>
          <w:szCs w:val="22"/>
        </w:rPr>
        <w:t>Literature Review</w:t>
      </w:r>
      <w:bookmarkEnd w:id="5"/>
    </w:p>
    <w:p w14:paraId="2D814778" w14:textId="056727DB" w:rsidR="000654F0" w:rsidRPr="00712B86" w:rsidRDefault="000654F0" w:rsidP="000654F0">
      <w:pPr>
        <w:jc w:val="both"/>
      </w:pPr>
      <w:r w:rsidRPr="00712B86">
        <w:t xml:space="preserve">Machine learning is a branch of artificial intelligence that focuses on data usage and algorithms to imitate the way human learn while gradually improving accuracy. </w:t>
      </w:r>
      <w:r w:rsidR="004D153F" w:rsidRPr="00712B86">
        <w:fldChar w:fldCharType="begin"/>
      </w:r>
      <w:r w:rsidR="00904007">
        <w:instrText xml:space="preserve"> ADDIN ZOTERO_ITEM CSL_CITATION {"citationID":"a2e0pphincv","properties":{"formattedCitation":"(IBM Cloud Education, 2020)","plainCitation":"(IBM Cloud Education, 2020)","noteIndex":0},"citationItems":[{"id":"UatLG91Z/jEUfFFL1","uris":["http://zotero.org/users/local/yfYWsJHA/items/LM2J68YW"],"itemData":{"id":49,"type":"post-weblog","container-title":"Machine Learning","title":"What is Machine Learning?","URL":"https://www.ibm.com/cloud/learn/machine-learning","author":[{"family":"IBM Cloud Education","given":""}],"issued":{"date-parts":[["2020",7,15]]}}}],"schema":"https://github.com/citation-style-language/schema/raw/master/csl-citation.json"} </w:instrText>
      </w:r>
      <w:r w:rsidR="004D153F" w:rsidRPr="00712B86">
        <w:fldChar w:fldCharType="separate"/>
      </w:r>
      <w:r w:rsidR="00904007" w:rsidRPr="00904007">
        <w:rPr>
          <w:rFonts w:ascii="Calibri" w:hAnsi="Calibri" w:cs="Calibri"/>
        </w:rPr>
        <w:t>(IBM Cloud Education, 2020)</w:t>
      </w:r>
      <w:r w:rsidR="004D153F" w:rsidRPr="00712B86">
        <w:fldChar w:fldCharType="end"/>
      </w:r>
      <w:r w:rsidRPr="00712B86">
        <w:t xml:space="preserve"> This provides system to automatically learn and improve experience without being explicitly programmed with the aim of the computers to learn automatically without human intervention. </w:t>
      </w:r>
      <w:r w:rsidR="004D153F" w:rsidRPr="00712B86">
        <w:fldChar w:fldCharType="begin"/>
      </w:r>
      <w:r w:rsidR="00904007">
        <w:instrText xml:space="preserve"> ADDIN ZOTERO_ITEM CSL_CITATION {"citationID":"a1p6ermt2qh","properties":{"formattedCitation":"(Selig, 2022)","plainCitation":"(Selig, 2022)","noteIndex":0},"citationItems":[{"id":"UatLG91Z/iPRrMIu3","uris":["http://zotero.org/users/local/yfYWsJHA/items/SISK2JTF"],"itemData":{"id":4,"type":"post-weblog","container-title":"What Is Machine Learning? A Definition.","title":"What Is Machine Learning? A Definition.","URL":"https://www.expert.ai/blog/machine-learning-definition/","author":[{"family":"Selig","given":"Jay"}],"issued":{"date-parts":[["2022",3,14]]}}}],"schema":"https://github.com/citation-style-language/schema/raw/master/csl-citation.json"} </w:instrText>
      </w:r>
      <w:r w:rsidR="004D153F" w:rsidRPr="00712B86">
        <w:fldChar w:fldCharType="separate"/>
      </w:r>
      <w:r w:rsidR="00904007" w:rsidRPr="00904007">
        <w:rPr>
          <w:rFonts w:ascii="Calibri" w:hAnsi="Calibri" w:cs="Calibri"/>
        </w:rPr>
        <w:t>(Selig, 2022)</w:t>
      </w:r>
      <w:r w:rsidR="004D153F" w:rsidRPr="00712B86">
        <w:fldChar w:fldCharType="end"/>
      </w:r>
      <w:r w:rsidRPr="00712B86">
        <w:t xml:space="preserve"> The learning process can be supervised and unsupervised, which can be categorized into supervised, unsupervised, semi-supervised and reinforcement algorithms. </w:t>
      </w:r>
      <w:r w:rsidR="004D153F" w:rsidRPr="00712B86">
        <w:fldChar w:fldCharType="begin"/>
      </w:r>
      <w:r w:rsidR="00904007">
        <w:instrText xml:space="preserve"> ADDIN ZOTERO_ITEM CSL_CITATION {"citationID":"nIfUYStT","properties":{"formattedCitation":"(Selig, 2022)","plainCitation":"(Selig, 2022)","noteIndex":0},"citationItems":[{"id":"UatLG91Z/iPRrMIu3","uris":["http://zotero.org/users/local/yfYWsJHA/items/SISK2JTF"],"itemData":{"id":4,"type":"post-weblog","container-title":"What Is Machine Learning? A Definition.","title":"What Is Machine Learning? A Definition.","URL":"https://www.expert.ai/blog/machine-learning-definition/","author":[{"family":"Selig","given":"Jay"}],"issued":{"date-parts":[["2022",3,14]]}}}],"schema":"https://github.com/citation-style-language/schema/raw/master/csl-citation.json"} </w:instrText>
      </w:r>
      <w:r w:rsidR="004D153F" w:rsidRPr="00712B86">
        <w:fldChar w:fldCharType="separate"/>
      </w:r>
      <w:r w:rsidR="00904007" w:rsidRPr="00904007">
        <w:rPr>
          <w:rFonts w:ascii="Calibri" w:hAnsi="Calibri" w:cs="Calibri"/>
        </w:rPr>
        <w:t>(Selig, 2022)</w:t>
      </w:r>
      <w:r w:rsidR="004D153F" w:rsidRPr="00712B86">
        <w:fldChar w:fldCharType="end"/>
      </w:r>
      <w:r w:rsidRPr="00712B86">
        <w:t xml:space="preserve"> As the data began to evolve in big data, the evolution of data analytics engine has also evolved accordingly that also impacts the speed of training and improving the analytics of machine learning. The need of grouping the machine learning into batch process also arises with the rise of data to minimize the human intervention for efficient and effective handling of the data into usable information. </w:t>
      </w:r>
      <w:r w:rsidR="002E6B5F" w:rsidRPr="00712B86">
        <w:t xml:space="preserve">This is implemented in the batch machine learning to have supervised, unsupervised and reinforcement learnings. </w:t>
      </w:r>
    </w:p>
    <w:p w14:paraId="539F8BFA" w14:textId="1CE03256" w:rsidR="000654F0" w:rsidRPr="00712B86" w:rsidRDefault="000654F0" w:rsidP="000654F0">
      <w:pPr>
        <w:jc w:val="center"/>
      </w:pPr>
      <w:r w:rsidRPr="00712B86">
        <w:t xml:space="preserve">Table 1: Evolution of data analytics engine </w:t>
      </w:r>
      <w:r w:rsidR="004D153F" w:rsidRPr="00712B86">
        <w:fldChar w:fldCharType="begin"/>
      </w:r>
      <w:r w:rsidR="00904007">
        <w:instrText xml:space="preserve"> ADDIN ZOTERO_ITEM CSL_CITATION {"citationID":"a11s09j5k21","properties":{"formattedCitation":"(Rengarajan &amp; Menon, n.d.)","plainCitation":"(Rengarajan &amp; Menon, n.d.)","noteIndex":0},"citationItems":[{"id":"UatLG91Z/vBUHn6lj","uris":["http://zotero.org/users/local/yfYWsJHA/items/XWBZ6S8Y"],"itemData":{"id":5,"type":"article-journal","DOI":"10.1007/978-981-15-1366-4_12","page":"149-160","title":"Generalizing Streaming Pipeline Design for Big Data","author":[{"family":"Rengarajan","given":"Krushnaa"},{"family":"Menon","given":"Vijay Krishna"}]}}],"schema":"https://github.com/citation-style-language/schema/raw/master/csl-citation.json"} </w:instrText>
      </w:r>
      <w:r w:rsidR="004D153F" w:rsidRPr="00712B86">
        <w:fldChar w:fldCharType="separate"/>
      </w:r>
      <w:r w:rsidR="00904007" w:rsidRPr="00904007">
        <w:rPr>
          <w:rFonts w:ascii="Calibri" w:hAnsi="Calibri" w:cs="Calibri"/>
        </w:rPr>
        <w:t>(Rengarajan &amp; Menon, n.d.)</w:t>
      </w:r>
      <w:r w:rsidR="004D153F" w:rsidRPr="00712B86">
        <w:fldChar w:fldCharType="end"/>
      </w:r>
    </w:p>
    <w:tbl>
      <w:tblPr>
        <w:tblStyle w:val="TableGrid"/>
        <w:tblW w:w="0" w:type="auto"/>
        <w:tblLook w:val="04A0" w:firstRow="1" w:lastRow="0" w:firstColumn="1" w:lastColumn="0" w:noHBand="0" w:noVBand="1"/>
      </w:tblPr>
      <w:tblGrid>
        <w:gridCol w:w="1803"/>
        <w:gridCol w:w="1803"/>
        <w:gridCol w:w="1803"/>
        <w:gridCol w:w="1803"/>
        <w:gridCol w:w="1804"/>
      </w:tblGrid>
      <w:tr w:rsidR="000654F0" w:rsidRPr="00712B86" w14:paraId="154DF8EC" w14:textId="77777777" w:rsidTr="004845C4">
        <w:tc>
          <w:tcPr>
            <w:tcW w:w="1803" w:type="dxa"/>
          </w:tcPr>
          <w:p w14:paraId="2AC9D74E" w14:textId="77777777" w:rsidR="000654F0" w:rsidRPr="00712B86" w:rsidRDefault="000654F0" w:rsidP="004845C4">
            <w:pPr>
              <w:jc w:val="center"/>
              <w:rPr>
                <w:b/>
                <w:bCs/>
              </w:rPr>
            </w:pPr>
            <w:r w:rsidRPr="00712B86">
              <w:rPr>
                <w:b/>
                <w:bCs/>
              </w:rPr>
              <w:t>Generation</w:t>
            </w:r>
          </w:p>
        </w:tc>
        <w:tc>
          <w:tcPr>
            <w:tcW w:w="1803" w:type="dxa"/>
          </w:tcPr>
          <w:p w14:paraId="1C558AE1" w14:textId="77777777" w:rsidR="000654F0" w:rsidRPr="00712B86" w:rsidRDefault="000654F0" w:rsidP="004845C4">
            <w:pPr>
              <w:jc w:val="center"/>
              <w:rPr>
                <w:b/>
                <w:bCs/>
              </w:rPr>
            </w:pPr>
            <w:r w:rsidRPr="00712B86">
              <w:rPr>
                <w:b/>
                <w:bCs/>
              </w:rPr>
              <w:t>1</w:t>
            </w:r>
            <w:r w:rsidRPr="00712B86">
              <w:rPr>
                <w:b/>
                <w:bCs/>
                <w:vertAlign w:val="superscript"/>
              </w:rPr>
              <w:t>st</w:t>
            </w:r>
            <w:r w:rsidRPr="00712B86">
              <w:rPr>
                <w:b/>
                <w:bCs/>
              </w:rPr>
              <w:t xml:space="preserve"> Generation</w:t>
            </w:r>
          </w:p>
        </w:tc>
        <w:tc>
          <w:tcPr>
            <w:tcW w:w="1803" w:type="dxa"/>
          </w:tcPr>
          <w:p w14:paraId="18BD8E6A" w14:textId="77777777" w:rsidR="000654F0" w:rsidRPr="00712B86" w:rsidRDefault="000654F0" w:rsidP="004845C4">
            <w:pPr>
              <w:jc w:val="center"/>
              <w:rPr>
                <w:b/>
                <w:bCs/>
              </w:rPr>
            </w:pPr>
            <w:r w:rsidRPr="00712B86">
              <w:rPr>
                <w:b/>
                <w:bCs/>
              </w:rPr>
              <w:t>2</w:t>
            </w:r>
            <w:r w:rsidRPr="00712B86">
              <w:rPr>
                <w:b/>
                <w:bCs/>
                <w:vertAlign w:val="superscript"/>
              </w:rPr>
              <w:t>nd</w:t>
            </w:r>
            <w:r w:rsidRPr="00712B86">
              <w:rPr>
                <w:b/>
                <w:bCs/>
              </w:rPr>
              <w:t xml:space="preserve"> Generation</w:t>
            </w:r>
          </w:p>
        </w:tc>
        <w:tc>
          <w:tcPr>
            <w:tcW w:w="1803" w:type="dxa"/>
          </w:tcPr>
          <w:p w14:paraId="3B0D4695" w14:textId="77777777" w:rsidR="000654F0" w:rsidRPr="00712B86" w:rsidRDefault="000654F0" w:rsidP="004845C4">
            <w:pPr>
              <w:jc w:val="center"/>
              <w:rPr>
                <w:b/>
                <w:bCs/>
              </w:rPr>
            </w:pPr>
            <w:r w:rsidRPr="00712B86">
              <w:rPr>
                <w:b/>
                <w:bCs/>
              </w:rPr>
              <w:t>3</w:t>
            </w:r>
            <w:r w:rsidRPr="00712B86">
              <w:rPr>
                <w:b/>
                <w:bCs/>
                <w:vertAlign w:val="superscript"/>
              </w:rPr>
              <w:t>rd</w:t>
            </w:r>
            <w:r w:rsidRPr="00712B86">
              <w:rPr>
                <w:b/>
                <w:bCs/>
              </w:rPr>
              <w:t xml:space="preserve"> Generation</w:t>
            </w:r>
          </w:p>
        </w:tc>
        <w:tc>
          <w:tcPr>
            <w:tcW w:w="1804" w:type="dxa"/>
          </w:tcPr>
          <w:p w14:paraId="0759A650" w14:textId="77777777" w:rsidR="000654F0" w:rsidRPr="00712B86" w:rsidRDefault="000654F0" w:rsidP="004845C4">
            <w:pPr>
              <w:jc w:val="center"/>
              <w:rPr>
                <w:b/>
                <w:bCs/>
              </w:rPr>
            </w:pPr>
            <w:r w:rsidRPr="00712B86">
              <w:rPr>
                <w:b/>
                <w:bCs/>
              </w:rPr>
              <w:t>4</w:t>
            </w:r>
            <w:r w:rsidRPr="00712B86">
              <w:rPr>
                <w:b/>
                <w:bCs/>
                <w:vertAlign w:val="superscript"/>
              </w:rPr>
              <w:t>th</w:t>
            </w:r>
            <w:r w:rsidRPr="00712B86">
              <w:rPr>
                <w:b/>
                <w:bCs/>
              </w:rPr>
              <w:t xml:space="preserve"> Generation</w:t>
            </w:r>
          </w:p>
        </w:tc>
      </w:tr>
      <w:tr w:rsidR="000654F0" w:rsidRPr="00712B86" w14:paraId="000B2416" w14:textId="77777777" w:rsidTr="004845C4">
        <w:tc>
          <w:tcPr>
            <w:tcW w:w="1803" w:type="dxa"/>
          </w:tcPr>
          <w:p w14:paraId="6B532F80" w14:textId="77777777" w:rsidR="000654F0" w:rsidRPr="00712B86" w:rsidRDefault="000654F0" w:rsidP="004845C4">
            <w:r w:rsidRPr="00712B86">
              <w:t>Processing Types</w:t>
            </w:r>
          </w:p>
        </w:tc>
        <w:tc>
          <w:tcPr>
            <w:tcW w:w="1803" w:type="dxa"/>
          </w:tcPr>
          <w:p w14:paraId="7152436C" w14:textId="77777777" w:rsidR="000654F0" w:rsidRPr="00712B86" w:rsidRDefault="000654F0" w:rsidP="004845C4">
            <w:r w:rsidRPr="00712B86">
              <w:t>Batch</w:t>
            </w:r>
          </w:p>
        </w:tc>
        <w:tc>
          <w:tcPr>
            <w:tcW w:w="1803" w:type="dxa"/>
          </w:tcPr>
          <w:p w14:paraId="7BF1853C" w14:textId="77777777" w:rsidR="000654F0" w:rsidRPr="00712B86" w:rsidRDefault="000654F0" w:rsidP="004845C4">
            <w:r w:rsidRPr="00712B86">
              <w:t>Batch Interactive</w:t>
            </w:r>
          </w:p>
        </w:tc>
        <w:tc>
          <w:tcPr>
            <w:tcW w:w="1803" w:type="dxa"/>
          </w:tcPr>
          <w:p w14:paraId="7B914A80" w14:textId="77777777" w:rsidR="000654F0" w:rsidRPr="00712B86" w:rsidRDefault="000654F0" w:rsidP="004845C4">
            <w:r w:rsidRPr="00712B86">
              <w:t>Batch Interactive</w:t>
            </w:r>
          </w:p>
          <w:p w14:paraId="0FE40C82" w14:textId="77777777" w:rsidR="000654F0" w:rsidRPr="00712B86" w:rsidRDefault="000654F0" w:rsidP="004845C4">
            <w:r w:rsidRPr="00712B86">
              <w:t>Near-real-time time streaming</w:t>
            </w:r>
          </w:p>
          <w:p w14:paraId="3AC0A261" w14:textId="77777777" w:rsidR="000654F0" w:rsidRPr="00712B86" w:rsidRDefault="000654F0" w:rsidP="004845C4">
            <w:r w:rsidRPr="00712B86">
              <w:lastRenderedPageBreak/>
              <w:t>Iterative processing</w:t>
            </w:r>
          </w:p>
        </w:tc>
        <w:tc>
          <w:tcPr>
            <w:tcW w:w="1804" w:type="dxa"/>
          </w:tcPr>
          <w:p w14:paraId="0B224433" w14:textId="77777777" w:rsidR="000654F0" w:rsidRPr="00712B86" w:rsidRDefault="000654F0" w:rsidP="004845C4">
            <w:r w:rsidRPr="00712B86">
              <w:lastRenderedPageBreak/>
              <w:t>Hybrid (Streaming + Batch)</w:t>
            </w:r>
          </w:p>
          <w:p w14:paraId="3C9F0DA7" w14:textId="77777777" w:rsidR="000654F0" w:rsidRPr="00712B86" w:rsidRDefault="000654F0" w:rsidP="004845C4">
            <w:r w:rsidRPr="00712B86">
              <w:lastRenderedPageBreak/>
              <w:t>Interactive</w:t>
            </w:r>
          </w:p>
          <w:p w14:paraId="3CDB9131" w14:textId="77777777" w:rsidR="000654F0" w:rsidRPr="00712B86" w:rsidRDefault="000654F0" w:rsidP="004845C4">
            <w:r w:rsidRPr="00712B86">
              <w:t>Real-time streaming</w:t>
            </w:r>
          </w:p>
          <w:p w14:paraId="4E5DD041" w14:textId="77777777" w:rsidR="000654F0" w:rsidRPr="00712B86" w:rsidRDefault="000654F0" w:rsidP="004845C4">
            <w:r w:rsidRPr="00712B86">
              <w:t>Native-iterative processing</w:t>
            </w:r>
          </w:p>
        </w:tc>
      </w:tr>
      <w:tr w:rsidR="000654F0" w:rsidRPr="00712B86" w14:paraId="5020AA4A" w14:textId="77777777" w:rsidTr="004845C4">
        <w:tc>
          <w:tcPr>
            <w:tcW w:w="1803" w:type="dxa"/>
          </w:tcPr>
          <w:p w14:paraId="467404A2" w14:textId="77777777" w:rsidR="000654F0" w:rsidRPr="00712B86" w:rsidRDefault="000654F0" w:rsidP="004845C4">
            <w:r w:rsidRPr="00712B86">
              <w:lastRenderedPageBreak/>
              <w:t>Technology</w:t>
            </w:r>
          </w:p>
        </w:tc>
        <w:tc>
          <w:tcPr>
            <w:tcW w:w="1803" w:type="dxa"/>
          </w:tcPr>
          <w:p w14:paraId="6BE28DDF" w14:textId="77777777" w:rsidR="000654F0" w:rsidRPr="00712B86" w:rsidRDefault="000654F0" w:rsidP="004845C4">
            <w:r w:rsidRPr="00712B86">
              <w:t>APACHE HADOOP</w:t>
            </w:r>
          </w:p>
        </w:tc>
        <w:tc>
          <w:tcPr>
            <w:tcW w:w="1803" w:type="dxa"/>
          </w:tcPr>
          <w:p w14:paraId="6D699560" w14:textId="77777777" w:rsidR="000654F0" w:rsidRPr="00712B86" w:rsidRDefault="000654F0" w:rsidP="004845C4">
            <w:r w:rsidRPr="00712B86">
              <w:t>APACHE TEZ</w:t>
            </w:r>
          </w:p>
        </w:tc>
        <w:tc>
          <w:tcPr>
            <w:tcW w:w="1803" w:type="dxa"/>
          </w:tcPr>
          <w:p w14:paraId="06947D56" w14:textId="77777777" w:rsidR="000654F0" w:rsidRPr="00712B86" w:rsidRDefault="000654F0" w:rsidP="004845C4">
            <w:r w:rsidRPr="00712B86">
              <w:t>APACHE SPARK</w:t>
            </w:r>
          </w:p>
        </w:tc>
        <w:tc>
          <w:tcPr>
            <w:tcW w:w="1804" w:type="dxa"/>
          </w:tcPr>
          <w:p w14:paraId="099910A8" w14:textId="77777777" w:rsidR="000654F0" w:rsidRPr="00712B86" w:rsidRDefault="000654F0" w:rsidP="004845C4">
            <w:r w:rsidRPr="00712B86">
              <w:t>APACHE FLINK</w:t>
            </w:r>
          </w:p>
        </w:tc>
      </w:tr>
      <w:tr w:rsidR="000654F0" w:rsidRPr="00712B86" w14:paraId="723D981E" w14:textId="77777777" w:rsidTr="004845C4">
        <w:tc>
          <w:tcPr>
            <w:tcW w:w="1803" w:type="dxa"/>
          </w:tcPr>
          <w:p w14:paraId="1031A7A3" w14:textId="77777777" w:rsidR="000654F0" w:rsidRPr="00712B86" w:rsidRDefault="000654F0" w:rsidP="004845C4">
            <w:r w:rsidRPr="00712B86">
              <w:t>Transformation</w:t>
            </w:r>
          </w:p>
        </w:tc>
        <w:tc>
          <w:tcPr>
            <w:tcW w:w="1803" w:type="dxa"/>
          </w:tcPr>
          <w:p w14:paraId="5BF8C805" w14:textId="77777777" w:rsidR="000654F0" w:rsidRPr="00712B86" w:rsidRDefault="000654F0" w:rsidP="004845C4">
            <w:r w:rsidRPr="00712B86">
              <w:t>MapReduce</w:t>
            </w:r>
          </w:p>
        </w:tc>
        <w:tc>
          <w:tcPr>
            <w:tcW w:w="1803" w:type="dxa"/>
          </w:tcPr>
          <w:p w14:paraId="721E3D4F" w14:textId="77777777" w:rsidR="000654F0" w:rsidRPr="00712B86" w:rsidRDefault="000654F0" w:rsidP="004845C4">
            <w:r w:rsidRPr="00712B86">
              <w:rPr>
                <w:b/>
                <w:bCs/>
              </w:rPr>
              <w:t>D</w:t>
            </w:r>
            <w:r w:rsidRPr="00712B86">
              <w:t xml:space="preserve">irect </w:t>
            </w:r>
            <w:r w:rsidRPr="00712B86">
              <w:rPr>
                <w:b/>
                <w:bCs/>
              </w:rPr>
              <w:t>A</w:t>
            </w:r>
            <w:r w:rsidRPr="00712B86">
              <w:t xml:space="preserve">cyclic </w:t>
            </w:r>
            <w:r w:rsidRPr="00712B86">
              <w:rPr>
                <w:b/>
                <w:bCs/>
              </w:rPr>
              <w:t>G</w:t>
            </w:r>
            <w:r w:rsidRPr="00712B86">
              <w:t>raphs (DAG) Data flows</w:t>
            </w:r>
          </w:p>
        </w:tc>
        <w:tc>
          <w:tcPr>
            <w:tcW w:w="1803" w:type="dxa"/>
          </w:tcPr>
          <w:p w14:paraId="0D22E335" w14:textId="77777777" w:rsidR="000654F0" w:rsidRPr="00712B86" w:rsidRDefault="000654F0" w:rsidP="004845C4">
            <w:r w:rsidRPr="00712B86">
              <w:t xml:space="preserve">RDD: </w:t>
            </w:r>
            <w:r w:rsidRPr="00712B86">
              <w:rPr>
                <w:b/>
                <w:bCs/>
              </w:rPr>
              <w:t>R</w:t>
            </w:r>
            <w:r w:rsidRPr="00712B86">
              <w:t xml:space="preserve">esilient </w:t>
            </w:r>
            <w:r w:rsidRPr="00712B86">
              <w:rPr>
                <w:b/>
                <w:bCs/>
              </w:rPr>
              <w:t>D</w:t>
            </w:r>
            <w:r w:rsidRPr="00712B86">
              <w:t xml:space="preserve">istributed </w:t>
            </w:r>
            <w:r w:rsidRPr="00712B86">
              <w:rPr>
                <w:b/>
                <w:bCs/>
              </w:rPr>
              <w:t>D</w:t>
            </w:r>
            <w:r w:rsidRPr="00712B86">
              <w:t>atasets</w:t>
            </w:r>
          </w:p>
        </w:tc>
        <w:tc>
          <w:tcPr>
            <w:tcW w:w="1804" w:type="dxa"/>
          </w:tcPr>
          <w:p w14:paraId="0E732420" w14:textId="77777777" w:rsidR="000654F0" w:rsidRPr="00712B86" w:rsidRDefault="000654F0" w:rsidP="004845C4">
            <w:r w:rsidRPr="00712B86">
              <w:t>Cyclic data flows</w:t>
            </w:r>
          </w:p>
        </w:tc>
      </w:tr>
    </w:tbl>
    <w:p w14:paraId="4001B574" w14:textId="53DFBCEE" w:rsidR="000654F0" w:rsidRPr="00712B86" w:rsidRDefault="000654F0" w:rsidP="000654F0"/>
    <w:p w14:paraId="7C9E81F1" w14:textId="5B91E5C5" w:rsidR="00502A04" w:rsidRPr="00712B86" w:rsidRDefault="00502A04" w:rsidP="003925C7">
      <w:pPr>
        <w:pStyle w:val="Heading1"/>
        <w:numPr>
          <w:ilvl w:val="0"/>
          <w:numId w:val="49"/>
        </w:numPr>
        <w:rPr>
          <w:noProof/>
          <w:color w:val="auto"/>
          <w:sz w:val="22"/>
          <w:szCs w:val="22"/>
        </w:rPr>
      </w:pPr>
      <w:bookmarkStart w:id="6" w:name="_Toc105604343"/>
      <w:r w:rsidRPr="00712B86">
        <w:rPr>
          <w:noProof/>
          <w:color w:val="auto"/>
          <w:sz w:val="22"/>
          <w:szCs w:val="22"/>
        </w:rPr>
        <w:t>Scope &amp; Limitation</w:t>
      </w:r>
      <w:bookmarkEnd w:id="6"/>
    </w:p>
    <w:p w14:paraId="0728A7C9" w14:textId="77777777" w:rsidR="00502A04" w:rsidRPr="00712B86" w:rsidRDefault="00502A04" w:rsidP="00502A04">
      <w:pPr>
        <w:pStyle w:val="Default"/>
        <w:ind w:left="360"/>
        <w:rPr>
          <w:rFonts w:ascii="Garamond" w:hAnsi="Garamond" w:cs="Times New Roman"/>
          <w:sz w:val="22"/>
          <w:szCs w:val="22"/>
        </w:rPr>
      </w:pPr>
    </w:p>
    <w:p w14:paraId="67EBF821" w14:textId="4CEDE88E" w:rsidR="00502A04" w:rsidRPr="00712B86" w:rsidRDefault="002E6B5F" w:rsidP="00502A04">
      <w:pPr>
        <w:pStyle w:val="Default"/>
        <w:numPr>
          <w:ilvl w:val="0"/>
          <w:numId w:val="1"/>
        </w:numPr>
        <w:rPr>
          <w:rFonts w:ascii="Garamond" w:hAnsi="Garamond" w:cs="Times New Roman"/>
          <w:sz w:val="22"/>
          <w:szCs w:val="22"/>
        </w:rPr>
      </w:pPr>
      <w:r w:rsidRPr="00712B86">
        <w:rPr>
          <w:rFonts w:ascii="Garamond" w:hAnsi="Garamond" w:cs="Times New Roman"/>
          <w:sz w:val="22"/>
          <w:szCs w:val="22"/>
        </w:rPr>
        <w:t>Development and t</w:t>
      </w:r>
      <w:r w:rsidR="00502A04" w:rsidRPr="00712B86">
        <w:rPr>
          <w:rFonts w:ascii="Garamond" w:hAnsi="Garamond" w:cs="Times New Roman"/>
          <w:sz w:val="22"/>
          <w:szCs w:val="22"/>
        </w:rPr>
        <w:t xml:space="preserve">esting done </w:t>
      </w:r>
      <w:r w:rsidRPr="00712B86">
        <w:rPr>
          <w:rFonts w:ascii="Garamond" w:hAnsi="Garamond" w:cs="Times New Roman"/>
          <w:sz w:val="22"/>
          <w:szCs w:val="22"/>
        </w:rPr>
        <w:t xml:space="preserve">are </w:t>
      </w:r>
      <w:r w:rsidR="00502A04" w:rsidRPr="00712B86">
        <w:rPr>
          <w:rFonts w:ascii="Garamond" w:hAnsi="Garamond" w:cs="Times New Roman"/>
          <w:sz w:val="22"/>
          <w:szCs w:val="22"/>
        </w:rPr>
        <w:t>on</w:t>
      </w:r>
      <w:r w:rsidRPr="00712B86">
        <w:rPr>
          <w:rFonts w:ascii="Garamond" w:hAnsi="Garamond" w:cs="Times New Roman"/>
          <w:sz w:val="22"/>
          <w:szCs w:val="22"/>
        </w:rPr>
        <w:t>ly for</w:t>
      </w:r>
      <w:r w:rsidR="00502A04" w:rsidRPr="00712B86">
        <w:rPr>
          <w:rFonts w:ascii="Garamond" w:hAnsi="Garamond" w:cs="Times New Roman"/>
          <w:sz w:val="22"/>
          <w:szCs w:val="22"/>
        </w:rPr>
        <w:t xml:space="preserve"> specified models </w:t>
      </w:r>
      <w:r w:rsidRPr="00712B86">
        <w:rPr>
          <w:rFonts w:ascii="Garamond" w:hAnsi="Garamond" w:cs="Times New Roman"/>
          <w:sz w:val="22"/>
          <w:szCs w:val="22"/>
        </w:rPr>
        <w:t xml:space="preserve">and examples </w:t>
      </w:r>
      <w:r w:rsidR="00502A04" w:rsidRPr="00712B86">
        <w:rPr>
          <w:rFonts w:ascii="Garamond" w:hAnsi="Garamond" w:cs="Times New Roman"/>
          <w:sz w:val="22"/>
          <w:szCs w:val="22"/>
        </w:rPr>
        <w:t>due to the variety and vastness of all the models and functionality</w:t>
      </w:r>
    </w:p>
    <w:p w14:paraId="629AF44F" w14:textId="606053B4" w:rsidR="00502A04" w:rsidRPr="00712B86" w:rsidRDefault="00FD4A3D" w:rsidP="00502A04">
      <w:pPr>
        <w:pStyle w:val="Default"/>
        <w:numPr>
          <w:ilvl w:val="0"/>
          <w:numId w:val="1"/>
        </w:numPr>
        <w:rPr>
          <w:rFonts w:ascii="Garamond" w:hAnsi="Garamond" w:cs="Times New Roman"/>
          <w:sz w:val="22"/>
          <w:szCs w:val="22"/>
        </w:rPr>
      </w:pPr>
      <w:r w:rsidRPr="00712B86">
        <w:rPr>
          <w:rFonts w:ascii="Garamond" w:hAnsi="Garamond" w:cs="Times New Roman"/>
          <w:sz w:val="22"/>
          <w:szCs w:val="22"/>
        </w:rPr>
        <w:t>Limited</w:t>
      </w:r>
      <w:r w:rsidR="00502A04" w:rsidRPr="00712B86">
        <w:rPr>
          <w:rFonts w:ascii="Garamond" w:hAnsi="Garamond" w:cs="Times New Roman"/>
          <w:sz w:val="22"/>
          <w:szCs w:val="22"/>
        </w:rPr>
        <w:t xml:space="preserve"> testing is done for image processing and</w:t>
      </w:r>
      <w:r w:rsidR="006E4B35" w:rsidRPr="00712B86">
        <w:rPr>
          <w:rFonts w:ascii="Garamond" w:hAnsi="Garamond" w:cs="Times New Roman"/>
          <w:sz w:val="22"/>
          <w:szCs w:val="22"/>
        </w:rPr>
        <w:t xml:space="preserve"> limited testing in associate rule mining </w:t>
      </w:r>
      <w:r w:rsidR="00075940" w:rsidRPr="00712B86">
        <w:rPr>
          <w:rFonts w:ascii="Garamond" w:hAnsi="Garamond" w:cs="Times New Roman"/>
          <w:sz w:val="22"/>
          <w:szCs w:val="22"/>
        </w:rPr>
        <w:t>and natural language processing, i.e., Porter Stemmer are</w:t>
      </w:r>
      <w:r w:rsidR="006E4B35" w:rsidRPr="00712B86">
        <w:rPr>
          <w:rFonts w:ascii="Garamond" w:hAnsi="Garamond" w:cs="Times New Roman"/>
          <w:sz w:val="22"/>
          <w:szCs w:val="22"/>
        </w:rPr>
        <w:t xml:space="preserve"> done</w:t>
      </w:r>
      <w:r w:rsidR="00502A04" w:rsidRPr="00712B86">
        <w:rPr>
          <w:rFonts w:ascii="Garamond" w:hAnsi="Garamond" w:cs="Times New Roman"/>
          <w:sz w:val="22"/>
          <w:szCs w:val="22"/>
        </w:rPr>
        <w:t xml:space="preserve"> </w:t>
      </w:r>
      <w:r w:rsidR="006E4B35" w:rsidRPr="00712B86">
        <w:rPr>
          <w:rFonts w:ascii="Garamond" w:hAnsi="Garamond" w:cs="Times New Roman"/>
          <w:sz w:val="22"/>
          <w:szCs w:val="22"/>
        </w:rPr>
        <w:t xml:space="preserve">for </w:t>
      </w:r>
      <w:r w:rsidR="00502A04" w:rsidRPr="00712B86">
        <w:rPr>
          <w:rFonts w:ascii="Garamond" w:hAnsi="Garamond" w:cs="Times New Roman"/>
          <w:sz w:val="22"/>
          <w:szCs w:val="22"/>
        </w:rPr>
        <w:t>text processing</w:t>
      </w:r>
      <w:r w:rsidR="004D153F" w:rsidRPr="00712B86">
        <w:rPr>
          <w:rFonts w:ascii="Garamond" w:hAnsi="Garamond" w:cs="Times New Roman"/>
          <w:sz w:val="22"/>
          <w:szCs w:val="22"/>
        </w:rPr>
        <w:t xml:space="preserve"> using </w:t>
      </w:r>
      <w:r w:rsidR="002E6B5F" w:rsidRPr="00712B86">
        <w:rPr>
          <w:rFonts w:ascii="Garamond" w:hAnsi="Garamond" w:cs="Times New Roman"/>
          <w:sz w:val="22"/>
          <w:szCs w:val="22"/>
        </w:rPr>
        <w:t>natural language toolkit (</w:t>
      </w:r>
      <w:proofErr w:type="spellStart"/>
      <w:r w:rsidR="004D153F" w:rsidRPr="00712B86">
        <w:rPr>
          <w:rFonts w:ascii="Garamond" w:hAnsi="Garamond" w:cs="Times New Roman"/>
          <w:i/>
          <w:iCs/>
          <w:sz w:val="22"/>
          <w:szCs w:val="22"/>
        </w:rPr>
        <w:t>nltk</w:t>
      </w:r>
      <w:proofErr w:type="spellEnd"/>
      <w:r w:rsidR="002E6B5F" w:rsidRPr="00712B86">
        <w:rPr>
          <w:rFonts w:ascii="Garamond" w:hAnsi="Garamond" w:cs="Times New Roman"/>
          <w:sz w:val="22"/>
          <w:szCs w:val="22"/>
        </w:rPr>
        <w:t>) in Python</w:t>
      </w:r>
      <w:r w:rsidR="004D153F" w:rsidRPr="00712B86">
        <w:rPr>
          <w:rFonts w:ascii="Garamond" w:hAnsi="Garamond" w:cs="Times New Roman"/>
          <w:sz w:val="22"/>
          <w:szCs w:val="22"/>
        </w:rPr>
        <w:t xml:space="preserve">, and CONV1D using </w:t>
      </w:r>
      <w:proofErr w:type="spellStart"/>
      <w:r w:rsidR="004D153F" w:rsidRPr="00712B86">
        <w:rPr>
          <w:rFonts w:ascii="Garamond" w:hAnsi="Garamond" w:cs="Times New Roman"/>
          <w:sz w:val="22"/>
          <w:szCs w:val="22"/>
        </w:rPr>
        <w:t>tensorflow</w:t>
      </w:r>
      <w:proofErr w:type="spellEnd"/>
      <w:r w:rsidR="002E6B5F" w:rsidRPr="00712B86">
        <w:rPr>
          <w:rFonts w:ascii="Garamond" w:hAnsi="Garamond" w:cs="Times New Roman"/>
          <w:sz w:val="22"/>
          <w:szCs w:val="22"/>
        </w:rPr>
        <w:t xml:space="preserve"> in CNN.</w:t>
      </w:r>
    </w:p>
    <w:p w14:paraId="53439B01" w14:textId="77777777" w:rsidR="00502A04" w:rsidRPr="00712B86" w:rsidRDefault="00502A04" w:rsidP="00502A04">
      <w:pPr>
        <w:pStyle w:val="Default"/>
        <w:numPr>
          <w:ilvl w:val="0"/>
          <w:numId w:val="1"/>
        </w:numPr>
        <w:rPr>
          <w:rFonts w:ascii="Garamond" w:hAnsi="Garamond" w:cs="Times New Roman"/>
          <w:sz w:val="22"/>
          <w:szCs w:val="22"/>
        </w:rPr>
      </w:pPr>
      <w:r w:rsidRPr="00712B86">
        <w:rPr>
          <w:rFonts w:ascii="Garamond" w:hAnsi="Garamond" w:cs="Times New Roman"/>
          <w:sz w:val="22"/>
          <w:szCs w:val="22"/>
        </w:rPr>
        <w:t>Some functionalities are learned as its implemented</w:t>
      </w:r>
    </w:p>
    <w:p w14:paraId="072D4CA7" w14:textId="18676AE2" w:rsidR="00DE4491" w:rsidRPr="00712B86" w:rsidRDefault="00502A04" w:rsidP="00DE4491">
      <w:pPr>
        <w:pStyle w:val="Default"/>
        <w:numPr>
          <w:ilvl w:val="0"/>
          <w:numId w:val="1"/>
        </w:numPr>
        <w:rPr>
          <w:rFonts w:ascii="Garamond" w:hAnsi="Garamond" w:cs="Times New Roman"/>
          <w:sz w:val="22"/>
          <w:szCs w:val="22"/>
        </w:rPr>
      </w:pPr>
      <w:r w:rsidRPr="00712B86">
        <w:rPr>
          <w:rFonts w:ascii="Garamond" w:hAnsi="Garamond" w:cs="Times New Roman"/>
          <w:sz w:val="22"/>
          <w:szCs w:val="22"/>
        </w:rPr>
        <w:t xml:space="preserve">Some models have no commonality to make it generic as there are some functions available only to some models. </w:t>
      </w:r>
    </w:p>
    <w:p w14:paraId="7F53F245" w14:textId="77777777" w:rsidR="00502A04" w:rsidRPr="00712B86" w:rsidRDefault="00502A04" w:rsidP="00502A04">
      <w:pPr>
        <w:pStyle w:val="Default"/>
        <w:rPr>
          <w:rFonts w:ascii="Garamond" w:hAnsi="Garamond" w:cs="Times New Roman"/>
          <w:sz w:val="22"/>
          <w:szCs w:val="22"/>
        </w:rPr>
      </w:pPr>
    </w:p>
    <w:p w14:paraId="15830CE6" w14:textId="201D7487" w:rsidR="00502A04" w:rsidRPr="00712B86" w:rsidRDefault="00502A04" w:rsidP="003925C7">
      <w:pPr>
        <w:pStyle w:val="Heading1"/>
        <w:numPr>
          <w:ilvl w:val="0"/>
          <w:numId w:val="49"/>
        </w:numPr>
        <w:rPr>
          <w:noProof/>
          <w:color w:val="auto"/>
          <w:sz w:val="22"/>
          <w:szCs w:val="22"/>
        </w:rPr>
      </w:pPr>
      <w:bookmarkStart w:id="7" w:name="_Toc105604344"/>
      <w:r w:rsidRPr="00712B86">
        <w:rPr>
          <w:noProof/>
          <w:color w:val="auto"/>
          <w:sz w:val="22"/>
          <w:szCs w:val="22"/>
        </w:rPr>
        <w:t>Approach</w:t>
      </w:r>
      <w:bookmarkEnd w:id="7"/>
    </w:p>
    <w:p w14:paraId="53F399B6" w14:textId="77777777" w:rsidR="00502A04" w:rsidRPr="00712B86" w:rsidRDefault="00502A04" w:rsidP="00502A04">
      <w:pPr>
        <w:pStyle w:val="Default"/>
        <w:rPr>
          <w:rFonts w:ascii="Garamond" w:hAnsi="Garamond" w:cs="Times New Roman"/>
          <w:sz w:val="22"/>
          <w:szCs w:val="22"/>
        </w:rPr>
      </w:pPr>
    </w:p>
    <w:p w14:paraId="5744BF36" w14:textId="2D38646D" w:rsidR="00B3237F" w:rsidRPr="00712B86" w:rsidRDefault="00502A04" w:rsidP="00B3237F">
      <w:pPr>
        <w:pStyle w:val="Default"/>
        <w:numPr>
          <w:ilvl w:val="0"/>
          <w:numId w:val="1"/>
        </w:numPr>
        <w:jc w:val="both"/>
        <w:rPr>
          <w:rFonts w:ascii="Garamond" w:hAnsi="Garamond" w:cs="Times New Roman"/>
          <w:sz w:val="22"/>
          <w:szCs w:val="22"/>
        </w:rPr>
      </w:pPr>
      <w:r w:rsidRPr="00712B86">
        <w:rPr>
          <w:rFonts w:ascii="Garamond" w:hAnsi="Garamond" w:cs="Times New Roman"/>
          <w:sz w:val="22"/>
          <w:szCs w:val="22"/>
        </w:rPr>
        <w:t xml:space="preserve">Incremental development </w:t>
      </w:r>
      <w:r w:rsidR="00C87A29" w:rsidRPr="00712B86">
        <w:rPr>
          <w:rFonts w:ascii="Garamond" w:hAnsi="Garamond" w:cs="Times New Roman"/>
          <w:sz w:val="22"/>
          <w:szCs w:val="22"/>
        </w:rPr>
        <w:t>based on</w:t>
      </w:r>
      <w:r w:rsidRPr="00712B86">
        <w:rPr>
          <w:rFonts w:ascii="Garamond" w:hAnsi="Garamond" w:cs="Times New Roman"/>
          <w:sz w:val="22"/>
          <w:szCs w:val="22"/>
        </w:rPr>
        <w:t xml:space="preserve"> the </w:t>
      </w:r>
      <w:r w:rsidR="008259B7" w:rsidRPr="00712B86">
        <w:rPr>
          <w:rFonts w:ascii="Garamond" w:hAnsi="Garamond" w:cs="Times New Roman"/>
          <w:sz w:val="22"/>
          <w:szCs w:val="22"/>
        </w:rPr>
        <w:t xml:space="preserve">lessons learned </w:t>
      </w:r>
      <w:r w:rsidR="009C6C1C" w:rsidRPr="00712B86">
        <w:rPr>
          <w:rFonts w:ascii="Garamond" w:hAnsi="Garamond" w:cs="Times New Roman"/>
          <w:sz w:val="22"/>
          <w:szCs w:val="22"/>
        </w:rPr>
        <w:t xml:space="preserve">from AUT coursework, </w:t>
      </w:r>
      <w:proofErr w:type="spellStart"/>
      <w:r w:rsidR="00D402ED" w:rsidRPr="00712B86">
        <w:rPr>
          <w:rFonts w:ascii="Garamond" w:hAnsi="Garamond" w:cs="Times New Roman"/>
          <w:sz w:val="22"/>
          <w:szCs w:val="22"/>
        </w:rPr>
        <w:t>D</w:t>
      </w:r>
      <w:r w:rsidR="009C6C1C" w:rsidRPr="00712B86">
        <w:rPr>
          <w:rFonts w:ascii="Garamond" w:hAnsi="Garamond" w:cs="Times New Roman"/>
          <w:sz w:val="22"/>
          <w:szCs w:val="22"/>
        </w:rPr>
        <w:t>atacamp</w:t>
      </w:r>
      <w:proofErr w:type="spellEnd"/>
      <w:r w:rsidR="009C6C1C" w:rsidRPr="00712B86">
        <w:rPr>
          <w:rFonts w:ascii="Garamond" w:hAnsi="Garamond" w:cs="Times New Roman"/>
          <w:sz w:val="22"/>
          <w:szCs w:val="22"/>
        </w:rPr>
        <w:t xml:space="preserve">, </w:t>
      </w:r>
      <w:r w:rsidRPr="00712B86">
        <w:rPr>
          <w:rFonts w:ascii="Garamond" w:hAnsi="Garamond" w:cs="Times New Roman"/>
          <w:sz w:val="22"/>
          <w:szCs w:val="22"/>
        </w:rPr>
        <w:t>Udemy</w:t>
      </w:r>
      <w:r w:rsidR="0027514C" w:rsidRPr="00712B86">
        <w:rPr>
          <w:rFonts w:ascii="Garamond" w:hAnsi="Garamond" w:cs="Times New Roman"/>
          <w:sz w:val="22"/>
          <w:szCs w:val="22"/>
        </w:rPr>
        <w:t xml:space="preserve"> (</w:t>
      </w:r>
      <w:r w:rsidR="00454A1D" w:rsidRPr="00712B86">
        <w:rPr>
          <w:rFonts w:ascii="Garamond" w:hAnsi="Garamond" w:cs="Times New Roman"/>
          <w:i/>
          <w:iCs/>
          <w:sz w:val="22"/>
          <w:szCs w:val="22"/>
        </w:rPr>
        <w:t xml:space="preserve">Complete Python Course by </w:t>
      </w:r>
      <w:proofErr w:type="spellStart"/>
      <w:r w:rsidR="00454A1D" w:rsidRPr="00712B86">
        <w:rPr>
          <w:rFonts w:ascii="Garamond" w:hAnsi="Garamond" w:cs="Times New Roman"/>
          <w:i/>
          <w:iCs/>
          <w:sz w:val="22"/>
          <w:szCs w:val="22"/>
        </w:rPr>
        <w:t>Telcado</w:t>
      </w:r>
      <w:proofErr w:type="spellEnd"/>
      <w:r w:rsidR="00454A1D" w:rsidRPr="00712B86">
        <w:rPr>
          <w:rFonts w:ascii="Garamond" w:hAnsi="Garamond" w:cs="Times New Roman"/>
          <w:sz w:val="22"/>
          <w:szCs w:val="22"/>
        </w:rPr>
        <w:t xml:space="preserve">, </w:t>
      </w:r>
      <w:r w:rsidR="0027514C" w:rsidRPr="00712B86">
        <w:rPr>
          <w:rFonts w:ascii="Garamond" w:hAnsi="Garamond" w:cs="Times New Roman"/>
          <w:i/>
          <w:iCs/>
          <w:sz w:val="22"/>
          <w:szCs w:val="22"/>
        </w:rPr>
        <w:t>Machine Learning A-Z: Hands-On Python &amp; R In Data Science</w:t>
      </w:r>
      <w:r w:rsidR="008350A8" w:rsidRPr="00712B86">
        <w:rPr>
          <w:rFonts w:ascii="Garamond" w:hAnsi="Garamond" w:cs="Times New Roman"/>
          <w:i/>
          <w:iCs/>
          <w:sz w:val="22"/>
          <w:szCs w:val="22"/>
        </w:rPr>
        <w:t>, Deep Learning: Convolutional Neural Networks in Python</w:t>
      </w:r>
      <w:r w:rsidR="00FA607C" w:rsidRPr="00712B86">
        <w:rPr>
          <w:rFonts w:ascii="Garamond" w:hAnsi="Garamond" w:cs="Times New Roman"/>
          <w:i/>
          <w:iCs/>
          <w:sz w:val="22"/>
          <w:szCs w:val="22"/>
        </w:rPr>
        <w:t xml:space="preserve">, </w:t>
      </w:r>
      <w:r w:rsidR="00761A90" w:rsidRPr="00712B86">
        <w:rPr>
          <w:rFonts w:ascii="Garamond" w:hAnsi="Garamond" w:cs="Times New Roman"/>
          <w:i/>
          <w:iCs/>
          <w:sz w:val="22"/>
          <w:szCs w:val="22"/>
        </w:rPr>
        <w:t>Deep Learning A-Z™ Hands-On Artificial Neural Networks</w:t>
      </w:r>
      <w:r w:rsidR="00685B6D" w:rsidRPr="00712B86">
        <w:rPr>
          <w:rFonts w:ascii="Garamond" w:hAnsi="Garamond" w:cs="Times New Roman"/>
          <w:i/>
          <w:iCs/>
          <w:sz w:val="22"/>
          <w:szCs w:val="22"/>
        </w:rPr>
        <w:t>, Deep Learning: Recurrent Neural Networks in Python</w:t>
      </w:r>
      <w:r w:rsidR="0027514C" w:rsidRPr="00712B86">
        <w:rPr>
          <w:rFonts w:ascii="Garamond" w:hAnsi="Garamond" w:cs="Times New Roman"/>
          <w:sz w:val="22"/>
          <w:szCs w:val="22"/>
        </w:rPr>
        <w:t>)</w:t>
      </w:r>
      <w:r w:rsidR="00792AB7" w:rsidRPr="00712B86">
        <w:rPr>
          <w:rFonts w:ascii="Garamond" w:hAnsi="Garamond" w:cs="Times New Roman"/>
          <w:sz w:val="22"/>
          <w:szCs w:val="22"/>
        </w:rPr>
        <w:t xml:space="preserve"> </w:t>
      </w:r>
      <w:r w:rsidR="00AB7393" w:rsidRPr="00712B86">
        <w:rPr>
          <w:rFonts w:ascii="Garamond" w:hAnsi="Garamond" w:cs="Times New Roman"/>
          <w:sz w:val="22"/>
          <w:szCs w:val="22"/>
        </w:rPr>
        <w:t>from</w:t>
      </w:r>
      <w:r w:rsidR="00792AB7" w:rsidRPr="00712B86">
        <w:rPr>
          <w:rFonts w:ascii="Garamond" w:hAnsi="Garamond" w:cs="Times New Roman"/>
          <w:sz w:val="22"/>
          <w:szCs w:val="22"/>
        </w:rPr>
        <w:t xml:space="preserve"> script</w:t>
      </w:r>
      <w:r w:rsidR="00AB7393" w:rsidRPr="00712B86">
        <w:rPr>
          <w:rFonts w:ascii="Garamond" w:hAnsi="Garamond" w:cs="Times New Roman"/>
          <w:sz w:val="22"/>
          <w:szCs w:val="22"/>
        </w:rPr>
        <w:t>s</w:t>
      </w:r>
      <w:r w:rsidR="00F80413" w:rsidRPr="00712B86">
        <w:rPr>
          <w:rFonts w:ascii="Garamond" w:hAnsi="Garamond" w:cs="Times New Roman"/>
          <w:sz w:val="22"/>
          <w:szCs w:val="22"/>
        </w:rPr>
        <w:t xml:space="preserve"> converted</w:t>
      </w:r>
      <w:r w:rsidR="00792AB7" w:rsidRPr="00712B86">
        <w:rPr>
          <w:rFonts w:ascii="Garamond" w:hAnsi="Garamond" w:cs="Times New Roman"/>
          <w:sz w:val="22"/>
          <w:szCs w:val="22"/>
        </w:rPr>
        <w:t xml:space="preserve"> into </w:t>
      </w:r>
      <w:r w:rsidR="008259B7" w:rsidRPr="00712B86">
        <w:rPr>
          <w:rFonts w:ascii="Garamond" w:hAnsi="Garamond" w:cs="Times New Roman"/>
          <w:sz w:val="22"/>
          <w:szCs w:val="22"/>
        </w:rPr>
        <w:t xml:space="preserve">tool as part of the study </w:t>
      </w:r>
      <w:r w:rsidR="009C2933" w:rsidRPr="00712B86">
        <w:rPr>
          <w:rFonts w:ascii="Garamond" w:hAnsi="Garamond" w:cs="Times New Roman"/>
          <w:sz w:val="22"/>
          <w:szCs w:val="22"/>
        </w:rPr>
        <w:t xml:space="preserve">to create </w:t>
      </w:r>
      <w:r w:rsidR="006E5BC3" w:rsidRPr="00712B86">
        <w:rPr>
          <w:rFonts w:ascii="Garamond" w:hAnsi="Garamond" w:cs="Times New Roman"/>
          <w:sz w:val="22"/>
          <w:szCs w:val="22"/>
        </w:rPr>
        <w:t>OOP</w:t>
      </w:r>
      <w:r w:rsidR="003F6C88" w:rsidRPr="00712B86">
        <w:rPr>
          <w:rFonts w:ascii="Garamond" w:hAnsi="Garamond" w:cs="Times New Roman"/>
          <w:sz w:val="22"/>
          <w:szCs w:val="22"/>
        </w:rPr>
        <w:t xml:space="preserve"> Object-Oriented Programming from scripts</w:t>
      </w:r>
      <w:r w:rsidR="006E5BC3" w:rsidRPr="00712B86">
        <w:rPr>
          <w:rFonts w:ascii="Garamond" w:hAnsi="Garamond" w:cs="Times New Roman"/>
          <w:sz w:val="22"/>
          <w:szCs w:val="22"/>
        </w:rPr>
        <w:t xml:space="preserve"> of </w:t>
      </w:r>
      <w:r w:rsidR="009C2933" w:rsidRPr="00712B86">
        <w:rPr>
          <w:rFonts w:ascii="Garamond" w:hAnsi="Garamond" w:cs="Times New Roman"/>
          <w:sz w:val="22"/>
          <w:szCs w:val="22"/>
        </w:rPr>
        <w:t>batch machine learning</w:t>
      </w:r>
      <w:r w:rsidR="00142CDC" w:rsidRPr="00712B86">
        <w:rPr>
          <w:rFonts w:ascii="Garamond" w:hAnsi="Garamond" w:cs="Times New Roman"/>
          <w:sz w:val="22"/>
          <w:szCs w:val="22"/>
        </w:rPr>
        <w:t xml:space="preserve"> development </w:t>
      </w:r>
      <w:r w:rsidR="002634F1" w:rsidRPr="00712B86">
        <w:rPr>
          <w:rFonts w:ascii="Garamond" w:hAnsi="Garamond" w:cs="Times New Roman"/>
          <w:sz w:val="22"/>
          <w:szCs w:val="22"/>
        </w:rPr>
        <w:t>usable tool</w:t>
      </w:r>
      <w:r w:rsidRPr="00712B86">
        <w:rPr>
          <w:rFonts w:ascii="Garamond" w:hAnsi="Garamond" w:cs="Times New Roman"/>
          <w:sz w:val="22"/>
          <w:szCs w:val="22"/>
        </w:rPr>
        <w:t xml:space="preserve">, </w:t>
      </w:r>
      <w:r w:rsidR="00845297" w:rsidRPr="00712B86">
        <w:rPr>
          <w:rFonts w:ascii="Garamond" w:hAnsi="Garamond" w:cs="Times New Roman"/>
          <w:sz w:val="22"/>
          <w:szCs w:val="22"/>
        </w:rPr>
        <w:t xml:space="preserve">using </w:t>
      </w:r>
      <w:r w:rsidR="00B3237F" w:rsidRPr="00712B86">
        <w:rPr>
          <w:rFonts w:ascii="Garamond" w:hAnsi="Garamond" w:cs="Times New Roman"/>
          <w:sz w:val="22"/>
          <w:szCs w:val="22"/>
        </w:rPr>
        <w:t>s</w:t>
      </w:r>
      <w:r w:rsidR="009C2433" w:rsidRPr="00712B86">
        <w:rPr>
          <w:rFonts w:ascii="Garamond" w:hAnsi="Garamond" w:cs="Times New Roman"/>
          <w:sz w:val="22"/>
          <w:szCs w:val="22"/>
        </w:rPr>
        <w:t>ame data</w:t>
      </w:r>
      <w:r w:rsidR="005C6AF2" w:rsidRPr="00712B86">
        <w:rPr>
          <w:rFonts w:ascii="Garamond" w:hAnsi="Garamond" w:cs="Times New Roman"/>
          <w:sz w:val="22"/>
          <w:szCs w:val="22"/>
        </w:rPr>
        <w:t xml:space="preserve"> files</w:t>
      </w:r>
      <w:r w:rsidR="00454A1D" w:rsidRPr="00712B86">
        <w:rPr>
          <w:rFonts w:ascii="Garamond" w:hAnsi="Garamond" w:cs="Times New Roman"/>
          <w:sz w:val="22"/>
          <w:szCs w:val="22"/>
        </w:rPr>
        <w:t xml:space="preserve"> with addon</w:t>
      </w:r>
      <w:r w:rsidR="005C6AF2" w:rsidRPr="00712B86">
        <w:rPr>
          <w:rFonts w:ascii="Garamond" w:hAnsi="Garamond" w:cs="Times New Roman"/>
          <w:sz w:val="22"/>
          <w:szCs w:val="22"/>
        </w:rPr>
        <w:t xml:space="preserve"> </w:t>
      </w:r>
      <w:r w:rsidRPr="00712B86">
        <w:rPr>
          <w:rFonts w:ascii="Garamond" w:hAnsi="Garamond" w:cs="Times New Roman"/>
          <w:sz w:val="22"/>
          <w:szCs w:val="22"/>
        </w:rPr>
        <w:t xml:space="preserve">though not </w:t>
      </w:r>
      <w:r w:rsidR="009C2433" w:rsidRPr="00712B86">
        <w:rPr>
          <w:rFonts w:ascii="Garamond" w:hAnsi="Garamond" w:cs="Times New Roman"/>
          <w:sz w:val="22"/>
          <w:szCs w:val="22"/>
        </w:rPr>
        <w:t>similar</w:t>
      </w:r>
      <w:r w:rsidRPr="00712B86">
        <w:rPr>
          <w:rFonts w:ascii="Garamond" w:hAnsi="Garamond" w:cs="Times New Roman"/>
          <w:sz w:val="22"/>
          <w:szCs w:val="22"/>
        </w:rPr>
        <w:t xml:space="preserve"> </w:t>
      </w:r>
      <w:r w:rsidR="005C6AF2" w:rsidRPr="00712B86">
        <w:rPr>
          <w:rFonts w:ascii="Garamond" w:hAnsi="Garamond" w:cs="Times New Roman"/>
          <w:sz w:val="22"/>
          <w:szCs w:val="22"/>
        </w:rPr>
        <w:t xml:space="preserve">data processing </w:t>
      </w:r>
      <w:r w:rsidRPr="00712B86">
        <w:rPr>
          <w:rFonts w:ascii="Garamond" w:hAnsi="Garamond" w:cs="Times New Roman"/>
          <w:sz w:val="22"/>
          <w:szCs w:val="22"/>
        </w:rPr>
        <w:t xml:space="preserve">with </w:t>
      </w:r>
      <w:r w:rsidR="00AF5CC5" w:rsidRPr="00712B86">
        <w:rPr>
          <w:rFonts w:ascii="Garamond" w:hAnsi="Garamond" w:cs="Times New Roman"/>
          <w:sz w:val="22"/>
          <w:szCs w:val="22"/>
        </w:rPr>
        <w:t xml:space="preserve">development, </w:t>
      </w:r>
      <w:r w:rsidR="005874CA" w:rsidRPr="00712B86">
        <w:rPr>
          <w:rFonts w:ascii="Garamond" w:hAnsi="Garamond" w:cs="Times New Roman"/>
          <w:sz w:val="22"/>
          <w:szCs w:val="22"/>
        </w:rPr>
        <w:t xml:space="preserve">customization, </w:t>
      </w:r>
      <w:r w:rsidR="00B3237F" w:rsidRPr="00712B86">
        <w:rPr>
          <w:rFonts w:ascii="Garamond" w:hAnsi="Garamond" w:cs="Times New Roman"/>
          <w:sz w:val="22"/>
          <w:szCs w:val="22"/>
        </w:rPr>
        <w:t xml:space="preserve">additional </w:t>
      </w:r>
      <w:r w:rsidRPr="00712B86">
        <w:rPr>
          <w:rFonts w:ascii="Garamond" w:hAnsi="Garamond" w:cs="Times New Roman"/>
          <w:sz w:val="22"/>
          <w:szCs w:val="22"/>
        </w:rPr>
        <w:t>updates</w:t>
      </w:r>
      <w:r w:rsidR="00B3237F" w:rsidRPr="00712B86">
        <w:rPr>
          <w:rFonts w:ascii="Garamond" w:hAnsi="Garamond" w:cs="Times New Roman"/>
          <w:sz w:val="22"/>
          <w:szCs w:val="22"/>
        </w:rPr>
        <w:t>. The baseline</w:t>
      </w:r>
      <w:r w:rsidRPr="00712B86">
        <w:rPr>
          <w:rFonts w:ascii="Garamond" w:hAnsi="Garamond" w:cs="Times New Roman"/>
          <w:sz w:val="22"/>
          <w:szCs w:val="22"/>
        </w:rPr>
        <w:t xml:space="preserve"> </w:t>
      </w:r>
      <w:r w:rsidR="0055079A" w:rsidRPr="00712B86">
        <w:rPr>
          <w:rFonts w:ascii="Garamond" w:hAnsi="Garamond" w:cs="Times New Roman"/>
          <w:sz w:val="22"/>
          <w:szCs w:val="22"/>
        </w:rPr>
        <w:t xml:space="preserve">from the lessons learned </w:t>
      </w:r>
      <w:r w:rsidR="00B3237F" w:rsidRPr="00712B86">
        <w:rPr>
          <w:rFonts w:ascii="Garamond" w:hAnsi="Garamond" w:cs="Times New Roman"/>
          <w:sz w:val="22"/>
          <w:szCs w:val="22"/>
        </w:rPr>
        <w:t>i</w:t>
      </w:r>
      <w:r w:rsidRPr="00712B86">
        <w:rPr>
          <w:rFonts w:ascii="Garamond" w:hAnsi="Garamond" w:cs="Times New Roman"/>
          <w:sz w:val="22"/>
          <w:szCs w:val="22"/>
        </w:rPr>
        <w:t xml:space="preserve">s </w:t>
      </w:r>
      <w:r w:rsidR="00B3237F" w:rsidRPr="00712B86">
        <w:rPr>
          <w:rFonts w:ascii="Garamond" w:hAnsi="Garamond" w:cs="Times New Roman"/>
          <w:sz w:val="22"/>
          <w:szCs w:val="22"/>
        </w:rPr>
        <w:t>used to meet the target of</w:t>
      </w:r>
      <w:r w:rsidRPr="00712B86">
        <w:rPr>
          <w:rFonts w:ascii="Garamond" w:hAnsi="Garamond" w:cs="Times New Roman"/>
          <w:sz w:val="22"/>
          <w:szCs w:val="22"/>
        </w:rPr>
        <w:t xml:space="preserve"> having a batch machine learning</w:t>
      </w:r>
      <w:r w:rsidR="004845C4" w:rsidRPr="00712B86">
        <w:rPr>
          <w:rFonts w:ascii="Garamond" w:hAnsi="Garamond" w:cs="Times New Roman"/>
          <w:sz w:val="22"/>
          <w:szCs w:val="22"/>
        </w:rPr>
        <w:t xml:space="preserve"> tool</w:t>
      </w:r>
      <w:r w:rsidR="00B15ADF" w:rsidRPr="00712B86">
        <w:rPr>
          <w:rFonts w:ascii="Garamond" w:hAnsi="Garamond" w:cs="Times New Roman"/>
          <w:sz w:val="22"/>
          <w:szCs w:val="22"/>
        </w:rPr>
        <w:t xml:space="preserve"> in which the development from scratch</w:t>
      </w:r>
      <w:r w:rsidR="00AF4EA7" w:rsidRPr="00712B86">
        <w:rPr>
          <w:rFonts w:ascii="Garamond" w:hAnsi="Garamond" w:cs="Times New Roman"/>
          <w:sz w:val="22"/>
          <w:szCs w:val="22"/>
        </w:rPr>
        <w:t xml:space="preserve"> with some adaptation from lessons learnt</w:t>
      </w:r>
      <w:r w:rsidR="00B3237F" w:rsidRPr="00712B86">
        <w:rPr>
          <w:rFonts w:ascii="Garamond" w:hAnsi="Garamond" w:cs="Times New Roman"/>
          <w:sz w:val="22"/>
          <w:szCs w:val="22"/>
        </w:rPr>
        <w:t>, since there are vast features and functionalities of models in Python machine learning.</w:t>
      </w:r>
    </w:p>
    <w:p w14:paraId="495FD5EB" w14:textId="6E4FE353" w:rsidR="00502A04" w:rsidRPr="00712B86" w:rsidRDefault="00B3237F" w:rsidP="00B3237F">
      <w:pPr>
        <w:pStyle w:val="Default"/>
        <w:numPr>
          <w:ilvl w:val="0"/>
          <w:numId w:val="1"/>
        </w:numPr>
        <w:jc w:val="both"/>
        <w:rPr>
          <w:rFonts w:ascii="Garamond" w:hAnsi="Garamond" w:cs="Times New Roman"/>
          <w:sz w:val="22"/>
          <w:szCs w:val="22"/>
        </w:rPr>
      </w:pPr>
      <w:r w:rsidRPr="00712B86">
        <w:rPr>
          <w:rFonts w:ascii="Garamond" w:hAnsi="Garamond" w:cs="Times New Roman"/>
          <w:sz w:val="22"/>
          <w:szCs w:val="22"/>
        </w:rPr>
        <w:t>A</w:t>
      </w:r>
      <w:r w:rsidR="00502A04" w:rsidRPr="00712B86">
        <w:rPr>
          <w:rFonts w:ascii="Garamond" w:hAnsi="Garamond" w:cs="Times New Roman"/>
          <w:sz w:val="22"/>
          <w:szCs w:val="22"/>
        </w:rPr>
        <w:t>dditional functionality is added as needed like reading of different input files, catering of many different feature selections, hyper-</w:t>
      </w:r>
      <w:r w:rsidRPr="00712B86">
        <w:rPr>
          <w:rFonts w:ascii="Garamond" w:hAnsi="Garamond" w:cs="Times New Roman"/>
          <w:sz w:val="22"/>
          <w:szCs w:val="22"/>
        </w:rPr>
        <w:t>tuning</w:t>
      </w:r>
      <w:r w:rsidR="00502A04" w:rsidRPr="00712B86">
        <w:rPr>
          <w:rFonts w:ascii="Garamond" w:hAnsi="Garamond" w:cs="Times New Roman"/>
          <w:sz w:val="22"/>
          <w:szCs w:val="22"/>
        </w:rPr>
        <w:t xml:space="preserve">, </w:t>
      </w:r>
      <w:r w:rsidR="00D75EBD" w:rsidRPr="00712B86">
        <w:rPr>
          <w:rFonts w:ascii="Garamond" w:hAnsi="Garamond" w:cs="Times New Roman"/>
          <w:sz w:val="22"/>
          <w:szCs w:val="22"/>
        </w:rPr>
        <w:t xml:space="preserve">metrices, </w:t>
      </w:r>
      <w:r w:rsidR="00502A04" w:rsidRPr="00712B86">
        <w:rPr>
          <w:rFonts w:ascii="Garamond" w:hAnsi="Garamond" w:cs="Times New Roman"/>
          <w:sz w:val="22"/>
          <w:szCs w:val="22"/>
        </w:rPr>
        <w:t>graphs</w:t>
      </w:r>
      <w:r w:rsidRPr="00712B86">
        <w:rPr>
          <w:rFonts w:ascii="Garamond" w:hAnsi="Garamond" w:cs="Times New Roman"/>
          <w:sz w:val="22"/>
          <w:szCs w:val="22"/>
        </w:rPr>
        <w:t>.</w:t>
      </w:r>
    </w:p>
    <w:p w14:paraId="1C9AF50A" w14:textId="77777777" w:rsidR="000654F0" w:rsidRPr="00712B86" w:rsidRDefault="000654F0" w:rsidP="003925C7">
      <w:pPr>
        <w:pStyle w:val="Heading1"/>
        <w:numPr>
          <w:ilvl w:val="0"/>
          <w:numId w:val="49"/>
        </w:numPr>
        <w:rPr>
          <w:noProof/>
          <w:color w:val="auto"/>
          <w:sz w:val="22"/>
          <w:szCs w:val="22"/>
        </w:rPr>
      </w:pPr>
      <w:bookmarkStart w:id="8" w:name="_Toc105604345"/>
      <w:r w:rsidRPr="00712B86">
        <w:rPr>
          <w:noProof/>
          <w:color w:val="auto"/>
          <w:sz w:val="22"/>
          <w:szCs w:val="22"/>
        </w:rPr>
        <w:t>Plan of Study</w:t>
      </w:r>
      <w:bookmarkEnd w:id="8"/>
    </w:p>
    <w:p w14:paraId="7FB7488F" w14:textId="48ECCE64" w:rsidR="000654F0" w:rsidRPr="00712B86" w:rsidRDefault="000654F0" w:rsidP="000654F0">
      <w:pPr>
        <w:jc w:val="both"/>
      </w:pPr>
      <w:r w:rsidRPr="00712B86">
        <w:t xml:space="preserve">The design and the implementation of the batch machine learning is to consider the usage of abstraction layered architecture using layering pattern for a top-down approach </w:t>
      </w:r>
      <w:r w:rsidR="002B6604" w:rsidRPr="00712B86">
        <w:t xml:space="preserve">of interfaces </w:t>
      </w:r>
      <w:r w:rsidRPr="00712B86">
        <w:t xml:space="preserve">or MVC model-view-controller to have zero-coupling </w:t>
      </w:r>
      <w:r w:rsidR="00586004" w:rsidRPr="00712B86">
        <w:t xml:space="preserve">if possible </w:t>
      </w:r>
      <w:r w:rsidRPr="00712B86">
        <w:t xml:space="preserve">and composition of each item instead of decomposition of each item by its interactions, though the decomposition of items would be by its layers. </w:t>
      </w:r>
      <w:r w:rsidR="00CC4E09" w:rsidRPr="00712B86">
        <w:fldChar w:fldCharType="begin"/>
      </w:r>
      <w:r w:rsidR="00904007">
        <w:instrText xml:space="preserve"> ADDIN ZOTERO_ITEM CSL_CITATION {"citationID":"ans3k6a87h","properties":{"formattedCitation":"(Spray, 2022)","plainCitation":"(Spray, 2022)","noteIndex":0},"citationItems":[{"id":"UatLG91Z/azQ99jPx","uris":["http://zotero.org/users/local/yfYWsJHA/items/4SZXUC6X"],"itemData":{"id":6,"type":"post-weblog","title":"Abstraction Layered Architecture","URL":"http://abstractionlayeredarchitecture.com/#truelayers-instead-of-hierarchical-decomposition","author":[{"family":"Spray","given":"John"}],"issued":{"date-parts":[["2022",3,30]]}}}],"schema":"https://github.com/citation-style-language/schema/raw/master/csl-citation.json"} </w:instrText>
      </w:r>
      <w:r w:rsidR="00CC4E09" w:rsidRPr="00712B86">
        <w:fldChar w:fldCharType="separate"/>
      </w:r>
      <w:r w:rsidR="00904007" w:rsidRPr="00904007">
        <w:rPr>
          <w:rFonts w:ascii="Calibri" w:hAnsi="Calibri" w:cs="Calibri"/>
        </w:rPr>
        <w:t>(Spray, 2022)</w:t>
      </w:r>
      <w:r w:rsidR="00CC4E09" w:rsidRPr="00712B86">
        <w:fldChar w:fldCharType="end"/>
      </w:r>
      <w:r w:rsidRPr="00712B86">
        <w:t xml:space="preserve"> </w:t>
      </w:r>
      <w:r w:rsidR="00DE4491" w:rsidRPr="00712B86">
        <w:t xml:space="preserve">To minimize the tight coupling, interfaces are implemented with sharable modules. </w:t>
      </w:r>
      <w:r w:rsidR="00D82DD5" w:rsidRPr="00712B86">
        <w:t>Instead of t</w:t>
      </w:r>
      <w:r w:rsidRPr="00712B86">
        <w:t>he webpage and database design</w:t>
      </w:r>
      <w:r w:rsidR="00D82DD5" w:rsidRPr="00712B86">
        <w:t xml:space="preserve"> as initially plan</w:t>
      </w:r>
      <w:r w:rsidR="00CD36DD" w:rsidRPr="00712B86">
        <w:t xml:space="preserve"> if time permits</w:t>
      </w:r>
      <w:r w:rsidR="00D82DD5" w:rsidRPr="00712B86">
        <w:t xml:space="preserve">, more deep learning modules </w:t>
      </w:r>
      <w:r w:rsidR="00CD36DD" w:rsidRPr="00712B86">
        <w:t xml:space="preserve">and its examples </w:t>
      </w:r>
      <w:r w:rsidR="00D82DD5" w:rsidRPr="00712B86">
        <w:t>are considered as part of the project</w:t>
      </w:r>
      <w:r w:rsidRPr="00712B86">
        <w:t>.</w:t>
      </w:r>
    </w:p>
    <w:p w14:paraId="3567A48A" w14:textId="53712E47" w:rsidR="000654F0" w:rsidRPr="00712B86" w:rsidRDefault="000654F0" w:rsidP="00C21309">
      <w:pPr>
        <w:jc w:val="center"/>
      </w:pPr>
      <w:r w:rsidRPr="00712B86">
        <w:t>Figure 1: Flowchart Design Implementation Plan</w:t>
      </w:r>
    </w:p>
    <w:p w14:paraId="64200F15" w14:textId="26E58254" w:rsidR="000654F0" w:rsidRPr="00712B86" w:rsidRDefault="007E421E" w:rsidP="000654F0">
      <w:pPr>
        <w:jc w:val="both"/>
      </w:pPr>
      <w:r w:rsidRPr="00712B86">
        <w:rPr>
          <w:noProof/>
        </w:rPr>
        <w:lastRenderedPageBreak/>
        <mc:AlternateContent>
          <mc:Choice Requires="wpc">
            <w:drawing>
              <wp:inline distT="0" distB="0" distL="0" distR="0" wp14:anchorId="7564C99A" wp14:editId="2421B453">
                <wp:extent cx="5486400" cy="4112217"/>
                <wp:effectExtent l="0" t="0" r="0" b="3175"/>
                <wp:docPr id="211" name="Canvas 3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55" name="Rectangle 41"/>
                        <wps:cNvSpPr>
                          <a:spLocks noChangeArrowheads="1"/>
                        </wps:cNvSpPr>
                        <wps:spPr bwMode="auto">
                          <a:xfrm>
                            <a:off x="195900" y="0"/>
                            <a:ext cx="5148900" cy="4024393"/>
                          </a:xfrm>
                          <a:prstGeom prst="rect">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556" name="Text Box 42"/>
                        <wps:cNvSpPr txBox="1">
                          <a:spLocks noChangeArrowheads="1"/>
                        </wps:cNvSpPr>
                        <wps:spPr bwMode="auto">
                          <a:xfrm>
                            <a:off x="3690200" y="228601"/>
                            <a:ext cx="1578400" cy="587803"/>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5C7C5BB5" w14:textId="77777777" w:rsidR="000654F0" w:rsidRDefault="000654F0" w:rsidP="000654F0">
                              <w:pPr>
                                <w:jc w:val="center"/>
                              </w:pPr>
                              <w:r>
                                <w:t>Application Layer</w:t>
                              </w:r>
                            </w:p>
                          </w:txbxContent>
                        </wps:txbx>
                        <wps:bodyPr rot="0" vert="horz" wrap="square" lIns="91440" tIns="45720" rIns="91440" bIns="45720" anchor="t" anchorCtr="0" upright="1">
                          <a:noAutofit/>
                        </wps:bodyPr>
                      </wps:wsp>
                      <wps:wsp>
                        <wps:cNvPr id="557" name="Text Box 42"/>
                        <wps:cNvSpPr txBox="1">
                          <a:spLocks noChangeArrowheads="1"/>
                        </wps:cNvSpPr>
                        <wps:spPr bwMode="auto">
                          <a:xfrm>
                            <a:off x="3652500" y="1015806"/>
                            <a:ext cx="1578000" cy="587403"/>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3DDE0DF0" w14:textId="77777777" w:rsidR="000654F0" w:rsidRDefault="000654F0" w:rsidP="000654F0">
                              <w:pPr>
                                <w:spacing w:line="256" w:lineRule="auto"/>
                                <w:jc w:val="center"/>
                                <w:rPr>
                                  <w:rFonts w:eastAsia="Calibri"/>
                                </w:rPr>
                              </w:pPr>
                              <w:r>
                                <w:rPr>
                                  <w:rFonts w:eastAsia="Calibri"/>
                                </w:rPr>
                                <w:t>Domain Abstraction Layer</w:t>
                              </w:r>
                            </w:p>
                          </w:txbxContent>
                        </wps:txbx>
                        <wps:bodyPr rot="0" vert="horz" wrap="square" lIns="91440" tIns="45720" rIns="91440" bIns="45720" anchor="t" anchorCtr="0" upright="1">
                          <a:noAutofit/>
                        </wps:bodyPr>
                      </wps:wsp>
                      <wps:wsp>
                        <wps:cNvPr id="558" name="Text Box 42"/>
                        <wps:cNvSpPr txBox="1">
                          <a:spLocks noChangeArrowheads="1"/>
                        </wps:cNvSpPr>
                        <wps:spPr bwMode="auto">
                          <a:xfrm>
                            <a:off x="3604500" y="1828010"/>
                            <a:ext cx="1578000" cy="587303"/>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6ED29675" w14:textId="77777777" w:rsidR="000654F0" w:rsidRDefault="000654F0" w:rsidP="000654F0">
                              <w:pPr>
                                <w:spacing w:line="256" w:lineRule="auto"/>
                                <w:jc w:val="center"/>
                                <w:rPr>
                                  <w:rFonts w:eastAsia="Calibri"/>
                                </w:rPr>
                              </w:pPr>
                              <w:r>
                                <w:rPr>
                                  <w:rFonts w:eastAsia="Calibri"/>
                                </w:rPr>
                                <w:t>Programming Paradigm Layer</w:t>
                              </w:r>
                            </w:p>
                          </w:txbxContent>
                        </wps:txbx>
                        <wps:bodyPr rot="0" vert="horz" wrap="square" lIns="91440" tIns="45720" rIns="91440" bIns="45720" anchor="t" anchorCtr="0" upright="1">
                          <a:noAutofit/>
                        </wps:bodyPr>
                      </wps:wsp>
                      <wps:wsp>
                        <wps:cNvPr id="559" name="Text Box 42"/>
                        <wps:cNvSpPr txBox="1">
                          <a:spLocks noChangeArrowheads="1"/>
                        </wps:cNvSpPr>
                        <wps:spPr bwMode="auto">
                          <a:xfrm>
                            <a:off x="3652500" y="3332014"/>
                            <a:ext cx="1578000" cy="587403"/>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607182EF" w14:textId="77777777" w:rsidR="000654F0" w:rsidRDefault="000654F0" w:rsidP="000654F0">
                              <w:pPr>
                                <w:spacing w:line="256" w:lineRule="auto"/>
                                <w:jc w:val="center"/>
                                <w:rPr>
                                  <w:rFonts w:eastAsia="Calibri"/>
                                </w:rPr>
                              </w:pPr>
                              <w:r>
                                <w:rPr>
                                  <w:rFonts w:eastAsia="Calibri"/>
                                </w:rPr>
                                <w:t>Programming Language Layer (Libraries)</w:t>
                              </w:r>
                            </w:p>
                          </w:txbxContent>
                        </wps:txbx>
                        <wps:bodyPr rot="0" vert="horz" wrap="square" lIns="91440" tIns="45720" rIns="91440" bIns="45720" anchor="t" anchorCtr="0" upright="1">
                          <a:noAutofit/>
                        </wps:bodyPr>
                      </wps:wsp>
                      <wps:wsp>
                        <wps:cNvPr id="560" name="Text Box 46"/>
                        <wps:cNvSpPr txBox="1">
                          <a:spLocks noChangeArrowheads="1"/>
                        </wps:cNvSpPr>
                        <wps:spPr bwMode="auto">
                          <a:xfrm>
                            <a:off x="359200" y="293802"/>
                            <a:ext cx="957900" cy="3702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3CA15778" w14:textId="77777777" w:rsidR="000654F0" w:rsidRPr="00BC1766" w:rsidRDefault="000654F0" w:rsidP="000654F0">
                              <w:pPr>
                                <w:jc w:val="center"/>
                                <w:rPr>
                                  <w:sz w:val="20"/>
                                  <w:szCs w:val="20"/>
                                </w:rPr>
                              </w:pPr>
                              <w:r w:rsidRPr="00BC1766">
                                <w:rPr>
                                  <w:sz w:val="20"/>
                                  <w:szCs w:val="20"/>
                                </w:rPr>
                                <w:t>main</w:t>
                              </w:r>
                            </w:p>
                          </w:txbxContent>
                        </wps:txbx>
                        <wps:bodyPr rot="0" vert="horz" wrap="square" lIns="91440" tIns="45720" rIns="91440" bIns="45720" anchor="t" anchorCtr="0" upright="1">
                          <a:noAutofit/>
                        </wps:bodyPr>
                      </wps:wsp>
                      <wps:wsp>
                        <wps:cNvPr id="561" name="Text Box 46"/>
                        <wps:cNvSpPr txBox="1">
                          <a:spLocks noChangeArrowheads="1"/>
                        </wps:cNvSpPr>
                        <wps:spPr bwMode="auto">
                          <a:xfrm>
                            <a:off x="1399100" y="293802"/>
                            <a:ext cx="957600" cy="3696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28AC3173" w14:textId="77777777" w:rsidR="000654F0" w:rsidRPr="00BC1766" w:rsidRDefault="000654F0" w:rsidP="000654F0">
                              <w:pPr>
                                <w:spacing w:line="256" w:lineRule="auto"/>
                                <w:jc w:val="center"/>
                                <w:rPr>
                                  <w:rFonts w:eastAsia="Calibri"/>
                                  <w:sz w:val="20"/>
                                  <w:szCs w:val="20"/>
                                </w:rPr>
                              </w:pPr>
                              <w:r>
                                <w:rPr>
                                  <w:rFonts w:eastAsia="Calibri"/>
                                  <w:sz w:val="20"/>
                                  <w:szCs w:val="20"/>
                                </w:rPr>
                                <w:t>i</w:t>
                              </w:r>
                              <w:r w:rsidRPr="00BC1766">
                                <w:rPr>
                                  <w:rFonts w:eastAsia="Calibri"/>
                                  <w:sz w:val="20"/>
                                  <w:szCs w:val="20"/>
                                </w:rPr>
                                <w:t>nput.txt</w:t>
                              </w:r>
                            </w:p>
                          </w:txbxContent>
                        </wps:txbx>
                        <wps:bodyPr rot="0" vert="horz" wrap="square" lIns="91440" tIns="45720" rIns="91440" bIns="45720" anchor="t" anchorCtr="0" upright="1">
                          <a:noAutofit/>
                        </wps:bodyPr>
                      </wps:wsp>
                      <wps:wsp>
                        <wps:cNvPr id="562" name="Text Box 46"/>
                        <wps:cNvSpPr txBox="1">
                          <a:spLocks noChangeArrowheads="1"/>
                        </wps:cNvSpPr>
                        <wps:spPr bwMode="auto">
                          <a:xfrm>
                            <a:off x="2433300" y="293802"/>
                            <a:ext cx="957600" cy="3696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05BB90AF" w14:textId="77777777" w:rsidR="000654F0" w:rsidRPr="00BC1766" w:rsidRDefault="000654F0" w:rsidP="000654F0">
                              <w:pPr>
                                <w:spacing w:line="256" w:lineRule="auto"/>
                                <w:jc w:val="center"/>
                                <w:rPr>
                                  <w:rFonts w:eastAsia="Calibri"/>
                                  <w:sz w:val="20"/>
                                  <w:szCs w:val="20"/>
                                </w:rPr>
                              </w:pPr>
                              <w:proofErr w:type="spellStart"/>
                              <w:proofErr w:type="gramStart"/>
                              <w:r w:rsidRPr="00BC1766">
                                <w:rPr>
                                  <w:rFonts w:eastAsia="Calibri"/>
                                  <w:sz w:val="20"/>
                                  <w:szCs w:val="20"/>
                                </w:rPr>
                                <w:t>config.json</w:t>
                              </w:r>
                              <w:proofErr w:type="spellEnd"/>
                              <w:proofErr w:type="gramEnd"/>
                            </w:p>
                          </w:txbxContent>
                        </wps:txbx>
                        <wps:bodyPr rot="0" vert="horz" wrap="square" lIns="91440" tIns="45720" rIns="91440" bIns="45720" anchor="t" anchorCtr="0" upright="1">
                          <a:noAutofit/>
                        </wps:bodyPr>
                      </wps:wsp>
                      <wps:wsp>
                        <wps:cNvPr id="563" name="Text Box 46"/>
                        <wps:cNvSpPr txBox="1">
                          <a:spLocks noChangeArrowheads="1"/>
                        </wps:cNvSpPr>
                        <wps:spPr bwMode="auto">
                          <a:xfrm>
                            <a:off x="375900" y="1015806"/>
                            <a:ext cx="1069700" cy="3987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29FD6180" w14:textId="77777777" w:rsidR="000654F0" w:rsidRDefault="000654F0" w:rsidP="000654F0">
                              <w:pPr>
                                <w:pStyle w:val="NoSpacing"/>
                              </w:pPr>
                              <w:r>
                                <w:t> </w:t>
                              </w:r>
                              <w:proofErr w:type="spellStart"/>
                              <w:r>
                                <w:t>p</w:t>
                              </w:r>
                              <w:r w:rsidRPr="00BC1766">
                                <w:t>reprocessor</w:t>
                              </w:r>
                              <w:proofErr w:type="spellEnd"/>
                            </w:p>
                            <w:p w14:paraId="78922305" w14:textId="77777777" w:rsidR="000654F0" w:rsidRPr="00995993" w:rsidRDefault="000654F0" w:rsidP="000654F0">
                              <w:pPr>
                                <w:pStyle w:val="NoSpacing"/>
                                <w:rPr>
                                  <w:sz w:val="12"/>
                                  <w:szCs w:val="12"/>
                                </w:rPr>
                              </w:pPr>
                              <w:r w:rsidRPr="00995993">
                                <w:rPr>
                                  <w:sz w:val="12"/>
                                  <w:szCs w:val="12"/>
                                </w:rPr>
                                <w:t>-scale, feature, hyper tuning</w:t>
                              </w:r>
                            </w:p>
                            <w:p w14:paraId="19566783" w14:textId="77777777" w:rsidR="000654F0" w:rsidRDefault="000654F0" w:rsidP="000654F0">
                              <w:pPr>
                                <w:spacing w:line="256" w:lineRule="auto"/>
                                <w:rPr>
                                  <w:rFonts w:eastAsia="Calibri"/>
                                  <w:sz w:val="20"/>
                                  <w:szCs w:val="20"/>
                                </w:rPr>
                              </w:pPr>
                            </w:p>
                            <w:p w14:paraId="22CDC743" w14:textId="77777777" w:rsidR="000654F0" w:rsidRPr="00BC1766" w:rsidRDefault="000654F0" w:rsidP="000654F0">
                              <w:pPr>
                                <w:spacing w:line="256" w:lineRule="auto"/>
                                <w:rPr>
                                  <w:rFonts w:eastAsia="Calibri"/>
                                  <w:sz w:val="20"/>
                                  <w:szCs w:val="20"/>
                                </w:rPr>
                              </w:pPr>
                              <w:r>
                                <w:rPr>
                                  <w:rFonts w:eastAsia="Calibri"/>
                                  <w:sz w:val="20"/>
                                  <w:szCs w:val="20"/>
                                </w:rPr>
                                <w:t>-</w:t>
                              </w:r>
                            </w:p>
                          </w:txbxContent>
                        </wps:txbx>
                        <wps:bodyPr rot="0" vert="horz" wrap="square" lIns="91440" tIns="45720" rIns="91440" bIns="45720" anchor="t" anchorCtr="0" upright="1">
                          <a:noAutofit/>
                        </wps:bodyPr>
                      </wps:wsp>
                      <wps:wsp>
                        <wps:cNvPr id="564" name="Text Box 46"/>
                        <wps:cNvSpPr txBox="1">
                          <a:spLocks noChangeArrowheads="1"/>
                        </wps:cNvSpPr>
                        <wps:spPr bwMode="auto">
                          <a:xfrm>
                            <a:off x="1557500" y="1015806"/>
                            <a:ext cx="957600" cy="3696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0C439CBB" w14:textId="77777777" w:rsidR="000654F0" w:rsidRPr="00BC1766" w:rsidRDefault="000654F0" w:rsidP="000654F0">
                              <w:pPr>
                                <w:spacing w:line="256" w:lineRule="auto"/>
                                <w:jc w:val="center"/>
                                <w:rPr>
                                  <w:rFonts w:eastAsia="Calibri"/>
                                  <w:sz w:val="20"/>
                                  <w:szCs w:val="20"/>
                                </w:rPr>
                              </w:pPr>
                              <w:r>
                                <w:rPr>
                                  <w:rFonts w:eastAsia="Calibri"/>
                                  <w:sz w:val="20"/>
                                  <w:szCs w:val="20"/>
                                </w:rPr>
                                <w:t>model</w:t>
                              </w:r>
                            </w:p>
                          </w:txbxContent>
                        </wps:txbx>
                        <wps:bodyPr rot="0" vert="horz" wrap="square" lIns="91440" tIns="45720" rIns="91440" bIns="45720" anchor="t" anchorCtr="0" upright="1">
                          <a:noAutofit/>
                        </wps:bodyPr>
                      </wps:wsp>
                      <wpg:wgp>
                        <wpg:cNvPr id="565" name="Group 17"/>
                        <wpg:cNvGrpSpPr>
                          <a:grpSpLocks/>
                        </wpg:cNvGrpSpPr>
                        <wpg:grpSpPr bwMode="auto">
                          <a:xfrm>
                            <a:off x="365300" y="1842510"/>
                            <a:ext cx="1915200" cy="369602"/>
                            <a:chOff x="3653" y="18425"/>
                            <a:chExt cx="19151" cy="3695"/>
                          </a:xfrm>
                        </wpg:grpSpPr>
                        <wps:wsp>
                          <wps:cNvPr id="566" name="Text Box 46"/>
                          <wps:cNvSpPr txBox="1">
                            <a:spLocks noChangeArrowheads="1"/>
                          </wps:cNvSpPr>
                          <wps:spPr bwMode="auto">
                            <a:xfrm>
                              <a:off x="3653" y="18425"/>
                              <a:ext cx="9576" cy="3696"/>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7185B6FF" w14:textId="77777777" w:rsidR="000654F0" w:rsidRDefault="000654F0" w:rsidP="000654F0">
                                <w:pPr>
                                  <w:spacing w:line="256" w:lineRule="auto"/>
                                  <w:jc w:val="center"/>
                                  <w:rPr>
                                    <w:rFonts w:eastAsia="Calibri"/>
                                  </w:rPr>
                                </w:pPr>
                                <w:r>
                                  <w:rPr>
                                    <w:rFonts w:eastAsia="Calibri"/>
                                  </w:rPr>
                                  <w:t>regression</w:t>
                                </w:r>
                              </w:p>
                            </w:txbxContent>
                          </wps:txbx>
                          <wps:bodyPr rot="0" vert="horz" wrap="square" lIns="91440" tIns="45720" rIns="91440" bIns="45720" anchor="t" anchorCtr="0" upright="1">
                            <a:noAutofit/>
                          </wps:bodyPr>
                        </wps:wsp>
                        <wps:wsp>
                          <wps:cNvPr id="567" name="Text Box 46"/>
                          <wps:cNvSpPr txBox="1">
                            <a:spLocks noChangeArrowheads="1"/>
                          </wps:cNvSpPr>
                          <wps:spPr bwMode="auto">
                            <a:xfrm>
                              <a:off x="13229" y="18425"/>
                              <a:ext cx="9576" cy="3696"/>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3A95A8E2" w14:textId="77777777" w:rsidR="000654F0" w:rsidRDefault="000654F0" w:rsidP="000654F0">
                                <w:pPr>
                                  <w:spacing w:line="256" w:lineRule="auto"/>
                                  <w:jc w:val="center"/>
                                  <w:rPr>
                                    <w:rFonts w:eastAsia="Calibri"/>
                                  </w:rPr>
                                </w:pPr>
                                <w:r>
                                  <w:rPr>
                                    <w:rFonts w:eastAsia="Calibri"/>
                                  </w:rPr>
                                  <w:t>classification</w:t>
                                </w:r>
                              </w:p>
                            </w:txbxContent>
                          </wps:txbx>
                          <wps:bodyPr rot="0" vert="horz" wrap="square" lIns="91440" tIns="45720" rIns="91440" bIns="45720" anchor="t" anchorCtr="0" upright="1">
                            <a:noAutofit/>
                          </wps:bodyPr>
                        </wps:wsp>
                      </wpg:wgp>
                      <wps:wsp>
                        <wps:cNvPr id="568" name="Text Box 46"/>
                        <wps:cNvSpPr txBox="1">
                          <a:spLocks noChangeArrowheads="1"/>
                        </wps:cNvSpPr>
                        <wps:spPr bwMode="auto">
                          <a:xfrm>
                            <a:off x="2488800" y="1853410"/>
                            <a:ext cx="957600" cy="3695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3FCAE77D" w14:textId="77777777" w:rsidR="000654F0" w:rsidRDefault="000654F0" w:rsidP="000654F0">
                              <w:pPr>
                                <w:spacing w:line="256" w:lineRule="auto"/>
                                <w:jc w:val="center"/>
                                <w:rPr>
                                  <w:rFonts w:eastAsia="Calibri"/>
                                </w:rPr>
                              </w:pPr>
                              <w:r>
                                <w:rPr>
                                  <w:rFonts w:eastAsia="Calibri"/>
                                </w:rPr>
                                <w:t>cluster</w:t>
                              </w:r>
                            </w:p>
                          </w:txbxContent>
                        </wps:txbx>
                        <wps:bodyPr rot="0" vert="horz" wrap="square" lIns="91440" tIns="45720" rIns="91440" bIns="45720" anchor="t" anchorCtr="0" upright="1">
                          <a:noAutofit/>
                        </wps:bodyPr>
                      </wps:wsp>
                      <wps:wsp>
                        <wps:cNvPr id="569" name="Text Box 46"/>
                        <wps:cNvSpPr txBox="1">
                          <a:spLocks noChangeArrowheads="1"/>
                        </wps:cNvSpPr>
                        <wps:spPr bwMode="auto">
                          <a:xfrm>
                            <a:off x="375900" y="2285713"/>
                            <a:ext cx="957600" cy="3696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61F24423" w14:textId="77777777" w:rsidR="000654F0" w:rsidRDefault="000654F0" w:rsidP="000654F0">
                              <w:pPr>
                                <w:spacing w:line="256" w:lineRule="auto"/>
                                <w:jc w:val="center"/>
                                <w:rPr>
                                  <w:rFonts w:eastAsia="Calibri"/>
                                </w:rPr>
                              </w:pPr>
                              <w:r>
                                <w:rPr>
                                  <w:rFonts w:eastAsia="Calibri"/>
                                </w:rPr>
                                <w:t>rules</w:t>
                              </w:r>
                            </w:p>
                          </w:txbxContent>
                        </wps:txbx>
                        <wps:bodyPr rot="0" vert="horz" wrap="square" lIns="91440" tIns="45720" rIns="91440" bIns="45720" anchor="t" anchorCtr="0" upright="1">
                          <a:noAutofit/>
                        </wps:bodyPr>
                      </wps:wsp>
                      <wps:wsp>
                        <wps:cNvPr id="570" name="Text Box 46"/>
                        <wps:cNvSpPr txBox="1">
                          <a:spLocks noChangeArrowheads="1"/>
                        </wps:cNvSpPr>
                        <wps:spPr bwMode="auto">
                          <a:xfrm>
                            <a:off x="2488800" y="2285713"/>
                            <a:ext cx="1006600" cy="3696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1FC4545B" w14:textId="7ED38394" w:rsidR="000654F0" w:rsidRPr="00BC1766" w:rsidRDefault="003D319F" w:rsidP="008F60F3">
                              <w:pPr>
                                <w:spacing w:line="256" w:lineRule="auto"/>
                                <w:jc w:val="center"/>
                                <w:rPr>
                                  <w:rFonts w:eastAsia="Calibri"/>
                                  <w:sz w:val="20"/>
                                  <w:szCs w:val="20"/>
                                </w:rPr>
                              </w:pPr>
                              <w:r>
                                <w:rPr>
                                  <w:rFonts w:eastAsia="Calibri"/>
                                  <w:sz w:val="20"/>
                                  <w:szCs w:val="20"/>
                                </w:rPr>
                                <w:t>neural</w:t>
                              </w:r>
                            </w:p>
                          </w:txbxContent>
                        </wps:txbx>
                        <wps:bodyPr rot="0" vert="horz" wrap="square" lIns="91440" tIns="45720" rIns="91440" bIns="45720" anchor="t" anchorCtr="0" upright="1">
                          <a:noAutofit/>
                        </wps:bodyPr>
                      </wps:wsp>
                      <wps:wsp>
                        <wps:cNvPr id="571" name="Text Box 46"/>
                        <wps:cNvSpPr txBox="1">
                          <a:spLocks noChangeArrowheads="1"/>
                        </wps:cNvSpPr>
                        <wps:spPr bwMode="auto">
                          <a:xfrm>
                            <a:off x="375900" y="3332014"/>
                            <a:ext cx="957600" cy="3689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6CFC5BCA" w14:textId="77777777" w:rsidR="000654F0" w:rsidRDefault="000654F0" w:rsidP="000654F0">
                              <w:pPr>
                                <w:spacing w:line="254" w:lineRule="auto"/>
                                <w:jc w:val="center"/>
                                <w:rPr>
                                  <w:rFonts w:eastAsia="Calibri"/>
                                </w:rPr>
                              </w:pPr>
                              <w:r>
                                <w:rPr>
                                  <w:rFonts w:eastAsia="Calibri"/>
                                </w:rPr>
                                <w:t>helper</w:t>
                              </w:r>
                            </w:p>
                          </w:txbxContent>
                        </wps:txbx>
                        <wps:bodyPr rot="0" vert="horz" wrap="square" lIns="91440" tIns="45720" rIns="91440" bIns="45720" anchor="t" anchorCtr="0" upright="1">
                          <a:noAutofit/>
                        </wps:bodyPr>
                      </wps:wsp>
                      <wps:wsp>
                        <wps:cNvPr id="572" name="Straight Connector 60"/>
                        <wps:cNvCnPr>
                          <a:cxnSpLocks noChangeShapeType="1"/>
                        </wps:cNvCnPr>
                        <wps:spPr bwMode="auto">
                          <a:xfrm>
                            <a:off x="185000" y="3246588"/>
                            <a:ext cx="5170700" cy="327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3" name="Straight Connector 61"/>
                        <wps:cNvCnPr>
                          <a:cxnSpLocks noChangeShapeType="1"/>
                        </wps:cNvCnPr>
                        <wps:spPr bwMode="auto">
                          <a:xfrm flipV="1">
                            <a:off x="174100" y="1689009"/>
                            <a:ext cx="5159800" cy="10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4" name="Straight Connector 62"/>
                        <wps:cNvCnPr>
                          <a:cxnSpLocks noChangeShapeType="1"/>
                        </wps:cNvCnPr>
                        <wps:spPr bwMode="auto">
                          <a:xfrm>
                            <a:off x="185000" y="884705"/>
                            <a:ext cx="5159800" cy="54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5" name="Text Box 46"/>
                        <wps:cNvSpPr txBox="1">
                          <a:spLocks noChangeArrowheads="1"/>
                        </wps:cNvSpPr>
                        <wps:spPr bwMode="auto">
                          <a:xfrm>
                            <a:off x="1399100" y="3321213"/>
                            <a:ext cx="957600" cy="3683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2C5D70F6" w14:textId="77777777" w:rsidR="000654F0" w:rsidRDefault="000654F0" w:rsidP="000654F0">
                              <w:pPr>
                                <w:spacing w:line="252" w:lineRule="auto"/>
                                <w:jc w:val="center"/>
                                <w:rPr>
                                  <w:rFonts w:eastAsia="Calibri"/>
                                </w:rPr>
                              </w:pPr>
                              <w:r>
                                <w:rPr>
                                  <w:rFonts w:eastAsia="Calibri"/>
                                </w:rPr>
                                <w:t>constant</w:t>
                              </w:r>
                            </w:p>
                          </w:txbxContent>
                        </wps:txbx>
                        <wps:bodyPr rot="0" vert="horz" wrap="square" lIns="91440" tIns="45720" rIns="91440" bIns="45720" anchor="t" anchorCtr="0" upright="1">
                          <a:noAutofit/>
                        </wps:bodyPr>
                      </wps:wsp>
                      <wps:wsp>
                        <wps:cNvPr id="160" name="Text Box 46"/>
                        <wps:cNvSpPr txBox="1">
                          <a:spLocks noChangeArrowheads="1"/>
                        </wps:cNvSpPr>
                        <wps:spPr bwMode="auto">
                          <a:xfrm>
                            <a:off x="1419865" y="2275239"/>
                            <a:ext cx="961708" cy="369502"/>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71A1E356" w14:textId="72B1ED28" w:rsidR="008F60F3" w:rsidRPr="008F60F3" w:rsidRDefault="008F60F3" w:rsidP="008F60F3">
                              <w:pPr>
                                <w:spacing w:line="254" w:lineRule="auto"/>
                                <w:jc w:val="center"/>
                                <w:rPr>
                                  <w:rFonts w:eastAsia="Calibri" w:cs="Arial"/>
                                  <w:sz w:val="20"/>
                                  <w:szCs w:val="20"/>
                                  <w:lang w:val="en-US"/>
                                </w:rPr>
                              </w:pPr>
                              <w:r>
                                <w:rPr>
                                  <w:rFonts w:eastAsia="Calibri" w:cs="Arial"/>
                                  <w:sz w:val="20"/>
                                  <w:szCs w:val="20"/>
                                  <w:lang w:val="en-US"/>
                                </w:rPr>
                                <w:t>sampling</w:t>
                              </w:r>
                            </w:p>
                          </w:txbxContent>
                        </wps:txbx>
                        <wps:bodyPr rot="0" vert="horz" wrap="square" lIns="91440" tIns="45720" rIns="91440" bIns="45720" anchor="t" anchorCtr="0" upright="1">
                          <a:noAutofit/>
                        </wps:bodyPr>
                      </wps:wsp>
                      <wps:wsp>
                        <wps:cNvPr id="388" name="Text Box 46"/>
                        <wps:cNvSpPr txBox="1">
                          <a:spLocks noChangeArrowheads="1"/>
                        </wps:cNvSpPr>
                        <wps:spPr bwMode="auto">
                          <a:xfrm>
                            <a:off x="1409533" y="2746573"/>
                            <a:ext cx="992704" cy="369570"/>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23AF863A" w14:textId="50089CAB" w:rsidR="00C21309" w:rsidRDefault="00C21309" w:rsidP="00C21309">
                              <w:pPr>
                                <w:spacing w:line="254" w:lineRule="auto"/>
                                <w:jc w:val="center"/>
                                <w:rPr>
                                  <w:rFonts w:ascii="Calibri" w:eastAsia="Calibri" w:hAnsi="Calibri" w:cs="Arial"/>
                                  <w:sz w:val="20"/>
                                  <w:szCs w:val="20"/>
                                </w:rPr>
                              </w:pPr>
                              <w:proofErr w:type="spellStart"/>
                              <w:r>
                                <w:rPr>
                                  <w:rFonts w:ascii="Calibri" w:eastAsia="Calibri" w:hAnsi="Calibri" w:cs="Arial"/>
                                  <w:sz w:val="20"/>
                                  <w:szCs w:val="20"/>
                                </w:rPr>
                                <w:t>nonsupervised</w:t>
                              </w:r>
                              <w:proofErr w:type="spellEnd"/>
                            </w:p>
                          </w:txbxContent>
                        </wps:txbx>
                        <wps:bodyPr rot="0" vert="horz" wrap="square" lIns="91440" tIns="45720" rIns="91440" bIns="45720" anchor="t" anchorCtr="0" upright="1">
                          <a:noAutofit/>
                        </wps:bodyPr>
                      </wps:wsp>
                    </wpc:wpc>
                  </a:graphicData>
                </a:graphic>
              </wp:inline>
            </w:drawing>
          </mc:Choice>
          <mc:Fallback>
            <w:pict>
              <v:group w14:anchorId="7564C99A" id="Canvas 39" o:spid="_x0000_s1031" editas="canvas" style="width:6in;height:323.8pt;mso-position-horizontal-relative:char;mso-position-vertical-relative:line" coordsize="54864,41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41116;visibility:visible;mso-wrap-style:square" filled="t">
                  <v:fill o:detectmouseclick="t"/>
                  <v:path o:connecttype="none"/>
                </v:shape>
                <v:rect id="Rectangle 41" o:spid="_x0000_s1033" style="position:absolute;left:1959;width:51489;height:40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" fillcolor="white [3201]" strokecolor="#5b9bd5 [3204]" strokeweight="1pt"/>
                <v:shape id="Text Box 42" o:spid="_x0000_s1034" type="#_x0000_t202" style="position:absolute;left:36902;top:2286;width:15784;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" fillcolor="#b1cbe9" strokecolor="#5b9bd5 [3204]" strokeweight=".5pt">
                  <v:fill color2="#92b9e4" rotate="t" colors="0 #b1cbe9;.5 #a3c1e5;1 #92b9e4" focus="100%" type="gradient">
                    <o:fill v:ext="view" type="gradientUnscaled"/>
                  </v:fill>
                  <v:textbox>
                    <w:txbxContent>
                      <w:p w14:paraId="5C7C5BB5" w14:textId="77777777" w:rsidR="000654F0" w:rsidRDefault="000654F0" w:rsidP="000654F0">
                        <w:pPr>
                          <w:jc w:val="center"/>
                        </w:pPr>
                        <w:r>
                          <w:t>Application Layer</w:t>
                        </w:r>
                      </w:p>
                    </w:txbxContent>
                  </v:textbox>
                </v:shape>
                <v:shape id="Text Box 42" o:spid="_x0000_s1035" type="#_x0000_t202" style="position:absolute;left:36525;top:10158;width:157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" fillcolor="#b1cbe9" strokecolor="#5b9bd5 [3204]" strokeweight=".5pt">
                  <v:fill color2="#92b9e4" rotate="t" colors="0 #b1cbe9;.5 #a3c1e5;1 #92b9e4" focus="100%" type="gradient">
                    <o:fill v:ext="view" type="gradientUnscaled"/>
                  </v:fill>
                  <v:textbox>
                    <w:txbxContent>
                      <w:p w14:paraId="3DDE0DF0" w14:textId="77777777" w:rsidR="000654F0" w:rsidRDefault="000654F0" w:rsidP="000654F0">
                        <w:pPr>
                          <w:spacing w:line="256" w:lineRule="auto"/>
                          <w:jc w:val="center"/>
                          <w:rPr>
                            <w:rFonts w:eastAsia="Calibri"/>
                          </w:rPr>
                        </w:pPr>
                        <w:r>
                          <w:rPr>
                            <w:rFonts w:eastAsia="Calibri"/>
                          </w:rPr>
                          <w:t>Domain Abstraction Layer</w:t>
                        </w:r>
                      </w:p>
                    </w:txbxContent>
                  </v:textbox>
                </v:shape>
                <v:shape id="Text Box 42" o:spid="_x0000_s1036" type="#_x0000_t202" style="position:absolute;left:36045;top:18280;width:1578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" fillcolor="#b1cbe9" strokecolor="#5b9bd5 [3204]" strokeweight=".5pt">
                  <v:fill color2="#92b9e4" rotate="t" colors="0 #b1cbe9;.5 #a3c1e5;1 #92b9e4" focus="100%" type="gradient">
                    <o:fill v:ext="view" type="gradientUnscaled"/>
                  </v:fill>
                  <v:textbox>
                    <w:txbxContent>
                      <w:p w14:paraId="6ED29675" w14:textId="77777777" w:rsidR="000654F0" w:rsidRDefault="000654F0" w:rsidP="000654F0">
                        <w:pPr>
                          <w:spacing w:line="256" w:lineRule="auto"/>
                          <w:jc w:val="center"/>
                          <w:rPr>
                            <w:rFonts w:eastAsia="Calibri"/>
                          </w:rPr>
                        </w:pPr>
                        <w:r>
                          <w:rPr>
                            <w:rFonts w:eastAsia="Calibri"/>
                          </w:rPr>
                          <w:t>Programming Paradigm Layer</w:t>
                        </w:r>
                      </w:p>
                    </w:txbxContent>
                  </v:textbox>
                </v:shape>
                <v:shape id="Text Box 42" o:spid="_x0000_s1037" type="#_x0000_t202" style="position:absolute;left:36525;top:33320;width:157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" fillcolor="#b1cbe9" strokecolor="#5b9bd5 [3204]" strokeweight=".5pt">
                  <v:fill color2="#92b9e4" rotate="t" colors="0 #b1cbe9;.5 #a3c1e5;1 #92b9e4" focus="100%" type="gradient">
                    <o:fill v:ext="view" type="gradientUnscaled"/>
                  </v:fill>
                  <v:textbox>
                    <w:txbxContent>
                      <w:p w14:paraId="607182EF" w14:textId="77777777" w:rsidR="000654F0" w:rsidRDefault="000654F0" w:rsidP="000654F0">
                        <w:pPr>
                          <w:spacing w:line="256" w:lineRule="auto"/>
                          <w:jc w:val="center"/>
                          <w:rPr>
                            <w:rFonts w:eastAsia="Calibri"/>
                          </w:rPr>
                        </w:pPr>
                        <w:r>
                          <w:rPr>
                            <w:rFonts w:eastAsia="Calibri"/>
                          </w:rPr>
                          <w:t>Programming Language Layer (Libraries)</w:t>
                        </w:r>
                      </w:p>
                    </w:txbxContent>
                  </v:textbox>
                </v:shape>
                <v:shape id="Text Box 46" o:spid="_x0000_s1038" type="#_x0000_t202" style="position:absolute;left:3592;top:2938;width:957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" fillcolor="white [3201]" strokecolor="#5b9bd5 [3204]" strokeweight="1pt">
                  <v:textbox>
                    <w:txbxContent>
                      <w:p w14:paraId="3CA15778" w14:textId="77777777" w:rsidR="000654F0" w:rsidRPr="00BC1766" w:rsidRDefault="000654F0" w:rsidP="000654F0">
                        <w:pPr>
                          <w:jc w:val="center"/>
                          <w:rPr>
                            <w:sz w:val="20"/>
                            <w:szCs w:val="20"/>
                          </w:rPr>
                        </w:pPr>
                        <w:r w:rsidRPr="00BC1766">
                          <w:rPr>
                            <w:sz w:val="20"/>
                            <w:szCs w:val="20"/>
                          </w:rPr>
                          <w:t>main</w:t>
                        </w:r>
                      </w:p>
                    </w:txbxContent>
                  </v:textbox>
                </v:shape>
                <v:shape id="Text Box 46" o:spid="_x0000_s1039" type="#_x0000_t202" style="position:absolute;left:13991;top:2938;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" fillcolor="white [3201]" strokecolor="#5b9bd5 [3204]" strokeweight="1pt">
                  <v:textbox>
                    <w:txbxContent>
                      <w:p w14:paraId="28AC3173" w14:textId="77777777" w:rsidR="000654F0" w:rsidRPr="00BC1766" w:rsidRDefault="000654F0" w:rsidP="000654F0">
                        <w:pPr>
                          <w:spacing w:line="256" w:lineRule="auto"/>
                          <w:jc w:val="center"/>
                          <w:rPr>
                            <w:rFonts w:eastAsia="Calibri"/>
                            <w:sz w:val="20"/>
                            <w:szCs w:val="20"/>
                          </w:rPr>
                        </w:pPr>
                        <w:r>
                          <w:rPr>
                            <w:rFonts w:eastAsia="Calibri"/>
                            <w:sz w:val="20"/>
                            <w:szCs w:val="20"/>
                          </w:rPr>
                          <w:t>i</w:t>
                        </w:r>
                        <w:r w:rsidRPr="00BC1766">
                          <w:rPr>
                            <w:rFonts w:eastAsia="Calibri"/>
                            <w:sz w:val="20"/>
                            <w:szCs w:val="20"/>
                          </w:rPr>
                          <w:t>nput.txt</w:t>
                        </w:r>
                      </w:p>
                    </w:txbxContent>
                  </v:textbox>
                </v:shape>
                <v:shape id="Text Box 46" o:spid="_x0000_s1040" type="#_x0000_t202" style="position:absolute;left:24333;top:2938;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" fillcolor="white [3201]" strokecolor="#5b9bd5 [3204]" strokeweight="1pt">
                  <v:textbox>
                    <w:txbxContent>
                      <w:p w14:paraId="05BB90AF" w14:textId="77777777" w:rsidR="000654F0" w:rsidRPr="00BC1766" w:rsidRDefault="000654F0" w:rsidP="000654F0">
                        <w:pPr>
                          <w:spacing w:line="256" w:lineRule="auto"/>
                          <w:jc w:val="center"/>
                          <w:rPr>
                            <w:rFonts w:eastAsia="Calibri"/>
                            <w:sz w:val="20"/>
                            <w:szCs w:val="20"/>
                          </w:rPr>
                        </w:pPr>
                        <w:proofErr w:type="spellStart"/>
                        <w:r w:rsidRPr="00BC1766">
                          <w:rPr>
                            <w:rFonts w:eastAsia="Calibri"/>
                            <w:sz w:val="20"/>
                            <w:szCs w:val="20"/>
                          </w:rPr>
                          <w:t>config.json</w:t>
                        </w:r>
                        <w:proofErr w:type="spellEnd"/>
                      </w:p>
                    </w:txbxContent>
                  </v:textbox>
                </v:shape>
                <v:shape id="Text Box 46" o:spid="_x0000_s1041" type="#_x0000_t202" style="position:absolute;left:3759;top:10158;width:10697;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" fillcolor="white [3201]" strokecolor="#5b9bd5 [3204]" strokeweight="1pt">
                  <v:textbox>
                    <w:txbxContent>
                      <w:p w14:paraId="29FD6180" w14:textId="77777777" w:rsidR="000654F0" w:rsidRDefault="000654F0" w:rsidP="000654F0">
                        <w:pPr>
                          <w:pStyle w:val="NoSpacing"/>
                        </w:pPr>
                        <w:r>
                          <w:t> </w:t>
                        </w:r>
                        <w:proofErr w:type="spellStart"/>
                        <w:r>
                          <w:t>p</w:t>
                        </w:r>
                        <w:r w:rsidRPr="00BC1766">
                          <w:t>reprocessor</w:t>
                        </w:r>
                        <w:proofErr w:type="spellEnd"/>
                      </w:p>
                      <w:p w14:paraId="78922305" w14:textId="77777777" w:rsidR="000654F0" w:rsidRPr="00995993" w:rsidRDefault="000654F0" w:rsidP="000654F0">
                        <w:pPr>
                          <w:pStyle w:val="NoSpacing"/>
                          <w:rPr>
                            <w:sz w:val="12"/>
                            <w:szCs w:val="12"/>
                          </w:rPr>
                        </w:pPr>
                        <w:r w:rsidRPr="00995993">
                          <w:rPr>
                            <w:sz w:val="12"/>
                            <w:szCs w:val="12"/>
                          </w:rPr>
                          <w:t>-scale, feature, hyper tuning</w:t>
                        </w:r>
                      </w:p>
                      <w:p w14:paraId="19566783" w14:textId="77777777" w:rsidR="000654F0" w:rsidRDefault="000654F0" w:rsidP="000654F0">
                        <w:pPr>
                          <w:spacing w:line="256" w:lineRule="auto"/>
                          <w:rPr>
                            <w:rFonts w:eastAsia="Calibri"/>
                            <w:sz w:val="20"/>
                            <w:szCs w:val="20"/>
                          </w:rPr>
                        </w:pPr>
                      </w:p>
                      <w:p w14:paraId="22CDC743" w14:textId="77777777" w:rsidR="000654F0" w:rsidRPr="00BC1766" w:rsidRDefault="000654F0" w:rsidP="000654F0">
                        <w:pPr>
                          <w:spacing w:line="256" w:lineRule="auto"/>
                          <w:rPr>
                            <w:rFonts w:eastAsia="Calibri"/>
                            <w:sz w:val="20"/>
                            <w:szCs w:val="20"/>
                          </w:rPr>
                        </w:pPr>
                        <w:r>
                          <w:rPr>
                            <w:rFonts w:eastAsia="Calibri"/>
                            <w:sz w:val="20"/>
                            <w:szCs w:val="20"/>
                          </w:rPr>
                          <w:t>-</w:t>
                        </w:r>
                      </w:p>
                    </w:txbxContent>
                  </v:textbox>
                </v:shape>
                <v:shape id="Text Box 46" o:spid="_x0000_s1042" type="#_x0000_t202" style="position:absolute;left:15575;top:10158;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" fillcolor="white [3201]" strokecolor="#5b9bd5 [3204]" strokeweight="1pt">
                  <v:textbox>
                    <w:txbxContent>
                      <w:p w14:paraId="0C439CBB" w14:textId="77777777" w:rsidR="000654F0" w:rsidRPr="00BC1766" w:rsidRDefault="000654F0" w:rsidP="000654F0">
                        <w:pPr>
                          <w:spacing w:line="256" w:lineRule="auto"/>
                          <w:jc w:val="center"/>
                          <w:rPr>
                            <w:rFonts w:eastAsia="Calibri"/>
                            <w:sz w:val="20"/>
                            <w:szCs w:val="20"/>
                          </w:rPr>
                        </w:pPr>
                        <w:r>
                          <w:rPr>
                            <w:rFonts w:eastAsia="Calibri"/>
                            <w:sz w:val="20"/>
                            <w:szCs w:val="20"/>
                          </w:rPr>
                          <w:t>model</w:t>
                        </w:r>
                      </w:p>
                    </w:txbxContent>
                  </v:textbox>
                </v:shape>
                <v:group id="Group 17" o:spid="_x0000_s1043" style="position:absolute;left:3653;top:18425;width:19152;height:3696" coordorigin="3653,18425" coordsize="1915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Text Box 46" o:spid="_x0000_s1044" type="#_x0000_t202" style="position:absolute;left:3653;top:18425;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" fillcolor="white [3201]" strokecolor="#5b9bd5 [3204]" strokeweight="1pt">
                    <v:textbox>
                      <w:txbxContent>
                        <w:p w14:paraId="7185B6FF" w14:textId="77777777" w:rsidR="000654F0" w:rsidRDefault="000654F0" w:rsidP="000654F0">
                          <w:pPr>
                            <w:spacing w:line="256" w:lineRule="auto"/>
                            <w:jc w:val="center"/>
                            <w:rPr>
                              <w:rFonts w:eastAsia="Calibri"/>
                            </w:rPr>
                          </w:pPr>
                          <w:r>
                            <w:rPr>
                              <w:rFonts w:eastAsia="Calibri"/>
                            </w:rPr>
                            <w:t>regression</w:t>
                          </w:r>
                        </w:p>
                      </w:txbxContent>
                    </v:textbox>
                  </v:shape>
                  <v:shape id="Text Box 46" o:spid="_x0000_s1045" type="#_x0000_t202" style="position:absolute;left:13229;top:18425;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" fillcolor="white [3201]" strokecolor="#5b9bd5 [3204]" strokeweight="1pt">
                    <v:textbox>
                      <w:txbxContent>
                        <w:p w14:paraId="3A95A8E2" w14:textId="77777777" w:rsidR="000654F0" w:rsidRDefault="000654F0" w:rsidP="000654F0">
                          <w:pPr>
                            <w:spacing w:line="256" w:lineRule="auto"/>
                            <w:jc w:val="center"/>
                            <w:rPr>
                              <w:rFonts w:eastAsia="Calibri"/>
                            </w:rPr>
                          </w:pPr>
                          <w:r>
                            <w:rPr>
                              <w:rFonts w:eastAsia="Calibri"/>
                            </w:rPr>
                            <w:t>classification</w:t>
                          </w:r>
                        </w:p>
                      </w:txbxContent>
                    </v:textbox>
                  </v:shape>
                </v:group>
                <v:shape id="Text Box 46" o:spid="_x0000_s1046" type="#_x0000_t202" style="position:absolute;left:24888;top:18534;width:957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" fillcolor="white [3201]" strokecolor="#5b9bd5 [3204]" strokeweight="1pt">
                  <v:textbox>
                    <w:txbxContent>
                      <w:p w14:paraId="3FCAE77D" w14:textId="77777777" w:rsidR="000654F0" w:rsidRDefault="000654F0" w:rsidP="000654F0">
                        <w:pPr>
                          <w:spacing w:line="256" w:lineRule="auto"/>
                          <w:jc w:val="center"/>
                          <w:rPr>
                            <w:rFonts w:eastAsia="Calibri"/>
                          </w:rPr>
                        </w:pPr>
                        <w:r>
                          <w:rPr>
                            <w:rFonts w:eastAsia="Calibri"/>
                          </w:rPr>
                          <w:t>cluster</w:t>
                        </w:r>
                      </w:p>
                    </w:txbxContent>
                  </v:textbox>
                </v:shape>
                <v:shape id="Text Box 46" o:spid="_x0000_s1047" type="#_x0000_t202" style="position:absolute;left:3759;top:22857;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" fillcolor="white [3201]" strokecolor="#5b9bd5 [3204]" strokeweight="1pt">
                  <v:textbox>
                    <w:txbxContent>
                      <w:p w14:paraId="61F24423" w14:textId="77777777" w:rsidR="000654F0" w:rsidRDefault="000654F0" w:rsidP="000654F0">
                        <w:pPr>
                          <w:spacing w:line="256" w:lineRule="auto"/>
                          <w:jc w:val="center"/>
                          <w:rPr>
                            <w:rFonts w:eastAsia="Calibri"/>
                          </w:rPr>
                        </w:pPr>
                        <w:r>
                          <w:rPr>
                            <w:rFonts w:eastAsia="Calibri"/>
                          </w:rPr>
                          <w:t>rules</w:t>
                        </w:r>
                      </w:p>
                    </w:txbxContent>
                  </v:textbox>
                </v:shape>
                <v:shape id="Text Box 46" o:spid="_x0000_s1048" type="#_x0000_t202" style="position:absolute;left:24888;top:22857;width:1006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" fillcolor="white [3201]" strokecolor="#5b9bd5 [3204]" strokeweight="1pt">
                  <v:textbox>
                    <w:txbxContent>
                      <w:p w14:paraId="1FC4545B" w14:textId="7ED38394" w:rsidR="000654F0" w:rsidRPr="00BC1766" w:rsidRDefault="003D319F" w:rsidP="008F60F3">
                        <w:pPr>
                          <w:spacing w:line="256" w:lineRule="auto"/>
                          <w:jc w:val="center"/>
                          <w:rPr>
                            <w:rFonts w:eastAsia="Calibri"/>
                            <w:sz w:val="20"/>
                            <w:szCs w:val="20"/>
                          </w:rPr>
                        </w:pPr>
                        <w:r>
                          <w:rPr>
                            <w:rFonts w:eastAsia="Calibri"/>
                            <w:sz w:val="20"/>
                            <w:szCs w:val="20"/>
                          </w:rPr>
                          <w:t>neural</w:t>
                        </w:r>
                      </w:p>
                    </w:txbxContent>
                  </v:textbox>
                </v:shape>
                <v:shape id="Text Box 46" o:spid="_x0000_s1049" type="#_x0000_t202" style="position:absolute;left:3759;top:33320;width:9576;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" fillcolor="white [3201]" strokecolor="#5b9bd5 [3204]" strokeweight="1pt">
                  <v:textbox>
                    <w:txbxContent>
                      <w:p w14:paraId="6CFC5BCA" w14:textId="77777777" w:rsidR="000654F0" w:rsidRDefault="000654F0" w:rsidP="000654F0">
                        <w:pPr>
                          <w:spacing w:line="254" w:lineRule="auto"/>
                          <w:jc w:val="center"/>
                          <w:rPr>
                            <w:rFonts w:eastAsia="Calibri"/>
                          </w:rPr>
                        </w:pPr>
                        <w:r>
                          <w:rPr>
                            <w:rFonts w:eastAsia="Calibri"/>
                          </w:rPr>
                          <w:t>helper</w:t>
                        </w:r>
                      </w:p>
                    </w:txbxContent>
                  </v:textbox>
                </v:shape>
                <v:line id="Straight Connector 60" o:spid="_x0000_s1050" style="position:absolute;visibility:visible;mso-wrap-style:square" from="1850,32465" to="53557,3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" strokecolor="#5b9bd5 [3204]" strokeweight=".5pt">
                  <v:stroke joinstyle="miter"/>
                </v:line>
                <v:line id="Straight Connector 61" o:spid="_x0000_s1051" style="position:absolute;flip:y;visibility:visible;mso-wrap-style:square" from="1741,16890" to="53339,16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" strokecolor="#5b9bd5 [3204]" strokeweight=".5pt">
                  <v:stroke joinstyle="miter"/>
                </v:line>
                <v:line id="Straight Connector 62" o:spid="_x0000_s1052" style="position:absolute;visibility:visible;mso-wrap-style:square" from="1850,8847" to="53448,9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" strokecolor="#5b9bd5 [3204]" strokeweight=".5pt">
                  <v:stroke joinstyle="miter"/>
                </v:line>
                <v:shape id="Text Box 46" o:spid="_x0000_s1053" type="#_x0000_t202" style="position:absolute;left:13991;top:33212;width:957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" fillcolor="white [3201]" strokecolor="#5b9bd5 [3204]" strokeweight="1pt">
                  <v:textbox>
                    <w:txbxContent>
                      <w:p w14:paraId="2C5D70F6" w14:textId="77777777" w:rsidR="000654F0" w:rsidRDefault="000654F0" w:rsidP="000654F0">
                        <w:pPr>
                          <w:spacing w:line="252" w:lineRule="auto"/>
                          <w:jc w:val="center"/>
                          <w:rPr>
                            <w:rFonts w:eastAsia="Calibri"/>
                          </w:rPr>
                        </w:pPr>
                        <w:r>
                          <w:rPr>
                            <w:rFonts w:eastAsia="Calibri"/>
                          </w:rPr>
                          <w:t>constant</w:t>
                        </w:r>
                      </w:p>
                    </w:txbxContent>
                  </v:textbox>
                </v:shape>
                <v:shape id="Text Box 46" o:spid="_x0000_s1054" type="#_x0000_t202" style="position:absolute;left:14198;top:22752;width:9617;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" fillcolor="white [3201]" strokecolor="#5b9bd5 [3204]" strokeweight="1pt">
                  <v:textbox>
                    <w:txbxContent>
                      <w:p w14:paraId="71A1E356" w14:textId="72B1ED28" w:rsidR="008F60F3" w:rsidRPr="008F60F3" w:rsidRDefault="008F60F3" w:rsidP="008F60F3">
                        <w:pPr>
                          <w:spacing w:line="254" w:lineRule="auto"/>
                          <w:jc w:val="center"/>
                          <w:rPr>
                            <w:rFonts w:eastAsia="Calibri" w:cs="Arial"/>
                            <w:sz w:val="20"/>
                            <w:szCs w:val="20"/>
                            <w:lang w:val="en-US"/>
                          </w:rPr>
                        </w:pPr>
                        <w:r>
                          <w:rPr>
                            <w:rFonts w:eastAsia="Calibri" w:cs="Arial"/>
                            <w:sz w:val="20"/>
                            <w:szCs w:val="20"/>
                            <w:lang w:val="en-US"/>
                          </w:rPr>
                          <w:t>sampling</w:t>
                        </w:r>
                      </w:p>
                    </w:txbxContent>
                  </v:textbox>
                </v:shape>
                <v:shape id="Text Box 46" o:spid="_x0000_s1055" type="#_x0000_t202" style="position:absolute;left:14095;top:27465;width:9927;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" fillcolor="white [3201]" strokecolor="#5b9bd5 [3204]" strokeweight="1pt">
                  <v:textbox>
                    <w:txbxContent>
                      <w:p w14:paraId="23AF863A" w14:textId="50089CAB" w:rsidR="00C21309" w:rsidRDefault="00C21309" w:rsidP="00C21309">
                        <w:pPr>
                          <w:spacing w:line="254" w:lineRule="auto"/>
                          <w:jc w:val="center"/>
                          <w:rPr>
                            <w:rFonts w:ascii="Calibri" w:eastAsia="Calibri" w:hAnsi="Calibri" w:cs="Arial"/>
                            <w:sz w:val="20"/>
                            <w:szCs w:val="20"/>
                          </w:rPr>
                        </w:pPr>
                        <w:proofErr w:type="spellStart"/>
                        <w:r>
                          <w:rPr>
                            <w:rFonts w:ascii="Calibri" w:eastAsia="Calibri" w:hAnsi="Calibri" w:cs="Arial"/>
                            <w:sz w:val="20"/>
                            <w:szCs w:val="20"/>
                          </w:rPr>
                          <w:t>nonsupervised</w:t>
                        </w:r>
                        <w:proofErr w:type="spellEnd"/>
                      </w:p>
                    </w:txbxContent>
                  </v:textbox>
                </v:shape>
                <w10:anchorlock/>
              </v:group>
            </w:pict>
          </mc:Fallback>
        </mc:AlternateContent>
      </w:r>
    </w:p>
    <w:p w14:paraId="3CEF8760" w14:textId="77777777" w:rsidR="000654F0" w:rsidRPr="00712B86" w:rsidRDefault="000654F0" w:rsidP="000654F0">
      <w:pPr>
        <w:jc w:val="center"/>
      </w:pPr>
      <w:r w:rsidRPr="00712B86">
        <w:t>Table 1: Item Functionality</w:t>
      </w:r>
    </w:p>
    <w:tbl>
      <w:tblPr>
        <w:tblStyle w:val="TableGrid"/>
        <w:tblW w:w="0" w:type="auto"/>
        <w:tblLook w:val="04A0" w:firstRow="1" w:lastRow="0" w:firstColumn="1" w:lastColumn="0" w:noHBand="0" w:noVBand="1"/>
      </w:tblPr>
      <w:tblGrid>
        <w:gridCol w:w="1555"/>
        <w:gridCol w:w="7461"/>
      </w:tblGrid>
      <w:tr w:rsidR="000654F0" w:rsidRPr="00712B86" w14:paraId="295BA084" w14:textId="77777777" w:rsidTr="004845C4">
        <w:tc>
          <w:tcPr>
            <w:tcW w:w="1555" w:type="dxa"/>
          </w:tcPr>
          <w:p w14:paraId="4C29332F" w14:textId="77777777" w:rsidR="000654F0" w:rsidRPr="00712B86" w:rsidRDefault="000654F0" w:rsidP="004845C4">
            <w:pPr>
              <w:jc w:val="center"/>
              <w:rPr>
                <w:b/>
                <w:bCs/>
              </w:rPr>
            </w:pPr>
            <w:r w:rsidRPr="00712B86">
              <w:rPr>
                <w:b/>
                <w:bCs/>
              </w:rPr>
              <w:t>Process</w:t>
            </w:r>
          </w:p>
        </w:tc>
        <w:tc>
          <w:tcPr>
            <w:tcW w:w="7461" w:type="dxa"/>
          </w:tcPr>
          <w:p w14:paraId="639D6C96" w14:textId="77777777" w:rsidR="000654F0" w:rsidRPr="00712B86" w:rsidRDefault="000654F0" w:rsidP="004845C4">
            <w:pPr>
              <w:jc w:val="center"/>
              <w:rPr>
                <w:b/>
                <w:bCs/>
              </w:rPr>
            </w:pPr>
            <w:r w:rsidRPr="00712B86">
              <w:rPr>
                <w:b/>
                <w:bCs/>
              </w:rPr>
              <w:t>Description</w:t>
            </w:r>
          </w:p>
        </w:tc>
      </w:tr>
      <w:tr w:rsidR="000654F0" w:rsidRPr="00712B86" w14:paraId="2A2D737D" w14:textId="77777777" w:rsidTr="004845C4">
        <w:tc>
          <w:tcPr>
            <w:tcW w:w="1555" w:type="dxa"/>
          </w:tcPr>
          <w:p w14:paraId="3B29C29E" w14:textId="77777777" w:rsidR="000654F0" w:rsidRPr="00712B86" w:rsidRDefault="000654F0" w:rsidP="004845C4">
            <w:pPr>
              <w:jc w:val="both"/>
            </w:pPr>
            <w:r w:rsidRPr="00712B86">
              <w:t>Main</w:t>
            </w:r>
          </w:p>
        </w:tc>
        <w:tc>
          <w:tcPr>
            <w:tcW w:w="7461" w:type="dxa"/>
          </w:tcPr>
          <w:p w14:paraId="4C1BF8FF" w14:textId="77777777" w:rsidR="000654F0" w:rsidRPr="00712B86" w:rsidRDefault="000654F0" w:rsidP="004845C4">
            <w:pPr>
              <w:pStyle w:val="ListParagraph"/>
              <w:numPr>
                <w:ilvl w:val="0"/>
                <w:numId w:val="1"/>
              </w:numPr>
              <w:jc w:val="both"/>
            </w:pPr>
            <w:r w:rsidRPr="00712B86">
              <w:t>Process per record to have logging capability.</w:t>
            </w:r>
          </w:p>
          <w:p w14:paraId="682C210E" w14:textId="22536D03" w:rsidR="000654F0" w:rsidRPr="00712B86" w:rsidRDefault="00CC4E09" w:rsidP="004845C4">
            <w:pPr>
              <w:pStyle w:val="ListParagraph"/>
              <w:numPr>
                <w:ilvl w:val="0"/>
                <w:numId w:val="1"/>
              </w:numPr>
              <w:jc w:val="both"/>
            </w:pPr>
            <w:r w:rsidRPr="00712B86">
              <w:t>A</w:t>
            </w:r>
            <w:r w:rsidR="000654F0" w:rsidRPr="00712B86">
              <w:t xml:space="preserve">dd the </w:t>
            </w:r>
            <w:proofErr w:type="spellStart"/>
            <w:r w:rsidR="000654F0" w:rsidRPr="00712B86">
              <w:t>ArgsParse</w:t>
            </w:r>
            <w:proofErr w:type="spellEnd"/>
            <w:r w:rsidR="000654F0" w:rsidRPr="00712B86">
              <w:t xml:space="preserve"> to cater for pointing of different input files, commented it out to minimize typing</w:t>
            </w:r>
            <w:r w:rsidRPr="00712B86">
              <w:t xml:space="preserve"> instead of making a multi-thread application</w:t>
            </w:r>
            <w:r w:rsidR="000654F0" w:rsidRPr="00712B86">
              <w:t xml:space="preserve">. </w:t>
            </w:r>
          </w:p>
          <w:p w14:paraId="7FFD0ECB" w14:textId="77777777" w:rsidR="000654F0" w:rsidRPr="00712B86" w:rsidRDefault="000654F0" w:rsidP="004845C4">
            <w:pPr>
              <w:pStyle w:val="ListParagraph"/>
              <w:numPr>
                <w:ilvl w:val="0"/>
                <w:numId w:val="1"/>
              </w:numPr>
              <w:jc w:val="both"/>
            </w:pPr>
            <w:r w:rsidRPr="00712B86">
              <w:t>If time permits process per record group of constant number to execute per group in thread</w:t>
            </w:r>
          </w:p>
        </w:tc>
      </w:tr>
      <w:tr w:rsidR="000654F0" w:rsidRPr="00712B86" w14:paraId="15E3F9FF" w14:textId="77777777" w:rsidTr="004845C4">
        <w:tc>
          <w:tcPr>
            <w:tcW w:w="1555" w:type="dxa"/>
          </w:tcPr>
          <w:p w14:paraId="2CB4520F" w14:textId="77777777" w:rsidR="000654F0" w:rsidRPr="00712B86" w:rsidRDefault="000654F0" w:rsidP="004845C4">
            <w:pPr>
              <w:jc w:val="both"/>
            </w:pPr>
            <w:proofErr w:type="spellStart"/>
            <w:proofErr w:type="gramStart"/>
            <w:r w:rsidRPr="00712B86">
              <w:t>config.json</w:t>
            </w:r>
            <w:proofErr w:type="spellEnd"/>
            <w:proofErr w:type="gramEnd"/>
          </w:p>
        </w:tc>
        <w:tc>
          <w:tcPr>
            <w:tcW w:w="7461" w:type="dxa"/>
          </w:tcPr>
          <w:p w14:paraId="1CBCE683" w14:textId="77777777" w:rsidR="000654F0" w:rsidRPr="00712B86" w:rsidRDefault="000654F0" w:rsidP="004845C4">
            <w:pPr>
              <w:pStyle w:val="ListParagraph"/>
              <w:numPr>
                <w:ilvl w:val="0"/>
                <w:numId w:val="1"/>
              </w:numPr>
              <w:jc w:val="both"/>
            </w:pPr>
            <w:r w:rsidRPr="00712B86">
              <w:t xml:space="preserve">global configuration </w:t>
            </w:r>
            <w:proofErr w:type="spellStart"/>
            <w:r w:rsidRPr="00712B86">
              <w:t>json</w:t>
            </w:r>
            <w:proofErr w:type="spellEnd"/>
            <w:r w:rsidRPr="00712B86">
              <w:t xml:space="preserve"> file</w:t>
            </w:r>
          </w:p>
        </w:tc>
      </w:tr>
      <w:tr w:rsidR="000654F0" w:rsidRPr="00712B86" w14:paraId="1E9DF57E" w14:textId="77777777" w:rsidTr="004845C4">
        <w:tc>
          <w:tcPr>
            <w:tcW w:w="1555" w:type="dxa"/>
          </w:tcPr>
          <w:p w14:paraId="65FA6D46" w14:textId="77777777" w:rsidR="000654F0" w:rsidRPr="00712B86" w:rsidRDefault="000654F0" w:rsidP="004845C4">
            <w:pPr>
              <w:jc w:val="both"/>
            </w:pPr>
            <w:r w:rsidRPr="00712B86">
              <w:t>input.txt</w:t>
            </w:r>
          </w:p>
        </w:tc>
        <w:tc>
          <w:tcPr>
            <w:tcW w:w="7461" w:type="dxa"/>
          </w:tcPr>
          <w:p w14:paraId="533EF4C3" w14:textId="77777777" w:rsidR="000654F0" w:rsidRPr="00712B86" w:rsidRDefault="000654F0" w:rsidP="004845C4">
            <w:pPr>
              <w:pStyle w:val="ListParagraph"/>
              <w:numPr>
                <w:ilvl w:val="0"/>
                <w:numId w:val="1"/>
              </w:numPr>
              <w:jc w:val="both"/>
            </w:pPr>
            <w:r w:rsidRPr="00712B86">
              <w:t xml:space="preserve">JSON format of each item with pipe </w:t>
            </w:r>
            <w:proofErr w:type="spellStart"/>
            <w:r w:rsidRPr="00712B86">
              <w:t>delimeted</w:t>
            </w:r>
            <w:proofErr w:type="spellEnd"/>
            <w:r w:rsidRPr="00712B86">
              <w:t xml:space="preserve">: </w:t>
            </w:r>
            <w:proofErr w:type="spellStart"/>
            <w:r w:rsidRPr="00712B86">
              <w:t>model|file</w:t>
            </w:r>
            <w:proofErr w:type="spellEnd"/>
            <w:r w:rsidRPr="00712B86">
              <w:t>| |</w:t>
            </w:r>
            <w:proofErr w:type="spellStart"/>
            <w:r w:rsidRPr="00712B86">
              <w:t>preprocessor|model|graphs</w:t>
            </w:r>
            <w:proofErr w:type="spellEnd"/>
          </w:p>
          <w:p w14:paraId="3140D0FB" w14:textId="77777777" w:rsidR="000654F0" w:rsidRPr="00712B86" w:rsidRDefault="000654F0" w:rsidP="004845C4">
            <w:pPr>
              <w:pStyle w:val="ListParagraph"/>
              <w:numPr>
                <w:ilvl w:val="0"/>
                <w:numId w:val="1"/>
              </w:numPr>
              <w:jc w:val="both"/>
            </w:pPr>
            <w:r w:rsidRPr="00712B86">
              <w:t xml:space="preserve">Input file can have mime and non-mime type that uses the </w:t>
            </w:r>
            <w:proofErr w:type="spellStart"/>
            <w:proofErr w:type="gramStart"/>
            <w:r w:rsidRPr="00712B86">
              <w:t>dataframe.dataset</w:t>
            </w:r>
            <w:proofErr w:type="spellEnd"/>
            <w:proofErr w:type="gramEnd"/>
          </w:p>
        </w:tc>
      </w:tr>
      <w:tr w:rsidR="000654F0" w:rsidRPr="00712B86" w14:paraId="18E69841" w14:textId="77777777" w:rsidTr="004845C4">
        <w:tc>
          <w:tcPr>
            <w:tcW w:w="1555" w:type="dxa"/>
          </w:tcPr>
          <w:p w14:paraId="2CDFA11E" w14:textId="77777777" w:rsidR="000654F0" w:rsidRPr="00712B86" w:rsidRDefault="000654F0" w:rsidP="004845C4">
            <w:pPr>
              <w:jc w:val="both"/>
            </w:pPr>
            <w:proofErr w:type="spellStart"/>
            <w:r w:rsidRPr="00712B86">
              <w:t>Preprocessor</w:t>
            </w:r>
            <w:proofErr w:type="spellEnd"/>
          </w:p>
        </w:tc>
        <w:tc>
          <w:tcPr>
            <w:tcW w:w="7461" w:type="dxa"/>
          </w:tcPr>
          <w:p w14:paraId="1A34B42C" w14:textId="74938D0B" w:rsidR="000654F0" w:rsidRPr="00712B86" w:rsidRDefault="000654F0" w:rsidP="004845C4">
            <w:pPr>
              <w:pStyle w:val="ListParagraph"/>
              <w:numPr>
                <w:ilvl w:val="0"/>
                <w:numId w:val="1"/>
              </w:numPr>
              <w:jc w:val="both"/>
            </w:pPr>
            <w:r w:rsidRPr="00712B86">
              <w:t>to create a generic parser to solve</w:t>
            </w:r>
            <w:r w:rsidR="006130F2" w:rsidRPr="00712B86">
              <w:t xml:space="preserve"> multi-</w:t>
            </w:r>
            <w:r w:rsidRPr="00712B86">
              <w:t xml:space="preserve">parameter by using JSON </w:t>
            </w:r>
            <w:proofErr w:type="spellStart"/>
            <w:r w:rsidRPr="00712B86">
              <w:t>dict</w:t>
            </w:r>
            <w:proofErr w:type="spellEnd"/>
            <w:r w:rsidRPr="00712B86">
              <w:t xml:space="preserve"> to </w:t>
            </w:r>
            <w:proofErr w:type="spellStart"/>
            <w:r w:rsidRPr="00712B86">
              <w:t>dataframe</w:t>
            </w:r>
            <w:proofErr w:type="spellEnd"/>
            <w:r w:rsidR="006130F2" w:rsidRPr="00712B86">
              <w:t xml:space="preserve"> to make it pluggable</w:t>
            </w:r>
          </w:p>
          <w:p w14:paraId="0D1E1F5E" w14:textId="77777777" w:rsidR="000654F0" w:rsidRPr="00712B86" w:rsidRDefault="000654F0" w:rsidP="004845C4">
            <w:pPr>
              <w:pStyle w:val="ListParagraph"/>
              <w:numPr>
                <w:ilvl w:val="0"/>
                <w:numId w:val="1"/>
              </w:numPr>
              <w:jc w:val="both"/>
            </w:pPr>
            <w:r w:rsidRPr="00712B86">
              <w:t>use pipeline to make the code maintainable only in missing values and polynomial</w:t>
            </w:r>
          </w:p>
          <w:p w14:paraId="2FA22E91" w14:textId="77777777" w:rsidR="003D319F" w:rsidRPr="00712B86" w:rsidRDefault="003D319F" w:rsidP="004845C4">
            <w:pPr>
              <w:pStyle w:val="ListParagraph"/>
              <w:numPr>
                <w:ilvl w:val="0"/>
                <w:numId w:val="1"/>
              </w:numPr>
              <w:jc w:val="both"/>
            </w:pPr>
            <w:r w:rsidRPr="00712B86">
              <w:t xml:space="preserve">handing of TSV, for text processing using </w:t>
            </w:r>
            <w:proofErr w:type="spellStart"/>
            <w:r w:rsidRPr="00712B86">
              <w:t>nltk</w:t>
            </w:r>
            <w:proofErr w:type="spellEnd"/>
            <w:r w:rsidRPr="00712B86">
              <w:t>, natural language toolkit, after it will go to the corresponding regression and classification models</w:t>
            </w:r>
          </w:p>
          <w:p w14:paraId="72F0BF44" w14:textId="22B43D46" w:rsidR="003D319F" w:rsidRPr="00712B86" w:rsidRDefault="003D319F" w:rsidP="004845C4">
            <w:pPr>
              <w:pStyle w:val="ListParagraph"/>
              <w:numPr>
                <w:ilvl w:val="0"/>
                <w:numId w:val="1"/>
              </w:numPr>
              <w:jc w:val="both"/>
            </w:pPr>
            <w:r w:rsidRPr="00712B86">
              <w:t>included feature selection and hyper tuning</w:t>
            </w:r>
            <w:r w:rsidR="006130F2" w:rsidRPr="00712B86">
              <w:t xml:space="preserve"> whenever applicable</w:t>
            </w:r>
          </w:p>
        </w:tc>
      </w:tr>
      <w:tr w:rsidR="000654F0" w:rsidRPr="00712B86" w14:paraId="6C03F4C8" w14:textId="77777777" w:rsidTr="004845C4">
        <w:tc>
          <w:tcPr>
            <w:tcW w:w="1555" w:type="dxa"/>
          </w:tcPr>
          <w:p w14:paraId="616BB587" w14:textId="77777777" w:rsidR="000654F0" w:rsidRPr="00712B86" w:rsidRDefault="000654F0" w:rsidP="004845C4">
            <w:pPr>
              <w:jc w:val="both"/>
            </w:pPr>
            <w:r w:rsidRPr="00712B86">
              <w:t>Model</w:t>
            </w:r>
          </w:p>
        </w:tc>
        <w:tc>
          <w:tcPr>
            <w:tcW w:w="7461" w:type="dxa"/>
          </w:tcPr>
          <w:p w14:paraId="7C1FD38E" w14:textId="77777777" w:rsidR="000654F0" w:rsidRPr="00712B86" w:rsidRDefault="000654F0" w:rsidP="004845C4">
            <w:pPr>
              <w:pStyle w:val="ListParagraph"/>
              <w:numPr>
                <w:ilvl w:val="0"/>
                <w:numId w:val="1"/>
              </w:numPr>
              <w:jc w:val="both"/>
            </w:pPr>
            <w:r w:rsidRPr="00712B86">
              <w:t xml:space="preserve">the modelling technique use with the abstract method of train, predict, graph, also pre-process the </w:t>
            </w:r>
            <w:proofErr w:type="spellStart"/>
            <w:r w:rsidRPr="00712B86">
              <w:t>preprocessor</w:t>
            </w:r>
            <w:proofErr w:type="spellEnd"/>
            <w:r w:rsidRPr="00712B86">
              <w:t xml:space="preserve"> and global metrics handling</w:t>
            </w:r>
          </w:p>
        </w:tc>
      </w:tr>
      <w:tr w:rsidR="000654F0" w:rsidRPr="00712B86" w14:paraId="436F0F9A" w14:textId="77777777" w:rsidTr="004845C4">
        <w:tc>
          <w:tcPr>
            <w:tcW w:w="1555" w:type="dxa"/>
          </w:tcPr>
          <w:p w14:paraId="6ED282C8" w14:textId="77777777" w:rsidR="000654F0" w:rsidRPr="00712B86" w:rsidRDefault="000654F0" w:rsidP="004845C4">
            <w:pPr>
              <w:jc w:val="both"/>
            </w:pPr>
            <w:r w:rsidRPr="00712B86">
              <w:t>Scale</w:t>
            </w:r>
          </w:p>
        </w:tc>
        <w:tc>
          <w:tcPr>
            <w:tcW w:w="7461" w:type="dxa"/>
          </w:tcPr>
          <w:p w14:paraId="1CF022AD" w14:textId="77777777" w:rsidR="000654F0" w:rsidRPr="00712B86" w:rsidRDefault="000654F0" w:rsidP="004845C4">
            <w:pPr>
              <w:pStyle w:val="ListParagraph"/>
              <w:numPr>
                <w:ilvl w:val="0"/>
                <w:numId w:val="1"/>
              </w:numPr>
              <w:jc w:val="both"/>
            </w:pPr>
            <w:r w:rsidRPr="00712B86">
              <w:t xml:space="preserve">include as a functionality in the </w:t>
            </w:r>
            <w:proofErr w:type="spellStart"/>
            <w:r w:rsidRPr="00712B86">
              <w:t>preprocessor</w:t>
            </w:r>
            <w:proofErr w:type="spellEnd"/>
          </w:p>
        </w:tc>
      </w:tr>
      <w:tr w:rsidR="000654F0" w:rsidRPr="00712B86" w14:paraId="39FAF0CF" w14:textId="77777777" w:rsidTr="004845C4">
        <w:tc>
          <w:tcPr>
            <w:tcW w:w="1555" w:type="dxa"/>
          </w:tcPr>
          <w:p w14:paraId="16B66F19" w14:textId="77777777" w:rsidR="000654F0" w:rsidRPr="00712B86" w:rsidRDefault="000654F0" w:rsidP="004845C4">
            <w:pPr>
              <w:jc w:val="both"/>
            </w:pPr>
            <w:r w:rsidRPr="00712B86">
              <w:t>Feature</w:t>
            </w:r>
          </w:p>
        </w:tc>
        <w:tc>
          <w:tcPr>
            <w:tcW w:w="7461" w:type="dxa"/>
          </w:tcPr>
          <w:p w14:paraId="6FD0D7FD" w14:textId="77777777" w:rsidR="000654F0" w:rsidRPr="00712B86" w:rsidRDefault="000654F0" w:rsidP="004845C4">
            <w:pPr>
              <w:pStyle w:val="ListParagraph"/>
              <w:numPr>
                <w:ilvl w:val="0"/>
                <w:numId w:val="1"/>
              </w:numPr>
              <w:jc w:val="both"/>
            </w:pPr>
            <w:r w:rsidRPr="00712B86">
              <w:t>several feature selections are used as indicated in the appendix except for the red ink</w:t>
            </w:r>
          </w:p>
        </w:tc>
      </w:tr>
      <w:tr w:rsidR="000654F0" w:rsidRPr="00712B86" w14:paraId="2931165E" w14:textId="77777777" w:rsidTr="004845C4">
        <w:tc>
          <w:tcPr>
            <w:tcW w:w="1555" w:type="dxa"/>
          </w:tcPr>
          <w:p w14:paraId="6AF4FE41" w14:textId="77777777" w:rsidR="000654F0" w:rsidRPr="00712B86" w:rsidRDefault="000654F0" w:rsidP="004845C4">
            <w:pPr>
              <w:jc w:val="both"/>
            </w:pPr>
            <w:r w:rsidRPr="00712B86">
              <w:t>Helper</w:t>
            </w:r>
          </w:p>
        </w:tc>
        <w:tc>
          <w:tcPr>
            <w:tcW w:w="7461" w:type="dxa"/>
          </w:tcPr>
          <w:p w14:paraId="53CAE146" w14:textId="77777777" w:rsidR="000654F0" w:rsidRPr="00712B86" w:rsidRDefault="000654F0" w:rsidP="004845C4">
            <w:pPr>
              <w:pStyle w:val="ListParagraph"/>
              <w:numPr>
                <w:ilvl w:val="0"/>
                <w:numId w:val="1"/>
              </w:numPr>
              <w:jc w:val="both"/>
            </w:pPr>
            <w:r w:rsidRPr="00712B86">
              <w:t xml:space="preserve">utility helper function </w:t>
            </w:r>
          </w:p>
        </w:tc>
      </w:tr>
      <w:tr w:rsidR="000654F0" w:rsidRPr="00712B86" w14:paraId="49304EA0" w14:textId="77777777" w:rsidTr="004845C4">
        <w:tc>
          <w:tcPr>
            <w:tcW w:w="1555" w:type="dxa"/>
          </w:tcPr>
          <w:p w14:paraId="5B33E91E" w14:textId="77777777" w:rsidR="000654F0" w:rsidRPr="00712B86" w:rsidRDefault="000654F0" w:rsidP="004845C4">
            <w:pPr>
              <w:jc w:val="both"/>
            </w:pPr>
            <w:r w:rsidRPr="00712B86">
              <w:lastRenderedPageBreak/>
              <w:t>Metric</w:t>
            </w:r>
          </w:p>
        </w:tc>
        <w:tc>
          <w:tcPr>
            <w:tcW w:w="7461" w:type="dxa"/>
          </w:tcPr>
          <w:p w14:paraId="7182FCFC" w14:textId="6C46EB67" w:rsidR="000654F0" w:rsidRPr="00712B86" w:rsidRDefault="000654F0" w:rsidP="004845C4">
            <w:pPr>
              <w:pStyle w:val="ListParagraph"/>
              <w:numPr>
                <w:ilvl w:val="0"/>
                <w:numId w:val="1"/>
              </w:numPr>
              <w:jc w:val="both"/>
            </w:pPr>
            <w:r w:rsidRPr="00712B86">
              <w:t>for metrics purposes mapped according to regression, classification</w:t>
            </w:r>
            <w:r w:rsidR="006130F2" w:rsidRPr="00712B86">
              <w:t>, deep learning</w:t>
            </w:r>
            <w:r w:rsidR="00F677AB" w:rsidRPr="00712B86">
              <w:t xml:space="preserve"> and others</w:t>
            </w:r>
            <w:r w:rsidRPr="00712B86">
              <w:t xml:space="preserve"> in the </w:t>
            </w:r>
            <w:proofErr w:type="spellStart"/>
            <w:proofErr w:type="gramStart"/>
            <w:r w:rsidRPr="00712B86">
              <w:t>config.json</w:t>
            </w:r>
            <w:proofErr w:type="spellEnd"/>
            <w:proofErr w:type="gramEnd"/>
            <w:r w:rsidRPr="00712B86">
              <w:t xml:space="preserve"> in the </w:t>
            </w:r>
            <w:r w:rsidRPr="00712B86">
              <w:rPr>
                <w:i/>
                <w:iCs/>
              </w:rPr>
              <w:t>model</w:t>
            </w:r>
            <w:r w:rsidRPr="00712B86">
              <w:t xml:space="preserve"> module</w:t>
            </w:r>
          </w:p>
        </w:tc>
      </w:tr>
      <w:tr w:rsidR="000654F0" w:rsidRPr="00712B86" w14:paraId="456F0BEA" w14:textId="77777777" w:rsidTr="004845C4">
        <w:tc>
          <w:tcPr>
            <w:tcW w:w="1555" w:type="dxa"/>
          </w:tcPr>
          <w:p w14:paraId="5397914C" w14:textId="77777777" w:rsidR="000654F0" w:rsidRPr="00712B86" w:rsidRDefault="000654F0" w:rsidP="004845C4">
            <w:pPr>
              <w:jc w:val="both"/>
            </w:pPr>
            <w:r w:rsidRPr="00712B86">
              <w:t>Regression</w:t>
            </w:r>
          </w:p>
          <w:p w14:paraId="7B9E9CDC" w14:textId="77777777" w:rsidR="008F60F3" w:rsidRPr="00712B86" w:rsidRDefault="008F60F3" w:rsidP="004845C4">
            <w:pPr>
              <w:jc w:val="both"/>
            </w:pPr>
            <w:r w:rsidRPr="00712B86">
              <w:t>(</w:t>
            </w:r>
            <w:proofErr w:type="gramStart"/>
            <w:r w:rsidRPr="00712B86">
              <w:t>combined</w:t>
            </w:r>
            <w:proofErr w:type="gramEnd"/>
            <w:r w:rsidRPr="00712B86">
              <w:t xml:space="preserve"> in regression_</w:t>
            </w:r>
          </w:p>
          <w:p w14:paraId="5D452C5C" w14:textId="290D3B09" w:rsidR="008F60F3" w:rsidRPr="00712B86" w:rsidRDefault="008F60F3" w:rsidP="004845C4">
            <w:pPr>
              <w:jc w:val="both"/>
            </w:pPr>
            <w:r w:rsidRPr="00712B86">
              <w:t>classification)</w:t>
            </w:r>
          </w:p>
        </w:tc>
        <w:tc>
          <w:tcPr>
            <w:tcW w:w="7461" w:type="dxa"/>
          </w:tcPr>
          <w:p w14:paraId="41C3B644" w14:textId="77777777" w:rsidR="000654F0" w:rsidRPr="00712B86" w:rsidRDefault="000654F0" w:rsidP="004845C4">
            <w:pPr>
              <w:pStyle w:val="ListParagraph"/>
              <w:numPr>
                <w:ilvl w:val="0"/>
                <w:numId w:val="1"/>
              </w:numPr>
              <w:jc w:val="both"/>
            </w:pPr>
            <w:r w:rsidRPr="00712B86">
              <w:t xml:space="preserve">regression modelling (test </w:t>
            </w:r>
            <w:proofErr w:type="spellStart"/>
            <w:r w:rsidRPr="00712B86">
              <w:t>udemy</w:t>
            </w:r>
            <w:proofErr w:type="spellEnd"/>
            <w:r w:rsidRPr="00712B86">
              <w:t xml:space="preserve"> input files first) in </w:t>
            </w:r>
            <w:proofErr w:type="spellStart"/>
            <w:r w:rsidRPr="00712B86">
              <w:rPr>
                <w:i/>
                <w:iCs/>
              </w:rPr>
              <w:t>regression_classification</w:t>
            </w:r>
            <w:proofErr w:type="spellEnd"/>
            <w:r w:rsidRPr="00712B86">
              <w:t xml:space="preserve"> with output files: </w:t>
            </w:r>
            <w:proofErr w:type="gramStart"/>
            <w:r w:rsidRPr="00712B86">
              <w:t>i.e.</w:t>
            </w:r>
            <w:proofErr w:type="gramEnd"/>
            <w:r w:rsidRPr="00712B86">
              <w:t xml:space="preserve"> graph and excel </w:t>
            </w:r>
          </w:p>
          <w:p w14:paraId="0C341750" w14:textId="77777777" w:rsidR="000654F0" w:rsidRPr="00712B86" w:rsidRDefault="000654F0" w:rsidP="004845C4">
            <w:pPr>
              <w:pStyle w:val="ListParagraph"/>
              <w:numPr>
                <w:ilvl w:val="0"/>
                <w:numId w:val="1"/>
              </w:numPr>
              <w:jc w:val="both"/>
            </w:pPr>
            <w:r w:rsidRPr="00712B86">
              <w:t xml:space="preserve">to apply some or all regression model listed: </w:t>
            </w:r>
            <w:proofErr w:type="spellStart"/>
            <w:r w:rsidRPr="00712B86">
              <w:t>LinearRegression</w:t>
            </w:r>
            <w:proofErr w:type="spellEnd"/>
            <w:r w:rsidRPr="00712B86">
              <w:t xml:space="preserve">, </w:t>
            </w:r>
            <w:proofErr w:type="spellStart"/>
            <w:r w:rsidRPr="00712B86">
              <w:t>MultiLinearRegression</w:t>
            </w:r>
            <w:proofErr w:type="spellEnd"/>
            <w:r w:rsidRPr="00712B86">
              <w:t xml:space="preserve">, </w:t>
            </w:r>
            <w:proofErr w:type="spellStart"/>
            <w:r w:rsidRPr="00712B86">
              <w:t>PolynomialRegression</w:t>
            </w:r>
            <w:proofErr w:type="spellEnd"/>
            <w:r w:rsidRPr="00712B86">
              <w:t xml:space="preserve">, SVR, </w:t>
            </w:r>
            <w:proofErr w:type="spellStart"/>
            <w:r w:rsidRPr="00712B86">
              <w:t>DecisionTreeRegressor</w:t>
            </w:r>
            <w:proofErr w:type="spellEnd"/>
            <w:r w:rsidRPr="00712B86">
              <w:t xml:space="preserve">, </w:t>
            </w:r>
            <w:proofErr w:type="spellStart"/>
            <w:r w:rsidRPr="00712B86">
              <w:t>RandomForestRegressor</w:t>
            </w:r>
            <w:proofErr w:type="spellEnd"/>
            <w:r w:rsidRPr="00712B86">
              <w:t xml:space="preserve">, </w:t>
            </w:r>
            <w:proofErr w:type="spellStart"/>
            <w:r w:rsidRPr="00712B86">
              <w:t>MultiLinearRegression</w:t>
            </w:r>
            <w:proofErr w:type="spellEnd"/>
            <w:r w:rsidRPr="00712B86">
              <w:t xml:space="preserve">, </w:t>
            </w:r>
            <w:proofErr w:type="spellStart"/>
            <w:r w:rsidRPr="00712B86">
              <w:t>LogisticRegression</w:t>
            </w:r>
            <w:proofErr w:type="spellEnd"/>
            <w:r w:rsidRPr="00712B86">
              <w:t xml:space="preserve">. </w:t>
            </w:r>
          </w:p>
        </w:tc>
      </w:tr>
      <w:tr w:rsidR="000654F0" w:rsidRPr="00712B86" w14:paraId="45057535" w14:textId="77777777" w:rsidTr="004845C4">
        <w:tc>
          <w:tcPr>
            <w:tcW w:w="1555" w:type="dxa"/>
          </w:tcPr>
          <w:p w14:paraId="4D564D7A" w14:textId="77777777" w:rsidR="000654F0" w:rsidRPr="00712B86" w:rsidRDefault="000654F0" w:rsidP="004845C4">
            <w:pPr>
              <w:jc w:val="both"/>
            </w:pPr>
            <w:r w:rsidRPr="00712B86">
              <w:t>Classification</w:t>
            </w:r>
          </w:p>
          <w:p w14:paraId="02E7122C" w14:textId="77777777" w:rsidR="008F60F3" w:rsidRPr="00712B86" w:rsidRDefault="008F60F3" w:rsidP="008F60F3">
            <w:pPr>
              <w:jc w:val="both"/>
            </w:pPr>
            <w:r w:rsidRPr="00712B86">
              <w:t>(</w:t>
            </w:r>
            <w:proofErr w:type="gramStart"/>
            <w:r w:rsidRPr="00712B86">
              <w:t>combined</w:t>
            </w:r>
            <w:proofErr w:type="gramEnd"/>
            <w:r w:rsidRPr="00712B86">
              <w:t xml:space="preserve"> in regression_</w:t>
            </w:r>
          </w:p>
          <w:p w14:paraId="5028DE28" w14:textId="75B0E08C" w:rsidR="008F60F3" w:rsidRPr="00712B86" w:rsidRDefault="008F60F3" w:rsidP="008F60F3">
            <w:pPr>
              <w:jc w:val="both"/>
            </w:pPr>
            <w:r w:rsidRPr="00712B86">
              <w:t>classification)</w:t>
            </w:r>
          </w:p>
        </w:tc>
        <w:tc>
          <w:tcPr>
            <w:tcW w:w="7461" w:type="dxa"/>
          </w:tcPr>
          <w:p w14:paraId="4ADF8FAE" w14:textId="77777777" w:rsidR="000654F0" w:rsidRPr="00712B86" w:rsidRDefault="000654F0" w:rsidP="004845C4">
            <w:pPr>
              <w:pStyle w:val="ListParagraph"/>
              <w:numPr>
                <w:ilvl w:val="0"/>
                <w:numId w:val="1"/>
              </w:numPr>
              <w:jc w:val="both"/>
            </w:pPr>
            <w:r w:rsidRPr="00712B86">
              <w:t xml:space="preserve">selected classification techniques in </w:t>
            </w:r>
            <w:proofErr w:type="spellStart"/>
            <w:r w:rsidRPr="00712B86">
              <w:rPr>
                <w:i/>
                <w:iCs/>
              </w:rPr>
              <w:t>regression_classification</w:t>
            </w:r>
            <w:proofErr w:type="spellEnd"/>
            <w:r w:rsidRPr="00712B86">
              <w:t xml:space="preserve"> with output files: </w:t>
            </w:r>
            <w:proofErr w:type="gramStart"/>
            <w:r w:rsidRPr="00712B86">
              <w:t>i.e.</w:t>
            </w:r>
            <w:proofErr w:type="gramEnd"/>
            <w:r w:rsidRPr="00712B86">
              <w:t xml:space="preserve"> graph and excel – (</w:t>
            </w:r>
            <w:proofErr w:type="spellStart"/>
            <w:r w:rsidRPr="00712B86">
              <w:t>y_true</w:t>
            </w:r>
            <w:proofErr w:type="spellEnd"/>
            <w:r w:rsidRPr="00712B86">
              <w:t xml:space="preserve"> vs </w:t>
            </w:r>
            <w:proofErr w:type="spellStart"/>
            <w:r w:rsidRPr="00712B86">
              <w:t>y_pred</w:t>
            </w:r>
            <w:proofErr w:type="spellEnd"/>
            <w:r w:rsidRPr="00712B86">
              <w:t xml:space="preserve"> in dataset and/or user input, confusion matrix, classification report by target classes)</w:t>
            </w:r>
          </w:p>
          <w:p w14:paraId="7D97D64E" w14:textId="77777777" w:rsidR="000654F0" w:rsidRPr="00712B86" w:rsidRDefault="000654F0" w:rsidP="004845C4">
            <w:pPr>
              <w:pStyle w:val="ListParagraph"/>
              <w:numPr>
                <w:ilvl w:val="0"/>
                <w:numId w:val="1"/>
              </w:numPr>
              <w:jc w:val="both"/>
            </w:pPr>
            <w:r w:rsidRPr="00712B86">
              <w:t xml:space="preserve">to apply several classifier models listed: </w:t>
            </w:r>
            <w:proofErr w:type="spellStart"/>
            <w:r w:rsidRPr="00712B86">
              <w:t>KNeighborsClassifier</w:t>
            </w:r>
            <w:proofErr w:type="spellEnd"/>
            <w:r w:rsidRPr="00712B86">
              <w:t xml:space="preserve">, SVC, </w:t>
            </w:r>
            <w:proofErr w:type="spellStart"/>
            <w:r w:rsidRPr="00712B86">
              <w:t>GaussianNB</w:t>
            </w:r>
            <w:proofErr w:type="spellEnd"/>
            <w:r w:rsidRPr="00712B86">
              <w:t xml:space="preserve">, </w:t>
            </w:r>
            <w:proofErr w:type="spellStart"/>
            <w:r w:rsidRPr="00712B86">
              <w:t>DecisionTreeClassifier</w:t>
            </w:r>
            <w:proofErr w:type="spellEnd"/>
            <w:r w:rsidRPr="00712B86">
              <w:t xml:space="preserve">, </w:t>
            </w:r>
            <w:proofErr w:type="spellStart"/>
            <w:r w:rsidRPr="00712B86">
              <w:t>RandomForestClassifier</w:t>
            </w:r>
            <w:proofErr w:type="spellEnd"/>
          </w:p>
        </w:tc>
      </w:tr>
      <w:tr w:rsidR="000654F0" w:rsidRPr="00712B86" w14:paraId="7D6DB2F1" w14:textId="77777777" w:rsidTr="004845C4">
        <w:tc>
          <w:tcPr>
            <w:tcW w:w="1555" w:type="dxa"/>
          </w:tcPr>
          <w:p w14:paraId="7D6E4A4B" w14:textId="77777777" w:rsidR="000654F0" w:rsidRPr="00712B86" w:rsidRDefault="000654F0" w:rsidP="004845C4">
            <w:pPr>
              <w:jc w:val="both"/>
            </w:pPr>
            <w:r w:rsidRPr="00712B86">
              <w:t>Cluster</w:t>
            </w:r>
          </w:p>
        </w:tc>
        <w:tc>
          <w:tcPr>
            <w:tcW w:w="7461" w:type="dxa"/>
          </w:tcPr>
          <w:p w14:paraId="0B25097F" w14:textId="77777777" w:rsidR="000654F0" w:rsidRPr="00712B86" w:rsidRDefault="000654F0" w:rsidP="004845C4">
            <w:pPr>
              <w:pStyle w:val="ListParagraph"/>
              <w:numPr>
                <w:ilvl w:val="0"/>
                <w:numId w:val="1"/>
              </w:numPr>
              <w:jc w:val="both"/>
            </w:pPr>
            <w:r w:rsidRPr="00712B86">
              <w:t>clustering technique in selection</w:t>
            </w:r>
          </w:p>
          <w:p w14:paraId="26EA167E" w14:textId="76D6216A" w:rsidR="000654F0" w:rsidRPr="00712B86" w:rsidRDefault="000654F0" w:rsidP="004845C4">
            <w:pPr>
              <w:pStyle w:val="ListParagraph"/>
              <w:numPr>
                <w:ilvl w:val="0"/>
                <w:numId w:val="1"/>
              </w:numPr>
              <w:jc w:val="both"/>
            </w:pPr>
            <w:r w:rsidRPr="00712B86">
              <w:t xml:space="preserve">to apply some or all cluster model listed: </w:t>
            </w:r>
            <w:proofErr w:type="spellStart"/>
            <w:r w:rsidRPr="00712B86">
              <w:t>KMeans</w:t>
            </w:r>
            <w:proofErr w:type="spellEnd"/>
            <w:r w:rsidRPr="00712B86">
              <w:t xml:space="preserve">, </w:t>
            </w:r>
            <w:proofErr w:type="spellStart"/>
            <w:r w:rsidRPr="00712B86">
              <w:t>AgglomerativeClustering</w:t>
            </w:r>
            <w:proofErr w:type="spellEnd"/>
            <w:r w:rsidRPr="00712B86">
              <w:t>, DBSCAN</w:t>
            </w:r>
          </w:p>
        </w:tc>
      </w:tr>
      <w:tr w:rsidR="000654F0" w:rsidRPr="00712B86" w14:paraId="07156CCC" w14:textId="77777777" w:rsidTr="004845C4">
        <w:tc>
          <w:tcPr>
            <w:tcW w:w="1555" w:type="dxa"/>
          </w:tcPr>
          <w:p w14:paraId="7476B937" w14:textId="77777777" w:rsidR="000654F0" w:rsidRPr="00712B86" w:rsidRDefault="000654F0" w:rsidP="004845C4">
            <w:pPr>
              <w:jc w:val="both"/>
            </w:pPr>
            <w:r w:rsidRPr="00712B86">
              <w:t>Rules</w:t>
            </w:r>
          </w:p>
        </w:tc>
        <w:tc>
          <w:tcPr>
            <w:tcW w:w="7461" w:type="dxa"/>
          </w:tcPr>
          <w:p w14:paraId="09AC61F4" w14:textId="77777777" w:rsidR="000654F0" w:rsidRPr="00712B86" w:rsidRDefault="000654F0" w:rsidP="004845C4">
            <w:pPr>
              <w:pStyle w:val="ListParagraph"/>
              <w:numPr>
                <w:ilvl w:val="0"/>
                <w:numId w:val="1"/>
              </w:numPr>
              <w:jc w:val="both"/>
            </w:pPr>
            <w:r w:rsidRPr="00712B86">
              <w:t>rules in selection</w:t>
            </w:r>
          </w:p>
          <w:p w14:paraId="35368191" w14:textId="3D2BFCD1" w:rsidR="000654F0" w:rsidRPr="00712B86" w:rsidRDefault="00DD661B" w:rsidP="004845C4">
            <w:pPr>
              <w:pStyle w:val="ListParagraph"/>
              <w:numPr>
                <w:ilvl w:val="0"/>
                <w:numId w:val="1"/>
              </w:numPr>
              <w:jc w:val="both"/>
            </w:pPr>
            <w:r w:rsidRPr="00712B86">
              <w:t>a</w:t>
            </w:r>
            <w:r w:rsidR="000654F0" w:rsidRPr="00712B86">
              <w:t>pply rules</w:t>
            </w:r>
            <w:r w:rsidRPr="00712B86">
              <w:t xml:space="preserve"> like</w:t>
            </w:r>
            <w:r w:rsidR="000654F0" w:rsidRPr="00712B86">
              <w:t xml:space="preserve"> </w:t>
            </w:r>
            <w:proofErr w:type="spellStart"/>
            <w:r w:rsidR="000654F0" w:rsidRPr="00712B86">
              <w:t>apriori</w:t>
            </w:r>
            <w:proofErr w:type="spellEnd"/>
            <w:r w:rsidR="000654F0" w:rsidRPr="00712B86">
              <w:t xml:space="preserve">, </w:t>
            </w:r>
            <w:proofErr w:type="spellStart"/>
            <w:r w:rsidR="000654F0" w:rsidRPr="00712B86">
              <w:t>eclat</w:t>
            </w:r>
            <w:proofErr w:type="spellEnd"/>
          </w:p>
        </w:tc>
      </w:tr>
      <w:tr w:rsidR="008F60F3" w:rsidRPr="00712B86" w14:paraId="0DF767DB" w14:textId="77777777" w:rsidTr="004845C4">
        <w:tc>
          <w:tcPr>
            <w:tcW w:w="1555" w:type="dxa"/>
          </w:tcPr>
          <w:p w14:paraId="2D3B4D15" w14:textId="7302EDC2" w:rsidR="008F60F3" w:rsidRPr="00712B86" w:rsidRDefault="008F60F3" w:rsidP="004845C4">
            <w:pPr>
              <w:jc w:val="both"/>
            </w:pPr>
            <w:r w:rsidRPr="00712B86">
              <w:t>Sampling</w:t>
            </w:r>
          </w:p>
        </w:tc>
        <w:tc>
          <w:tcPr>
            <w:tcW w:w="7461" w:type="dxa"/>
          </w:tcPr>
          <w:p w14:paraId="5708F6F8" w14:textId="5EC32B28" w:rsidR="008F60F3" w:rsidRPr="00712B86" w:rsidRDefault="008F60F3" w:rsidP="004845C4">
            <w:pPr>
              <w:pStyle w:val="ListParagraph"/>
              <w:numPr>
                <w:ilvl w:val="0"/>
                <w:numId w:val="1"/>
              </w:numPr>
              <w:jc w:val="both"/>
            </w:pPr>
            <w:r w:rsidRPr="00712B86">
              <w:t>applied the reinforcement learning of sampling for UCB (upper confidence bound), Thompson Samling</w:t>
            </w:r>
          </w:p>
        </w:tc>
      </w:tr>
      <w:tr w:rsidR="00BD44BF" w:rsidRPr="00712B86" w14:paraId="22E21D6B" w14:textId="77777777" w:rsidTr="004845C4">
        <w:tc>
          <w:tcPr>
            <w:tcW w:w="1555" w:type="dxa"/>
          </w:tcPr>
          <w:p w14:paraId="6E3A7802" w14:textId="0B2BE8B5" w:rsidR="00BD44BF" w:rsidRPr="00712B86" w:rsidRDefault="00BD44BF" w:rsidP="004845C4">
            <w:pPr>
              <w:jc w:val="both"/>
            </w:pPr>
            <w:r w:rsidRPr="00712B86">
              <w:t>Natural Language Processing</w:t>
            </w:r>
          </w:p>
        </w:tc>
        <w:tc>
          <w:tcPr>
            <w:tcW w:w="7461" w:type="dxa"/>
          </w:tcPr>
          <w:p w14:paraId="541ACAC7" w14:textId="5B8EB969" w:rsidR="00BD44BF" w:rsidRPr="00712B86" w:rsidRDefault="00F01166" w:rsidP="004845C4">
            <w:pPr>
              <w:pStyle w:val="ListParagraph"/>
              <w:numPr>
                <w:ilvl w:val="0"/>
                <w:numId w:val="1"/>
              </w:numPr>
              <w:jc w:val="both"/>
            </w:pPr>
            <w:r w:rsidRPr="00712B86">
              <w:t>Porter Stemmer algorithm is used in the natural language processing, thereafter, any modelling technique</w:t>
            </w:r>
            <w:r w:rsidR="00340A86" w:rsidRPr="00712B86">
              <w:t xml:space="preserve"> is applicable</w:t>
            </w:r>
          </w:p>
        </w:tc>
      </w:tr>
      <w:tr w:rsidR="000654F0" w:rsidRPr="00712B86" w14:paraId="3A6D1738" w14:textId="77777777" w:rsidTr="004845C4">
        <w:tc>
          <w:tcPr>
            <w:tcW w:w="1555" w:type="dxa"/>
          </w:tcPr>
          <w:p w14:paraId="5BFB8EC5" w14:textId="77777777" w:rsidR="000654F0" w:rsidRPr="00712B86" w:rsidRDefault="000654F0" w:rsidP="004845C4">
            <w:pPr>
              <w:jc w:val="both"/>
            </w:pPr>
            <w:r w:rsidRPr="00712B86">
              <w:t>Neural network</w:t>
            </w:r>
          </w:p>
        </w:tc>
        <w:tc>
          <w:tcPr>
            <w:tcW w:w="7461" w:type="dxa"/>
          </w:tcPr>
          <w:p w14:paraId="5CA11267" w14:textId="5E633B28" w:rsidR="000654F0" w:rsidRPr="00712B86" w:rsidRDefault="000654F0" w:rsidP="004845C4">
            <w:pPr>
              <w:pStyle w:val="ListParagraph"/>
              <w:numPr>
                <w:ilvl w:val="0"/>
                <w:numId w:val="1"/>
              </w:numPr>
              <w:jc w:val="both"/>
            </w:pPr>
            <w:r w:rsidRPr="00712B86">
              <w:t>neural network</w:t>
            </w:r>
          </w:p>
          <w:p w14:paraId="2A4BD668" w14:textId="73E36854" w:rsidR="000654F0" w:rsidRPr="00712B86" w:rsidRDefault="000654F0" w:rsidP="004845C4">
            <w:pPr>
              <w:pStyle w:val="ListParagraph"/>
              <w:numPr>
                <w:ilvl w:val="0"/>
                <w:numId w:val="1"/>
              </w:numPr>
              <w:jc w:val="both"/>
            </w:pPr>
            <w:r w:rsidRPr="00712B86">
              <w:t>ANN</w:t>
            </w:r>
            <w:r w:rsidR="008D01A7" w:rsidRPr="00712B86">
              <w:t xml:space="preserve">, </w:t>
            </w:r>
            <w:r w:rsidR="00A2586E" w:rsidRPr="00712B86">
              <w:t>CNN</w:t>
            </w:r>
            <w:r w:rsidR="00FD62D8" w:rsidRPr="00712B86">
              <w:t>, RNN</w:t>
            </w:r>
          </w:p>
        </w:tc>
      </w:tr>
      <w:tr w:rsidR="00FD62D8" w:rsidRPr="00712B86" w14:paraId="3FAD9D08" w14:textId="77777777" w:rsidTr="004845C4">
        <w:tc>
          <w:tcPr>
            <w:tcW w:w="1555" w:type="dxa"/>
          </w:tcPr>
          <w:p w14:paraId="29379B96" w14:textId="22578046" w:rsidR="00FD62D8" w:rsidRPr="00712B86" w:rsidRDefault="00FD62D8" w:rsidP="004845C4">
            <w:pPr>
              <w:jc w:val="both"/>
            </w:pPr>
            <w:proofErr w:type="spellStart"/>
            <w:r w:rsidRPr="00712B86">
              <w:t>Nonsupervised</w:t>
            </w:r>
            <w:proofErr w:type="spellEnd"/>
          </w:p>
        </w:tc>
        <w:tc>
          <w:tcPr>
            <w:tcW w:w="7461" w:type="dxa"/>
          </w:tcPr>
          <w:p w14:paraId="55588330" w14:textId="53778524" w:rsidR="00FD62D8" w:rsidRPr="00712B86" w:rsidRDefault="00FD62D8" w:rsidP="004845C4">
            <w:pPr>
              <w:pStyle w:val="ListParagraph"/>
              <w:numPr>
                <w:ilvl w:val="0"/>
                <w:numId w:val="1"/>
              </w:numPr>
              <w:jc w:val="both"/>
            </w:pPr>
            <w:r w:rsidRPr="00712B86">
              <w:t>SOM</w:t>
            </w:r>
            <w:r w:rsidR="00DD661B" w:rsidRPr="00712B86">
              <w:t>, RBM</w:t>
            </w:r>
          </w:p>
        </w:tc>
      </w:tr>
    </w:tbl>
    <w:p w14:paraId="274C3933" w14:textId="77777777" w:rsidR="00DD661B" w:rsidRPr="00712B86" w:rsidRDefault="00DD661B" w:rsidP="000654F0">
      <w:pPr>
        <w:jc w:val="both"/>
      </w:pPr>
    </w:p>
    <w:p w14:paraId="0620851B" w14:textId="4E4699D4" w:rsidR="000654F0" w:rsidRPr="00712B86" w:rsidRDefault="000654F0" w:rsidP="000654F0">
      <w:pPr>
        <w:jc w:val="both"/>
        <w:rPr>
          <w:noProof/>
        </w:rPr>
      </w:pPr>
      <w:r w:rsidRPr="00712B86">
        <w:t xml:space="preserve">The batch processing maybe made limited into certain specific modelling techniques, feature selection. </w:t>
      </w:r>
      <w:r w:rsidR="00DD661B" w:rsidRPr="00712B86">
        <w:t>T</w:t>
      </w:r>
      <w:r w:rsidRPr="00712B86">
        <w:t xml:space="preserve">o include the </w:t>
      </w:r>
      <w:proofErr w:type="spellStart"/>
      <w:r w:rsidRPr="00712B86">
        <w:t>hypertuning</w:t>
      </w:r>
      <w:proofErr w:type="spellEnd"/>
      <w:r w:rsidRPr="00712B86">
        <w:t xml:space="preserve"> in the </w:t>
      </w:r>
      <w:r w:rsidR="00DD661B" w:rsidRPr="00712B86">
        <w:t xml:space="preserve">pre-processing of the </w:t>
      </w:r>
      <w:r w:rsidRPr="00712B86">
        <w:t xml:space="preserve">modelling </w:t>
      </w:r>
      <w:r w:rsidR="00DD661B" w:rsidRPr="00712B86">
        <w:t>whenever applicable to the model samples</w:t>
      </w:r>
      <w:r w:rsidRPr="00712B86">
        <w:t xml:space="preserve">.  Option to use </w:t>
      </w:r>
      <w:proofErr w:type="spellStart"/>
      <w:r w:rsidRPr="00712B86">
        <w:t>pydoc</w:t>
      </w:r>
      <w:proofErr w:type="spellEnd"/>
      <w:r w:rsidRPr="00712B86">
        <w:t xml:space="preserve"> (__DOC__) to document the process. </w:t>
      </w:r>
      <w:r w:rsidR="006F08E6" w:rsidRPr="00712B86">
        <w:t>T</w:t>
      </w:r>
      <w:r w:rsidRPr="00712B86">
        <w:t xml:space="preserve">esting </w:t>
      </w:r>
      <w:r w:rsidR="006F08E6" w:rsidRPr="00712B86">
        <w:t>is initially done to</w:t>
      </w:r>
      <w:r w:rsidRPr="00712B86">
        <w:t xml:space="preserve"> </w:t>
      </w:r>
      <w:proofErr w:type="spellStart"/>
      <w:r w:rsidRPr="00712B86">
        <w:t>udemy</w:t>
      </w:r>
      <w:proofErr w:type="spellEnd"/>
      <w:r w:rsidRPr="00712B86">
        <w:t xml:space="preserve"> input files </w:t>
      </w:r>
      <w:r w:rsidR="006F08E6" w:rsidRPr="00712B86">
        <w:t xml:space="preserve">to have a skeleton baseline, and </w:t>
      </w:r>
      <w:r w:rsidRPr="00712B86">
        <w:t>extend</w:t>
      </w:r>
      <w:r w:rsidR="006F08E6" w:rsidRPr="00712B86">
        <w:t xml:space="preserve"> some features to make it more robust</w:t>
      </w:r>
      <w:r w:rsidRPr="00712B86">
        <w:t xml:space="preserve"> </w:t>
      </w:r>
      <w:r w:rsidR="006F08E6" w:rsidRPr="00712B86">
        <w:t>on</w:t>
      </w:r>
      <w:r w:rsidRPr="00712B86">
        <w:t xml:space="preserve"> per need basis. </w:t>
      </w:r>
    </w:p>
    <w:p w14:paraId="289F1468" w14:textId="77777777" w:rsidR="000654F0" w:rsidRPr="00712B86" w:rsidRDefault="000654F0" w:rsidP="003925C7">
      <w:pPr>
        <w:pStyle w:val="Heading1"/>
        <w:numPr>
          <w:ilvl w:val="0"/>
          <w:numId w:val="49"/>
        </w:numPr>
        <w:rPr>
          <w:noProof/>
          <w:color w:val="auto"/>
          <w:sz w:val="22"/>
          <w:szCs w:val="22"/>
        </w:rPr>
      </w:pPr>
      <w:bookmarkStart w:id="9" w:name="_Toc105604346"/>
      <w:bookmarkStart w:id="10" w:name="_Hlk84025033"/>
      <w:r w:rsidRPr="00712B86">
        <w:rPr>
          <w:noProof/>
          <w:color w:val="auto"/>
          <w:sz w:val="22"/>
          <w:szCs w:val="22"/>
        </w:rPr>
        <w:t>Timetable for Completion (including key milestones)</w:t>
      </w:r>
      <w:bookmarkEnd w:id="9"/>
    </w:p>
    <w:p w14:paraId="79DEAB13" w14:textId="44500BE8" w:rsidR="000654F0" w:rsidRPr="00712B86" w:rsidRDefault="000654F0" w:rsidP="000654F0">
      <w:pPr>
        <w:jc w:val="both"/>
      </w:pPr>
      <w:bookmarkStart w:id="11" w:name="_Hlk84035636"/>
      <w:r w:rsidRPr="00712B86">
        <w:t>For each milestones continues reading, online research for different theories and implementation are done whenever applicable. At times, verification is done if the implementation can be workable for the project.</w:t>
      </w:r>
      <w:r w:rsidR="008873D4" w:rsidRPr="00712B86">
        <w:t xml:space="preserve"> I’m doing part-time work or resting or doing other staffs, so I usually only do it 2-3 or few days in a week.</w:t>
      </w:r>
      <w:r w:rsidR="00A37DD8" w:rsidRPr="00712B86">
        <w:t xml:space="preserve"> Due to the time constraint </w:t>
      </w:r>
      <w:r w:rsidR="00E406E7" w:rsidRPr="00712B86">
        <w:t>with</w:t>
      </w:r>
      <w:r w:rsidR="00A37DD8" w:rsidRPr="00712B86">
        <w:t xml:space="preserve"> selected models</w:t>
      </w:r>
      <w:r w:rsidR="00E406E7" w:rsidRPr="00712B86">
        <w:t xml:space="preserve"> only</w:t>
      </w:r>
      <w:r w:rsidR="00A37DD8" w:rsidRPr="00712B86">
        <w:t xml:space="preserve"> are tested.</w:t>
      </w:r>
    </w:p>
    <w:tbl>
      <w:tblPr>
        <w:tblStyle w:val="TableGrid"/>
        <w:tblW w:w="0" w:type="auto"/>
        <w:tblLook w:val="04A0" w:firstRow="1" w:lastRow="0" w:firstColumn="1" w:lastColumn="0" w:noHBand="0" w:noVBand="1"/>
      </w:tblPr>
      <w:tblGrid>
        <w:gridCol w:w="1113"/>
        <w:gridCol w:w="1112"/>
        <w:gridCol w:w="1285"/>
        <w:gridCol w:w="5506"/>
      </w:tblGrid>
      <w:tr w:rsidR="000654F0" w:rsidRPr="00712B86" w14:paraId="624281A1" w14:textId="77777777" w:rsidTr="004845C4">
        <w:tc>
          <w:tcPr>
            <w:tcW w:w="1113" w:type="dxa"/>
          </w:tcPr>
          <w:p w14:paraId="6E55FB2D" w14:textId="77777777" w:rsidR="000654F0" w:rsidRPr="00712B86" w:rsidRDefault="000654F0" w:rsidP="004845C4">
            <w:pPr>
              <w:jc w:val="center"/>
              <w:rPr>
                <w:b/>
                <w:bCs/>
              </w:rPr>
            </w:pPr>
            <w:bookmarkStart w:id="12" w:name="_Hlk84024933"/>
            <w:r w:rsidRPr="00712B86">
              <w:rPr>
                <w:b/>
                <w:bCs/>
              </w:rPr>
              <w:t>Week</w:t>
            </w:r>
          </w:p>
        </w:tc>
        <w:tc>
          <w:tcPr>
            <w:tcW w:w="1112" w:type="dxa"/>
          </w:tcPr>
          <w:p w14:paraId="7391D02D" w14:textId="77777777" w:rsidR="000654F0" w:rsidRPr="00712B86" w:rsidRDefault="000654F0" w:rsidP="004845C4">
            <w:pPr>
              <w:jc w:val="center"/>
              <w:rPr>
                <w:b/>
                <w:bCs/>
              </w:rPr>
            </w:pPr>
            <w:r w:rsidRPr="00712B86">
              <w:rPr>
                <w:b/>
                <w:bCs/>
              </w:rPr>
              <w:t>From</w:t>
            </w:r>
          </w:p>
        </w:tc>
        <w:tc>
          <w:tcPr>
            <w:tcW w:w="1285" w:type="dxa"/>
          </w:tcPr>
          <w:p w14:paraId="3BEC3EAA" w14:textId="77777777" w:rsidR="000654F0" w:rsidRPr="00712B86" w:rsidRDefault="000654F0" w:rsidP="004845C4">
            <w:pPr>
              <w:jc w:val="center"/>
              <w:rPr>
                <w:b/>
                <w:bCs/>
              </w:rPr>
            </w:pPr>
            <w:r w:rsidRPr="00712B86">
              <w:rPr>
                <w:b/>
                <w:bCs/>
              </w:rPr>
              <w:t>To</w:t>
            </w:r>
          </w:p>
        </w:tc>
        <w:tc>
          <w:tcPr>
            <w:tcW w:w="5506" w:type="dxa"/>
          </w:tcPr>
          <w:p w14:paraId="712CE462" w14:textId="77777777" w:rsidR="000654F0" w:rsidRPr="00712B86" w:rsidRDefault="000654F0" w:rsidP="004845C4">
            <w:pPr>
              <w:jc w:val="center"/>
              <w:rPr>
                <w:b/>
                <w:bCs/>
              </w:rPr>
            </w:pPr>
            <w:r w:rsidRPr="00712B86">
              <w:rPr>
                <w:b/>
                <w:bCs/>
              </w:rPr>
              <w:t>List</w:t>
            </w:r>
          </w:p>
        </w:tc>
      </w:tr>
      <w:tr w:rsidR="000654F0" w:rsidRPr="00712B86" w14:paraId="6B6E3D09" w14:textId="77777777" w:rsidTr="004845C4">
        <w:tc>
          <w:tcPr>
            <w:tcW w:w="1113" w:type="dxa"/>
          </w:tcPr>
          <w:p w14:paraId="2C73EB69"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w:t>
            </w:r>
          </w:p>
        </w:tc>
        <w:tc>
          <w:tcPr>
            <w:tcW w:w="1112" w:type="dxa"/>
          </w:tcPr>
          <w:p w14:paraId="761AE086" w14:textId="5EBA5D7B"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1</w:t>
            </w:r>
            <w:r w:rsidRPr="00712B86">
              <w:rPr>
                <w:rFonts w:asciiTheme="majorHAnsi" w:eastAsiaTheme="majorEastAsia" w:hAnsiTheme="majorHAnsi" w:cstheme="majorBidi"/>
              </w:rPr>
              <w:t xml:space="preserve"> July 21</w:t>
            </w:r>
          </w:p>
        </w:tc>
        <w:tc>
          <w:tcPr>
            <w:tcW w:w="1285" w:type="dxa"/>
          </w:tcPr>
          <w:p w14:paraId="00247C87" w14:textId="78B63EF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7</w:t>
            </w:r>
            <w:r w:rsidRPr="00712B86">
              <w:rPr>
                <w:rFonts w:asciiTheme="majorHAnsi" w:eastAsiaTheme="majorEastAsia" w:hAnsiTheme="majorHAnsi" w:cstheme="majorBidi"/>
              </w:rPr>
              <w:t xml:space="preserve"> July 21</w:t>
            </w:r>
          </w:p>
        </w:tc>
        <w:tc>
          <w:tcPr>
            <w:tcW w:w="5506" w:type="dxa"/>
          </w:tcPr>
          <w:p w14:paraId="12CA06A9" w14:textId="0C87C2FF"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Updated the version 2 the base version created on the prior dates from the version1 development done – created the static pipeline</w:t>
            </w:r>
            <w:r w:rsidR="008873D4" w:rsidRPr="00712B86">
              <w:rPr>
                <w:rFonts w:asciiTheme="majorHAnsi" w:eastAsiaTheme="majorEastAsia" w:hAnsiTheme="majorHAnsi" w:cstheme="majorBidi"/>
              </w:rPr>
              <w:t>’, debugging</w:t>
            </w:r>
          </w:p>
        </w:tc>
      </w:tr>
      <w:tr w:rsidR="000654F0" w:rsidRPr="00712B86" w14:paraId="6965F733" w14:textId="77777777" w:rsidTr="004845C4">
        <w:tc>
          <w:tcPr>
            <w:tcW w:w="1113" w:type="dxa"/>
          </w:tcPr>
          <w:p w14:paraId="7F2880F3"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2</w:t>
            </w:r>
          </w:p>
        </w:tc>
        <w:tc>
          <w:tcPr>
            <w:tcW w:w="1112" w:type="dxa"/>
          </w:tcPr>
          <w:p w14:paraId="4FE7F844" w14:textId="001AFF4A"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18</w:t>
            </w:r>
            <w:r w:rsidR="000654F0" w:rsidRPr="00712B86">
              <w:rPr>
                <w:rFonts w:asciiTheme="majorHAnsi" w:eastAsiaTheme="majorEastAsia" w:hAnsiTheme="majorHAnsi" w:cstheme="majorBidi"/>
              </w:rPr>
              <w:t xml:space="preserve"> July 21</w:t>
            </w:r>
          </w:p>
        </w:tc>
        <w:tc>
          <w:tcPr>
            <w:tcW w:w="1285" w:type="dxa"/>
          </w:tcPr>
          <w:p w14:paraId="112C2AA3" w14:textId="3C47599B"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4</w:t>
            </w:r>
            <w:r w:rsidRPr="00712B86">
              <w:rPr>
                <w:rFonts w:asciiTheme="majorHAnsi" w:eastAsiaTheme="majorEastAsia" w:hAnsiTheme="majorHAnsi" w:cstheme="majorBidi"/>
              </w:rPr>
              <w:t xml:space="preserve"> July 21</w:t>
            </w:r>
          </w:p>
        </w:tc>
        <w:tc>
          <w:tcPr>
            <w:tcW w:w="5506" w:type="dxa"/>
          </w:tcPr>
          <w:p w14:paraId="666C7233" w14:textId="223C7D1D"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Proposal documentation,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updated to have the dynamic parser with different implementation</w:t>
            </w:r>
            <w:r w:rsidR="008873D4" w:rsidRPr="00712B86">
              <w:rPr>
                <w:rFonts w:asciiTheme="majorHAnsi" w:eastAsiaTheme="majorEastAsia" w:hAnsiTheme="majorHAnsi" w:cstheme="majorBidi"/>
              </w:rPr>
              <w:t>’, debugging</w:t>
            </w:r>
          </w:p>
        </w:tc>
      </w:tr>
      <w:tr w:rsidR="000654F0" w:rsidRPr="00712B86" w14:paraId="1454DB95" w14:textId="77777777" w:rsidTr="004845C4">
        <w:tc>
          <w:tcPr>
            <w:tcW w:w="1113" w:type="dxa"/>
          </w:tcPr>
          <w:p w14:paraId="07C95638"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3</w:t>
            </w:r>
          </w:p>
        </w:tc>
        <w:tc>
          <w:tcPr>
            <w:tcW w:w="1112" w:type="dxa"/>
          </w:tcPr>
          <w:p w14:paraId="51FD4B07" w14:textId="3BBB631C"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5</w:t>
            </w:r>
            <w:r w:rsidRPr="00712B86">
              <w:rPr>
                <w:rFonts w:asciiTheme="majorHAnsi" w:eastAsiaTheme="majorEastAsia" w:hAnsiTheme="majorHAnsi" w:cstheme="majorBidi"/>
              </w:rPr>
              <w:t xml:space="preserve"> July 21</w:t>
            </w:r>
          </w:p>
        </w:tc>
        <w:tc>
          <w:tcPr>
            <w:tcW w:w="1285" w:type="dxa"/>
          </w:tcPr>
          <w:p w14:paraId="7D343D95" w14:textId="14F907D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3</w:t>
            </w:r>
            <w:r w:rsidR="008873D4" w:rsidRPr="00712B86">
              <w:rPr>
                <w:rFonts w:asciiTheme="majorHAnsi" w:eastAsiaTheme="majorEastAsia" w:hAnsiTheme="majorHAnsi" w:cstheme="majorBidi"/>
              </w:rPr>
              <w:t>1</w:t>
            </w:r>
            <w:r w:rsidRPr="00712B86">
              <w:rPr>
                <w:rFonts w:asciiTheme="majorHAnsi" w:eastAsiaTheme="majorEastAsia" w:hAnsiTheme="majorHAnsi" w:cstheme="majorBidi"/>
              </w:rPr>
              <w:t xml:space="preserve"> July 21</w:t>
            </w:r>
          </w:p>
        </w:tc>
        <w:tc>
          <w:tcPr>
            <w:tcW w:w="5506" w:type="dxa"/>
          </w:tcPr>
          <w:p w14:paraId="582B6880" w14:textId="4B38F51F"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 xml:space="preserve">updated the </w:t>
            </w:r>
            <w:proofErr w:type="spellStart"/>
            <w:r w:rsidRPr="00712B86">
              <w:rPr>
                <w:rFonts w:asciiTheme="majorHAnsi" w:eastAsiaTheme="majorEastAsia" w:hAnsiTheme="majorHAnsi" w:cstheme="majorBidi"/>
              </w:rPr>
              <w:t>preprocessor</w:t>
            </w:r>
            <w:proofErr w:type="spellEnd"/>
            <w:r w:rsidRPr="00712B86">
              <w:rPr>
                <w:rFonts w:asciiTheme="majorHAnsi" w:eastAsiaTheme="majorEastAsia" w:hAnsiTheme="majorHAnsi" w:cstheme="majorBidi"/>
              </w:rPr>
              <w:t xml:space="preserve"> module for the missing data to be dynamic execution</w:t>
            </w:r>
            <w:r w:rsidR="008873D4" w:rsidRPr="00712B86">
              <w:rPr>
                <w:rFonts w:asciiTheme="majorHAnsi" w:eastAsiaTheme="majorEastAsia" w:hAnsiTheme="majorHAnsi" w:cstheme="majorBidi"/>
              </w:rPr>
              <w:t>’, debugging</w:t>
            </w:r>
          </w:p>
        </w:tc>
      </w:tr>
      <w:tr w:rsidR="000654F0" w:rsidRPr="00712B86" w14:paraId="16EDED84" w14:textId="77777777" w:rsidTr="004845C4">
        <w:tc>
          <w:tcPr>
            <w:tcW w:w="1113" w:type="dxa"/>
          </w:tcPr>
          <w:p w14:paraId="167897E2"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lastRenderedPageBreak/>
              <w:t>Week 4</w:t>
            </w:r>
          </w:p>
        </w:tc>
        <w:tc>
          <w:tcPr>
            <w:tcW w:w="1112" w:type="dxa"/>
          </w:tcPr>
          <w:p w14:paraId="2B6767C9" w14:textId="3E16E1E3"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0654F0" w:rsidRPr="00712B86">
              <w:rPr>
                <w:rFonts w:asciiTheme="majorHAnsi" w:eastAsiaTheme="majorEastAsia" w:hAnsiTheme="majorHAnsi" w:cstheme="majorBidi"/>
              </w:rPr>
              <w:t xml:space="preserve"> Aug 21</w:t>
            </w:r>
          </w:p>
        </w:tc>
        <w:tc>
          <w:tcPr>
            <w:tcW w:w="1285" w:type="dxa"/>
          </w:tcPr>
          <w:p w14:paraId="390543B7" w14:textId="7041325F"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7</w:t>
            </w:r>
            <w:r w:rsidR="000654F0" w:rsidRPr="00712B86">
              <w:rPr>
                <w:rFonts w:asciiTheme="majorHAnsi" w:eastAsiaTheme="majorEastAsia" w:hAnsiTheme="majorHAnsi" w:cstheme="majorBidi"/>
              </w:rPr>
              <w:t xml:space="preserve"> Aug 21</w:t>
            </w:r>
          </w:p>
        </w:tc>
        <w:tc>
          <w:tcPr>
            <w:tcW w:w="5506" w:type="dxa"/>
          </w:tcPr>
          <w:p w14:paraId="1A039814" w14:textId="5ACDFDDA"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 xml:space="preserve">updated the </w:t>
            </w:r>
            <w:proofErr w:type="spellStart"/>
            <w:r w:rsidRPr="00712B86">
              <w:rPr>
                <w:rFonts w:asciiTheme="majorHAnsi" w:eastAsiaTheme="majorEastAsia" w:hAnsiTheme="majorHAnsi" w:cstheme="majorBidi"/>
              </w:rPr>
              <w:t>preprocessor</w:t>
            </w:r>
            <w:proofErr w:type="spellEnd"/>
            <w:r w:rsidRPr="00712B86">
              <w:rPr>
                <w:rFonts w:asciiTheme="majorHAnsi" w:eastAsiaTheme="majorEastAsia" w:hAnsiTheme="majorHAnsi" w:cstheme="majorBidi"/>
              </w:rPr>
              <w:t xml:space="preserve"> execution to have configuration for high ordinality values via </w:t>
            </w:r>
            <w:proofErr w:type="spellStart"/>
            <w:proofErr w:type="gramStart"/>
            <w:r w:rsidRPr="00712B86">
              <w:rPr>
                <w:rFonts w:asciiTheme="majorHAnsi" w:eastAsiaTheme="majorEastAsia" w:hAnsiTheme="majorHAnsi" w:cstheme="majorBidi"/>
              </w:rPr>
              <w:t>GLMMEncoder</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scaling, added static feature selection and </w:t>
            </w:r>
            <w:proofErr w:type="spellStart"/>
            <w:r w:rsidRPr="00712B86">
              <w:rPr>
                <w:rFonts w:asciiTheme="majorHAnsi" w:eastAsiaTheme="majorEastAsia" w:hAnsiTheme="majorHAnsi" w:cstheme="majorBidi"/>
              </w:rPr>
              <w:t>hypertuning</w:t>
            </w:r>
            <w:proofErr w:type="spellEnd"/>
            <w:r w:rsidRPr="00712B86">
              <w:rPr>
                <w:rFonts w:asciiTheme="majorHAnsi" w:eastAsiaTheme="majorEastAsia" w:hAnsiTheme="majorHAnsi" w:cstheme="majorBidi"/>
              </w:rPr>
              <w:t>, added Feature Type graph</w:t>
            </w:r>
            <w:r w:rsidR="008873D4" w:rsidRPr="00712B86">
              <w:rPr>
                <w:rFonts w:asciiTheme="majorHAnsi" w:eastAsiaTheme="majorEastAsia" w:hAnsiTheme="majorHAnsi" w:cstheme="majorBidi"/>
              </w:rPr>
              <w:t>’, debugging</w:t>
            </w:r>
          </w:p>
        </w:tc>
      </w:tr>
      <w:tr w:rsidR="000654F0" w:rsidRPr="00712B86" w14:paraId="11ED7A72" w14:textId="77777777" w:rsidTr="004845C4">
        <w:tc>
          <w:tcPr>
            <w:tcW w:w="1113" w:type="dxa"/>
          </w:tcPr>
          <w:p w14:paraId="40BDA7E9"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5</w:t>
            </w:r>
          </w:p>
        </w:tc>
        <w:tc>
          <w:tcPr>
            <w:tcW w:w="1112" w:type="dxa"/>
          </w:tcPr>
          <w:p w14:paraId="46DF7002" w14:textId="105A5FE3"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8</w:t>
            </w:r>
            <w:r w:rsidR="000654F0" w:rsidRPr="00712B86">
              <w:rPr>
                <w:rFonts w:asciiTheme="majorHAnsi" w:eastAsiaTheme="majorEastAsia" w:hAnsiTheme="majorHAnsi" w:cstheme="majorBidi"/>
              </w:rPr>
              <w:t xml:space="preserve"> Aug 21</w:t>
            </w:r>
          </w:p>
        </w:tc>
        <w:tc>
          <w:tcPr>
            <w:tcW w:w="1285" w:type="dxa"/>
          </w:tcPr>
          <w:p w14:paraId="04D8D8D1" w14:textId="5D48003E"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4</w:t>
            </w:r>
            <w:r w:rsidRPr="00712B86">
              <w:rPr>
                <w:rFonts w:asciiTheme="majorHAnsi" w:eastAsiaTheme="majorEastAsia" w:hAnsiTheme="majorHAnsi" w:cstheme="majorBidi"/>
              </w:rPr>
              <w:t xml:space="preserve"> Aug 21</w:t>
            </w:r>
          </w:p>
        </w:tc>
        <w:tc>
          <w:tcPr>
            <w:tcW w:w="5506" w:type="dxa"/>
          </w:tcPr>
          <w:p w14:paraId="0E028679" w14:textId="23E08768"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develop</w:t>
            </w:r>
            <w:r w:rsidR="00B31019" w:rsidRPr="00712B86">
              <w:rPr>
                <w:rFonts w:asciiTheme="majorHAnsi" w:eastAsiaTheme="majorEastAsia" w:hAnsiTheme="majorHAnsi" w:cstheme="majorBidi"/>
              </w:rPr>
              <w:t>, testing, debugging</w:t>
            </w:r>
            <w:r w:rsidR="001C0D4D"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preprocessor</w:t>
            </w:r>
            <w:proofErr w:type="spellEnd"/>
            <w:r w:rsidRPr="00712B86">
              <w:rPr>
                <w:rFonts w:asciiTheme="majorHAnsi" w:eastAsiaTheme="majorEastAsia" w:hAnsiTheme="majorHAnsi" w:cstheme="majorBidi"/>
              </w:rPr>
              <w:t xml:space="preserve">: updated feature selection PCA, </w:t>
            </w:r>
            <w:proofErr w:type="spellStart"/>
            <w:r w:rsidRPr="00712B86">
              <w:rPr>
                <w:rFonts w:asciiTheme="majorHAnsi" w:eastAsiaTheme="majorEastAsia" w:hAnsiTheme="majorHAnsi" w:cstheme="majorBidi"/>
              </w:rPr>
              <w:t>SelectKBest</w:t>
            </w:r>
            <w:proofErr w:type="spellEnd"/>
            <w:r w:rsidRPr="00712B86">
              <w:rPr>
                <w:rFonts w:asciiTheme="majorHAnsi" w:eastAsiaTheme="majorEastAsia" w:hAnsiTheme="majorHAnsi" w:cstheme="majorBidi"/>
              </w:rPr>
              <w:t xml:space="preserve"> to have the scores in excel and </w:t>
            </w:r>
            <w:proofErr w:type="spellStart"/>
            <w:r w:rsidRPr="00712B86">
              <w:rPr>
                <w:rFonts w:asciiTheme="majorHAnsi" w:eastAsiaTheme="majorEastAsia" w:hAnsiTheme="majorHAnsi" w:cstheme="majorBidi"/>
              </w:rPr>
              <w:t>savable</w:t>
            </w:r>
            <w:proofErr w:type="spellEnd"/>
            <w:r w:rsidRPr="00712B86">
              <w:rPr>
                <w:rFonts w:asciiTheme="majorHAnsi" w:eastAsiaTheme="majorEastAsia" w:hAnsiTheme="majorHAnsi" w:cstheme="majorBidi"/>
              </w:rPr>
              <w:t xml:space="preserve"> graph of the scores, updated the </w:t>
            </w:r>
            <w:proofErr w:type="spellStart"/>
            <w:r w:rsidRPr="00712B86">
              <w:rPr>
                <w:rFonts w:asciiTheme="majorHAnsi" w:eastAsiaTheme="majorEastAsia" w:hAnsiTheme="majorHAnsi" w:cstheme="majorBidi"/>
              </w:rPr>
              <w:t>hypertuning</w:t>
            </w:r>
            <w:proofErr w:type="spellEnd"/>
            <w:r w:rsidRPr="00712B86">
              <w:rPr>
                <w:rFonts w:asciiTheme="majorHAnsi" w:eastAsiaTheme="majorEastAsia" w:hAnsiTheme="majorHAnsi" w:cstheme="majorBidi"/>
              </w:rPr>
              <w:t xml:space="preserve"> to be dynamic, combine the regression and classification</w:t>
            </w:r>
            <w:r w:rsidR="008873D4" w:rsidRPr="00712B86">
              <w:rPr>
                <w:rFonts w:asciiTheme="majorHAnsi" w:eastAsiaTheme="majorEastAsia" w:hAnsiTheme="majorHAnsi" w:cstheme="majorBidi"/>
              </w:rPr>
              <w:t>’, debugging</w:t>
            </w:r>
            <w:r w:rsidRPr="00712B86">
              <w:rPr>
                <w:rFonts w:asciiTheme="majorHAnsi" w:eastAsiaTheme="majorEastAsia" w:hAnsiTheme="majorHAnsi" w:cstheme="majorBidi"/>
              </w:rPr>
              <w:t xml:space="preserve"> </w:t>
            </w:r>
          </w:p>
        </w:tc>
      </w:tr>
      <w:tr w:rsidR="000654F0" w:rsidRPr="00712B86" w14:paraId="7746C9FE" w14:textId="77777777" w:rsidTr="004845C4">
        <w:tc>
          <w:tcPr>
            <w:tcW w:w="1113" w:type="dxa"/>
          </w:tcPr>
          <w:p w14:paraId="5E7F1A83"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6</w:t>
            </w:r>
          </w:p>
        </w:tc>
        <w:tc>
          <w:tcPr>
            <w:tcW w:w="1112" w:type="dxa"/>
          </w:tcPr>
          <w:p w14:paraId="4D290F25" w14:textId="24756DE3"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5</w:t>
            </w:r>
            <w:r w:rsidRPr="00712B86">
              <w:rPr>
                <w:rFonts w:asciiTheme="majorHAnsi" w:eastAsiaTheme="majorEastAsia" w:hAnsiTheme="majorHAnsi" w:cstheme="majorBidi"/>
              </w:rPr>
              <w:t xml:space="preserve"> Aug 21</w:t>
            </w:r>
          </w:p>
        </w:tc>
        <w:tc>
          <w:tcPr>
            <w:tcW w:w="1285" w:type="dxa"/>
          </w:tcPr>
          <w:p w14:paraId="3B36EC70" w14:textId="0FAB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1</w:t>
            </w:r>
            <w:r w:rsidRPr="00712B86">
              <w:rPr>
                <w:rFonts w:asciiTheme="majorHAnsi" w:eastAsiaTheme="majorEastAsia" w:hAnsiTheme="majorHAnsi" w:cstheme="majorBidi"/>
              </w:rPr>
              <w:t xml:space="preserve"> Aug 21</w:t>
            </w:r>
          </w:p>
        </w:tc>
        <w:tc>
          <w:tcPr>
            <w:tcW w:w="5506" w:type="dxa"/>
          </w:tcPr>
          <w:p w14:paraId="4519510A" w14:textId="661278F5"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w:t>
            </w:r>
            <w:r w:rsidR="001C0D4D" w:rsidRPr="00712B86">
              <w:rPr>
                <w:rFonts w:asciiTheme="majorHAnsi" w:eastAsiaTheme="majorEastAsia" w:hAnsiTheme="majorHAnsi" w:cstheme="majorBidi"/>
              </w:rPr>
              <w:t xml:space="preserve"> develop</w:t>
            </w:r>
            <w:r w:rsidR="00B31019" w:rsidRPr="00712B86">
              <w:rPr>
                <w:rFonts w:asciiTheme="majorHAnsi" w:eastAsiaTheme="majorEastAsia" w:hAnsiTheme="majorHAnsi" w:cstheme="majorBidi"/>
              </w:rPr>
              <w:t>,</w:t>
            </w:r>
            <w:r w:rsidRPr="00712B86">
              <w:rPr>
                <w:rFonts w:asciiTheme="majorHAnsi" w:eastAsiaTheme="majorEastAsia" w:hAnsiTheme="majorHAnsi" w:cstheme="majorBidi"/>
              </w:rPr>
              <w:t xml:space="preserve"> </w:t>
            </w:r>
            <w:r w:rsidR="00B31019" w:rsidRPr="00712B86">
              <w:rPr>
                <w:rFonts w:asciiTheme="majorHAnsi" w:eastAsiaTheme="majorEastAsia" w:hAnsiTheme="majorHAnsi" w:cstheme="majorBidi"/>
              </w:rPr>
              <w:t xml:space="preserve">testing, debugging </w:t>
            </w:r>
            <w:proofErr w:type="spellStart"/>
            <w:r w:rsidRPr="00712B86">
              <w:rPr>
                <w:rFonts w:asciiTheme="majorHAnsi" w:eastAsiaTheme="majorEastAsia" w:hAnsiTheme="majorHAnsi" w:cstheme="majorBidi"/>
              </w:rPr>
              <w:t>preprocessor</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hypertuning</w:t>
            </w:r>
            <w:proofErr w:type="spellEnd"/>
            <w:r w:rsidRPr="00712B86">
              <w:rPr>
                <w:rFonts w:asciiTheme="majorHAnsi" w:eastAsiaTheme="majorEastAsia" w:hAnsiTheme="majorHAnsi" w:cstheme="majorBidi"/>
              </w:rPr>
              <w:t xml:space="preserve"> of dynamic scores, spool in excel, reading of non-MIME datasets of fetch (real-world) and load (sample), use </w:t>
            </w:r>
            <w:proofErr w:type="spellStart"/>
            <w:r w:rsidRPr="00712B86">
              <w:rPr>
                <w:rFonts w:asciiTheme="majorHAnsi" w:eastAsiaTheme="majorEastAsia" w:hAnsiTheme="majorHAnsi" w:cstheme="majorBidi"/>
              </w:rPr>
              <w:t>measure_performance</w:t>
            </w:r>
            <w:proofErr w:type="spellEnd"/>
            <w:r w:rsidRPr="00712B86">
              <w:rPr>
                <w:rFonts w:asciiTheme="majorHAnsi" w:eastAsiaTheme="majorEastAsia" w:hAnsiTheme="majorHAnsi" w:cstheme="majorBidi"/>
              </w:rPr>
              <w:t xml:space="preserve"> as a decorator</w:t>
            </w:r>
            <w:r w:rsidR="008873D4" w:rsidRPr="00712B86">
              <w:rPr>
                <w:rFonts w:asciiTheme="majorHAnsi" w:eastAsiaTheme="majorEastAsia" w:hAnsiTheme="majorHAnsi" w:cstheme="majorBidi"/>
              </w:rPr>
              <w:t>’, debugging</w:t>
            </w:r>
          </w:p>
        </w:tc>
      </w:tr>
      <w:tr w:rsidR="000654F0" w:rsidRPr="00712B86" w14:paraId="1F3C7198" w14:textId="77777777" w:rsidTr="004845C4">
        <w:tc>
          <w:tcPr>
            <w:tcW w:w="1113" w:type="dxa"/>
          </w:tcPr>
          <w:p w14:paraId="71BFFB8C"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7</w:t>
            </w:r>
          </w:p>
        </w:tc>
        <w:tc>
          <w:tcPr>
            <w:tcW w:w="1112" w:type="dxa"/>
          </w:tcPr>
          <w:p w14:paraId="6D2227D0" w14:textId="2E09E47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2</w:t>
            </w:r>
            <w:r w:rsidRPr="00712B86">
              <w:rPr>
                <w:rFonts w:asciiTheme="majorHAnsi" w:eastAsiaTheme="majorEastAsia" w:hAnsiTheme="majorHAnsi" w:cstheme="majorBidi"/>
              </w:rPr>
              <w:t xml:space="preserve"> Aug 21</w:t>
            </w:r>
          </w:p>
        </w:tc>
        <w:tc>
          <w:tcPr>
            <w:tcW w:w="1285" w:type="dxa"/>
          </w:tcPr>
          <w:p w14:paraId="525E3D70" w14:textId="1E7E8E82"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8</w:t>
            </w:r>
            <w:r w:rsidRPr="00712B86">
              <w:rPr>
                <w:rFonts w:asciiTheme="majorHAnsi" w:eastAsiaTheme="majorEastAsia" w:hAnsiTheme="majorHAnsi" w:cstheme="majorBidi"/>
              </w:rPr>
              <w:t xml:space="preserve"> Aug 21</w:t>
            </w:r>
          </w:p>
        </w:tc>
        <w:tc>
          <w:tcPr>
            <w:tcW w:w="5506" w:type="dxa"/>
          </w:tcPr>
          <w:p w14:paraId="0467DAAA" w14:textId="1F3EFDB3"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 xml:space="preserve">updated model interface to have metrices, added regressor – </w:t>
            </w:r>
            <w:proofErr w:type="spellStart"/>
            <w:r w:rsidRPr="00712B86">
              <w:rPr>
                <w:rFonts w:asciiTheme="majorHAnsi" w:eastAsiaTheme="majorEastAsia" w:hAnsiTheme="majorHAnsi" w:cstheme="majorBidi"/>
              </w:rPr>
              <w:t>LinearRegressor</w:t>
            </w:r>
            <w:proofErr w:type="spellEnd"/>
            <w:r w:rsidRPr="00712B86">
              <w:rPr>
                <w:rFonts w:asciiTheme="majorHAnsi" w:eastAsiaTheme="majorEastAsia" w:hAnsiTheme="majorHAnsi" w:cstheme="majorBidi"/>
              </w:rPr>
              <w:t xml:space="preserve">, updated </w:t>
            </w:r>
            <w:proofErr w:type="gramStart"/>
            <w:r w:rsidRPr="00712B86">
              <w:rPr>
                <w:rFonts w:asciiTheme="majorHAnsi" w:eastAsiaTheme="majorEastAsia" w:hAnsiTheme="majorHAnsi" w:cstheme="majorBidi"/>
              </w:rPr>
              <w:t>main(</w:t>
            </w:r>
            <w:proofErr w:type="gramEnd"/>
            <w:r w:rsidRPr="00712B86">
              <w:rPr>
                <w:rFonts w:asciiTheme="majorHAnsi" w:eastAsiaTheme="majorEastAsia" w:hAnsiTheme="majorHAnsi" w:cstheme="majorBidi"/>
              </w:rPr>
              <w:t>) to have classification types between Regressor and Classifier</w:t>
            </w:r>
            <w:r w:rsidR="008873D4" w:rsidRPr="00712B86">
              <w:rPr>
                <w:rFonts w:asciiTheme="majorHAnsi" w:eastAsiaTheme="majorEastAsia" w:hAnsiTheme="majorHAnsi" w:cstheme="majorBidi"/>
              </w:rPr>
              <w:t>’, debugging</w:t>
            </w:r>
          </w:p>
        </w:tc>
      </w:tr>
      <w:tr w:rsidR="000654F0" w:rsidRPr="00712B86" w14:paraId="3B630B69" w14:textId="77777777" w:rsidTr="004845C4">
        <w:tc>
          <w:tcPr>
            <w:tcW w:w="1113" w:type="dxa"/>
          </w:tcPr>
          <w:p w14:paraId="6CDE92C8"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8</w:t>
            </w:r>
          </w:p>
        </w:tc>
        <w:tc>
          <w:tcPr>
            <w:tcW w:w="1112" w:type="dxa"/>
          </w:tcPr>
          <w:p w14:paraId="31B1F632" w14:textId="1C5506C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9</w:t>
            </w:r>
            <w:r w:rsidRPr="00712B86">
              <w:rPr>
                <w:rFonts w:asciiTheme="majorHAnsi" w:eastAsiaTheme="majorEastAsia" w:hAnsiTheme="majorHAnsi" w:cstheme="majorBidi"/>
              </w:rPr>
              <w:t xml:space="preserve"> </w:t>
            </w:r>
            <w:r w:rsidR="008873D4" w:rsidRPr="00712B86">
              <w:rPr>
                <w:rFonts w:asciiTheme="majorHAnsi" w:eastAsiaTheme="majorEastAsia" w:hAnsiTheme="majorHAnsi" w:cstheme="majorBidi"/>
              </w:rPr>
              <w:t>Aug</w:t>
            </w:r>
            <w:r w:rsidRPr="00712B86">
              <w:rPr>
                <w:rFonts w:asciiTheme="majorHAnsi" w:eastAsiaTheme="majorEastAsia" w:hAnsiTheme="majorHAnsi" w:cstheme="majorBidi"/>
              </w:rPr>
              <w:t xml:space="preserve"> 21</w:t>
            </w:r>
          </w:p>
        </w:tc>
        <w:tc>
          <w:tcPr>
            <w:tcW w:w="1285" w:type="dxa"/>
          </w:tcPr>
          <w:p w14:paraId="133EB99A" w14:textId="0F86B791"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4</w:t>
            </w:r>
            <w:r w:rsidR="000654F0" w:rsidRPr="00712B86">
              <w:rPr>
                <w:rFonts w:asciiTheme="majorHAnsi" w:eastAsiaTheme="majorEastAsia" w:hAnsiTheme="majorHAnsi" w:cstheme="majorBidi"/>
              </w:rPr>
              <w:t xml:space="preserve"> Sep 21</w:t>
            </w:r>
          </w:p>
        </w:tc>
        <w:tc>
          <w:tcPr>
            <w:tcW w:w="5506" w:type="dxa"/>
          </w:tcPr>
          <w:p w14:paraId="68630FD3" w14:textId="6E5CBD4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 xml:space="preserve">added regressor to have </w:t>
            </w:r>
            <w:proofErr w:type="spellStart"/>
            <w:r w:rsidRPr="00712B86">
              <w:rPr>
                <w:rFonts w:asciiTheme="majorHAnsi" w:eastAsiaTheme="majorEastAsia" w:hAnsiTheme="majorHAnsi" w:cstheme="majorBidi"/>
              </w:rPr>
              <w:t>PolynomialFeatures</w:t>
            </w:r>
            <w:proofErr w:type="spellEnd"/>
            <w:r w:rsidRPr="00712B86">
              <w:rPr>
                <w:rFonts w:asciiTheme="majorHAnsi" w:eastAsiaTheme="majorEastAsia" w:hAnsiTheme="majorHAnsi" w:cstheme="majorBidi"/>
              </w:rPr>
              <w:t xml:space="preserve">, SVR, </w:t>
            </w:r>
            <w:proofErr w:type="spellStart"/>
            <w:r w:rsidRPr="00712B86">
              <w:rPr>
                <w:rFonts w:asciiTheme="majorHAnsi" w:eastAsiaTheme="majorEastAsia" w:hAnsiTheme="majorHAnsi" w:cstheme="majorBidi"/>
              </w:rPr>
              <w:t>DecisionTreeRegressor</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RandomForestRegressor</w:t>
            </w:r>
            <w:proofErr w:type="spellEnd"/>
            <w:r w:rsidRPr="00712B86">
              <w:rPr>
                <w:rFonts w:asciiTheme="majorHAnsi" w:eastAsiaTheme="majorEastAsia" w:hAnsiTheme="majorHAnsi" w:cstheme="majorBidi"/>
              </w:rPr>
              <w:t xml:space="preserve">, smoothing for the graph applied only for SVR, </w:t>
            </w:r>
            <w:proofErr w:type="spellStart"/>
            <w:r w:rsidRPr="00712B86">
              <w:rPr>
                <w:rFonts w:asciiTheme="majorHAnsi" w:eastAsiaTheme="majorEastAsia" w:hAnsiTheme="majorHAnsi" w:cstheme="majorBidi"/>
              </w:rPr>
              <w:t>DecisionTreeRegressor</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RandomForestRegressor</w:t>
            </w:r>
            <w:proofErr w:type="spellEnd"/>
            <w:r w:rsidRPr="00712B86">
              <w:rPr>
                <w:rFonts w:asciiTheme="majorHAnsi" w:eastAsiaTheme="majorEastAsia" w:hAnsiTheme="majorHAnsi" w:cstheme="majorBidi"/>
              </w:rPr>
              <w:t>, batch testing, separated metrics of regression and classification</w:t>
            </w:r>
            <w:r w:rsidR="008873D4" w:rsidRPr="00712B86">
              <w:rPr>
                <w:rFonts w:asciiTheme="majorHAnsi" w:eastAsiaTheme="majorEastAsia" w:hAnsiTheme="majorHAnsi" w:cstheme="majorBidi"/>
              </w:rPr>
              <w:t>’, debugging</w:t>
            </w:r>
          </w:p>
        </w:tc>
      </w:tr>
      <w:tr w:rsidR="000654F0" w:rsidRPr="00712B86" w14:paraId="04AFD6CD" w14:textId="77777777" w:rsidTr="004845C4">
        <w:tc>
          <w:tcPr>
            <w:tcW w:w="1113" w:type="dxa"/>
          </w:tcPr>
          <w:p w14:paraId="61B99B5A"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9</w:t>
            </w:r>
          </w:p>
        </w:tc>
        <w:tc>
          <w:tcPr>
            <w:tcW w:w="1112" w:type="dxa"/>
          </w:tcPr>
          <w:p w14:paraId="2889AE3A" w14:textId="546B69E7"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5</w:t>
            </w:r>
            <w:r w:rsidR="000654F0" w:rsidRPr="00712B86">
              <w:rPr>
                <w:rFonts w:asciiTheme="majorHAnsi" w:eastAsiaTheme="majorEastAsia" w:hAnsiTheme="majorHAnsi" w:cstheme="majorBidi"/>
              </w:rPr>
              <w:t xml:space="preserve"> Sep 21</w:t>
            </w:r>
          </w:p>
        </w:tc>
        <w:tc>
          <w:tcPr>
            <w:tcW w:w="1285" w:type="dxa"/>
          </w:tcPr>
          <w:p w14:paraId="44EDBB71" w14:textId="71A1FF05"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1</w:t>
            </w:r>
            <w:r w:rsidRPr="00712B86">
              <w:rPr>
                <w:rFonts w:asciiTheme="majorHAnsi" w:eastAsiaTheme="majorEastAsia" w:hAnsiTheme="majorHAnsi" w:cstheme="majorBidi"/>
              </w:rPr>
              <w:t xml:space="preserve"> Sep 21</w:t>
            </w:r>
          </w:p>
        </w:tc>
        <w:tc>
          <w:tcPr>
            <w:tcW w:w="5506" w:type="dxa"/>
          </w:tcPr>
          <w:p w14:paraId="6F3CA5C1" w14:textId="254E39E0"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develop,</w:t>
            </w:r>
            <w:r w:rsidR="00B31019" w:rsidRPr="00712B86">
              <w:rPr>
                <w:rFonts w:asciiTheme="majorHAnsi" w:eastAsiaTheme="majorEastAsia" w:hAnsiTheme="majorHAnsi" w:cstheme="majorBidi"/>
              </w:rPr>
              <w:t xml:space="preserve"> testing, debugging</w:t>
            </w:r>
            <w:r w:rsidR="001C0D4D" w:rsidRPr="00712B86">
              <w:rPr>
                <w:rFonts w:asciiTheme="majorHAnsi" w:eastAsiaTheme="majorEastAsia" w:hAnsiTheme="majorHAnsi" w:cstheme="majorBidi"/>
              </w:rPr>
              <w:t xml:space="preserve"> </w:t>
            </w:r>
            <w:r w:rsidRPr="00712B86">
              <w:rPr>
                <w:rFonts w:asciiTheme="majorHAnsi" w:eastAsiaTheme="majorEastAsia" w:hAnsiTheme="majorHAnsi" w:cstheme="majorBidi"/>
              </w:rPr>
              <w:t xml:space="preserve">added classifier to have </w:t>
            </w:r>
            <w:proofErr w:type="spellStart"/>
            <w:r w:rsidRPr="00712B86">
              <w:rPr>
                <w:rFonts w:asciiTheme="majorHAnsi" w:eastAsiaTheme="majorEastAsia" w:hAnsiTheme="majorHAnsi" w:cstheme="majorBidi"/>
              </w:rPr>
              <w:t>LogisticRegression</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KNeighborsClassifier</w:t>
            </w:r>
            <w:proofErr w:type="spellEnd"/>
            <w:r w:rsidRPr="00712B86">
              <w:rPr>
                <w:rFonts w:asciiTheme="majorHAnsi" w:eastAsiaTheme="majorEastAsia" w:hAnsiTheme="majorHAnsi" w:cstheme="majorBidi"/>
              </w:rPr>
              <w:t xml:space="preserve">, plot for contour and scatter, plot report for confusion matrix, classification report, prediction error, </w:t>
            </w:r>
            <w:proofErr w:type="spellStart"/>
            <w:r w:rsidRPr="00712B86">
              <w:rPr>
                <w:rFonts w:asciiTheme="majorHAnsi" w:eastAsiaTheme="majorEastAsia" w:hAnsiTheme="majorHAnsi" w:cstheme="majorBidi"/>
              </w:rPr>
              <w:t>roc_auc</w:t>
            </w:r>
            <w:proofErr w:type="spellEnd"/>
            <w:r w:rsidR="008873D4" w:rsidRPr="00712B86">
              <w:rPr>
                <w:rFonts w:asciiTheme="majorHAnsi" w:eastAsiaTheme="majorEastAsia" w:hAnsiTheme="majorHAnsi" w:cstheme="majorBidi"/>
              </w:rPr>
              <w:t>’, debugging</w:t>
            </w:r>
          </w:p>
        </w:tc>
      </w:tr>
      <w:tr w:rsidR="000654F0" w:rsidRPr="00712B86" w14:paraId="3E009822" w14:textId="77777777" w:rsidTr="004845C4">
        <w:tc>
          <w:tcPr>
            <w:tcW w:w="1113" w:type="dxa"/>
          </w:tcPr>
          <w:p w14:paraId="68D02959"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10</w:t>
            </w:r>
          </w:p>
        </w:tc>
        <w:tc>
          <w:tcPr>
            <w:tcW w:w="1112" w:type="dxa"/>
          </w:tcPr>
          <w:p w14:paraId="14CF21FD" w14:textId="73893204"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2</w:t>
            </w:r>
            <w:r w:rsidRPr="00712B86">
              <w:rPr>
                <w:rFonts w:asciiTheme="majorHAnsi" w:eastAsiaTheme="majorEastAsia" w:hAnsiTheme="majorHAnsi" w:cstheme="majorBidi"/>
              </w:rPr>
              <w:t xml:space="preserve"> Sep 21</w:t>
            </w:r>
          </w:p>
        </w:tc>
        <w:tc>
          <w:tcPr>
            <w:tcW w:w="1285" w:type="dxa"/>
          </w:tcPr>
          <w:p w14:paraId="6957948A" w14:textId="0837D43A"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8873D4" w:rsidRPr="00712B86">
              <w:rPr>
                <w:rFonts w:asciiTheme="majorHAnsi" w:eastAsiaTheme="majorEastAsia" w:hAnsiTheme="majorHAnsi" w:cstheme="majorBidi"/>
              </w:rPr>
              <w:t>8</w:t>
            </w:r>
            <w:r w:rsidRPr="00712B86">
              <w:rPr>
                <w:rFonts w:asciiTheme="majorHAnsi" w:eastAsiaTheme="majorEastAsia" w:hAnsiTheme="majorHAnsi" w:cstheme="majorBidi"/>
              </w:rPr>
              <w:t xml:space="preserve"> Sep 21</w:t>
            </w:r>
          </w:p>
        </w:tc>
        <w:tc>
          <w:tcPr>
            <w:tcW w:w="5506" w:type="dxa"/>
          </w:tcPr>
          <w:p w14:paraId="5FEA63B9" w14:textId="32CB5133"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 xml:space="preserve">develop, </w:t>
            </w:r>
            <w:r w:rsidR="00B31019" w:rsidRPr="00712B86">
              <w:rPr>
                <w:rFonts w:asciiTheme="majorHAnsi" w:eastAsiaTheme="majorEastAsia" w:hAnsiTheme="majorHAnsi" w:cstheme="majorBidi"/>
              </w:rPr>
              <w:t xml:space="preserve">testing, debugging </w:t>
            </w:r>
            <w:r w:rsidRPr="00712B86">
              <w:rPr>
                <w:rFonts w:asciiTheme="majorHAnsi" w:eastAsiaTheme="majorEastAsia" w:hAnsiTheme="majorHAnsi" w:cstheme="majorBidi"/>
              </w:rPr>
              <w:t xml:space="preserve">added classifier to have SVC, </w:t>
            </w:r>
            <w:proofErr w:type="spellStart"/>
            <w:r w:rsidRPr="00712B86">
              <w:rPr>
                <w:rFonts w:asciiTheme="majorHAnsi" w:eastAsiaTheme="majorEastAsia" w:hAnsiTheme="majorHAnsi" w:cstheme="majorBidi"/>
              </w:rPr>
              <w:t>GaussianNB</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DecisionTreeClassifier</w:t>
            </w:r>
            <w:proofErr w:type="spell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RandomForestClassifier</w:t>
            </w:r>
            <w:proofErr w:type="spellEnd"/>
            <w:r w:rsidRPr="00712B86">
              <w:rPr>
                <w:rFonts w:asciiTheme="majorHAnsi" w:eastAsiaTheme="majorEastAsia" w:hAnsiTheme="majorHAnsi" w:cstheme="majorBidi"/>
              </w:rPr>
              <w:t xml:space="preserve">, plot for </w:t>
            </w:r>
            <w:proofErr w:type="spellStart"/>
            <w:r w:rsidRPr="00712B86">
              <w:rPr>
                <w:rFonts w:asciiTheme="majorHAnsi" w:eastAsiaTheme="majorEastAsia" w:hAnsiTheme="majorHAnsi" w:cstheme="majorBidi"/>
              </w:rPr>
              <w:t>kde</w:t>
            </w:r>
            <w:proofErr w:type="spellEnd"/>
            <w:r w:rsidRPr="00712B86">
              <w:rPr>
                <w:rFonts w:asciiTheme="majorHAnsi" w:eastAsiaTheme="majorEastAsia" w:hAnsiTheme="majorHAnsi" w:cstheme="majorBidi"/>
              </w:rPr>
              <w:t xml:space="preserve"> with scatter</w:t>
            </w:r>
            <w:r w:rsidR="008873D4" w:rsidRPr="00712B86">
              <w:rPr>
                <w:rFonts w:asciiTheme="majorHAnsi" w:eastAsiaTheme="majorEastAsia" w:hAnsiTheme="majorHAnsi" w:cstheme="majorBidi"/>
              </w:rPr>
              <w:t>’, debugging</w:t>
            </w:r>
          </w:p>
        </w:tc>
      </w:tr>
      <w:tr w:rsidR="000654F0" w:rsidRPr="00712B86" w14:paraId="347DB487" w14:textId="77777777" w:rsidTr="004845C4">
        <w:tc>
          <w:tcPr>
            <w:tcW w:w="1113" w:type="dxa"/>
          </w:tcPr>
          <w:p w14:paraId="37D927B8" w14:textId="77777777" w:rsidR="000654F0" w:rsidRPr="00712B86" w:rsidRDefault="000654F0" w:rsidP="004845C4">
            <w:pPr>
              <w:jc w:val="center"/>
              <w:rPr>
                <w:rFonts w:asciiTheme="majorHAnsi" w:eastAsiaTheme="majorEastAsia" w:hAnsiTheme="majorHAnsi" w:cstheme="majorBidi"/>
              </w:rPr>
            </w:pPr>
            <w:bookmarkStart w:id="13" w:name="_Hlk84026024"/>
            <w:r w:rsidRPr="00712B86">
              <w:rPr>
                <w:rFonts w:asciiTheme="majorHAnsi" w:eastAsiaTheme="majorEastAsia" w:hAnsiTheme="majorHAnsi" w:cstheme="majorBidi"/>
              </w:rPr>
              <w:t>Week 11</w:t>
            </w:r>
          </w:p>
        </w:tc>
        <w:tc>
          <w:tcPr>
            <w:tcW w:w="1112" w:type="dxa"/>
          </w:tcPr>
          <w:p w14:paraId="20D58FBE" w14:textId="1BE20CD0"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19</w:t>
            </w:r>
            <w:r w:rsidR="000654F0" w:rsidRPr="00712B86">
              <w:rPr>
                <w:rFonts w:asciiTheme="majorHAnsi" w:eastAsiaTheme="majorEastAsia" w:hAnsiTheme="majorHAnsi" w:cstheme="majorBidi"/>
              </w:rPr>
              <w:t xml:space="preserve"> Sep 21</w:t>
            </w:r>
          </w:p>
        </w:tc>
        <w:tc>
          <w:tcPr>
            <w:tcW w:w="1285" w:type="dxa"/>
          </w:tcPr>
          <w:p w14:paraId="3BF833F5" w14:textId="396F94CC"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8873D4" w:rsidRPr="00712B86">
              <w:rPr>
                <w:rFonts w:asciiTheme="majorHAnsi" w:eastAsiaTheme="majorEastAsia" w:hAnsiTheme="majorHAnsi" w:cstheme="majorBidi"/>
              </w:rPr>
              <w:t>5</w:t>
            </w:r>
            <w:r w:rsidRPr="00712B86">
              <w:rPr>
                <w:rFonts w:asciiTheme="majorHAnsi" w:eastAsiaTheme="majorEastAsia" w:hAnsiTheme="majorHAnsi" w:cstheme="majorBidi"/>
              </w:rPr>
              <w:t xml:space="preserve"> Sep 21</w:t>
            </w:r>
          </w:p>
        </w:tc>
        <w:tc>
          <w:tcPr>
            <w:tcW w:w="5506" w:type="dxa"/>
          </w:tcPr>
          <w:p w14:paraId="3BEDFFDE" w14:textId="1B2D5411"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1C0D4D" w:rsidRPr="00712B86">
              <w:rPr>
                <w:rFonts w:asciiTheme="majorHAnsi" w:eastAsiaTheme="majorEastAsia" w:hAnsiTheme="majorHAnsi" w:cstheme="majorBidi"/>
              </w:rPr>
              <w:t>develop,</w:t>
            </w:r>
            <w:r w:rsidR="00B31019" w:rsidRPr="00712B86">
              <w:rPr>
                <w:rFonts w:asciiTheme="majorHAnsi" w:eastAsiaTheme="majorEastAsia" w:hAnsiTheme="majorHAnsi" w:cstheme="majorBidi"/>
              </w:rPr>
              <w:t xml:space="preserve"> testing, debugging </w:t>
            </w:r>
            <w:r w:rsidRPr="00712B86">
              <w:rPr>
                <w:rFonts w:asciiTheme="majorHAnsi" w:eastAsiaTheme="majorEastAsia" w:hAnsiTheme="majorHAnsi" w:cstheme="majorBidi"/>
              </w:rPr>
              <w:t xml:space="preserve">added cluster: </w:t>
            </w:r>
            <w:proofErr w:type="spellStart"/>
            <w:r w:rsidRPr="00712B86">
              <w:rPr>
                <w:rFonts w:asciiTheme="majorHAnsi" w:eastAsiaTheme="majorEastAsia" w:hAnsiTheme="majorHAnsi" w:cstheme="majorBidi"/>
              </w:rPr>
              <w:t>KMeans</w:t>
            </w:r>
            <w:proofErr w:type="spellEnd"/>
            <w:r w:rsidR="004C280B" w:rsidRPr="00712B86">
              <w:rPr>
                <w:rFonts w:asciiTheme="majorHAnsi" w:eastAsiaTheme="majorEastAsia" w:hAnsiTheme="majorHAnsi" w:cstheme="majorBidi"/>
              </w:rPr>
              <w:t>, placed in the title ‘scatter plot’, debugging</w:t>
            </w:r>
          </w:p>
        </w:tc>
      </w:tr>
      <w:tr w:rsidR="000654F0" w:rsidRPr="00712B86" w14:paraId="22BAAAEA" w14:textId="77777777" w:rsidTr="004845C4">
        <w:tc>
          <w:tcPr>
            <w:tcW w:w="1113" w:type="dxa"/>
          </w:tcPr>
          <w:p w14:paraId="55836074"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12</w:t>
            </w:r>
          </w:p>
        </w:tc>
        <w:tc>
          <w:tcPr>
            <w:tcW w:w="1112" w:type="dxa"/>
          </w:tcPr>
          <w:p w14:paraId="2C1831EF" w14:textId="25FBB9F9"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26</w:t>
            </w:r>
            <w:r w:rsidR="000654F0" w:rsidRPr="00712B86">
              <w:rPr>
                <w:rFonts w:asciiTheme="majorHAnsi" w:eastAsiaTheme="majorEastAsia" w:hAnsiTheme="majorHAnsi" w:cstheme="majorBidi"/>
              </w:rPr>
              <w:t xml:space="preserve"> Sep 21</w:t>
            </w:r>
          </w:p>
        </w:tc>
        <w:tc>
          <w:tcPr>
            <w:tcW w:w="1285" w:type="dxa"/>
          </w:tcPr>
          <w:p w14:paraId="374077F7" w14:textId="4D6E14D7" w:rsidR="000654F0" w:rsidRPr="00712B86" w:rsidRDefault="008873D4"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0654F0" w:rsidRPr="00712B86">
              <w:rPr>
                <w:rFonts w:asciiTheme="majorHAnsi" w:eastAsiaTheme="majorEastAsia" w:hAnsiTheme="majorHAnsi" w:cstheme="majorBidi"/>
              </w:rPr>
              <w:t xml:space="preserve"> Oct 21</w:t>
            </w:r>
          </w:p>
        </w:tc>
        <w:tc>
          <w:tcPr>
            <w:tcW w:w="5506" w:type="dxa"/>
          </w:tcPr>
          <w:p w14:paraId="3F4705EA" w14:textId="44A59BD8"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w:t>
            </w:r>
            <w:r w:rsidR="004C280B" w:rsidRPr="00712B86">
              <w:rPr>
                <w:rFonts w:asciiTheme="majorHAnsi" w:eastAsiaTheme="majorEastAsia" w:hAnsiTheme="majorHAnsi" w:cstheme="majorBidi"/>
              </w:rPr>
              <w:t>,</w:t>
            </w:r>
            <w:r w:rsidRPr="00712B86">
              <w:rPr>
                <w:rFonts w:asciiTheme="majorHAnsi" w:eastAsiaTheme="majorEastAsia" w:hAnsiTheme="majorHAnsi" w:cstheme="majorBidi"/>
              </w:rPr>
              <w:t xml:space="preserve"> </w:t>
            </w:r>
            <w:r w:rsidR="001C0D4D" w:rsidRPr="00712B86">
              <w:rPr>
                <w:rFonts w:asciiTheme="majorHAnsi" w:eastAsiaTheme="majorEastAsia" w:hAnsiTheme="majorHAnsi" w:cstheme="majorBidi"/>
              </w:rPr>
              <w:t>develop</w:t>
            </w:r>
            <w:r w:rsidR="00B31019" w:rsidRPr="00712B86">
              <w:rPr>
                <w:rFonts w:asciiTheme="majorHAnsi" w:eastAsiaTheme="majorEastAsia" w:hAnsiTheme="majorHAnsi" w:cstheme="majorBidi"/>
              </w:rPr>
              <w:t>, testing, debugging</w:t>
            </w:r>
            <w:r w:rsidR="001C0D4D" w:rsidRPr="00712B86">
              <w:rPr>
                <w:rFonts w:asciiTheme="majorHAnsi" w:eastAsiaTheme="majorEastAsia" w:hAnsiTheme="majorHAnsi" w:cstheme="majorBidi"/>
              </w:rPr>
              <w:t xml:space="preserve"> </w:t>
            </w:r>
            <w:r w:rsidR="004C280B" w:rsidRPr="00712B86">
              <w:rPr>
                <w:rFonts w:asciiTheme="majorHAnsi" w:eastAsiaTheme="majorEastAsia" w:hAnsiTheme="majorHAnsi" w:cstheme="majorBidi"/>
              </w:rPr>
              <w:t>cluster: Agglomerative, debugging</w:t>
            </w:r>
            <w:r w:rsidR="002449D3" w:rsidRPr="00712B86">
              <w:rPr>
                <w:rFonts w:asciiTheme="majorHAnsi" w:eastAsiaTheme="majorEastAsia" w:hAnsiTheme="majorHAnsi" w:cstheme="majorBidi"/>
              </w:rPr>
              <w:t xml:space="preserve">, enhance to </w:t>
            </w:r>
            <w:r w:rsidR="00A03754" w:rsidRPr="00712B86">
              <w:rPr>
                <w:rFonts w:asciiTheme="majorHAnsi" w:eastAsiaTheme="majorEastAsia" w:hAnsiTheme="majorHAnsi" w:cstheme="majorBidi"/>
              </w:rPr>
              <w:t>point to different input files</w:t>
            </w:r>
            <w:r w:rsidR="003F1EB8" w:rsidRPr="00712B86">
              <w:rPr>
                <w:rFonts w:asciiTheme="majorHAnsi" w:eastAsiaTheme="majorEastAsia" w:hAnsiTheme="majorHAnsi" w:cstheme="majorBidi"/>
              </w:rPr>
              <w:t>, ppt presentation</w:t>
            </w:r>
            <w:r w:rsidR="00963BF3" w:rsidRPr="00712B86">
              <w:rPr>
                <w:rFonts w:asciiTheme="majorHAnsi" w:eastAsiaTheme="majorEastAsia" w:hAnsiTheme="majorHAnsi" w:cstheme="majorBidi"/>
              </w:rPr>
              <w:t xml:space="preserve">, added </w:t>
            </w:r>
            <w:proofErr w:type="spellStart"/>
            <w:r w:rsidR="00963BF3" w:rsidRPr="00712B86">
              <w:rPr>
                <w:rFonts w:asciiTheme="majorHAnsi" w:eastAsiaTheme="majorEastAsia" w:hAnsiTheme="majorHAnsi" w:cstheme="majorBidi"/>
              </w:rPr>
              <w:t>plot_</w:t>
            </w:r>
            <w:proofErr w:type="gramStart"/>
            <w:r w:rsidR="00963BF3" w:rsidRPr="00712B86">
              <w:rPr>
                <w:rFonts w:asciiTheme="majorHAnsi" w:eastAsiaTheme="majorEastAsia" w:hAnsiTheme="majorHAnsi" w:cstheme="majorBidi"/>
              </w:rPr>
              <w:t>dendograph</w:t>
            </w:r>
            <w:proofErr w:type="spellEnd"/>
            <w:r w:rsidR="00963BF3" w:rsidRPr="00712B86">
              <w:rPr>
                <w:rFonts w:asciiTheme="majorHAnsi" w:eastAsiaTheme="majorEastAsia" w:hAnsiTheme="majorHAnsi" w:cstheme="majorBidi"/>
              </w:rPr>
              <w:t>(</w:t>
            </w:r>
            <w:proofErr w:type="gramEnd"/>
            <w:r w:rsidR="00963BF3" w:rsidRPr="00712B86">
              <w:rPr>
                <w:rFonts w:asciiTheme="majorHAnsi" w:eastAsiaTheme="majorEastAsia" w:hAnsiTheme="majorHAnsi" w:cstheme="majorBidi"/>
              </w:rPr>
              <w:t>)</w:t>
            </w:r>
          </w:p>
        </w:tc>
      </w:tr>
      <w:bookmarkEnd w:id="10"/>
      <w:bookmarkEnd w:id="12"/>
      <w:bookmarkEnd w:id="13"/>
      <w:tr w:rsidR="000654F0" w:rsidRPr="00712B86" w14:paraId="70AC9D78" w14:textId="77777777" w:rsidTr="004845C4">
        <w:tc>
          <w:tcPr>
            <w:tcW w:w="1113" w:type="dxa"/>
          </w:tcPr>
          <w:p w14:paraId="6E3BA2BB"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13</w:t>
            </w:r>
          </w:p>
        </w:tc>
        <w:tc>
          <w:tcPr>
            <w:tcW w:w="1112" w:type="dxa"/>
          </w:tcPr>
          <w:p w14:paraId="00DEC3F8" w14:textId="42CC9628" w:rsidR="000654F0" w:rsidRPr="00712B86" w:rsidRDefault="003F1EB8" w:rsidP="004845C4">
            <w:pPr>
              <w:jc w:val="center"/>
              <w:rPr>
                <w:rFonts w:asciiTheme="majorHAnsi" w:eastAsiaTheme="majorEastAsia" w:hAnsiTheme="majorHAnsi" w:cstheme="majorBidi"/>
              </w:rPr>
            </w:pPr>
            <w:r w:rsidRPr="00712B86">
              <w:rPr>
                <w:rFonts w:asciiTheme="majorHAnsi" w:eastAsiaTheme="majorEastAsia" w:hAnsiTheme="majorHAnsi" w:cstheme="majorBidi"/>
              </w:rPr>
              <w:t>3</w:t>
            </w:r>
            <w:r w:rsidR="000654F0" w:rsidRPr="00712B86">
              <w:rPr>
                <w:rFonts w:asciiTheme="majorHAnsi" w:eastAsiaTheme="majorEastAsia" w:hAnsiTheme="majorHAnsi" w:cstheme="majorBidi"/>
              </w:rPr>
              <w:t xml:space="preserve"> Oct 21</w:t>
            </w:r>
          </w:p>
        </w:tc>
        <w:tc>
          <w:tcPr>
            <w:tcW w:w="1285" w:type="dxa"/>
          </w:tcPr>
          <w:p w14:paraId="7D10A116" w14:textId="235DB7F4" w:rsidR="000654F0" w:rsidRPr="00712B86" w:rsidRDefault="003F1EB8" w:rsidP="004845C4">
            <w:pPr>
              <w:jc w:val="center"/>
              <w:rPr>
                <w:rFonts w:asciiTheme="majorHAnsi" w:eastAsiaTheme="majorEastAsia" w:hAnsiTheme="majorHAnsi" w:cstheme="majorBidi"/>
              </w:rPr>
            </w:pPr>
            <w:r w:rsidRPr="00712B86">
              <w:rPr>
                <w:rFonts w:asciiTheme="majorHAnsi" w:eastAsiaTheme="majorEastAsia" w:hAnsiTheme="majorHAnsi" w:cstheme="majorBidi"/>
              </w:rPr>
              <w:t>9</w:t>
            </w:r>
            <w:r w:rsidR="000654F0" w:rsidRPr="00712B86">
              <w:rPr>
                <w:rFonts w:asciiTheme="majorHAnsi" w:eastAsiaTheme="majorEastAsia" w:hAnsiTheme="majorHAnsi" w:cstheme="majorBidi"/>
              </w:rPr>
              <w:t xml:space="preserve"> Oct 21</w:t>
            </w:r>
          </w:p>
        </w:tc>
        <w:tc>
          <w:tcPr>
            <w:tcW w:w="5506" w:type="dxa"/>
          </w:tcPr>
          <w:p w14:paraId="0200B857" w14:textId="74CF4849"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963BF3" w:rsidRPr="00712B86">
              <w:rPr>
                <w:rFonts w:asciiTheme="majorHAnsi" w:eastAsiaTheme="majorEastAsia" w:hAnsiTheme="majorHAnsi" w:cstheme="majorBidi"/>
              </w:rPr>
              <w:t xml:space="preserve">develop, testing, debugging </w:t>
            </w:r>
            <w:r w:rsidRPr="00712B86">
              <w:rPr>
                <w:rFonts w:asciiTheme="majorHAnsi" w:eastAsiaTheme="majorEastAsia" w:hAnsiTheme="majorHAnsi" w:cstheme="majorBidi"/>
              </w:rPr>
              <w:t>cluster</w:t>
            </w:r>
            <w:r w:rsidR="00963BF3" w:rsidRPr="00712B86">
              <w:rPr>
                <w:rFonts w:asciiTheme="majorHAnsi" w:eastAsiaTheme="majorEastAsia" w:hAnsiTheme="majorHAnsi" w:cstheme="majorBidi"/>
              </w:rPr>
              <w:t xml:space="preserve">: </w:t>
            </w:r>
            <w:proofErr w:type="spellStart"/>
            <w:r w:rsidR="00963BF3" w:rsidRPr="00712B86">
              <w:rPr>
                <w:rFonts w:asciiTheme="majorHAnsi" w:eastAsiaTheme="majorEastAsia" w:hAnsiTheme="majorHAnsi" w:cstheme="majorBidi"/>
              </w:rPr>
              <w:t>MiniBatchKMeans</w:t>
            </w:r>
            <w:proofErr w:type="spellEnd"/>
            <w:r w:rsidR="00963BF3" w:rsidRPr="00712B86">
              <w:rPr>
                <w:rFonts w:asciiTheme="majorHAnsi" w:eastAsiaTheme="majorEastAsia" w:hAnsiTheme="majorHAnsi" w:cstheme="majorBidi"/>
              </w:rPr>
              <w:t xml:space="preserve">, DBSCAN </w:t>
            </w:r>
          </w:p>
        </w:tc>
      </w:tr>
      <w:tr w:rsidR="000654F0" w:rsidRPr="00712B86" w14:paraId="3871296C" w14:textId="77777777" w:rsidTr="004845C4">
        <w:tc>
          <w:tcPr>
            <w:tcW w:w="1113" w:type="dxa"/>
          </w:tcPr>
          <w:p w14:paraId="292209D2"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14</w:t>
            </w:r>
          </w:p>
        </w:tc>
        <w:tc>
          <w:tcPr>
            <w:tcW w:w="1112" w:type="dxa"/>
          </w:tcPr>
          <w:p w14:paraId="19DF8632" w14:textId="4E22A101"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3F1EB8" w:rsidRPr="00712B86">
              <w:rPr>
                <w:rFonts w:asciiTheme="majorHAnsi" w:eastAsiaTheme="majorEastAsia" w:hAnsiTheme="majorHAnsi" w:cstheme="majorBidi"/>
              </w:rPr>
              <w:t>0</w:t>
            </w:r>
            <w:r w:rsidRPr="00712B86">
              <w:rPr>
                <w:rFonts w:asciiTheme="majorHAnsi" w:eastAsiaTheme="majorEastAsia" w:hAnsiTheme="majorHAnsi" w:cstheme="majorBidi"/>
              </w:rPr>
              <w:t xml:space="preserve"> Oct 21</w:t>
            </w:r>
          </w:p>
        </w:tc>
        <w:tc>
          <w:tcPr>
            <w:tcW w:w="1285" w:type="dxa"/>
          </w:tcPr>
          <w:p w14:paraId="2F2BFBE4" w14:textId="65C6E6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w:t>
            </w:r>
            <w:r w:rsidR="003F1EB8" w:rsidRPr="00712B86">
              <w:rPr>
                <w:rFonts w:asciiTheme="majorHAnsi" w:eastAsiaTheme="majorEastAsia" w:hAnsiTheme="majorHAnsi" w:cstheme="majorBidi"/>
              </w:rPr>
              <w:t>6</w:t>
            </w:r>
            <w:r w:rsidRPr="00712B86">
              <w:rPr>
                <w:rFonts w:asciiTheme="majorHAnsi" w:eastAsiaTheme="majorEastAsia" w:hAnsiTheme="majorHAnsi" w:cstheme="majorBidi"/>
              </w:rPr>
              <w:t xml:space="preserve"> Oct 21</w:t>
            </w:r>
          </w:p>
        </w:tc>
        <w:tc>
          <w:tcPr>
            <w:tcW w:w="5506" w:type="dxa"/>
          </w:tcPr>
          <w:p w14:paraId="456B177E" w14:textId="4E487EE4" w:rsidR="000654F0" w:rsidRPr="00712B86" w:rsidRDefault="0089425D"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t>
            </w:r>
          </w:p>
        </w:tc>
      </w:tr>
      <w:tr w:rsidR="000654F0" w:rsidRPr="00712B86" w14:paraId="62A2C9DE" w14:textId="77777777" w:rsidTr="004845C4">
        <w:tc>
          <w:tcPr>
            <w:tcW w:w="1113" w:type="dxa"/>
          </w:tcPr>
          <w:p w14:paraId="684ED63E"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15</w:t>
            </w:r>
          </w:p>
        </w:tc>
        <w:tc>
          <w:tcPr>
            <w:tcW w:w="1112" w:type="dxa"/>
          </w:tcPr>
          <w:p w14:paraId="337E09B3" w14:textId="263B4152" w:rsidR="000654F0" w:rsidRPr="00712B86" w:rsidRDefault="003F1EB8" w:rsidP="004845C4">
            <w:pPr>
              <w:jc w:val="center"/>
              <w:rPr>
                <w:rFonts w:asciiTheme="majorHAnsi" w:eastAsiaTheme="majorEastAsia" w:hAnsiTheme="majorHAnsi" w:cstheme="majorBidi"/>
              </w:rPr>
            </w:pPr>
            <w:r w:rsidRPr="00712B86">
              <w:rPr>
                <w:rFonts w:asciiTheme="majorHAnsi" w:eastAsiaTheme="majorEastAsia" w:hAnsiTheme="majorHAnsi" w:cstheme="majorBidi"/>
              </w:rPr>
              <w:t>17</w:t>
            </w:r>
            <w:r w:rsidR="000654F0" w:rsidRPr="00712B86">
              <w:rPr>
                <w:rFonts w:asciiTheme="majorHAnsi" w:eastAsiaTheme="majorEastAsia" w:hAnsiTheme="majorHAnsi" w:cstheme="majorBidi"/>
              </w:rPr>
              <w:t xml:space="preserve"> Oct 21</w:t>
            </w:r>
          </w:p>
        </w:tc>
        <w:tc>
          <w:tcPr>
            <w:tcW w:w="1285" w:type="dxa"/>
          </w:tcPr>
          <w:p w14:paraId="0546F791" w14:textId="62691C32"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3F1EB8" w:rsidRPr="00712B86">
              <w:rPr>
                <w:rFonts w:asciiTheme="majorHAnsi" w:eastAsiaTheme="majorEastAsia" w:hAnsiTheme="majorHAnsi" w:cstheme="majorBidi"/>
              </w:rPr>
              <w:t>3</w:t>
            </w:r>
            <w:r w:rsidRPr="00712B86">
              <w:rPr>
                <w:rFonts w:asciiTheme="majorHAnsi" w:eastAsiaTheme="majorEastAsia" w:hAnsiTheme="majorHAnsi" w:cstheme="majorBidi"/>
              </w:rPr>
              <w:t xml:space="preserve"> Oct 21</w:t>
            </w:r>
          </w:p>
        </w:tc>
        <w:tc>
          <w:tcPr>
            <w:tcW w:w="5506" w:type="dxa"/>
          </w:tcPr>
          <w:p w14:paraId="0E94197F" w14:textId="328D385C"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89425D" w:rsidRPr="00712B86">
              <w:rPr>
                <w:rFonts w:asciiTheme="majorHAnsi" w:eastAsiaTheme="majorEastAsia" w:hAnsiTheme="majorHAnsi" w:cstheme="majorBidi"/>
              </w:rPr>
              <w:t xml:space="preserve">develop, testing, debugging </w:t>
            </w:r>
            <w:r w:rsidRPr="00712B86">
              <w:rPr>
                <w:rFonts w:asciiTheme="majorHAnsi" w:eastAsiaTheme="majorEastAsia" w:hAnsiTheme="majorHAnsi" w:cstheme="majorBidi"/>
              </w:rPr>
              <w:t>rules</w:t>
            </w:r>
            <w:r w:rsidR="0089425D" w:rsidRPr="00712B86">
              <w:rPr>
                <w:rFonts w:asciiTheme="majorHAnsi" w:eastAsiaTheme="majorEastAsia" w:hAnsiTheme="majorHAnsi" w:cstheme="majorBidi"/>
              </w:rPr>
              <w:t>: APRIORI, ECLAT</w:t>
            </w:r>
          </w:p>
        </w:tc>
      </w:tr>
      <w:tr w:rsidR="000654F0" w:rsidRPr="00712B86" w14:paraId="73129C83" w14:textId="77777777" w:rsidTr="004845C4">
        <w:tc>
          <w:tcPr>
            <w:tcW w:w="1113" w:type="dxa"/>
          </w:tcPr>
          <w:p w14:paraId="1A273459" w14:textId="77777777"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Week 16</w:t>
            </w:r>
          </w:p>
        </w:tc>
        <w:tc>
          <w:tcPr>
            <w:tcW w:w="1112" w:type="dxa"/>
          </w:tcPr>
          <w:p w14:paraId="6D1006FB" w14:textId="6CB4836E" w:rsidR="000654F0" w:rsidRPr="00712B86" w:rsidRDefault="000654F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2</w:t>
            </w:r>
            <w:r w:rsidR="003F1EB8" w:rsidRPr="00712B86">
              <w:rPr>
                <w:rFonts w:asciiTheme="majorHAnsi" w:eastAsiaTheme="majorEastAsia" w:hAnsiTheme="majorHAnsi" w:cstheme="majorBidi"/>
              </w:rPr>
              <w:t>4</w:t>
            </w:r>
            <w:r w:rsidRPr="00712B86">
              <w:rPr>
                <w:rFonts w:asciiTheme="majorHAnsi" w:eastAsiaTheme="majorEastAsia" w:hAnsiTheme="majorHAnsi" w:cstheme="majorBidi"/>
              </w:rPr>
              <w:t xml:space="preserve"> Oct 21</w:t>
            </w:r>
          </w:p>
        </w:tc>
        <w:tc>
          <w:tcPr>
            <w:tcW w:w="1285" w:type="dxa"/>
          </w:tcPr>
          <w:p w14:paraId="1AE8C46C" w14:textId="7306D18D" w:rsidR="000654F0" w:rsidRPr="00712B86" w:rsidRDefault="003F1EB8" w:rsidP="004845C4">
            <w:pPr>
              <w:jc w:val="center"/>
              <w:rPr>
                <w:rFonts w:asciiTheme="majorHAnsi" w:eastAsiaTheme="majorEastAsia" w:hAnsiTheme="majorHAnsi" w:cstheme="majorBidi"/>
              </w:rPr>
            </w:pPr>
            <w:r w:rsidRPr="00712B86">
              <w:rPr>
                <w:rFonts w:asciiTheme="majorHAnsi" w:eastAsiaTheme="majorEastAsia" w:hAnsiTheme="majorHAnsi" w:cstheme="majorBidi"/>
              </w:rPr>
              <w:t>30</w:t>
            </w:r>
            <w:r w:rsidR="000654F0" w:rsidRPr="00712B86">
              <w:rPr>
                <w:rFonts w:asciiTheme="majorHAnsi" w:eastAsiaTheme="majorEastAsia" w:hAnsiTheme="majorHAnsi" w:cstheme="majorBidi"/>
              </w:rPr>
              <w:t xml:space="preserve"> Oct 21</w:t>
            </w:r>
          </w:p>
        </w:tc>
        <w:tc>
          <w:tcPr>
            <w:tcW w:w="5506" w:type="dxa"/>
          </w:tcPr>
          <w:p w14:paraId="7E667A72" w14:textId="5C01CDA6" w:rsidR="000654F0" w:rsidRPr="00712B86" w:rsidRDefault="00A87045" w:rsidP="004845C4">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 develop, testing, debugging sampling:</w:t>
            </w:r>
          </w:p>
          <w:p w14:paraId="6EC412D0" w14:textId="36403CC5" w:rsidR="00A87045" w:rsidRPr="00712B86" w:rsidRDefault="006C1B80" w:rsidP="004845C4">
            <w:pPr>
              <w:jc w:val="center"/>
              <w:rPr>
                <w:rFonts w:asciiTheme="majorHAnsi" w:eastAsiaTheme="majorEastAsia" w:hAnsiTheme="majorHAnsi" w:cstheme="majorBidi"/>
              </w:rPr>
            </w:pPr>
            <w:r w:rsidRPr="00712B86">
              <w:rPr>
                <w:rFonts w:asciiTheme="majorHAnsi" w:eastAsiaTheme="majorEastAsia" w:hAnsiTheme="majorHAnsi" w:cstheme="majorBidi"/>
              </w:rPr>
              <w:t>UCB. Thompson Sampling</w:t>
            </w:r>
          </w:p>
        </w:tc>
      </w:tr>
      <w:tr w:rsidR="001662CE" w:rsidRPr="00712B86" w14:paraId="4B9615FD" w14:textId="77777777" w:rsidTr="004845C4">
        <w:tc>
          <w:tcPr>
            <w:tcW w:w="1113" w:type="dxa"/>
          </w:tcPr>
          <w:p w14:paraId="770D337E" w14:textId="73752849" w:rsidR="001662CE" w:rsidRPr="00712B86" w:rsidRDefault="001662CE" w:rsidP="001662CE">
            <w:pPr>
              <w:jc w:val="center"/>
              <w:rPr>
                <w:rFonts w:asciiTheme="majorHAnsi" w:eastAsiaTheme="majorEastAsia" w:hAnsiTheme="majorHAnsi" w:cstheme="majorBidi"/>
              </w:rPr>
            </w:pPr>
            <w:r w:rsidRPr="00712B86">
              <w:rPr>
                <w:rFonts w:asciiTheme="majorHAnsi" w:eastAsiaTheme="majorEastAsia" w:hAnsiTheme="majorHAnsi" w:cstheme="majorBidi"/>
              </w:rPr>
              <w:t>Week 17</w:t>
            </w:r>
          </w:p>
        </w:tc>
        <w:tc>
          <w:tcPr>
            <w:tcW w:w="1112" w:type="dxa"/>
          </w:tcPr>
          <w:p w14:paraId="507D702B" w14:textId="55628706" w:rsidR="001662CE" w:rsidRPr="00712B86" w:rsidRDefault="001662CE" w:rsidP="001662CE">
            <w:pPr>
              <w:jc w:val="center"/>
              <w:rPr>
                <w:rFonts w:asciiTheme="majorHAnsi" w:eastAsiaTheme="majorEastAsia" w:hAnsiTheme="majorHAnsi" w:cstheme="majorBidi"/>
              </w:rPr>
            </w:pPr>
            <w:r w:rsidRPr="00712B86">
              <w:rPr>
                <w:rFonts w:asciiTheme="majorHAnsi" w:eastAsiaTheme="majorEastAsia" w:hAnsiTheme="majorHAnsi" w:cstheme="majorBidi"/>
              </w:rPr>
              <w:t>1 Nov 21</w:t>
            </w:r>
          </w:p>
        </w:tc>
        <w:tc>
          <w:tcPr>
            <w:tcW w:w="1285" w:type="dxa"/>
          </w:tcPr>
          <w:p w14:paraId="77450426" w14:textId="105373B9" w:rsidR="001662CE" w:rsidRPr="00712B86" w:rsidRDefault="001662CE" w:rsidP="001662CE">
            <w:pPr>
              <w:jc w:val="center"/>
              <w:rPr>
                <w:rFonts w:asciiTheme="majorHAnsi" w:eastAsiaTheme="majorEastAsia" w:hAnsiTheme="majorHAnsi" w:cstheme="majorBidi"/>
              </w:rPr>
            </w:pPr>
            <w:r w:rsidRPr="00712B86">
              <w:rPr>
                <w:rFonts w:asciiTheme="majorHAnsi" w:eastAsiaTheme="majorEastAsia" w:hAnsiTheme="majorHAnsi" w:cstheme="majorBidi"/>
              </w:rPr>
              <w:t>7 Nov 21</w:t>
            </w:r>
          </w:p>
        </w:tc>
        <w:tc>
          <w:tcPr>
            <w:tcW w:w="5506" w:type="dxa"/>
          </w:tcPr>
          <w:p w14:paraId="2DBD208A" w14:textId="73B32D47" w:rsidR="001662CE" w:rsidRPr="00712B86" w:rsidRDefault="001662CE" w:rsidP="008D01A7">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 develop, testing, debugging natural language processing</w:t>
            </w:r>
            <w:r w:rsidR="008D01A7" w:rsidRPr="00712B86">
              <w:rPr>
                <w:rFonts w:asciiTheme="majorHAnsi" w:eastAsiaTheme="majorEastAsia" w:hAnsiTheme="majorHAnsi" w:cstheme="majorBidi"/>
              </w:rPr>
              <w:t xml:space="preserve">: </w:t>
            </w:r>
            <w:r w:rsidRPr="00712B86">
              <w:rPr>
                <w:rFonts w:asciiTheme="majorHAnsi" w:eastAsiaTheme="majorEastAsia" w:hAnsiTheme="majorHAnsi" w:cstheme="majorBidi"/>
              </w:rPr>
              <w:t>Porter Stemmer</w:t>
            </w:r>
          </w:p>
        </w:tc>
      </w:tr>
      <w:tr w:rsidR="008D01A7" w:rsidRPr="00712B86" w14:paraId="6AFBC5CB" w14:textId="77777777" w:rsidTr="004845C4">
        <w:tc>
          <w:tcPr>
            <w:tcW w:w="1113" w:type="dxa"/>
          </w:tcPr>
          <w:p w14:paraId="49E15A5A" w14:textId="5E4A628C"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lastRenderedPageBreak/>
              <w:t>Week Summer</w:t>
            </w:r>
          </w:p>
        </w:tc>
        <w:tc>
          <w:tcPr>
            <w:tcW w:w="1112" w:type="dxa"/>
          </w:tcPr>
          <w:p w14:paraId="65541139" w14:textId="0C711D4A"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8 Nov 21</w:t>
            </w:r>
          </w:p>
        </w:tc>
        <w:tc>
          <w:tcPr>
            <w:tcW w:w="1285" w:type="dxa"/>
          </w:tcPr>
          <w:p w14:paraId="6525B270" w14:textId="1DAAE075"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14 Nov 21</w:t>
            </w:r>
          </w:p>
        </w:tc>
        <w:tc>
          <w:tcPr>
            <w:tcW w:w="5506" w:type="dxa"/>
          </w:tcPr>
          <w:p w14:paraId="723B60C1" w14:textId="07D28F9F"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 develop, testing, debugging neural network: ANN</w:t>
            </w:r>
          </w:p>
        </w:tc>
      </w:tr>
      <w:tr w:rsidR="008D01A7" w:rsidRPr="00712B86" w14:paraId="345216EE" w14:textId="77777777" w:rsidTr="004845C4">
        <w:tc>
          <w:tcPr>
            <w:tcW w:w="1113" w:type="dxa"/>
          </w:tcPr>
          <w:p w14:paraId="2564E466" w14:textId="150B6810" w:rsidR="00A2586E" w:rsidRPr="00712B86" w:rsidRDefault="00A2586E"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Summer/</w:t>
            </w:r>
          </w:p>
          <w:p w14:paraId="2C0B3D9C" w14:textId="2290BB0F"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18</w:t>
            </w:r>
          </w:p>
        </w:tc>
        <w:tc>
          <w:tcPr>
            <w:tcW w:w="1112" w:type="dxa"/>
          </w:tcPr>
          <w:p w14:paraId="389353B5" w14:textId="65073435" w:rsidR="00A2586E" w:rsidRPr="00712B86" w:rsidRDefault="00AC319B"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22 Jan 22</w:t>
            </w:r>
          </w:p>
          <w:p w14:paraId="0583AE08" w14:textId="606AB6A9" w:rsidR="00A2586E" w:rsidRPr="00712B86" w:rsidRDefault="00AC319B"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t>
            </w:r>
          </w:p>
          <w:p w14:paraId="4647526D" w14:textId="06FF26E4"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27 Feb 22</w:t>
            </w:r>
          </w:p>
        </w:tc>
        <w:tc>
          <w:tcPr>
            <w:tcW w:w="1285" w:type="dxa"/>
          </w:tcPr>
          <w:p w14:paraId="5CF1EF9A" w14:textId="4680C50A" w:rsidR="00A2586E" w:rsidRPr="00712B86" w:rsidRDefault="00AC319B"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11 Feb 22</w:t>
            </w:r>
          </w:p>
          <w:p w14:paraId="345AB5DE" w14:textId="5513DAA9" w:rsidR="00A2586E" w:rsidRPr="00712B86" w:rsidRDefault="00AC319B"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t>
            </w:r>
          </w:p>
          <w:p w14:paraId="393207C0" w14:textId="4881BDC9"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5 Mar 22</w:t>
            </w:r>
          </w:p>
        </w:tc>
        <w:tc>
          <w:tcPr>
            <w:tcW w:w="5506" w:type="dxa"/>
          </w:tcPr>
          <w:p w14:paraId="7AA27DE0" w14:textId="5B4E58FB" w:rsidR="00AC319B"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w:t>
            </w:r>
            <w:r w:rsidR="00AC319B" w:rsidRPr="00712B86">
              <w:rPr>
                <w:rFonts w:asciiTheme="majorHAnsi" w:eastAsiaTheme="majorEastAsia" w:hAnsiTheme="majorHAnsi" w:cstheme="majorBidi"/>
              </w:rPr>
              <w:t xml:space="preserve">develop, testing, debugging neural network: ANN </w:t>
            </w:r>
            <w:r w:rsidRPr="00712B86">
              <w:rPr>
                <w:rFonts w:asciiTheme="majorHAnsi" w:eastAsiaTheme="majorEastAsia" w:hAnsiTheme="majorHAnsi" w:cstheme="majorBidi"/>
              </w:rPr>
              <w:t>neural network</w:t>
            </w:r>
            <w:r w:rsidR="00AC319B" w:rsidRPr="00712B86">
              <w:rPr>
                <w:rFonts w:asciiTheme="majorHAnsi" w:eastAsiaTheme="majorEastAsia" w:hAnsiTheme="majorHAnsi" w:cstheme="majorBidi"/>
              </w:rPr>
              <w:t xml:space="preserve"> – update graph to have </w:t>
            </w:r>
            <w:proofErr w:type="spellStart"/>
            <w:r w:rsidR="00AC319B" w:rsidRPr="00712B86">
              <w:rPr>
                <w:rFonts w:asciiTheme="majorHAnsi" w:eastAsiaTheme="majorEastAsia" w:hAnsiTheme="majorHAnsi" w:cstheme="majorBidi"/>
              </w:rPr>
              <w:t>validate_</w:t>
            </w:r>
            <w:proofErr w:type="gramStart"/>
            <w:r w:rsidR="00AC319B" w:rsidRPr="00712B86">
              <w:rPr>
                <w:rFonts w:asciiTheme="majorHAnsi" w:eastAsiaTheme="majorEastAsia" w:hAnsiTheme="majorHAnsi" w:cstheme="majorBidi"/>
              </w:rPr>
              <w:t>data,confusion</w:t>
            </w:r>
            <w:proofErr w:type="spellEnd"/>
            <w:proofErr w:type="gramEnd"/>
            <w:r w:rsidR="00AC319B" w:rsidRPr="00712B86">
              <w:rPr>
                <w:rFonts w:asciiTheme="majorHAnsi" w:eastAsiaTheme="majorEastAsia" w:hAnsiTheme="majorHAnsi" w:cstheme="majorBidi"/>
              </w:rPr>
              <w:t xml:space="preserve"> matrix for discrete, plot3d for continuous number, added CNN (study and implement as I do) </w:t>
            </w:r>
            <w:r w:rsidRPr="00712B86">
              <w:rPr>
                <w:rFonts w:asciiTheme="majorHAnsi" w:eastAsiaTheme="majorEastAsia" w:hAnsiTheme="majorHAnsi" w:cstheme="majorBidi"/>
              </w:rPr>
              <w:t xml:space="preserve"> </w:t>
            </w:r>
          </w:p>
          <w:p w14:paraId="4F6016A8" w14:textId="76EFD399" w:rsidR="008D01A7" w:rsidRPr="00712B86" w:rsidRDefault="00AC319B"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Updated other files: </w:t>
            </w:r>
            <w:r w:rsidR="008D01A7" w:rsidRPr="00712B86">
              <w:rPr>
                <w:rFonts w:asciiTheme="majorHAnsi" w:eastAsiaTheme="majorEastAsia" w:hAnsiTheme="majorHAnsi" w:cstheme="majorBidi"/>
              </w:rPr>
              <w:t>helper, constant, graphics</w:t>
            </w:r>
          </w:p>
        </w:tc>
      </w:tr>
      <w:tr w:rsidR="008D01A7" w:rsidRPr="00712B86" w14:paraId="1FB537E9" w14:textId="77777777" w:rsidTr="004845C4">
        <w:tc>
          <w:tcPr>
            <w:tcW w:w="1113" w:type="dxa"/>
          </w:tcPr>
          <w:p w14:paraId="4C467184" w14:textId="2BFA400C"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19</w:t>
            </w:r>
          </w:p>
        </w:tc>
        <w:tc>
          <w:tcPr>
            <w:tcW w:w="1112" w:type="dxa"/>
          </w:tcPr>
          <w:p w14:paraId="457DB29D" w14:textId="6C1C82DA"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6 Mar 22</w:t>
            </w:r>
          </w:p>
        </w:tc>
        <w:tc>
          <w:tcPr>
            <w:tcW w:w="1285" w:type="dxa"/>
          </w:tcPr>
          <w:p w14:paraId="023A0CD4" w14:textId="2929D4C0"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12 Mar 22</w:t>
            </w:r>
          </w:p>
        </w:tc>
        <w:tc>
          <w:tcPr>
            <w:tcW w:w="5506" w:type="dxa"/>
          </w:tcPr>
          <w:p w14:paraId="080AC1B0" w14:textId="7F0CBBBF" w:rsidR="008D01A7" w:rsidRPr="00712B86" w:rsidRDefault="003F6C88"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testing, debugging neural network: </w:t>
            </w:r>
            <w:r w:rsidR="00907D18" w:rsidRPr="00712B86">
              <w:rPr>
                <w:rFonts w:asciiTheme="majorHAnsi" w:eastAsiaTheme="majorEastAsia" w:hAnsiTheme="majorHAnsi" w:cstheme="majorBidi"/>
              </w:rPr>
              <w:t xml:space="preserve">loading with language encoding, </w:t>
            </w:r>
            <w:r w:rsidRPr="00712B86">
              <w:rPr>
                <w:rFonts w:asciiTheme="majorHAnsi" w:eastAsiaTheme="majorEastAsia" w:hAnsiTheme="majorHAnsi" w:cstheme="majorBidi"/>
              </w:rPr>
              <w:t>confusion matrix, CNN for natural language processing, and loading to local directory, retest sample tests</w:t>
            </w:r>
            <w:r w:rsidR="007C3F81" w:rsidRPr="00712B86">
              <w:rPr>
                <w:rFonts w:asciiTheme="majorHAnsi" w:eastAsiaTheme="majorEastAsia" w:hAnsiTheme="majorHAnsi" w:cstheme="majorBidi"/>
              </w:rPr>
              <w:t xml:space="preserve">, change </w:t>
            </w:r>
            <w:proofErr w:type="spellStart"/>
            <w:proofErr w:type="gramStart"/>
            <w:r w:rsidR="007C3F81" w:rsidRPr="00712B86">
              <w:rPr>
                <w:rFonts w:asciiTheme="majorHAnsi" w:eastAsiaTheme="majorEastAsia" w:hAnsiTheme="majorHAnsi" w:cstheme="majorBidi"/>
              </w:rPr>
              <w:t>config.json</w:t>
            </w:r>
            <w:proofErr w:type="spellEnd"/>
            <w:proofErr w:type="gramEnd"/>
            <w:r w:rsidR="007C3F81" w:rsidRPr="00712B86">
              <w:rPr>
                <w:rFonts w:asciiTheme="majorHAnsi" w:eastAsiaTheme="majorEastAsia" w:hAnsiTheme="majorHAnsi" w:cstheme="majorBidi"/>
              </w:rPr>
              <w:t xml:space="preserve"> to have base directory</w:t>
            </w:r>
          </w:p>
        </w:tc>
      </w:tr>
      <w:tr w:rsidR="008D01A7" w:rsidRPr="00712B86" w14:paraId="441C073B" w14:textId="77777777" w:rsidTr="004845C4">
        <w:tc>
          <w:tcPr>
            <w:tcW w:w="1113" w:type="dxa"/>
          </w:tcPr>
          <w:p w14:paraId="062EAE3F" w14:textId="301AD1C0"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20</w:t>
            </w:r>
          </w:p>
        </w:tc>
        <w:tc>
          <w:tcPr>
            <w:tcW w:w="1112" w:type="dxa"/>
          </w:tcPr>
          <w:p w14:paraId="47DF4B7D" w14:textId="2A5266BB"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13 Mar 22</w:t>
            </w:r>
          </w:p>
        </w:tc>
        <w:tc>
          <w:tcPr>
            <w:tcW w:w="1285" w:type="dxa"/>
          </w:tcPr>
          <w:p w14:paraId="5C5FDD20" w14:textId="6A66E098"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19 Mar 22</w:t>
            </w:r>
          </w:p>
        </w:tc>
        <w:tc>
          <w:tcPr>
            <w:tcW w:w="5506" w:type="dxa"/>
          </w:tcPr>
          <w:p w14:paraId="64B30D8F" w14:textId="61DCC4D1" w:rsidR="008D01A7" w:rsidRPr="00712B86" w:rsidRDefault="00F46EA3"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testing, debugging neural network: to include y-test and y-prediction in XLSX tab if applicable, updated CNN for one sample based on filename if no y in the XLSX, study RNN – LSTM, added </w:t>
            </w:r>
            <w:proofErr w:type="spellStart"/>
            <w:r w:rsidRPr="00712B86">
              <w:rPr>
                <w:rFonts w:asciiTheme="majorHAnsi" w:eastAsiaTheme="majorEastAsia" w:hAnsiTheme="majorHAnsi" w:cstheme="majorBidi"/>
              </w:rPr>
              <w:t>load_</w:t>
            </w:r>
            <w:proofErr w:type="gramStart"/>
            <w:r w:rsidRPr="00712B86">
              <w:rPr>
                <w:rFonts w:asciiTheme="majorHAnsi" w:eastAsiaTheme="majorEastAsia" w:hAnsiTheme="majorHAnsi" w:cstheme="majorBidi"/>
              </w:rPr>
              <w:t>files</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w:t>
            </w:r>
            <w:proofErr w:type="spellStart"/>
            <w:r w:rsidRPr="00712B86">
              <w:rPr>
                <w:rFonts w:asciiTheme="majorHAnsi" w:eastAsiaTheme="majorEastAsia" w:hAnsiTheme="majorHAnsi" w:cstheme="majorBidi"/>
              </w:rPr>
              <w:t>preprocess_target</w:t>
            </w:r>
            <w:proofErr w:type="spellEnd"/>
            <w:r w:rsidRPr="00712B86">
              <w:rPr>
                <w:rFonts w:asciiTheme="majorHAnsi" w:eastAsiaTheme="majorEastAsia" w:hAnsiTheme="majorHAnsi" w:cstheme="majorBidi"/>
              </w:rPr>
              <w:t>()</w:t>
            </w:r>
          </w:p>
        </w:tc>
      </w:tr>
      <w:tr w:rsidR="008D01A7" w:rsidRPr="00712B86" w14:paraId="24F5FA44" w14:textId="77777777" w:rsidTr="004845C4">
        <w:tc>
          <w:tcPr>
            <w:tcW w:w="1113" w:type="dxa"/>
          </w:tcPr>
          <w:p w14:paraId="024E4BF0" w14:textId="245D2F61"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21</w:t>
            </w:r>
          </w:p>
        </w:tc>
        <w:tc>
          <w:tcPr>
            <w:tcW w:w="1112" w:type="dxa"/>
          </w:tcPr>
          <w:p w14:paraId="10C3E013" w14:textId="30941F57"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20 Mar 22</w:t>
            </w:r>
          </w:p>
        </w:tc>
        <w:tc>
          <w:tcPr>
            <w:tcW w:w="1285" w:type="dxa"/>
          </w:tcPr>
          <w:p w14:paraId="457800FC" w14:textId="623429C7"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26 Mar 22</w:t>
            </w:r>
          </w:p>
        </w:tc>
        <w:tc>
          <w:tcPr>
            <w:tcW w:w="5506" w:type="dxa"/>
          </w:tcPr>
          <w:p w14:paraId="27CAAA5A" w14:textId="52F377DE" w:rsidR="008D01A7" w:rsidRPr="00712B86" w:rsidRDefault="00775099"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testing, debugging neural network: to update RNN – LSTM: updated preprocessor.py: </w:t>
            </w:r>
            <w:proofErr w:type="spellStart"/>
            <w:r w:rsidRPr="00712B86">
              <w:rPr>
                <w:rFonts w:asciiTheme="majorHAnsi" w:eastAsiaTheme="majorEastAsia" w:hAnsiTheme="majorHAnsi" w:cstheme="majorBidi"/>
              </w:rPr>
              <w:t>preprocess_</w:t>
            </w:r>
            <w:proofErr w:type="gramStart"/>
            <w:r w:rsidRPr="00712B86">
              <w:rPr>
                <w:rFonts w:asciiTheme="majorHAnsi" w:eastAsiaTheme="majorEastAsia" w:hAnsiTheme="majorHAnsi" w:cstheme="majorBidi"/>
              </w:rPr>
              <w:t>target</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added </w:t>
            </w:r>
            <w:proofErr w:type="spellStart"/>
            <w:r w:rsidRPr="00712B86">
              <w:rPr>
                <w:rFonts w:asciiTheme="majorHAnsi" w:eastAsiaTheme="majorEastAsia" w:hAnsiTheme="majorHAnsi" w:cstheme="majorBidi"/>
              </w:rPr>
              <w:t>to_dataframe</w:t>
            </w:r>
            <w:proofErr w:type="spellEnd"/>
            <w:r w:rsidRPr="00712B86">
              <w:rPr>
                <w:rFonts w:asciiTheme="majorHAnsi" w:eastAsiaTheme="majorEastAsia" w:hAnsiTheme="majorHAnsi" w:cstheme="majorBidi"/>
              </w:rPr>
              <w:t xml:space="preserve">(), neural.py: added </w:t>
            </w:r>
            <w:proofErr w:type="spellStart"/>
            <w:r w:rsidRPr="00712B86">
              <w:rPr>
                <w:rFonts w:asciiTheme="majorHAnsi" w:eastAsiaTheme="majorEastAsia" w:hAnsiTheme="majorHAnsi" w:cstheme="majorBidi"/>
              </w:rPr>
              <w:t>plot_target</w:t>
            </w:r>
            <w:proofErr w:type="spellEnd"/>
            <w:r w:rsidRPr="00712B86">
              <w:rPr>
                <w:rFonts w:asciiTheme="majorHAnsi" w:eastAsiaTheme="majorEastAsia" w:hAnsiTheme="majorHAnsi" w:cstheme="majorBidi"/>
              </w:rPr>
              <w:t>() and LSTM handling</w:t>
            </w:r>
          </w:p>
        </w:tc>
      </w:tr>
      <w:tr w:rsidR="008D01A7" w:rsidRPr="00712B86" w14:paraId="03F1B1A3" w14:textId="77777777" w:rsidTr="004845C4">
        <w:tc>
          <w:tcPr>
            <w:tcW w:w="1113" w:type="dxa"/>
          </w:tcPr>
          <w:p w14:paraId="0B8EC5B1" w14:textId="6A645F0B"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22</w:t>
            </w:r>
          </w:p>
        </w:tc>
        <w:tc>
          <w:tcPr>
            <w:tcW w:w="1112" w:type="dxa"/>
          </w:tcPr>
          <w:p w14:paraId="7F42D99C" w14:textId="4B221289"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27 Mar 22</w:t>
            </w:r>
          </w:p>
        </w:tc>
        <w:tc>
          <w:tcPr>
            <w:tcW w:w="1285" w:type="dxa"/>
          </w:tcPr>
          <w:p w14:paraId="42A32C5C" w14:textId="07F101E0"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 Apr 22</w:t>
            </w:r>
          </w:p>
        </w:tc>
        <w:tc>
          <w:tcPr>
            <w:tcW w:w="5506" w:type="dxa"/>
          </w:tcPr>
          <w:p w14:paraId="08E9947A" w14:textId="4B0E3E58" w:rsidR="008D01A7" w:rsidRPr="00712B86" w:rsidRDefault="00907CD1" w:rsidP="00907CD1">
            <w:pPr>
              <w:shd w:val="clear" w:color="auto" w:fill="FFFFFF"/>
              <w:jc w:val="center"/>
              <w:rPr>
                <w:rFonts w:ascii="Calibri" w:eastAsia="Times New Roman" w:hAnsi="Calibri" w:cs="Calibri"/>
                <w:color w:val="201F1E"/>
                <w:lang w:val="en-US"/>
              </w:rPr>
            </w:pPr>
            <w:r w:rsidRPr="00712B86">
              <w:rPr>
                <w:rFonts w:ascii="Calibri Light" w:eastAsia="Times New Roman" w:hAnsi="Calibri Light" w:cs="Calibri Light"/>
                <w:color w:val="201F1E"/>
                <w:bdr w:val="none" w:sz="0" w:space="0" w:color="auto" w:frame="1"/>
                <w:shd w:val="clear" w:color="auto" w:fill="FFFFFF"/>
              </w:rPr>
              <w:t xml:space="preserve">Backup, </w:t>
            </w:r>
            <w:r w:rsidR="00F17DF0" w:rsidRPr="00712B86">
              <w:rPr>
                <w:rFonts w:ascii="Calibri Light" w:eastAsia="Times New Roman" w:hAnsi="Calibri Light" w:cs="Calibri Light"/>
                <w:color w:val="201F1E"/>
                <w:bdr w:val="none" w:sz="0" w:space="0" w:color="auto" w:frame="1"/>
                <w:shd w:val="clear" w:color="auto" w:fill="FFFFFF"/>
              </w:rPr>
              <w:t>Reset</w:t>
            </w:r>
            <w:r w:rsidR="00FD62D8" w:rsidRPr="00712B86">
              <w:rPr>
                <w:rFonts w:ascii="Calibri Light" w:eastAsia="Times New Roman" w:hAnsi="Calibri Light" w:cs="Calibri Light"/>
                <w:color w:val="201F1E"/>
                <w:bdr w:val="none" w:sz="0" w:space="0" w:color="auto" w:frame="1"/>
                <w:shd w:val="clear" w:color="auto" w:fill="FFFFFF"/>
              </w:rPr>
              <w:t xml:space="preserve"> / format</w:t>
            </w:r>
            <w:r w:rsidR="00F17DF0" w:rsidRPr="00712B86">
              <w:rPr>
                <w:rFonts w:ascii="Calibri Light" w:eastAsia="Times New Roman" w:hAnsi="Calibri Light" w:cs="Calibri Light"/>
                <w:color w:val="201F1E"/>
                <w:bdr w:val="none" w:sz="0" w:space="0" w:color="auto" w:frame="1"/>
                <w:shd w:val="clear" w:color="auto" w:fill="FFFFFF"/>
              </w:rPr>
              <w:t xml:space="preserve"> PC for 2 days as reset twice still getting high memory </w:t>
            </w:r>
            <w:proofErr w:type="gramStart"/>
            <w:r w:rsidR="00F17DF0" w:rsidRPr="00712B86">
              <w:rPr>
                <w:rFonts w:ascii="Calibri Light" w:eastAsia="Times New Roman" w:hAnsi="Calibri Light" w:cs="Calibri Light"/>
                <w:color w:val="201F1E"/>
                <w:bdr w:val="none" w:sz="0" w:space="0" w:color="auto" w:frame="1"/>
                <w:shd w:val="clear" w:color="auto" w:fill="FFFFFF"/>
              </w:rPr>
              <w:t>usage </w:t>
            </w:r>
            <w:r w:rsidRPr="00712B86">
              <w:rPr>
                <w:rFonts w:ascii="Calibri Light" w:eastAsia="Times New Roman" w:hAnsi="Calibri Light" w:cs="Calibri Light"/>
                <w:color w:val="201F1E"/>
                <w:bdr w:val="none" w:sz="0" w:space="0" w:color="auto" w:frame="1"/>
              </w:rPr>
              <w:t>,</w:t>
            </w:r>
            <w:proofErr w:type="gramEnd"/>
            <w:r w:rsidRPr="00712B86">
              <w:rPr>
                <w:rFonts w:ascii="Calibri Light" w:eastAsia="Times New Roman" w:hAnsi="Calibri Light" w:cs="Calibri Light"/>
                <w:color w:val="201F1E"/>
                <w:bdr w:val="none" w:sz="0" w:space="0" w:color="auto" w:frame="1"/>
              </w:rPr>
              <w:t xml:space="preserve"> </w:t>
            </w:r>
            <w:r w:rsidR="00F17DF0" w:rsidRPr="00712B86">
              <w:rPr>
                <w:rFonts w:ascii="Calibri Light" w:eastAsia="Times New Roman" w:hAnsi="Calibri Light" w:cs="Calibri Light"/>
                <w:color w:val="201F1E"/>
                <w:bdr w:val="none" w:sz="0" w:space="0" w:color="auto" w:frame="1"/>
              </w:rPr>
              <w:t xml:space="preserve">Add/Update document, develop, testing, debugging regression_classification.py as the </w:t>
            </w:r>
            <w:proofErr w:type="spellStart"/>
            <w:r w:rsidR="00F17DF0" w:rsidRPr="00712B86">
              <w:rPr>
                <w:rFonts w:ascii="Calibri Light" w:eastAsia="Times New Roman" w:hAnsi="Calibri Light" w:cs="Calibri Light"/>
                <w:color w:val="201F1E"/>
                <w:bdr w:val="none" w:sz="0" w:space="0" w:color="auto" w:frame="1"/>
              </w:rPr>
              <w:t>ax.plot</w:t>
            </w:r>
            <w:proofErr w:type="spellEnd"/>
            <w:r w:rsidR="00F17DF0" w:rsidRPr="00712B86">
              <w:rPr>
                <w:rFonts w:ascii="Calibri Light" w:eastAsia="Times New Roman" w:hAnsi="Calibri Light" w:cs="Calibri Light"/>
                <w:color w:val="201F1E"/>
                <w:bdr w:val="none" w:sz="0" w:space="0" w:color="auto" w:frame="1"/>
              </w:rPr>
              <w:t xml:space="preserve"> in subplot becomes unavailable so use seaborn instead in my PC</w:t>
            </w:r>
            <w:r w:rsidRPr="00712B86">
              <w:rPr>
                <w:rFonts w:ascii="Calibri Light" w:eastAsia="Times New Roman" w:hAnsi="Calibri Light" w:cs="Calibri Light"/>
                <w:color w:val="201F1E"/>
                <w:bdr w:val="none" w:sz="0" w:space="0" w:color="auto" w:frame="1"/>
              </w:rPr>
              <w:t xml:space="preserve"> by switch server</w:t>
            </w:r>
            <w:r w:rsidR="00F17DF0" w:rsidRPr="00712B86">
              <w:rPr>
                <w:rFonts w:ascii="Calibri Light" w:eastAsia="Times New Roman" w:hAnsi="Calibri Light" w:cs="Calibri Light"/>
                <w:color w:val="201F1E"/>
                <w:bdr w:val="none" w:sz="0" w:space="0" w:color="auto" w:frame="1"/>
              </w:rPr>
              <w:t>; and debugging issues in regression (regression_classification.py) for 2 days; review SOM, added nonsupervised.py for SOM handling today (1 day)</w:t>
            </w:r>
            <w:r w:rsidR="00C71F26" w:rsidRPr="00712B86">
              <w:t> </w:t>
            </w:r>
          </w:p>
        </w:tc>
      </w:tr>
      <w:tr w:rsidR="008D01A7" w:rsidRPr="00712B86" w14:paraId="422CEFB2" w14:textId="77777777" w:rsidTr="004845C4">
        <w:tc>
          <w:tcPr>
            <w:tcW w:w="1113" w:type="dxa"/>
          </w:tcPr>
          <w:p w14:paraId="6A387F39" w14:textId="1FB19E90"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23</w:t>
            </w:r>
          </w:p>
        </w:tc>
        <w:tc>
          <w:tcPr>
            <w:tcW w:w="1112" w:type="dxa"/>
          </w:tcPr>
          <w:p w14:paraId="147592B7" w14:textId="411C649A"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3 Apr 22</w:t>
            </w:r>
          </w:p>
        </w:tc>
        <w:tc>
          <w:tcPr>
            <w:tcW w:w="1285" w:type="dxa"/>
          </w:tcPr>
          <w:p w14:paraId="7D8A2442" w14:textId="7EE263C3"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9 Apr 22</w:t>
            </w:r>
          </w:p>
        </w:tc>
        <w:tc>
          <w:tcPr>
            <w:tcW w:w="5506" w:type="dxa"/>
          </w:tcPr>
          <w:p w14:paraId="379DF781" w14:textId="7776C530"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Add/Update document,</w:t>
            </w:r>
            <w:r w:rsidR="00907CD1" w:rsidRPr="00712B86">
              <w:rPr>
                <w:rFonts w:asciiTheme="majorHAnsi" w:eastAsiaTheme="majorEastAsia" w:hAnsiTheme="majorHAnsi" w:cstheme="majorBidi"/>
              </w:rPr>
              <w:t xml:space="preserve"> develop,</w:t>
            </w:r>
            <w:r w:rsidRPr="00712B86">
              <w:rPr>
                <w:rFonts w:asciiTheme="majorHAnsi" w:eastAsiaTheme="majorEastAsia" w:hAnsiTheme="majorHAnsi" w:cstheme="majorBidi"/>
              </w:rPr>
              <w:t xml:space="preserve"> test for </w:t>
            </w:r>
            <w:r w:rsidR="00FD62D8" w:rsidRPr="00712B86">
              <w:rPr>
                <w:rFonts w:asciiTheme="majorHAnsi" w:eastAsiaTheme="majorEastAsia" w:hAnsiTheme="majorHAnsi" w:cstheme="majorBidi"/>
              </w:rPr>
              <w:t>SOM</w:t>
            </w:r>
            <w:r w:rsidR="00C920E2" w:rsidRPr="00712B86">
              <w:rPr>
                <w:rFonts w:asciiTheme="majorHAnsi" w:eastAsiaTheme="majorEastAsia" w:hAnsiTheme="majorHAnsi" w:cstheme="majorBidi"/>
              </w:rPr>
              <w:t xml:space="preserve"> to include </w:t>
            </w:r>
            <w:proofErr w:type="spellStart"/>
            <w:r w:rsidR="00C920E2" w:rsidRPr="00712B86">
              <w:rPr>
                <w:rFonts w:asciiTheme="majorHAnsi" w:eastAsiaTheme="majorEastAsia" w:hAnsiTheme="majorHAnsi" w:cstheme="majorBidi"/>
              </w:rPr>
              <w:t>summary_stats</w:t>
            </w:r>
            <w:proofErr w:type="spellEnd"/>
            <w:r w:rsidR="00C920E2" w:rsidRPr="00712B86">
              <w:rPr>
                <w:rFonts w:asciiTheme="majorHAnsi" w:eastAsiaTheme="majorEastAsia" w:hAnsiTheme="majorHAnsi" w:cstheme="majorBidi"/>
              </w:rPr>
              <w:t>, plot of confusion matrix, scatter</w:t>
            </w:r>
          </w:p>
        </w:tc>
      </w:tr>
      <w:tr w:rsidR="008D01A7" w:rsidRPr="00712B86" w14:paraId="48DD6929" w14:textId="77777777" w:rsidTr="004845C4">
        <w:tc>
          <w:tcPr>
            <w:tcW w:w="1113" w:type="dxa"/>
          </w:tcPr>
          <w:p w14:paraId="50F465B7" w14:textId="77C1BC52"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24</w:t>
            </w:r>
          </w:p>
        </w:tc>
        <w:tc>
          <w:tcPr>
            <w:tcW w:w="1112" w:type="dxa"/>
          </w:tcPr>
          <w:p w14:paraId="4AEF0674" w14:textId="7571CFB1"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10 Apr 22</w:t>
            </w:r>
          </w:p>
        </w:tc>
        <w:tc>
          <w:tcPr>
            <w:tcW w:w="1285" w:type="dxa"/>
          </w:tcPr>
          <w:p w14:paraId="4ED77C56" w14:textId="5C087AE2"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16 Apr 22</w:t>
            </w:r>
          </w:p>
        </w:tc>
        <w:tc>
          <w:tcPr>
            <w:tcW w:w="5506" w:type="dxa"/>
          </w:tcPr>
          <w:p w14:paraId="3BC9D42C" w14:textId="64E47965" w:rsidR="008D01A7" w:rsidRPr="00712B86" w:rsidRDefault="00907CD1"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Study RBM, Auto-encoder, Add/Update document, develop test for </w:t>
            </w:r>
            <w:r w:rsidR="0059464A" w:rsidRPr="00712B86">
              <w:rPr>
                <w:rFonts w:asciiTheme="majorHAnsi" w:eastAsiaTheme="majorEastAsia" w:hAnsiTheme="majorHAnsi" w:cstheme="majorBidi"/>
              </w:rPr>
              <w:t>R</w:t>
            </w:r>
            <w:r w:rsidRPr="00712B86">
              <w:rPr>
                <w:rFonts w:asciiTheme="majorHAnsi" w:eastAsiaTheme="majorEastAsia" w:hAnsiTheme="majorHAnsi" w:cstheme="majorBidi"/>
              </w:rPr>
              <w:t xml:space="preserve">BM in the </w:t>
            </w:r>
            <w:proofErr w:type="spellStart"/>
            <w:r w:rsidRPr="00712B86">
              <w:rPr>
                <w:rFonts w:asciiTheme="majorHAnsi" w:eastAsiaTheme="majorEastAsia" w:hAnsiTheme="majorHAnsi" w:cstheme="majorBidi"/>
              </w:rPr>
              <w:t>preprocessor</w:t>
            </w:r>
            <w:proofErr w:type="spellEnd"/>
            <w:r w:rsidRPr="00712B86">
              <w:rPr>
                <w:rFonts w:asciiTheme="majorHAnsi" w:eastAsiaTheme="majorEastAsia" w:hAnsiTheme="majorHAnsi" w:cstheme="majorBidi"/>
              </w:rPr>
              <w:t xml:space="preserve">, adding </w:t>
            </w:r>
            <w:proofErr w:type="spellStart"/>
            <w:r w:rsidRPr="00712B86">
              <w:rPr>
                <w:rFonts w:asciiTheme="majorHAnsi" w:eastAsiaTheme="majorEastAsia" w:hAnsiTheme="majorHAnsi" w:cstheme="majorBidi"/>
              </w:rPr>
              <w:t>input_file</w:t>
            </w:r>
            <w:proofErr w:type="spellEnd"/>
            <w:r w:rsidRPr="00712B86">
              <w:rPr>
                <w:rFonts w:asciiTheme="majorHAnsi" w:eastAsiaTheme="majorEastAsia" w:hAnsiTheme="majorHAnsi" w:cstheme="majorBidi"/>
              </w:rPr>
              <w:t xml:space="preserve">, added the initial development for RBM using Gibb Sampling in </w:t>
            </w:r>
            <w:r w:rsidR="00E92D92" w:rsidRPr="00712B86">
              <w:rPr>
                <w:rFonts w:asciiTheme="majorHAnsi" w:eastAsiaTheme="majorEastAsia" w:hAnsiTheme="majorHAnsi" w:cstheme="majorBidi"/>
              </w:rPr>
              <w:t xml:space="preserve">nonsupervised.py – added some functions </w:t>
            </w:r>
            <w:proofErr w:type="gramStart"/>
            <w:r w:rsidR="00E92D92" w:rsidRPr="00712B86">
              <w:rPr>
                <w:rFonts w:asciiTheme="majorHAnsi" w:eastAsiaTheme="majorEastAsia" w:hAnsiTheme="majorHAnsi" w:cstheme="majorBidi"/>
              </w:rPr>
              <w:t>convert(</w:t>
            </w:r>
            <w:proofErr w:type="gramEnd"/>
            <w:r w:rsidR="00E92D92" w:rsidRPr="00712B86">
              <w:rPr>
                <w:rFonts w:asciiTheme="majorHAnsi" w:eastAsiaTheme="majorEastAsia" w:hAnsiTheme="majorHAnsi" w:cstheme="majorBidi"/>
              </w:rPr>
              <w:t xml:space="preserve">), evaluate(), </w:t>
            </w:r>
            <w:proofErr w:type="spellStart"/>
            <w:r w:rsidR="00E92D92" w:rsidRPr="00712B86">
              <w:rPr>
                <w:rFonts w:asciiTheme="majorHAnsi" w:eastAsiaTheme="majorEastAsia" w:hAnsiTheme="majorHAnsi" w:cstheme="majorBidi"/>
              </w:rPr>
              <w:t>rate_data</w:t>
            </w:r>
            <w:proofErr w:type="spellEnd"/>
            <w:r w:rsidR="00E92D92" w:rsidRPr="00712B86">
              <w:rPr>
                <w:rFonts w:asciiTheme="majorHAnsi" w:eastAsiaTheme="majorEastAsia" w:hAnsiTheme="majorHAnsi" w:cstheme="majorBidi"/>
              </w:rPr>
              <w:t xml:space="preserve">() </w:t>
            </w:r>
          </w:p>
        </w:tc>
      </w:tr>
      <w:tr w:rsidR="008D01A7" w:rsidRPr="00712B86" w14:paraId="51D0D228" w14:textId="77777777" w:rsidTr="004845C4">
        <w:tc>
          <w:tcPr>
            <w:tcW w:w="1113" w:type="dxa"/>
          </w:tcPr>
          <w:p w14:paraId="7118272D" w14:textId="07438179"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25</w:t>
            </w:r>
          </w:p>
        </w:tc>
        <w:tc>
          <w:tcPr>
            <w:tcW w:w="1112" w:type="dxa"/>
          </w:tcPr>
          <w:p w14:paraId="46A3EF05" w14:textId="04DEAC68"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17 Apr 22</w:t>
            </w:r>
          </w:p>
        </w:tc>
        <w:tc>
          <w:tcPr>
            <w:tcW w:w="1285" w:type="dxa"/>
          </w:tcPr>
          <w:p w14:paraId="1A156E75" w14:textId="356E4AD8"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23 Apr 22</w:t>
            </w:r>
          </w:p>
        </w:tc>
        <w:tc>
          <w:tcPr>
            <w:tcW w:w="5506" w:type="dxa"/>
          </w:tcPr>
          <w:p w14:paraId="433B3799" w14:textId="163CA401" w:rsidR="008D01A7" w:rsidRPr="00712B86" w:rsidRDefault="0059464A"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 for RBM </w:t>
            </w:r>
            <w:r w:rsidR="004632E0" w:rsidRPr="00712B86">
              <w:rPr>
                <w:rFonts w:asciiTheme="majorHAnsi" w:eastAsiaTheme="majorEastAsia" w:hAnsiTheme="majorHAnsi" w:cstheme="majorBidi"/>
              </w:rPr>
              <w:t>–</w:t>
            </w:r>
            <w:r w:rsidRPr="00712B86">
              <w:rPr>
                <w:rFonts w:asciiTheme="majorHAnsi" w:eastAsiaTheme="majorEastAsia" w:hAnsiTheme="majorHAnsi" w:cstheme="majorBidi"/>
              </w:rPr>
              <w:t xml:space="preserve"> </w:t>
            </w:r>
            <w:r w:rsidR="004632E0" w:rsidRPr="00712B86">
              <w:rPr>
                <w:rFonts w:asciiTheme="majorHAnsi" w:eastAsiaTheme="majorEastAsia" w:hAnsiTheme="majorHAnsi" w:cstheme="majorBidi"/>
              </w:rPr>
              <w:t xml:space="preserve">nosupervised.py - </w:t>
            </w:r>
            <w:r w:rsidRPr="00712B86">
              <w:rPr>
                <w:rFonts w:asciiTheme="majorHAnsi" w:eastAsiaTheme="majorEastAsia" w:hAnsiTheme="majorHAnsi" w:cstheme="majorBidi"/>
              </w:rPr>
              <w:t xml:space="preserve">Added </w:t>
            </w:r>
            <w:proofErr w:type="spellStart"/>
            <w:r w:rsidRPr="00712B86">
              <w:rPr>
                <w:rFonts w:asciiTheme="majorHAnsi" w:eastAsiaTheme="majorEastAsia" w:hAnsiTheme="majorHAnsi" w:cstheme="majorBidi"/>
              </w:rPr>
              <w:t>plot_</w:t>
            </w:r>
            <w:proofErr w:type="gramStart"/>
            <w:r w:rsidRPr="00712B86">
              <w:rPr>
                <w:rFonts w:asciiTheme="majorHAnsi" w:eastAsiaTheme="majorEastAsia" w:hAnsiTheme="majorHAnsi" w:cstheme="majorBidi"/>
              </w:rPr>
              <w:t>rbm</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updated evaluate() - add history of loss and accuracy score to </w:t>
            </w:r>
            <w:proofErr w:type="spellStart"/>
            <w:r w:rsidRPr="00712B86">
              <w:rPr>
                <w:rFonts w:asciiTheme="majorHAnsi" w:eastAsiaTheme="majorEastAsia" w:hAnsiTheme="majorHAnsi" w:cstheme="majorBidi"/>
              </w:rPr>
              <w:t>xls</w:t>
            </w:r>
            <w:proofErr w:type="spellEnd"/>
            <w:r w:rsidRPr="00712B86">
              <w:rPr>
                <w:rFonts w:asciiTheme="majorHAnsi" w:eastAsiaTheme="majorEastAsia" w:hAnsiTheme="majorHAnsi" w:cstheme="majorBidi"/>
              </w:rPr>
              <w:t xml:space="preserve">, </w:t>
            </w:r>
            <w:r w:rsidR="004632E0" w:rsidRPr="00712B86">
              <w:rPr>
                <w:rFonts w:asciiTheme="majorHAnsi" w:eastAsiaTheme="majorEastAsia" w:hAnsiTheme="majorHAnsi" w:cstheme="majorBidi"/>
              </w:rPr>
              <w:t xml:space="preserve">updated </w:t>
            </w:r>
            <w:proofErr w:type="spellStart"/>
            <w:r w:rsidR="004632E0" w:rsidRPr="00712B86">
              <w:rPr>
                <w:rFonts w:asciiTheme="majorHAnsi" w:eastAsiaTheme="majorEastAsia" w:hAnsiTheme="majorHAnsi" w:cstheme="majorBidi"/>
              </w:rPr>
              <w:t>rate_data</w:t>
            </w:r>
            <w:proofErr w:type="spellEnd"/>
            <w:r w:rsidR="004632E0" w:rsidRPr="00712B86">
              <w:rPr>
                <w:rFonts w:asciiTheme="majorHAnsi" w:eastAsiaTheme="majorEastAsia" w:hAnsiTheme="majorHAnsi" w:cstheme="majorBidi"/>
              </w:rPr>
              <w:t xml:space="preserve">() to make the scoring setup generic; model.py - updated </w:t>
            </w:r>
            <w:proofErr w:type="spellStart"/>
            <w:r w:rsidR="004632E0" w:rsidRPr="00712B86">
              <w:rPr>
                <w:rFonts w:asciiTheme="majorHAnsi" w:eastAsiaTheme="majorEastAsia" w:hAnsiTheme="majorHAnsi" w:cstheme="majorBidi"/>
              </w:rPr>
              <w:t>plot_cm</w:t>
            </w:r>
            <w:proofErr w:type="spellEnd"/>
            <w:r w:rsidR="004632E0" w:rsidRPr="00712B86">
              <w:rPr>
                <w:rFonts w:asciiTheme="majorHAnsi" w:eastAsiaTheme="majorEastAsia" w:hAnsiTheme="majorHAnsi" w:cstheme="majorBidi"/>
              </w:rPr>
              <w:t xml:space="preserve">() to check for if </w:t>
            </w:r>
            <w:proofErr w:type="spellStart"/>
            <w:r w:rsidR="004632E0" w:rsidRPr="00712B86">
              <w:rPr>
                <w:rFonts w:asciiTheme="majorHAnsi" w:eastAsiaTheme="majorEastAsia" w:hAnsiTheme="majorHAnsi" w:cstheme="majorBidi"/>
              </w:rPr>
              <w:t>cm_df</w:t>
            </w:r>
            <w:proofErr w:type="spellEnd"/>
            <w:r w:rsidR="004632E0" w:rsidRPr="00712B86">
              <w:rPr>
                <w:rFonts w:asciiTheme="majorHAnsi" w:eastAsiaTheme="majorEastAsia" w:hAnsiTheme="majorHAnsi" w:cstheme="majorBidi"/>
              </w:rPr>
              <w:t xml:space="preserve"> exists to prevent errors</w:t>
            </w:r>
            <w:r w:rsidRPr="00712B86">
              <w:rPr>
                <w:rFonts w:asciiTheme="majorHAnsi" w:eastAsiaTheme="majorEastAsia" w:hAnsiTheme="majorHAnsi" w:cstheme="majorBidi"/>
              </w:rPr>
              <w:t xml:space="preserve"> </w:t>
            </w:r>
          </w:p>
        </w:tc>
      </w:tr>
      <w:tr w:rsidR="008D01A7" w:rsidRPr="00712B86" w14:paraId="5FB22557" w14:textId="77777777" w:rsidTr="004845C4">
        <w:tc>
          <w:tcPr>
            <w:tcW w:w="1113" w:type="dxa"/>
          </w:tcPr>
          <w:p w14:paraId="531B1FBF" w14:textId="517CC5E2"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26</w:t>
            </w:r>
          </w:p>
        </w:tc>
        <w:tc>
          <w:tcPr>
            <w:tcW w:w="1112" w:type="dxa"/>
          </w:tcPr>
          <w:p w14:paraId="529DCCB6" w14:textId="4674E15B"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24 Apr 22</w:t>
            </w:r>
          </w:p>
        </w:tc>
        <w:tc>
          <w:tcPr>
            <w:tcW w:w="1285" w:type="dxa"/>
          </w:tcPr>
          <w:p w14:paraId="0AC3324B" w14:textId="76CC2444"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30 Apr 22</w:t>
            </w:r>
          </w:p>
        </w:tc>
        <w:tc>
          <w:tcPr>
            <w:tcW w:w="5506" w:type="dxa"/>
          </w:tcPr>
          <w:p w14:paraId="7D6D285B" w14:textId="1EE131AB" w:rsidR="008D01A7" w:rsidRPr="00712B86" w:rsidRDefault="00DE3E0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 further for RNN – updated model.py, preprocessor.py - </w:t>
            </w:r>
            <w:proofErr w:type="spellStart"/>
            <w:r w:rsidRPr="00712B86">
              <w:rPr>
                <w:rFonts w:asciiTheme="majorHAnsi" w:eastAsiaTheme="majorEastAsia" w:hAnsiTheme="majorHAnsi" w:cstheme="majorBidi"/>
              </w:rPr>
              <w:t>load_auto_generated_</w:t>
            </w:r>
            <w:proofErr w:type="gramStart"/>
            <w:r w:rsidRPr="00712B86">
              <w:rPr>
                <w:rFonts w:asciiTheme="majorHAnsi" w:eastAsiaTheme="majorEastAsia" w:hAnsiTheme="majorHAnsi" w:cstheme="majorBidi"/>
              </w:rPr>
              <w:t>by</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constant.py, neural.py - </w:t>
            </w:r>
            <w:proofErr w:type="spellStart"/>
            <w:r w:rsidRPr="00712B86">
              <w:rPr>
                <w:rFonts w:asciiTheme="majorHAnsi" w:eastAsiaTheme="majorEastAsia" w:hAnsiTheme="majorHAnsi" w:cstheme="majorBidi"/>
              </w:rPr>
              <w:t>multistep_forecast</w:t>
            </w:r>
            <w:proofErr w:type="spellEnd"/>
            <w:r w:rsidRPr="00712B86">
              <w:rPr>
                <w:rFonts w:asciiTheme="majorHAnsi" w:eastAsiaTheme="majorEastAsia" w:hAnsiTheme="majorHAnsi" w:cstheme="majorBidi"/>
              </w:rPr>
              <w:t>()</w:t>
            </w:r>
          </w:p>
        </w:tc>
      </w:tr>
      <w:tr w:rsidR="008D01A7" w:rsidRPr="00712B86" w14:paraId="600E906C" w14:textId="77777777" w:rsidTr="004845C4">
        <w:tc>
          <w:tcPr>
            <w:tcW w:w="1113" w:type="dxa"/>
          </w:tcPr>
          <w:p w14:paraId="504F653A" w14:textId="00D75367"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27</w:t>
            </w:r>
          </w:p>
        </w:tc>
        <w:tc>
          <w:tcPr>
            <w:tcW w:w="1112" w:type="dxa"/>
          </w:tcPr>
          <w:p w14:paraId="10EB4E1F" w14:textId="3A8A419F"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 May 22</w:t>
            </w:r>
          </w:p>
        </w:tc>
        <w:tc>
          <w:tcPr>
            <w:tcW w:w="1285" w:type="dxa"/>
          </w:tcPr>
          <w:p w14:paraId="2E20ABE4" w14:textId="6EA67F06"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7 May 22</w:t>
            </w:r>
          </w:p>
        </w:tc>
        <w:tc>
          <w:tcPr>
            <w:tcW w:w="5506" w:type="dxa"/>
          </w:tcPr>
          <w:p w14:paraId="366F1F3F" w14:textId="45ED2F94" w:rsidR="008D01A7" w:rsidRPr="00712B86" w:rsidRDefault="0058616F"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Add/Update document, develop, test further for RNN – updated model.py, preprocessor.py, neural.py - to handle to RNN, GRU, LSTM; created </w:t>
            </w:r>
            <w:proofErr w:type="spellStart"/>
            <w:r w:rsidRPr="00712B86">
              <w:rPr>
                <w:rFonts w:asciiTheme="majorHAnsi" w:eastAsiaTheme="majorEastAsia" w:hAnsiTheme="majorHAnsi" w:cstheme="majorBidi"/>
              </w:rPr>
              <w:t>powerpoint</w:t>
            </w:r>
            <w:proofErr w:type="spellEnd"/>
            <w:r w:rsidR="00AC7795" w:rsidRPr="00712B86">
              <w:rPr>
                <w:rFonts w:asciiTheme="majorHAnsi" w:eastAsiaTheme="majorEastAsia" w:hAnsiTheme="majorHAnsi" w:cstheme="majorBidi"/>
              </w:rPr>
              <w:t xml:space="preserve">, </w:t>
            </w:r>
            <w:proofErr w:type="spellStart"/>
            <w:r w:rsidR="00AC7795" w:rsidRPr="00712B86">
              <w:rPr>
                <w:rFonts w:asciiTheme="majorHAnsi" w:eastAsiaTheme="majorEastAsia" w:hAnsiTheme="majorHAnsi" w:cstheme="majorBidi"/>
              </w:rPr>
              <w:t>pipenv</w:t>
            </w:r>
            <w:proofErr w:type="spellEnd"/>
            <w:r w:rsidR="00AC7795" w:rsidRPr="00712B86">
              <w:rPr>
                <w:rFonts w:asciiTheme="majorHAnsi" w:eastAsiaTheme="majorEastAsia" w:hAnsiTheme="majorHAnsi" w:cstheme="majorBidi"/>
              </w:rPr>
              <w:t xml:space="preserve"> for project virtual environment</w:t>
            </w:r>
          </w:p>
        </w:tc>
      </w:tr>
      <w:tr w:rsidR="008D01A7" w:rsidRPr="00712B86" w14:paraId="37B72AD5" w14:textId="77777777" w:rsidTr="004845C4">
        <w:tc>
          <w:tcPr>
            <w:tcW w:w="1113" w:type="dxa"/>
          </w:tcPr>
          <w:p w14:paraId="29C76597" w14:textId="3120B87A"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lastRenderedPageBreak/>
              <w:t>Week 28</w:t>
            </w:r>
          </w:p>
        </w:tc>
        <w:tc>
          <w:tcPr>
            <w:tcW w:w="1112" w:type="dxa"/>
          </w:tcPr>
          <w:p w14:paraId="619109FA" w14:textId="09844BE9"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8 May 22</w:t>
            </w:r>
          </w:p>
        </w:tc>
        <w:tc>
          <w:tcPr>
            <w:tcW w:w="1285" w:type="dxa"/>
          </w:tcPr>
          <w:p w14:paraId="14389789" w14:textId="277CCF83"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14 May 22</w:t>
            </w:r>
          </w:p>
        </w:tc>
        <w:tc>
          <w:tcPr>
            <w:tcW w:w="5506" w:type="dxa"/>
          </w:tcPr>
          <w:p w14:paraId="5A1A22D5" w14:textId="7AA4E7A6" w:rsidR="008D01A7" w:rsidRPr="00712B86" w:rsidRDefault="00E77249" w:rsidP="00E77249">
            <w:pPr>
              <w:pStyle w:val="ListParagraph"/>
              <w:numPr>
                <w:ilvl w:val="0"/>
                <w:numId w:val="1"/>
              </w:numPr>
              <w:jc w:val="center"/>
              <w:rPr>
                <w:rFonts w:asciiTheme="majorHAnsi" w:eastAsiaTheme="majorEastAsia" w:hAnsiTheme="majorHAnsi" w:cstheme="majorBidi"/>
              </w:rPr>
            </w:pPr>
            <w:r w:rsidRPr="00712B86">
              <w:rPr>
                <w:rFonts w:asciiTheme="majorHAnsi" w:eastAsiaTheme="majorEastAsia" w:hAnsiTheme="majorHAnsi" w:cstheme="majorBidi"/>
              </w:rPr>
              <w:t>Checking on video making, having some software issues</w:t>
            </w:r>
            <w:r w:rsidR="00323F82" w:rsidRPr="00712B86">
              <w:rPr>
                <w:rFonts w:asciiTheme="majorHAnsi" w:eastAsiaTheme="majorEastAsia" w:hAnsiTheme="majorHAnsi" w:cstheme="majorBidi"/>
              </w:rPr>
              <w:t xml:space="preserve">, </w:t>
            </w:r>
            <w:proofErr w:type="gramStart"/>
            <w:r w:rsidR="00323F82" w:rsidRPr="00712B86">
              <w:rPr>
                <w:rFonts w:asciiTheme="majorHAnsi" w:eastAsiaTheme="majorEastAsia" w:hAnsiTheme="majorHAnsi" w:cstheme="majorBidi"/>
              </w:rPr>
              <w:t>i.e.</w:t>
            </w:r>
            <w:proofErr w:type="gramEnd"/>
            <w:r w:rsidR="00323F82" w:rsidRPr="00712B86">
              <w:rPr>
                <w:rFonts w:asciiTheme="majorHAnsi" w:eastAsiaTheme="majorEastAsia" w:hAnsiTheme="majorHAnsi" w:cstheme="majorBidi"/>
              </w:rPr>
              <w:t xml:space="preserve"> speaker, microphone</w:t>
            </w:r>
            <w:r w:rsidRPr="00712B86">
              <w:rPr>
                <w:rFonts w:asciiTheme="majorHAnsi" w:eastAsiaTheme="majorEastAsia" w:hAnsiTheme="majorHAnsi" w:cstheme="majorBidi"/>
              </w:rPr>
              <w:t xml:space="preserve"> in my laptop</w:t>
            </w:r>
            <w:r w:rsidR="00323F82" w:rsidRPr="00712B86">
              <w:rPr>
                <w:rFonts w:asciiTheme="majorHAnsi" w:eastAsiaTheme="majorEastAsia" w:hAnsiTheme="majorHAnsi" w:cstheme="majorBidi"/>
              </w:rPr>
              <w:t>; requested computer shop to revert to windows 10</w:t>
            </w:r>
          </w:p>
        </w:tc>
      </w:tr>
      <w:tr w:rsidR="008D01A7" w:rsidRPr="00712B86" w14:paraId="32CE5E38" w14:textId="77777777" w:rsidTr="004845C4">
        <w:tc>
          <w:tcPr>
            <w:tcW w:w="1113" w:type="dxa"/>
          </w:tcPr>
          <w:p w14:paraId="08F304F9" w14:textId="141CA96B"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29</w:t>
            </w:r>
          </w:p>
        </w:tc>
        <w:tc>
          <w:tcPr>
            <w:tcW w:w="1112" w:type="dxa"/>
          </w:tcPr>
          <w:p w14:paraId="6E1284E5" w14:textId="3BB7BB21"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15 May 22</w:t>
            </w:r>
          </w:p>
        </w:tc>
        <w:tc>
          <w:tcPr>
            <w:tcW w:w="1285" w:type="dxa"/>
          </w:tcPr>
          <w:p w14:paraId="5781271F" w14:textId="5B3A8EF5"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21 May 22</w:t>
            </w:r>
          </w:p>
        </w:tc>
        <w:tc>
          <w:tcPr>
            <w:tcW w:w="5506" w:type="dxa"/>
          </w:tcPr>
          <w:p w14:paraId="10C6B9B0" w14:textId="2D776B40" w:rsidR="008D01A7" w:rsidRPr="00712B86" w:rsidRDefault="00CC6ADC"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Updated the filename to ANN if the built model has Dense only, updated </w:t>
            </w:r>
            <w:proofErr w:type="spellStart"/>
            <w:r w:rsidRPr="00712B86">
              <w:rPr>
                <w:rFonts w:asciiTheme="majorHAnsi" w:eastAsiaTheme="majorEastAsia" w:hAnsiTheme="majorHAnsi" w:cstheme="majorBidi"/>
              </w:rPr>
              <w:t>multistep_</w:t>
            </w:r>
            <w:proofErr w:type="gramStart"/>
            <w:r w:rsidRPr="00712B86">
              <w:rPr>
                <w:rFonts w:asciiTheme="majorHAnsi" w:eastAsiaTheme="majorEastAsia" w:hAnsiTheme="majorHAnsi" w:cstheme="majorBidi"/>
              </w:rPr>
              <w:t>forecast</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for ANN</w:t>
            </w:r>
          </w:p>
        </w:tc>
      </w:tr>
      <w:tr w:rsidR="008D01A7" w:rsidRPr="00712B86" w14:paraId="51CFC4C8" w14:textId="77777777" w:rsidTr="004845C4">
        <w:tc>
          <w:tcPr>
            <w:tcW w:w="1113" w:type="dxa"/>
          </w:tcPr>
          <w:p w14:paraId="3201568C" w14:textId="1B5E46BA"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Week 30</w:t>
            </w:r>
          </w:p>
        </w:tc>
        <w:tc>
          <w:tcPr>
            <w:tcW w:w="1112" w:type="dxa"/>
          </w:tcPr>
          <w:p w14:paraId="78620848" w14:textId="1F58C83F"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22 May 22</w:t>
            </w:r>
          </w:p>
        </w:tc>
        <w:tc>
          <w:tcPr>
            <w:tcW w:w="1285" w:type="dxa"/>
          </w:tcPr>
          <w:p w14:paraId="63E4A0AC" w14:textId="1D001045" w:rsidR="008D01A7" w:rsidRPr="00712B86" w:rsidRDefault="008D01A7" w:rsidP="008D01A7">
            <w:pPr>
              <w:jc w:val="center"/>
              <w:rPr>
                <w:rFonts w:asciiTheme="majorHAnsi" w:eastAsiaTheme="majorEastAsia" w:hAnsiTheme="majorHAnsi" w:cstheme="majorBidi"/>
              </w:rPr>
            </w:pPr>
            <w:r w:rsidRPr="00712B86">
              <w:rPr>
                <w:rFonts w:asciiTheme="majorHAnsi" w:eastAsiaTheme="majorEastAsia" w:hAnsiTheme="majorHAnsi" w:cstheme="majorBidi"/>
              </w:rPr>
              <w:t>29 May 22</w:t>
            </w:r>
          </w:p>
        </w:tc>
        <w:tc>
          <w:tcPr>
            <w:tcW w:w="5506" w:type="dxa"/>
          </w:tcPr>
          <w:p w14:paraId="54F4E3B0" w14:textId="12F5A6D1" w:rsidR="008D01A7" w:rsidRPr="00712B86" w:rsidRDefault="00CC6ADC" w:rsidP="008D01A7">
            <w:pPr>
              <w:jc w:val="center"/>
              <w:rPr>
                <w:rFonts w:asciiTheme="majorHAnsi" w:eastAsiaTheme="majorEastAsia" w:hAnsiTheme="majorHAnsi" w:cstheme="majorBidi"/>
              </w:rPr>
            </w:pPr>
            <w:r w:rsidRPr="00712B86">
              <w:rPr>
                <w:rFonts w:asciiTheme="majorHAnsi" w:eastAsiaTheme="majorEastAsia" w:hAnsiTheme="majorHAnsi" w:cstheme="majorBidi"/>
              </w:rPr>
              <w:t xml:space="preserve">Update </w:t>
            </w:r>
            <w:proofErr w:type="spellStart"/>
            <w:r w:rsidRPr="00712B86">
              <w:rPr>
                <w:rFonts w:asciiTheme="majorHAnsi" w:eastAsiaTheme="majorEastAsia" w:hAnsiTheme="majorHAnsi" w:cstheme="majorBidi"/>
              </w:rPr>
              <w:t>plot_</w:t>
            </w:r>
            <w:proofErr w:type="gramStart"/>
            <w:r w:rsidRPr="00712B86">
              <w:rPr>
                <w:rFonts w:asciiTheme="majorHAnsi" w:eastAsiaTheme="majorEastAsia" w:hAnsiTheme="majorHAnsi" w:cstheme="majorBidi"/>
              </w:rPr>
              <w:t>cm</w:t>
            </w:r>
            <w:proofErr w:type="spellEnd"/>
            <w:r w:rsidRPr="00712B86">
              <w:rPr>
                <w:rFonts w:asciiTheme="majorHAnsi" w:eastAsiaTheme="majorEastAsia" w:hAnsiTheme="majorHAnsi" w:cstheme="majorBidi"/>
              </w:rPr>
              <w:t>(</w:t>
            </w:r>
            <w:proofErr w:type="gramEnd"/>
            <w:r w:rsidRPr="00712B86">
              <w:rPr>
                <w:rFonts w:asciiTheme="majorHAnsi" w:eastAsiaTheme="majorEastAsia" w:hAnsiTheme="majorHAnsi" w:cstheme="majorBidi"/>
              </w:rPr>
              <w:t xml:space="preserve">) to put label text for specific example, Updated </w:t>
            </w:r>
            <w:proofErr w:type="spellStart"/>
            <w:r w:rsidRPr="00712B86">
              <w:rPr>
                <w:rFonts w:asciiTheme="majorHAnsi" w:eastAsiaTheme="majorEastAsia" w:hAnsiTheme="majorHAnsi" w:cstheme="majorBidi"/>
              </w:rPr>
              <w:t>plot_confusion_example</w:t>
            </w:r>
            <w:proofErr w:type="spellEnd"/>
            <w:r w:rsidRPr="00712B86">
              <w:rPr>
                <w:rFonts w:asciiTheme="majorHAnsi" w:eastAsiaTheme="majorEastAsia" w:hAnsiTheme="majorHAnsi" w:cstheme="majorBidi"/>
              </w:rPr>
              <w:t xml:space="preserve">() to add the index in the title, updated </w:t>
            </w:r>
            <w:proofErr w:type="spellStart"/>
            <w:r w:rsidRPr="00712B86">
              <w:rPr>
                <w:rFonts w:asciiTheme="majorHAnsi" w:eastAsiaTheme="majorEastAsia" w:hAnsiTheme="majorHAnsi" w:cstheme="majorBidi"/>
              </w:rPr>
              <w:t>powerpoint</w:t>
            </w:r>
            <w:proofErr w:type="spellEnd"/>
            <w:r w:rsidR="00F739E2" w:rsidRPr="00712B86">
              <w:rPr>
                <w:rFonts w:asciiTheme="majorHAnsi" w:eastAsiaTheme="majorEastAsia" w:hAnsiTheme="majorHAnsi" w:cstheme="majorBidi"/>
              </w:rPr>
              <w:t>, updated samples to add xlsx, updated document</w:t>
            </w:r>
            <w:r w:rsidR="004020D1">
              <w:rPr>
                <w:rFonts w:asciiTheme="majorHAnsi" w:eastAsiaTheme="majorEastAsia" w:hAnsiTheme="majorHAnsi" w:cstheme="majorBidi"/>
              </w:rPr>
              <w:t xml:space="preserve">, </w:t>
            </w:r>
            <w:r w:rsidR="004020D1" w:rsidRPr="004020D1">
              <w:rPr>
                <w:rFonts w:asciiTheme="majorHAnsi" w:eastAsiaTheme="majorEastAsia" w:hAnsiTheme="majorHAnsi" w:cstheme="majorBidi"/>
              </w:rPr>
              <w:t xml:space="preserve">added </w:t>
            </w:r>
            <w:proofErr w:type="spellStart"/>
            <w:r w:rsidR="004020D1" w:rsidRPr="004020D1">
              <w:rPr>
                <w:rFonts w:asciiTheme="majorHAnsi" w:eastAsiaTheme="majorEastAsia" w:hAnsiTheme="majorHAnsi" w:cstheme="majorBidi"/>
              </w:rPr>
              <w:t>ads_selected_count</w:t>
            </w:r>
            <w:proofErr w:type="spellEnd"/>
            <w:r w:rsidR="004020D1" w:rsidRPr="004020D1">
              <w:rPr>
                <w:rFonts w:asciiTheme="majorHAnsi" w:eastAsiaTheme="majorEastAsia" w:hAnsiTheme="majorHAnsi" w:cstheme="majorBidi"/>
              </w:rPr>
              <w:t>()</w:t>
            </w:r>
          </w:p>
        </w:tc>
      </w:tr>
      <w:tr w:rsidR="005A7F8A" w:rsidRPr="00712B86" w14:paraId="62AE1A77" w14:textId="77777777" w:rsidTr="004845C4">
        <w:tc>
          <w:tcPr>
            <w:tcW w:w="1113" w:type="dxa"/>
          </w:tcPr>
          <w:p w14:paraId="31AC5CEC" w14:textId="7EAA5EBF" w:rsidR="005A7F8A" w:rsidRPr="00712B86" w:rsidRDefault="005A7F8A" w:rsidP="008D01A7">
            <w:pPr>
              <w:jc w:val="center"/>
              <w:rPr>
                <w:rFonts w:asciiTheme="majorHAnsi" w:eastAsiaTheme="majorEastAsia" w:hAnsiTheme="majorHAnsi" w:cstheme="majorBidi"/>
              </w:rPr>
            </w:pPr>
            <w:r>
              <w:rPr>
                <w:rFonts w:asciiTheme="majorHAnsi" w:eastAsiaTheme="majorEastAsia" w:hAnsiTheme="majorHAnsi" w:cstheme="majorBidi"/>
              </w:rPr>
              <w:t>Week 31</w:t>
            </w:r>
          </w:p>
        </w:tc>
        <w:tc>
          <w:tcPr>
            <w:tcW w:w="1112" w:type="dxa"/>
          </w:tcPr>
          <w:p w14:paraId="3C758DC5" w14:textId="5BE0287D" w:rsidR="005A7F8A" w:rsidRPr="00712B86" w:rsidRDefault="005A7F8A" w:rsidP="008D01A7">
            <w:pPr>
              <w:jc w:val="center"/>
              <w:rPr>
                <w:rFonts w:asciiTheme="majorHAnsi" w:eastAsiaTheme="majorEastAsia" w:hAnsiTheme="majorHAnsi" w:cstheme="majorBidi"/>
              </w:rPr>
            </w:pPr>
            <w:r>
              <w:rPr>
                <w:rFonts w:asciiTheme="majorHAnsi" w:eastAsiaTheme="majorEastAsia" w:hAnsiTheme="majorHAnsi" w:cstheme="majorBidi"/>
              </w:rPr>
              <w:t>30</w:t>
            </w:r>
            <w:r w:rsidRPr="00712B86">
              <w:rPr>
                <w:rFonts w:asciiTheme="majorHAnsi" w:eastAsiaTheme="majorEastAsia" w:hAnsiTheme="majorHAnsi" w:cstheme="majorBidi"/>
              </w:rPr>
              <w:t xml:space="preserve"> May 22</w:t>
            </w:r>
          </w:p>
        </w:tc>
        <w:tc>
          <w:tcPr>
            <w:tcW w:w="1285" w:type="dxa"/>
          </w:tcPr>
          <w:p w14:paraId="04CC95B6" w14:textId="7DF5FA70" w:rsidR="005A7F8A" w:rsidRPr="00712B86" w:rsidRDefault="005A7F8A" w:rsidP="008D01A7">
            <w:pPr>
              <w:jc w:val="center"/>
              <w:rPr>
                <w:rFonts w:asciiTheme="majorHAnsi" w:eastAsiaTheme="majorEastAsia" w:hAnsiTheme="majorHAnsi" w:cstheme="majorBidi"/>
              </w:rPr>
            </w:pPr>
            <w:r>
              <w:rPr>
                <w:rFonts w:asciiTheme="majorHAnsi" w:eastAsiaTheme="majorEastAsia" w:hAnsiTheme="majorHAnsi" w:cstheme="majorBidi"/>
              </w:rPr>
              <w:t>5</w:t>
            </w:r>
            <w:r w:rsidRPr="00712B86">
              <w:rPr>
                <w:rFonts w:asciiTheme="majorHAnsi" w:eastAsiaTheme="majorEastAsia" w:hAnsiTheme="majorHAnsi" w:cstheme="majorBidi"/>
              </w:rPr>
              <w:t xml:space="preserve"> </w:t>
            </w:r>
            <w:r>
              <w:rPr>
                <w:rFonts w:asciiTheme="majorHAnsi" w:eastAsiaTheme="majorEastAsia" w:hAnsiTheme="majorHAnsi" w:cstheme="majorBidi"/>
              </w:rPr>
              <w:t>June</w:t>
            </w:r>
            <w:r w:rsidRPr="00712B86">
              <w:rPr>
                <w:rFonts w:asciiTheme="majorHAnsi" w:eastAsiaTheme="majorEastAsia" w:hAnsiTheme="majorHAnsi" w:cstheme="majorBidi"/>
              </w:rPr>
              <w:t xml:space="preserve"> 22</w:t>
            </w:r>
          </w:p>
        </w:tc>
        <w:tc>
          <w:tcPr>
            <w:tcW w:w="5506" w:type="dxa"/>
          </w:tcPr>
          <w:p w14:paraId="3798241C" w14:textId="145C6B75" w:rsidR="005A7F8A" w:rsidRPr="00712B86" w:rsidRDefault="005A7F8A" w:rsidP="008D01A7">
            <w:pPr>
              <w:jc w:val="center"/>
              <w:rPr>
                <w:rFonts w:asciiTheme="majorHAnsi" w:eastAsiaTheme="majorEastAsia" w:hAnsiTheme="majorHAnsi" w:cstheme="majorBidi"/>
              </w:rPr>
            </w:pPr>
            <w:r>
              <w:rPr>
                <w:rFonts w:asciiTheme="majorHAnsi" w:eastAsiaTheme="majorEastAsia" w:hAnsiTheme="majorHAnsi" w:cstheme="majorBidi"/>
              </w:rPr>
              <w:t xml:space="preserve">Updated </w:t>
            </w:r>
            <w:r w:rsidR="00220314">
              <w:rPr>
                <w:rFonts w:asciiTheme="majorHAnsi" w:eastAsiaTheme="majorEastAsia" w:hAnsiTheme="majorHAnsi" w:cstheme="majorBidi"/>
              </w:rPr>
              <w:t xml:space="preserve">project </w:t>
            </w:r>
            <w:r>
              <w:rPr>
                <w:rFonts w:asciiTheme="majorHAnsi" w:eastAsiaTheme="majorEastAsia" w:hAnsiTheme="majorHAnsi" w:cstheme="majorBidi"/>
              </w:rPr>
              <w:t>document</w:t>
            </w:r>
            <w:r w:rsidR="00220314">
              <w:rPr>
                <w:rFonts w:asciiTheme="majorHAnsi" w:eastAsiaTheme="majorEastAsia" w:hAnsiTheme="majorHAnsi" w:cstheme="majorBidi"/>
              </w:rPr>
              <w:t xml:space="preserve"> – abstract, acknowledgment, result analysis, com;</w:t>
            </w:r>
            <w:r w:rsidR="00E3090A">
              <w:rPr>
                <w:rFonts w:asciiTheme="majorHAnsi" w:eastAsiaTheme="majorEastAsia" w:hAnsiTheme="majorHAnsi" w:cstheme="majorBidi"/>
              </w:rPr>
              <w:t xml:space="preserve"> input file of sample</w:t>
            </w:r>
            <w:r w:rsidR="00220314">
              <w:rPr>
                <w:rFonts w:asciiTheme="majorHAnsi" w:eastAsiaTheme="majorEastAsia" w:hAnsiTheme="majorHAnsi" w:cstheme="majorBidi"/>
              </w:rPr>
              <w:t xml:space="preserve">; </w:t>
            </w:r>
            <w:r w:rsidR="006A774E">
              <w:rPr>
                <w:rFonts w:asciiTheme="majorHAnsi" w:eastAsiaTheme="majorEastAsia" w:hAnsiTheme="majorHAnsi" w:cstheme="majorBidi"/>
              </w:rPr>
              <w:t>created</w:t>
            </w:r>
            <w:r w:rsidR="00220314">
              <w:rPr>
                <w:rFonts w:asciiTheme="majorHAnsi" w:eastAsiaTheme="majorEastAsia" w:hAnsiTheme="majorHAnsi" w:cstheme="majorBidi"/>
              </w:rPr>
              <w:t xml:space="preserve"> the reflective report document</w:t>
            </w:r>
          </w:p>
        </w:tc>
      </w:tr>
      <w:tr w:rsidR="00E87729" w:rsidRPr="00712B86" w14:paraId="6222BE6A" w14:textId="77777777" w:rsidTr="004845C4">
        <w:tc>
          <w:tcPr>
            <w:tcW w:w="1113" w:type="dxa"/>
          </w:tcPr>
          <w:p w14:paraId="716BA553" w14:textId="725D8AEC" w:rsidR="00E87729" w:rsidRDefault="00E87729" w:rsidP="00E87729">
            <w:pPr>
              <w:jc w:val="center"/>
              <w:rPr>
                <w:rFonts w:asciiTheme="majorHAnsi" w:eastAsiaTheme="majorEastAsia" w:hAnsiTheme="majorHAnsi" w:cstheme="majorBidi"/>
              </w:rPr>
            </w:pPr>
            <w:r>
              <w:rPr>
                <w:rFonts w:asciiTheme="majorHAnsi" w:eastAsiaTheme="majorEastAsia" w:hAnsiTheme="majorHAnsi" w:cstheme="majorBidi"/>
              </w:rPr>
              <w:t>Week 3</w:t>
            </w:r>
            <w:r>
              <w:rPr>
                <w:rFonts w:asciiTheme="majorHAnsi" w:eastAsiaTheme="majorEastAsia" w:hAnsiTheme="majorHAnsi" w:cstheme="majorBidi"/>
              </w:rPr>
              <w:t>2</w:t>
            </w:r>
          </w:p>
        </w:tc>
        <w:tc>
          <w:tcPr>
            <w:tcW w:w="1112" w:type="dxa"/>
          </w:tcPr>
          <w:p w14:paraId="49B25CEF" w14:textId="7EA94000" w:rsidR="00E87729" w:rsidRDefault="00E87729" w:rsidP="00E87729">
            <w:pPr>
              <w:jc w:val="center"/>
              <w:rPr>
                <w:rFonts w:asciiTheme="majorHAnsi" w:eastAsiaTheme="majorEastAsia" w:hAnsiTheme="majorHAnsi" w:cstheme="majorBidi"/>
              </w:rPr>
            </w:pPr>
            <w:r>
              <w:rPr>
                <w:rFonts w:asciiTheme="majorHAnsi" w:eastAsiaTheme="majorEastAsia" w:hAnsiTheme="majorHAnsi" w:cstheme="majorBidi"/>
              </w:rPr>
              <w:t>6</w:t>
            </w:r>
            <w:r w:rsidRPr="00712B86">
              <w:rPr>
                <w:rFonts w:asciiTheme="majorHAnsi" w:eastAsiaTheme="majorEastAsia" w:hAnsiTheme="majorHAnsi" w:cstheme="majorBidi"/>
              </w:rPr>
              <w:t xml:space="preserve"> </w:t>
            </w:r>
            <w:r>
              <w:rPr>
                <w:rFonts w:asciiTheme="majorHAnsi" w:eastAsiaTheme="majorEastAsia" w:hAnsiTheme="majorHAnsi" w:cstheme="majorBidi"/>
              </w:rPr>
              <w:t>June</w:t>
            </w:r>
            <w:r w:rsidRPr="00712B86">
              <w:rPr>
                <w:rFonts w:asciiTheme="majorHAnsi" w:eastAsiaTheme="majorEastAsia" w:hAnsiTheme="majorHAnsi" w:cstheme="majorBidi"/>
              </w:rPr>
              <w:t xml:space="preserve"> 22</w:t>
            </w:r>
          </w:p>
        </w:tc>
        <w:tc>
          <w:tcPr>
            <w:tcW w:w="1285" w:type="dxa"/>
          </w:tcPr>
          <w:p w14:paraId="5AA4195C" w14:textId="7B70D96D" w:rsidR="00E87729" w:rsidRDefault="00E87729" w:rsidP="00E87729">
            <w:pPr>
              <w:jc w:val="center"/>
              <w:rPr>
                <w:rFonts w:asciiTheme="majorHAnsi" w:eastAsiaTheme="majorEastAsia" w:hAnsiTheme="majorHAnsi" w:cstheme="majorBidi"/>
              </w:rPr>
            </w:pPr>
            <w:r>
              <w:rPr>
                <w:rFonts w:asciiTheme="majorHAnsi" w:eastAsiaTheme="majorEastAsia" w:hAnsiTheme="majorHAnsi" w:cstheme="majorBidi"/>
              </w:rPr>
              <w:t>12</w:t>
            </w:r>
            <w:r w:rsidRPr="00712B86">
              <w:rPr>
                <w:rFonts w:asciiTheme="majorHAnsi" w:eastAsiaTheme="majorEastAsia" w:hAnsiTheme="majorHAnsi" w:cstheme="majorBidi"/>
              </w:rPr>
              <w:t xml:space="preserve"> </w:t>
            </w:r>
            <w:r>
              <w:rPr>
                <w:rFonts w:asciiTheme="majorHAnsi" w:eastAsiaTheme="majorEastAsia" w:hAnsiTheme="majorHAnsi" w:cstheme="majorBidi"/>
              </w:rPr>
              <w:t>June</w:t>
            </w:r>
            <w:r w:rsidRPr="00712B86">
              <w:rPr>
                <w:rFonts w:asciiTheme="majorHAnsi" w:eastAsiaTheme="majorEastAsia" w:hAnsiTheme="majorHAnsi" w:cstheme="majorBidi"/>
              </w:rPr>
              <w:t xml:space="preserve"> 22</w:t>
            </w:r>
          </w:p>
        </w:tc>
        <w:tc>
          <w:tcPr>
            <w:tcW w:w="5506" w:type="dxa"/>
          </w:tcPr>
          <w:p w14:paraId="646DC4C6" w14:textId="119089BF" w:rsidR="00E87729" w:rsidRDefault="006A774E" w:rsidP="00E87729">
            <w:pPr>
              <w:jc w:val="center"/>
              <w:rPr>
                <w:rFonts w:asciiTheme="majorHAnsi" w:eastAsiaTheme="majorEastAsia" w:hAnsiTheme="majorHAnsi" w:cstheme="majorBidi"/>
              </w:rPr>
            </w:pPr>
            <w:r>
              <w:rPr>
                <w:rFonts w:asciiTheme="majorHAnsi" w:eastAsiaTheme="majorEastAsia" w:hAnsiTheme="majorHAnsi" w:cstheme="majorBidi"/>
              </w:rPr>
              <w:t xml:space="preserve">Updated </w:t>
            </w:r>
            <w:r w:rsidR="00E87729">
              <w:rPr>
                <w:rFonts w:asciiTheme="majorHAnsi" w:eastAsiaTheme="majorEastAsia" w:hAnsiTheme="majorHAnsi" w:cstheme="majorBidi"/>
              </w:rPr>
              <w:t>the reflective report document</w:t>
            </w:r>
            <w:r>
              <w:rPr>
                <w:rFonts w:asciiTheme="majorHAnsi" w:eastAsiaTheme="majorEastAsia" w:hAnsiTheme="majorHAnsi" w:cstheme="majorBidi"/>
              </w:rPr>
              <w:t xml:space="preserve">, </w:t>
            </w:r>
            <w:proofErr w:type="spellStart"/>
            <w:r>
              <w:rPr>
                <w:rFonts w:asciiTheme="majorHAnsi" w:eastAsiaTheme="majorEastAsia" w:hAnsiTheme="majorHAnsi" w:cstheme="majorBidi"/>
              </w:rPr>
              <w:t>cleanup</w:t>
            </w:r>
            <w:proofErr w:type="spellEnd"/>
            <w:r>
              <w:rPr>
                <w:rFonts w:asciiTheme="majorHAnsi" w:eastAsiaTheme="majorEastAsia" w:hAnsiTheme="majorHAnsi" w:cstheme="majorBidi"/>
              </w:rPr>
              <w:t xml:space="preserve"> unused codes</w:t>
            </w:r>
          </w:p>
        </w:tc>
      </w:tr>
    </w:tbl>
    <w:p w14:paraId="0C5CDD80" w14:textId="77777777" w:rsidR="000654F0" w:rsidRPr="00712B86" w:rsidRDefault="000654F0" w:rsidP="003925C7">
      <w:pPr>
        <w:pStyle w:val="Heading1"/>
        <w:numPr>
          <w:ilvl w:val="0"/>
          <w:numId w:val="49"/>
        </w:numPr>
        <w:rPr>
          <w:noProof/>
          <w:color w:val="auto"/>
          <w:sz w:val="22"/>
          <w:szCs w:val="22"/>
        </w:rPr>
      </w:pPr>
      <w:bookmarkStart w:id="14" w:name="_Toc105604347"/>
      <w:bookmarkEnd w:id="11"/>
      <w:r w:rsidRPr="00712B86">
        <w:rPr>
          <w:noProof/>
          <w:color w:val="auto"/>
          <w:sz w:val="22"/>
          <w:szCs w:val="22"/>
        </w:rPr>
        <w:t>Design Level</w:t>
      </w:r>
      <w:bookmarkEnd w:id="14"/>
    </w:p>
    <w:p w14:paraId="61AA23C8" w14:textId="77777777" w:rsidR="000654F0" w:rsidRPr="00712B86" w:rsidRDefault="000654F0" w:rsidP="000654F0">
      <w:pPr>
        <w:pStyle w:val="Heading2"/>
        <w:numPr>
          <w:ilvl w:val="0"/>
          <w:numId w:val="3"/>
        </w:numPr>
        <w:rPr>
          <w:color w:val="auto"/>
          <w:sz w:val="22"/>
          <w:szCs w:val="22"/>
        </w:rPr>
      </w:pPr>
      <w:bookmarkStart w:id="15" w:name="_Toc105604348"/>
      <w:r w:rsidRPr="00712B86">
        <w:rPr>
          <w:color w:val="auto"/>
          <w:sz w:val="22"/>
          <w:szCs w:val="22"/>
        </w:rPr>
        <w:t>High Level</w:t>
      </w:r>
      <w:bookmarkEnd w:id="15"/>
    </w:p>
    <w:p w14:paraId="572B96E8" w14:textId="77777777" w:rsidR="000654F0" w:rsidRPr="00712B86" w:rsidRDefault="000654F0" w:rsidP="000654F0">
      <w:pPr>
        <w:pStyle w:val="ListParagraph"/>
        <w:ind w:firstLine="720"/>
        <w:jc w:val="center"/>
      </w:pPr>
      <w:r w:rsidRPr="00712B86">
        <w:t>Figure 1: High Level Design</w:t>
      </w:r>
    </w:p>
    <w:p w14:paraId="3E4927A9" w14:textId="0710BC64" w:rsidR="000654F0" w:rsidRPr="00712B86" w:rsidRDefault="007E421E" w:rsidP="000654F0">
      <w:r w:rsidRPr="00712B86">
        <w:rPr>
          <w:noProof/>
        </w:rPr>
        <mc:AlternateContent>
          <mc:Choice Requires="wpc">
            <w:drawing>
              <wp:inline distT="0" distB="0" distL="0" distR="0" wp14:anchorId="22C34972" wp14:editId="62C051D8">
                <wp:extent cx="5486400" cy="951230"/>
                <wp:effectExtent l="0" t="3810" r="0" b="0"/>
                <wp:docPr id="202" name="Canvas 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48" name="Flowchart: Data 2"/>
                        <wps:cNvSpPr>
                          <a:spLocks noChangeArrowheads="1"/>
                        </wps:cNvSpPr>
                        <wps:spPr bwMode="auto">
                          <a:xfrm>
                            <a:off x="136600" y="268008"/>
                            <a:ext cx="1161400" cy="388812"/>
                          </a:xfrm>
                          <a:prstGeom prst="flowChartInputOutput">
                            <a:avLst/>
                          </a:prstGeom>
                          <a:solidFill>
                            <a:schemeClr val="lt1">
                              <a:lumMod val="100000"/>
                              <a:lumOff val="0"/>
                            </a:schemeClr>
                          </a:solidFill>
                          <a:ln w="12700">
                            <a:solidFill>
                              <a:schemeClr val="accent5">
                                <a:lumMod val="100000"/>
                                <a:lumOff val="0"/>
                              </a:schemeClr>
                            </a:solidFill>
                            <a:miter lim="800000"/>
                            <a:headEnd/>
                            <a:tailEnd/>
                          </a:ln>
                        </wps:spPr>
                        <wps:txbx>
                          <w:txbxContent>
                            <w:p w14:paraId="3DB7554C" w14:textId="77777777" w:rsidR="000654F0" w:rsidRPr="00D270C0" w:rsidRDefault="000654F0" w:rsidP="000654F0">
                              <w:pPr>
                                <w:pStyle w:val="NoSpacing"/>
                                <w:rPr>
                                  <w:sz w:val="16"/>
                                  <w:szCs w:val="16"/>
                                </w:rPr>
                              </w:pPr>
                              <w:r w:rsidRPr="00D270C0">
                                <w:rPr>
                                  <w:sz w:val="16"/>
                                  <w:szCs w:val="16"/>
                                </w:rPr>
                                <w:t>Input Files</w:t>
                              </w:r>
                            </w:p>
                          </w:txbxContent>
                        </wps:txbx>
                        <wps:bodyPr rot="0" vert="horz" wrap="square" lIns="91440" tIns="45720" rIns="91440" bIns="45720" anchor="ctr" anchorCtr="0" upright="1">
                          <a:noAutofit/>
                        </wps:bodyPr>
                      </wps:wsp>
                      <wps:wsp>
                        <wps:cNvPr id="549" name="Flowchart: Predefined Process 3"/>
                        <wps:cNvSpPr>
                          <a:spLocks noChangeArrowheads="1"/>
                        </wps:cNvSpPr>
                        <wps:spPr bwMode="auto">
                          <a:xfrm>
                            <a:off x="1502900" y="257508"/>
                            <a:ext cx="1035300" cy="399313"/>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4650CC14" w14:textId="77777777" w:rsidR="000654F0" w:rsidRPr="005D7C85" w:rsidRDefault="000654F0" w:rsidP="000654F0">
                              <w:pPr>
                                <w:jc w:val="center"/>
                                <w:rPr>
                                  <w:sz w:val="16"/>
                                  <w:szCs w:val="16"/>
                                </w:rPr>
                              </w:pPr>
                              <w:proofErr w:type="spellStart"/>
                              <w:r w:rsidRPr="005D7C85">
                                <w:rPr>
                                  <w:sz w:val="16"/>
                                  <w:szCs w:val="16"/>
                                </w:rPr>
                                <w:t>Preprocessor</w:t>
                              </w:r>
                              <w:proofErr w:type="spellEnd"/>
                            </w:p>
                          </w:txbxContent>
                        </wps:txbx>
                        <wps:bodyPr rot="0" vert="horz" wrap="square" lIns="91440" tIns="45720" rIns="91440" bIns="45720" anchor="ctr" anchorCtr="0" upright="1">
                          <a:noAutofit/>
                        </wps:bodyPr>
                      </wps:wsp>
                      <wps:wsp>
                        <wps:cNvPr id="550" name="Flowchart: Process 4"/>
                        <wps:cNvSpPr>
                          <a:spLocks noChangeArrowheads="1"/>
                        </wps:cNvSpPr>
                        <wps:spPr bwMode="auto">
                          <a:xfrm>
                            <a:off x="2858900" y="252208"/>
                            <a:ext cx="1208700" cy="404613"/>
                          </a:xfrm>
                          <a:prstGeom prst="flowChart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594E8767" w14:textId="77777777" w:rsidR="000654F0" w:rsidRPr="00D270C0" w:rsidRDefault="000654F0" w:rsidP="000654F0">
                              <w:pPr>
                                <w:jc w:val="center"/>
                                <w:rPr>
                                  <w:sz w:val="16"/>
                                  <w:szCs w:val="16"/>
                                </w:rPr>
                              </w:pPr>
                              <w:r>
                                <w:rPr>
                                  <w:sz w:val="16"/>
                                  <w:szCs w:val="16"/>
                                </w:rPr>
                                <w:t xml:space="preserve">Modelling Processing </w:t>
                              </w:r>
                            </w:p>
                          </w:txbxContent>
                        </wps:txbx>
                        <wps:bodyPr rot="0" vert="horz" wrap="square" lIns="91440" tIns="45720" rIns="91440" bIns="45720" anchor="ctr" anchorCtr="0" upright="1">
                          <a:noAutofit/>
                        </wps:bodyPr>
                      </wps:wsp>
                      <wps:wsp>
                        <wps:cNvPr id="551" name="Flowchart: Multidocument 5"/>
                        <wps:cNvSpPr>
                          <a:spLocks noChangeArrowheads="1"/>
                        </wps:cNvSpPr>
                        <wps:spPr bwMode="auto">
                          <a:xfrm>
                            <a:off x="4388200" y="204906"/>
                            <a:ext cx="919700" cy="525517"/>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7AD37F22" w14:textId="77777777" w:rsidR="000654F0" w:rsidRPr="00D270C0" w:rsidRDefault="000654F0" w:rsidP="000654F0">
                              <w:pPr>
                                <w:jc w:val="center"/>
                                <w:rPr>
                                  <w:sz w:val="16"/>
                                  <w:szCs w:val="16"/>
                                </w:rPr>
                              </w:pPr>
                              <w:r w:rsidRPr="00D270C0">
                                <w:rPr>
                                  <w:sz w:val="16"/>
                                  <w:szCs w:val="16"/>
                                </w:rPr>
                                <w:t>Output Files</w:t>
                              </w:r>
                            </w:p>
                          </w:txbxContent>
                        </wps:txbx>
                        <wps:bodyPr rot="0" vert="horz" wrap="square" lIns="91440" tIns="45720" rIns="91440" bIns="45720" anchor="ctr" anchorCtr="0" upright="1">
                          <a:noAutofit/>
                        </wps:bodyPr>
                      </wps:wsp>
                      <wps:wsp>
                        <wps:cNvPr id="552" name="Straight Arrow Connector 6"/>
                        <wps:cNvCnPr>
                          <a:cxnSpLocks noChangeShapeType="1"/>
                        </wps:cNvCnPr>
                        <wps:spPr bwMode="auto">
                          <a:xfrm flipV="1">
                            <a:off x="1181800" y="456914"/>
                            <a:ext cx="321100" cy="52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3" name="Straight Arrow Connector 37"/>
                        <wps:cNvCnPr>
                          <a:cxnSpLocks noChangeShapeType="1"/>
                        </wps:cNvCnPr>
                        <wps:spPr bwMode="auto">
                          <a:xfrm flipV="1">
                            <a:off x="2538200" y="451614"/>
                            <a:ext cx="320700" cy="51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4" name="Straight Arrow Connector 38"/>
                        <wps:cNvCnPr>
                          <a:cxnSpLocks noChangeShapeType="1"/>
                        </wps:cNvCnPr>
                        <wps:spPr bwMode="auto">
                          <a:xfrm flipV="1">
                            <a:off x="4067600" y="446914"/>
                            <a:ext cx="320600" cy="44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2C34972" id="Canvas 1" o:spid="_x0000_s1056" editas="canvas" style="width:6in;height:74.9pt;mso-position-horizontal-relative:char;mso-position-vertical-relative:line" coordsize="54864,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">
                <v:shape id="_x0000_s1057" type="#_x0000_t75" style="position:absolute;width:54864;height:9512;visibility:visible;mso-wrap-style:square" filled="t">
                  <v:fill o:detectmouseclick="t"/>
                  <v:path o:connecttype="none"/>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1058" type="#_x0000_t111" style="position:absolute;left:1366;top:2680;width:11614;height:3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" fillcolor="white [3201]" strokecolor="#4472c4 [3208]" strokeweight="1pt">
                  <v:textbox>
                    <w:txbxContent>
                      <w:p w14:paraId="3DB7554C" w14:textId="77777777" w:rsidR="000654F0" w:rsidRPr="00D270C0" w:rsidRDefault="000654F0" w:rsidP="000654F0">
                        <w:pPr>
                          <w:pStyle w:val="NoSpacing"/>
                          <w:rPr>
                            <w:sz w:val="16"/>
                            <w:szCs w:val="16"/>
                          </w:rPr>
                        </w:pPr>
                        <w:r w:rsidRPr="00D270C0">
                          <w:rPr>
                            <w:sz w:val="16"/>
                            <w:szCs w:val="16"/>
                          </w:rPr>
                          <w:t>Input Files</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3" o:spid="_x0000_s1059" type="#_x0000_t112" style="position:absolute;left:15029;top:2575;width:1035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" fillcolor="white [3201]" strokecolor="#4472c4 [3208]" strokeweight="1pt">
                  <v:textbox>
                    <w:txbxContent>
                      <w:p w14:paraId="4650CC14" w14:textId="77777777" w:rsidR="000654F0" w:rsidRPr="005D7C85" w:rsidRDefault="000654F0" w:rsidP="000654F0">
                        <w:pPr>
                          <w:jc w:val="center"/>
                          <w:rPr>
                            <w:sz w:val="16"/>
                            <w:szCs w:val="16"/>
                          </w:rPr>
                        </w:pPr>
                        <w:proofErr w:type="spellStart"/>
                        <w:r w:rsidRPr="005D7C85">
                          <w:rPr>
                            <w:sz w:val="16"/>
                            <w:szCs w:val="16"/>
                          </w:rPr>
                          <w:t>Preprocessor</w:t>
                        </w:r>
                        <w:proofErr w:type="spellEnd"/>
                      </w:p>
                    </w:txbxContent>
                  </v:textbox>
                </v:shape>
                <v:shapetype id="_x0000_t109" coordsize="21600,21600" o:spt="109" path="m,l,21600r21600,l21600,xe">
                  <v:stroke joinstyle="miter"/>
                  <v:path gradientshapeok="t" o:connecttype="rect"/>
                </v:shapetype>
                <v:shape id="Flowchart: Process 4" o:spid="_x0000_s1060" type="#_x0000_t109" style="position:absolute;left:28589;top:2522;width:12087;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" fillcolor="white [3201]" strokecolor="#4472c4 [3208]" strokeweight="1pt">
                  <v:textbox>
                    <w:txbxContent>
                      <w:p w14:paraId="594E8767" w14:textId="77777777" w:rsidR="000654F0" w:rsidRPr="00D270C0" w:rsidRDefault="000654F0" w:rsidP="000654F0">
                        <w:pPr>
                          <w:jc w:val="center"/>
                          <w:rPr>
                            <w:sz w:val="16"/>
                            <w:szCs w:val="16"/>
                          </w:rPr>
                        </w:pPr>
                        <w:r>
                          <w:rPr>
                            <w:sz w:val="16"/>
                            <w:szCs w:val="16"/>
                          </w:rPr>
                          <w:t xml:space="preserve">Modelling Processing </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 o:spid="_x0000_s1061" type="#_x0000_t115" style="position:absolute;left:43882;top:2049;width:9197;height: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" fillcolor="white [3201]" strokecolor="#4472c4 [3208]" strokeweight="1pt">
                  <v:textbox>
                    <w:txbxContent>
                      <w:p w14:paraId="7AD37F22" w14:textId="77777777" w:rsidR="000654F0" w:rsidRPr="00D270C0" w:rsidRDefault="000654F0" w:rsidP="000654F0">
                        <w:pPr>
                          <w:jc w:val="center"/>
                          <w:rPr>
                            <w:sz w:val="16"/>
                            <w:szCs w:val="16"/>
                          </w:rPr>
                        </w:pPr>
                        <w:r w:rsidRPr="00D270C0">
                          <w:rPr>
                            <w:sz w:val="16"/>
                            <w:szCs w:val="16"/>
                          </w:rPr>
                          <w:t>Output Files</w:t>
                        </w:r>
                      </w:p>
                    </w:txbxContent>
                  </v:textbox>
                </v:shape>
                <v:shapetype id="_x0000_t32" coordsize="21600,21600" o:spt="32" o:oned="t" path="m,l21600,21600e" filled="f">
                  <v:path arrowok="t" fillok="f" o:connecttype="none"/>
                  <o:lock v:ext="edit" shapetype="t"/>
                </v:shapetype>
                <v:shape id="Straight Arrow Connector 6" o:spid="_x0000_s1062" type="#_x0000_t32" style="position:absolute;left:11818;top:4569;width:3211;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" strokecolor="#5b9bd5 [3204]" strokeweight=".5pt">
                  <v:stroke endarrow="block" joinstyle="miter"/>
                </v:shape>
                <v:shape id="Straight Arrow Connector 37" o:spid="_x0000_s1063" type="#_x0000_t32" style="position:absolute;left:25382;top:4516;width:3207;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" strokecolor="#5b9bd5 [3204]" strokeweight=".5pt">
                  <v:stroke endarrow="block" joinstyle="miter"/>
                </v:shape>
                <v:shape id="Straight Arrow Connector 38" o:spid="_x0000_s1064" type="#_x0000_t32" style="position:absolute;left:40676;top:4469;width:3206;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" strokecolor="#5b9bd5 [3204]" strokeweight=".5pt">
                  <v:stroke endarrow="block" joinstyle="miter"/>
                </v:shape>
                <w10:anchorlock/>
              </v:group>
            </w:pict>
          </mc:Fallback>
        </mc:AlternateContent>
      </w:r>
    </w:p>
    <w:p w14:paraId="17834F05" w14:textId="77777777" w:rsidR="000654F0" w:rsidRPr="00712B86" w:rsidRDefault="000654F0" w:rsidP="000654F0">
      <w:pPr>
        <w:pStyle w:val="ListParagraph"/>
        <w:numPr>
          <w:ilvl w:val="0"/>
          <w:numId w:val="4"/>
        </w:numPr>
        <w:jc w:val="both"/>
      </w:pPr>
      <w:r w:rsidRPr="00712B86">
        <w:t xml:space="preserve">Input files consist of </w:t>
      </w:r>
      <w:proofErr w:type="spellStart"/>
      <w:proofErr w:type="gramStart"/>
      <w:r w:rsidRPr="00712B86">
        <w:t>config.json</w:t>
      </w:r>
      <w:proofErr w:type="spellEnd"/>
      <w:proofErr w:type="gramEnd"/>
      <w:r w:rsidRPr="00712B86">
        <w:t xml:space="preserve">, input.txt and files to be processed. File </w:t>
      </w:r>
      <w:proofErr w:type="spellStart"/>
      <w:proofErr w:type="gramStart"/>
      <w:r w:rsidRPr="00712B86">
        <w:t>config.json</w:t>
      </w:r>
      <w:proofErr w:type="spellEnd"/>
      <w:proofErr w:type="gramEnd"/>
      <w:r w:rsidRPr="00712B86">
        <w:t xml:space="preserve"> includes the global setup of input and output directory, attributes like </w:t>
      </w:r>
      <w:proofErr w:type="spellStart"/>
      <w:r w:rsidRPr="00712B86">
        <w:rPr>
          <w:i/>
          <w:iCs/>
        </w:rPr>
        <w:t>test_size</w:t>
      </w:r>
      <w:proofErr w:type="spellEnd"/>
      <w:r w:rsidRPr="00712B86">
        <w:t xml:space="preserve"> to indicate the data split of train and test sets when per record account is not provided, flags like </w:t>
      </w:r>
      <w:r w:rsidRPr="00712B86">
        <w:rPr>
          <w:i/>
          <w:iCs/>
        </w:rPr>
        <w:t>save</w:t>
      </w:r>
      <w:r w:rsidRPr="00712B86">
        <w:t xml:space="preserve"> to spool the excel files in local drive, </w:t>
      </w:r>
      <w:r w:rsidRPr="00712B86">
        <w:rPr>
          <w:i/>
          <w:iCs/>
        </w:rPr>
        <w:t>graph</w:t>
      </w:r>
      <w:r w:rsidRPr="00712B86">
        <w:t xml:space="preserve"> to indicate when the graphics are displayed and </w:t>
      </w:r>
      <w:proofErr w:type="spellStart"/>
      <w:r w:rsidRPr="00712B86">
        <w:t>file_stats</w:t>
      </w:r>
      <w:proofErr w:type="spellEnd"/>
      <w:r w:rsidRPr="00712B86">
        <w:t xml:space="preserve"> the file of the statistical metrics. The batch input files to be processed are indicated in the input.txt having the modifier, file, dictionary format of </w:t>
      </w:r>
      <w:proofErr w:type="spellStart"/>
      <w:r w:rsidRPr="00712B86">
        <w:t>preprocessor</w:t>
      </w:r>
      <w:proofErr w:type="spellEnd"/>
      <w:r w:rsidRPr="00712B86">
        <w:t xml:space="preserve"> parameter, model parameter and graph parameters delimited by pipe. The dictionary format allows flexibility in the design for the data processing of the estimators and the attributes.</w:t>
      </w:r>
    </w:p>
    <w:p w14:paraId="237B3761" w14:textId="77777777" w:rsidR="000654F0" w:rsidRPr="00712B86" w:rsidRDefault="000654F0" w:rsidP="000654F0">
      <w:pPr>
        <w:pStyle w:val="ListParagraph"/>
        <w:numPr>
          <w:ilvl w:val="0"/>
          <w:numId w:val="4"/>
        </w:numPr>
        <w:jc w:val="both"/>
      </w:pPr>
      <w:proofErr w:type="spellStart"/>
      <w:r w:rsidRPr="00712B86">
        <w:t>Preprocessor</w:t>
      </w:r>
      <w:proofErr w:type="spellEnd"/>
      <w:r w:rsidRPr="00712B86">
        <w:t xml:space="preserve"> handles the missing value for both numeric and categorical values in any ordinality. Also, feature scaling, feature selection and classification hyper-tuning maybe done at this level.</w:t>
      </w:r>
    </w:p>
    <w:p w14:paraId="49083F6E" w14:textId="77777777" w:rsidR="000654F0" w:rsidRPr="00712B86" w:rsidRDefault="000654F0" w:rsidP="000654F0">
      <w:pPr>
        <w:pStyle w:val="ListParagraph"/>
        <w:numPr>
          <w:ilvl w:val="0"/>
          <w:numId w:val="4"/>
        </w:numPr>
        <w:jc w:val="both"/>
      </w:pPr>
      <w:r w:rsidRPr="00712B86">
        <w:t>Classification processing are the handling of various classifiers for different modelling techniques, which includes its training, testing, graphic visualization, statistical measures.</w:t>
      </w:r>
    </w:p>
    <w:p w14:paraId="5C764BD5" w14:textId="77777777" w:rsidR="000654F0" w:rsidRPr="00712B86" w:rsidRDefault="000654F0" w:rsidP="000654F0">
      <w:pPr>
        <w:pStyle w:val="ListParagraph"/>
        <w:numPr>
          <w:ilvl w:val="0"/>
          <w:numId w:val="4"/>
        </w:numPr>
        <w:jc w:val="both"/>
      </w:pPr>
      <w:r w:rsidRPr="00712B86">
        <w:t xml:space="preserve">Output files are the timestamp graphics output, excel files of the y, y predicted values, confusion matrix and statistical results. The statistical results can serve as a record per run or as a comparison for other classifications executed on the same file. The timestamp in the file provides traceback capability and as a reference to verify the data visualization.  </w:t>
      </w:r>
    </w:p>
    <w:p w14:paraId="4148014C" w14:textId="77777777" w:rsidR="000654F0" w:rsidRPr="00712B86" w:rsidRDefault="000654F0" w:rsidP="000654F0">
      <w:pPr>
        <w:pStyle w:val="Heading2"/>
        <w:numPr>
          <w:ilvl w:val="0"/>
          <w:numId w:val="3"/>
        </w:numPr>
        <w:rPr>
          <w:color w:val="auto"/>
          <w:sz w:val="22"/>
          <w:szCs w:val="22"/>
        </w:rPr>
      </w:pPr>
      <w:bookmarkStart w:id="16" w:name="_Toc105604349"/>
      <w:r w:rsidRPr="00712B86">
        <w:rPr>
          <w:color w:val="auto"/>
          <w:sz w:val="22"/>
          <w:szCs w:val="22"/>
        </w:rPr>
        <w:t>Detailed Design</w:t>
      </w:r>
      <w:bookmarkEnd w:id="16"/>
    </w:p>
    <w:p w14:paraId="02668F10" w14:textId="77777777" w:rsidR="000654F0" w:rsidRPr="00712B86" w:rsidRDefault="000654F0" w:rsidP="000654F0">
      <w:pPr>
        <w:pStyle w:val="ListParagraph"/>
        <w:ind w:firstLine="720"/>
        <w:jc w:val="center"/>
      </w:pPr>
      <w:r w:rsidRPr="00712B86">
        <w:t>Figure 2: Flowchart Detailed Design Implementation Plan</w:t>
      </w:r>
    </w:p>
    <w:p w14:paraId="338B131C" w14:textId="75E98E2A" w:rsidR="000654F0" w:rsidRPr="00712B86" w:rsidRDefault="007E421E" w:rsidP="000654F0">
      <w:pPr>
        <w:ind w:left="360"/>
        <w:jc w:val="both"/>
      </w:pPr>
      <w:r w:rsidRPr="00712B86">
        <w:rPr>
          <w:noProof/>
        </w:rPr>
        <w:lastRenderedPageBreak/>
        <mc:AlternateContent>
          <mc:Choice Requires="wpc">
            <w:drawing>
              <wp:inline distT="0" distB="0" distL="0" distR="0" wp14:anchorId="20D3BE90" wp14:editId="7B1F76FE">
                <wp:extent cx="5486400" cy="4148380"/>
                <wp:effectExtent l="0" t="0" r="0" b="5080"/>
                <wp:docPr id="178" name="Canvas 3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26" name="Rectangle 7"/>
                        <wps:cNvSpPr>
                          <a:spLocks noChangeArrowheads="1"/>
                        </wps:cNvSpPr>
                        <wps:spPr bwMode="auto">
                          <a:xfrm>
                            <a:off x="195900" y="84991"/>
                            <a:ext cx="5148900" cy="3918738"/>
                          </a:xfrm>
                          <a:prstGeom prst="rect">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527" name="Text Box 8"/>
                        <wps:cNvSpPr txBox="1">
                          <a:spLocks noChangeArrowheads="1"/>
                        </wps:cNvSpPr>
                        <wps:spPr bwMode="auto">
                          <a:xfrm>
                            <a:off x="3666600" y="217105"/>
                            <a:ext cx="1578400" cy="587814"/>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75E5AA9A" w14:textId="77777777" w:rsidR="000654F0" w:rsidRDefault="000654F0" w:rsidP="000654F0">
                              <w:pPr>
                                <w:jc w:val="center"/>
                              </w:pPr>
                              <w:r>
                                <w:t>Application Layer</w:t>
                              </w:r>
                            </w:p>
                          </w:txbxContent>
                        </wps:txbx>
                        <wps:bodyPr rot="0" vert="horz" wrap="square" lIns="91440" tIns="45720" rIns="91440" bIns="45720" anchor="t" anchorCtr="0" upright="1">
                          <a:noAutofit/>
                        </wps:bodyPr>
                      </wps:wsp>
                      <wps:wsp>
                        <wps:cNvPr id="528" name="Text Box 42"/>
                        <wps:cNvSpPr txBox="1">
                          <a:spLocks noChangeArrowheads="1"/>
                        </wps:cNvSpPr>
                        <wps:spPr bwMode="auto">
                          <a:xfrm>
                            <a:off x="3652500" y="1015824"/>
                            <a:ext cx="1578000" cy="587414"/>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48FFD5DC" w14:textId="77777777" w:rsidR="000654F0" w:rsidRDefault="000654F0" w:rsidP="000654F0">
                              <w:pPr>
                                <w:spacing w:line="256" w:lineRule="auto"/>
                                <w:jc w:val="center"/>
                                <w:rPr>
                                  <w:rFonts w:eastAsia="Calibri"/>
                                </w:rPr>
                              </w:pPr>
                              <w:r>
                                <w:rPr>
                                  <w:rFonts w:eastAsia="Calibri"/>
                                </w:rPr>
                                <w:t>Domain Abstraction Layer</w:t>
                              </w:r>
                            </w:p>
                          </w:txbxContent>
                        </wps:txbx>
                        <wps:bodyPr rot="0" vert="horz" wrap="square" lIns="91440" tIns="45720" rIns="91440" bIns="45720" anchor="t" anchorCtr="0" upright="1">
                          <a:noAutofit/>
                        </wps:bodyPr>
                      </wps:wsp>
                      <wps:wsp>
                        <wps:cNvPr id="529" name="Text Box 42"/>
                        <wps:cNvSpPr txBox="1">
                          <a:spLocks noChangeArrowheads="1"/>
                        </wps:cNvSpPr>
                        <wps:spPr bwMode="auto">
                          <a:xfrm>
                            <a:off x="3619800" y="1884145"/>
                            <a:ext cx="1578000" cy="587414"/>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61847093" w14:textId="77777777" w:rsidR="000654F0" w:rsidRDefault="000654F0" w:rsidP="000654F0">
                              <w:pPr>
                                <w:spacing w:line="256" w:lineRule="auto"/>
                                <w:jc w:val="center"/>
                                <w:rPr>
                                  <w:rFonts w:eastAsia="Calibri"/>
                                </w:rPr>
                              </w:pPr>
                              <w:r>
                                <w:rPr>
                                  <w:rFonts w:eastAsia="Calibri"/>
                                </w:rPr>
                                <w:t>Programming Paradigm Layer</w:t>
                              </w:r>
                            </w:p>
                          </w:txbxContent>
                        </wps:txbx>
                        <wps:bodyPr rot="0" vert="horz" wrap="square" lIns="91440" tIns="45720" rIns="91440" bIns="45720" anchor="t" anchorCtr="0" upright="1">
                          <a:noAutofit/>
                        </wps:bodyPr>
                      </wps:wsp>
                      <wps:wsp>
                        <wps:cNvPr id="530" name="Text Box 42"/>
                        <wps:cNvSpPr txBox="1">
                          <a:spLocks noChangeArrowheads="1"/>
                        </wps:cNvSpPr>
                        <wps:spPr bwMode="auto">
                          <a:xfrm>
                            <a:off x="3612463" y="3344562"/>
                            <a:ext cx="1578000" cy="587414"/>
                          </a:xfrm>
                          <a:prstGeom prst="rect">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0D8B9569" w14:textId="77777777" w:rsidR="000654F0" w:rsidRDefault="000654F0" w:rsidP="000654F0">
                              <w:pPr>
                                <w:spacing w:line="256" w:lineRule="auto"/>
                                <w:jc w:val="center"/>
                                <w:rPr>
                                  <w:rFonts w:eastAsia="Calibri"/>
                                </w:rPr>
                              </w:pPr>
                              <w:r>
                                <w:rPr>
                                  <w:rFonts w:eastAsia="Calibri"/>
                                </w:rPr>
                                <w:t>Programming Language Layer (Libraries)</w:t>
                              </w:r>
                            </w:p>
                          </w:txbxContent>
                        </wps:txbx>
                        <wps:bodyPr rot="0" vert="horz" wrap="square" lIns="91440" tIns="45720" rIns="91440" bIns="45720" anchor="t" anchorCtr="0" upright="1">
                          <a:noAutofit/>
                        </wps:bodyPr>
                      </wps:wsp>
                      <wps:wsp>
                        <wps:cNvPr id="531" name="Text Box 12"/>
                        <wps:cNvSpPr txBox="1">
                          <a:spLocks noChangeArrowheads="1"/>
                        </wps:cNvSpPr>
                        <wps:spPr bwMode="auto">
                          <a:xfrm>
                            <a:off x="359200" y="293807"/>
                            <a:ext cx="957900" cy="3702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0AB970D7" w14:textId="77777777" w:rsidR="000654F0" w:rsidRPr="00BC1766" w:rsidRDefault="000654F0" w:rsidP="000654F0">
                              <w:pPr>
                                <w:jc w:val="center"/>
                                <w:rPr>
                                  <w:sz w:val="20"/>
                                  <w:szCs w:val="20"/>
                                </w:rPr>
                              </w:pPr>
                              <w:r w:rsidRPr="00BC1766">
                                <w:rPr>
                                  <w:sz w:val="20"/>
                                  <w:szCs w:val="20"/>
                                </w:rPr>
                                <w:t>main</w:t>
                              </w:r>
                            </w:p>
                          </w:txbxContent>
                        </wps:txbx>
                        <wps:bodyPr rot="0" vert="horz" wrap="square" lIns="91440" tIns="45720" rIns="91440" bIns="45720" anchor="t" anchorCtr="0" upright="1">
                          <a:noAutofit/>
                        </wps:bodyPr>
                      </wps:wsp>
                      <wps:wsp>
                        <wps:cNvPr id="532" name="Text Box 46"/>
                        <wps:cNvSpPr txBox="1">
                          <a:spLocks noChangeArrowheads="1"/>
                        </wps:cNvSpPr>
                        <wps:spPr bwMode="auto">
                          <a:xfrm>
                            <a:off x="1399100" y="293807"/>
                            <a:ext cx="957600" cy="3696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0640F018" w14:textId="77777777" w:rsidR="000654F0" w:rsidRPr="00BC1766" w:rsidRDefault="000654F0" w:rsidP="000654F0">
                              <w:pPr>
                                <w:spacing w:line="256" w:lineRule="auto"/>
                                <w:jc w:val="center"/>
                                <w:rPr>
                                  <w:rFonts w:eastAsia="Calibri"/>
                                  <w:sz w:val="20"/>
                                  <w:szCs w:val="20"/>
                                </w:rPr>
                              </w:pPr>
                              <w:r>
                                <w:rPr>
                                  <w:rFonts w:eastAsia="Calibri"/>
                                  <w:sz w:val="20"/>
                                  <w:szCs w:val="20"/>
                                </w:rPr>
                                <w:t>i</w:t>
                              </w:r>
                              <w:r w:rsidRPr="00BC1766">
                                <w:rPr>
                                  <w:rFonts w:eastAsia="Calibri"/>
                                  <w:sz w:val="20"/>
                                  <w:szCs w:val="20"/>
                                </w:rPr>
                                <w:t>nput.txt</w:t>
                              </w:r>
                            </w:p>
                          </w:txbxContent>
                        </wps:txbx>
                        <wps:bodyPr rot="0" vert="horz" wrap="square" lIns="91440" tIns="45720" rIns="91440" bIns="45720" anchor="t" anchorCtr="0" upright="1">
                          <a:noAutofit/>
                        </wps:bodyPr>
                      </wps:wsp>
                      <wps:wsp>
                        <wps:cNvPr id="533" name="Text Box 46"/>
                        <wps:cNvSpPr txBox="1">
                          <a:spLocks noChangeArrowheads="1"/>
                        </wps:cNvSpPr>
                        <wps:spPr bwMode="auto">
                          <a:xfrm>
                            <a:off x="2433300" y="293807"/>
                            <a:ext cx="957600" cy="3696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437792BA" w14:textId="77777777" w:rsidR="000654F0" w:rsidRPr="00BC1766" w:rsidRDefault="000654F0" w:rsidP="000654F0">
                              <w:pPr>
                                <w:spacing w:line="256" w:lineRule="auto"/>
                                <w:jc w:val="center"/>
                                <w:rPr>
                                  <w:rFonts w:eastAsia="Calibri"/>
                                  <w:sz w:val="20"/>
                                  <w:szCs w:val="20"/>
                                </w:rPr>
                              </w:pPr>
                              <w:proofErr w:type="spellStart"/>
                              <w:proofErr w:type="gramStart"/>
                              <w:r w:rsidRPr="00BC1766">
                                <w:rPr>
                                  <w:rFonts w:eastAsia="Calibri"/>
                                  <w:sz w:val="20"/>
                                  <w:szCs w:val="20"/>
                                </w:rPr>
                                <w:t>config.json</w:t>
                              </w:r>
                              <w:proofErr w:type="spellEnd"/>
                              <w:proofErr w:type="gramEnd"/>
                            </w:p>
                          </w:txbxContent>
                        </wps:txbx>
                        <wps:bodyPr rot="0" vert="horz" wrap="square" lIns="91440" tIns="45720" rIns="91440" bIns="45720" anchor="t" anchorCtr="0" upright="1">
                          <a:noAutofit/>
                        </wps:bodyPr>
                      </wps:wsp>
                      <wps:wsp>
                        <wps:cNvPr id="534" name="Text Box 46"/>
                        <wps:cNvSpPr txBox="1">
                          <a:spLocks noChangeArrowheads="1"/>
                        </wps:cNvSpPr>
                        <wps:spPr bwMode="auto">
                          <a:xfrm>
                            <a:off x="375900" y="1026725"/>
                            <a:ext cx="957600" cy="3696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320C44B0" w14:textId="77777777" w:rsidR="000654F0" w:rsidRPr="00BC1766" w:rsidRDefault="000654F0" w:rsidP="000654F0">
                              <w:pPr>
                                <w:spacing w:line="256" w:lineRule="auto"/>
                                <w:rPr>
                                  <w:rFonts w:eastAsia="Calibri"/>
                                  <w:sz w:val="20"/>
                                  <w:szCs w:val="20"/>
                                </w:rPr>
                              </w:pPr>
                              <w:r>
                                <w:rPr>
                                  <w:rFonts w:eastAsia="Calibri"/>
                                </w:rPr>
                                <w:t> </w:t>
                              </w:r>
                              <w:proofErr w:type="spellStart"/>
                              <w:r w:rsidRPr="00BC1766">
                                <w:rPr>
                                  <w:rFonts w:eastAsia="Calibri"/>
                                  <w:sz w:val="20"/>
                                  <w:szCs w:val="20"/>
                                </w:rPr>
                                <w:t>preprocessor</w:t>
                              </w:r>
                              <w:proofErr w:type="spellEnd"/>
                            </w:p>
                          </w:txbxContent>
                        </wps:txbx>
                        <wps:bodyPr rot="0" vert="horz" wrap="square" lIns="91440" tIns="45720" rIns="91440" bIns="45720" anchor="t" anchorCtr="0" upright="1">
                          <a:noAutofit/>
                        </wps:bodyPr>
                      </wps:wsp>
                      <wps:wsp>
                        <wps:cNvPr id="535" name="Text Box 46"/>
                        <wps:cNvSpPr txBox="1">
                          <a:spLocks noChangeArrowheads="1"/>
                        </wps:cNvSpPr>
                        <wps:spPr bwMode="auto">
                          <a:xfrm>
                            <a:off x="1399200" y="1026725"/>
                            <a:ext cx="957500" cy="3696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600664DA" w14:textId="77777777" w:rsidR="000654F0" w:rsidRPr="00BC1766" w:rsidRDefault="000654F0" w:rsidP="000654F0">
                              <w:pPr>
                                <w:spacing w:line="256" w:lineRule="auto"/>
                                <w:jc w:val="center"/>
                                <w:rPr>
                                  <w:rFonts w:eastAsia="Calibri"/>
                                  <w:sz w:val="20"/>
                                  <w:szCs w:val="20"/>
                                </w:rPr>
                              </w:pPr>
                              <w:r>
                                <w:rPr>
                                  <w:rFonts w:eastAsia="Calibri"/>
                                  <w:sz w:val="20"/>
                                  <w:szCs w:val="20"/>
                                </w:rPr>
                                <w:t>model</w:t>
                              </w:r>
                            </w:p>
                          </w:txbxContent>
                        </wps:txbx>
                        <wps:bodyPr rot="0" vert="horz" wrap="square" lIns="91440" tIns="45720" rIns="91440" bIns="45720" anchor="t" anchorCtr="0" upright="1">
                          <a:noAutofit/>
                        </wps:bodyPr>
                      </wps:wsp>
                      <wps:wsp>
                        <wps:cNvPr id="536" name="Text Box 46"/>
                        <wps:cNvSpPr txBox="1">
                          <a:spLocks noChangeArrowheads="1"/>
                        </wps:cNvSpPr>
                        <wps:spPr bwMode="auto">
                          <a:xfrm>
                            <a:off x="370400" y="1750642"/>
                            <a:ext cx="957600" cy="3696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784A3C1D" w14:textId="77777777" w:rsidR="000654F0" w:rsidRDefault="000654F0" w:rsidP="000654F0">
                              <w:pPr>
                                <w:spacing w:line="256" w:lineRule="auto"/>
                                <w:jc w:val="center"/>
                                <w:rPr>
                                  <w:rFonts w:eastAsia="Calibri"/>
                                </w:rPr>
                              </w:pPr>
                              <w:r>
                                <w:rPr>
                                  <w:rFonts w:eastAsia="Calibri"/>
                                </w:rPr>
                                <w:t>regression</w:t>
                              </w:r>
                            </w:p>
                          </w:txbxContent>
                        </wps:txbx>
                        <wps:bodyPr rot="0" vert="horz" wrap="square" lIns="91440" tIns="45720" rIns="91440" bIns="45720" anchor="t" anchorCtr="0" upright="1">
                          <a:noAutofit/>
                        </wps:bodyPr>
                      </wps:wsp>
                      <wps:wsp>
                        <wps:cNvPr id="537" name="Text Box 46"/>
                        <wps:cNvSpPr txBox="1">
                          <a:spLocks noChangeArrowheads="1"/>
                        </wps:cNvSpPr>
                        <wps:spPr bwMode="auto">
                          <a:xfrm>
                            <a:off x="1317012" y="1746044"/>
                            <a:ext cx="957600" cy="3695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097428E4" w14:textId="77777777" w:rsidR="000654F0" w:rsidRDefault="000654F0" w:rsidP="000654F0">
                              <w:pPr>
                                <w:spacing w:line="256" w:lineRule="auto"/>
                                <w:jc w:val="center"/>
                                <w:rPr>
                                  <w:rFonts w:eastAsia="Calibri"/>
                                </w:rPr>
                              </w:pPr>
                              <w:r>
                                <w:rPr>
                                  <w:rFonts w:eastAsia="Calibri"/>
                                </w:rPr>
                                <w:t>classification</w:t>
                              </w:r>
                            </w:p>
                          </w:txbxContent>
                        </wps:txbx>
                        <wps:bodyPr rot="0" vert="horz" wrap="square" lIns="91440" tIns="45720" rIns="91440" bIns="45720" anchor="t" anchorCtr="0" upright="1">
                          <a:noAutofit/>
                        </wps:bodyPr>
                      </wps:wsp>
                      <wps:wsp>
                        <wps:cNvPr id="538" name="Text Box 46"/>
                        <wps:cNvSpPr txBox="1">
                          <a:spLocks noChangeArrowheads="1"/>
                        </wps:cNvSpPr>
                        <wps:spPr bwMode="auto">
                          <a:xfrm>
                            <a:off x="2422400" y="1761542"/>
                            <a:ext cx="957600" cy="3695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77699D83" w14:textId="77777777" w:rsidR="000654F0" w:rsidRDefault="000654F0" w:rsidP="000654F0">
                              <w:pPr>
                                <w:spacing w:line="256" w:lineRule="auto"/>
                                <w:jc w:val="center"/>
                                <w:rPr>
                                  <w:rFonts w:eastAsia="Calibri"/>
                                </w:rPr>
                              </w:pPr>
                              <w:r>
                                <w:rPr>
                                  <w:rFonts w:eastAsia="Calibri"/>
                                </w:rPr>
                                <w:t>cluster</w:t>
                              </w:r>
                            </w:p>
                          </w:txbxContent>
                        </wps:txbx>
                        <wps:bodyPr rot="0" vert="horz" wrap="square" lIns="91440" tIns="45720" rIns="91440" bIns="45720" anchor="t" anchorCtr="0" upright="1">
                          <a:noAutofit/>
                        </wps:bodyPr>
                      </wps:wsp>
                      <wps:wsp>
                        <wps:cNvPr id="539" name="Text Box 46"/>
                        <wps:cNvSpPr txBox="1">
                          <a:spLocks noChangeArrowheads="1"/>
                        </wps:cNvSpPr>
                        <wps:spPr bwMode="auto">
                          <a:xfrm>
                            <a:off x="354100" y="2229654"/>
                            <a:ext cx="957600" cy="3695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299BF81F" w14:textId="77777777" w:rsidR="000654F0" w:rsidRDefault="000654F0" w:rsidP="000654F0">
                              <w:pPr>
                                <w:spacing w:line="256" w:lineRule="auto"/>
                                <w:jc w:val="center"/>
                                <w:rPr>
                                  <w:rFonts w:eastAsia="Calibri"/>
                                </w:rPr>
                              </w:pPr>
                              <w:r>
                                <w:rPr>
                                  <w:rFonts w:eastAsia="Calibri"/>
                                </w:rPr>
                                <w:t>rules</w:t>
                              </w:r>
                            </w:p>
                          </w:txbxContent>
                        </wps:txbx>
                        <wps:bodyPr rot="0" vert="horz" wrap="square" lIns="91440" tIns="45720" rIns="91440" bIns="45720" anchor="t" anchorCtr="0" upright="1">
                          <a:noAutofit/>
                        </wps:bodyPr>
                      </wps:wsp>
                      <wps:wsp>
                        <wps:cNvPr id="540" name="Text Box 46"/>
                        <wps:cNvSpPr txBox="1">
                          <a:spLocks noChangeArrowheads="1"/>
                        </wps:cNvSpPr>
                        <wps:spPr bwMode="auto">
                          <a:xfrm>
                            <a:off x="2384300" y="2228654"/>
                            <a:ext cx="1006600" cy="3695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5FFC52D6" w14:textId="11855049" w:rsidR="000654F0" w:rsidRPr="00BC1766" w:rsidRDefault="000654F0" w:rsidP="009E17A4">
                              <w:pPr>
                                <w:spacing w:line="256" w:lineRule="auto"/>
                                <w:jc w:val="center"/>
                                <w:rPr>
                                  <w:rFonts w:eastAsia="Calibri"/>
                                  <w:sz w:val="20"/>
                                  <w:szCs w:val="20"/>
                                </w:rPr>
                              </w:pPr>
                              <w:r w:rsidRPr="00BC1766">
                                <w:rPr>
                                  <w:rFonts w:eastAsia="Calibri"/>
                                  <w:sz w:val="20"/>
                                  <w:szCs w:val="20"/>
                                </w:rPr>
                                <w:t>neural</w:t>
                              </w:r>
                            </w:p>
                          </w:txbxContent>
                        </wps:txbx>
                        <wps:bodyPr rot="0" vert="horz" wrap="square" lIns="91440" tIns="45720" rIns="91440" bIns="45720" anchor="t" anchorCtr="0" upright="1">
                          <a:noAutofit/>
                        </wps:bodyPr>
                      </wps:wsp>
                      <wps:wsp>
                        <wps:cNvPr id="541" name="Text Box 46"/>
                        <wps:cNvSpPr txBox="1">
                          <a:spLocks noChangeArrowheads="1"/>
                        </wps:cNvSpPr>
                        <wps:spPr bwMode="auto">
                          <a:xfrm>
                            <a:off x="335863" y="3406464"/>
                            <a:ext cx="957600" cy="3690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79F13BCE" w14:textId="77777777" w:rsidR="000654F0" w:rsidRDefault="000654F0" w:rsidP="000654F0">
                              <w:pPr>
                                <w:spacing w:line="254" w:lineRule="auto"/>
                                <w:jc w:val="center"/>
                                <w:rPr>
                                  <w:rFonts w:eastAsia="Calibri"/>
                                </w:rPr>
                              </w:pPr>
                              <w:r>
                                <w:rPr>
                                  <w:rFonts w:eastAsia="Calibri"/>
                                </w:rPr>
                                <w:t>helper</w:t>
                              </w:r>
                            </w:p>
                          </w:txbxContent>
                        </wps:txbx>
                        <wps:bodyPr rot="0" vert="horz" wrap="square" lIns="91440" tIns="45720" rIns="91440" bIns="45720" anchor="t" anchorCtr="0" upright="1">
                          <a:noAutofit/>
                        </wps:bodyPr>
                      </wps:wsp>
                      <wps:wsp>
                        <wps:cNvPr id="542" name="Text Box 46"/>
                        <wps:cNvSpPr txBox="1">
                          <a:spLocks noChangeArrowheads="1"/>
                        </wps:cNvSpPr>
                        <wps:spPr bwMode="auto">
                          <a:xfrm>
                            <a:off x="1369663" y="3406164"/>
                            <a:ext cx="957600" cy="3689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583FB0B1" w14:textId="77777777" w:rsidR="000654F0" w:rsidRPr="00761F5F" w:rsidRDefault="000654F0" w:rsidP="000654F0">
                              <w:pPr>
                                <w:spacing w:line="254" w:lineRule="auto"/>
                                <w:jc w:val="center"/>
                                <w:rPr>
                                  <w:rFonts w:eastAsia="Calibri"/>
                                  <w:lang w:val="en-US"/>
                                </w:rPr>
                              </w:pPr>
                              <w:r>
                                <w:rPr>
                                  <w:rFonts w:eastAsia="Calibri"/>
                                  <w:lang w:val="en-US"/>
                                </w:rPr>
                                <w:t>log</w:t>
                              </w:r>
                            </w:p>
                          </w:txbxContent>
                        </wps:txbx>
                        <wps:bodyPr rot="0" vert="horz" wrap="square" lIns="91440" tIns="45720" rIns="91440" bIns="45720" anchor="t" anchorCtr="0" upright="1">
                          <a:noAutofit/>
                        </wps:bodyPr>
                      </wps:wsp>
                      <wps:wsp>
                        <wps:cNvPr id="543" name="Straight Connector 26"/>
                        <wps:cNvCnPr>
                          <a:cxnSpLocks noChangeShapeType="1"/>
                        </wps:cNvCnPr>
                        <wps:spPr bwMode="auto">
                          <a:xfrm>
                            <a:off x="195900" y="3163846"/>
                            <a:ext cx="5170700" cy="32701"/>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44" name="Straight Connector 27"/>
                        <wps:cNvCnPr>
                          <a:cxnSpLocks noChangeShapeType="1"/>
                        </wps:cNvCnPr>
                        <wps:spPr bwMode="auto">
                          <a:xfrm flipV="1">
                            <a:off x="153400" y="1699941"/>
                            <a:ext cx="5159800" cy="10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45" name="Straight Connector 28"/>
                        <wps:cNvCnPr>
                          <a:cxnSpLocks noChangeShapeType="1"/>
                        </wps:cNvCnPr>
                        <wps:spPr bwMode="auto">
                          <a:xfrm>
                            <a:off x="185000" y="884721"/>
                            <a:ext cx="5159800" cy="54501"/>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46" name="Text Box 46"/>
                        <wps:cNvSpPr txBox="1">
                          <a:spLocks noChangeArrowheads="1"/>
                        </wps:cNvSpPr>
                        <wps:spPr bwMode="auto">
                          <a:xfrm>
                            <a:off x="2371463" y="3405964"/>
                            <a:ext cx="957600" cy="3683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6F046D16" w14:textId="77777777" w:rsidR="000654F0" w:rsidRDefault="000654F0" w:rsidP="000654F0">
                              <w:pPr>
                                <w:spacing w:line="252" w:lineRule="auto"/>
                                <w:jc w:val="center"/>
                                <w:rPr>
                                  <w:rFonts w:eastAsia="Calibri"/>
                                </w:rPr>
                              </w:pPr>
                              <w:r>
                                <w:rPr>
                                  <w:rFonts w:eastAsia="Calibri"/>
                                </w:rPr>
                                <w:t>constant</w:t>
                              </w:r>
                            </w:p>
                          </w:txbxContent>
                        </wps:txbx>
                        <wps:bodyPr rot="0" vert="horz" wrap="square" lIns="91440" tIns="45720" rIns="91440" bIns="45720" anchor="t" anchorCtr="0" upright="1">
                          <a:noAutofit/>
                        </wps:bodyPr>
                      </wps:wsp>
                      <wps:wsp>
                        <wps:cNvPr id="547" name="Text Box 46"/>
                        <wps:cNvSpPr txBox="1">
                          <a:spLocks noChangeArrowheads="1"/>
                        </wps:cNvSpPr>
                        <wps:spPr bwMode="auto">
                          <a:xfrm>
                            <a:off x="1350300" y="2228654"/>
                            <a:ext cx="1006400" cy="369509"/>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6A4669BC" w14:textId="3A1AC45A" w:rsidR="00694FAD" w:rsidRPr="00694FAD" w:rsidRDefault="00694FAD" w:rsidP="00694FAD">
                              <w:pPr>
                                <w:spacing w:line="254" w:lineRule="auto"/>
                                <w:jc w:val="center"/>
                                <w:rPr>
                                  <w:rFonts w:eastAsia="Calibri" w:cs="Arial"/>
                                  <w:sz w:val="20"/>
                                  <w:szCs w:val="20"/>
                                  <w:lang w:val="en-US"/>
                                </w:rPr>
                              </w:pPr>
                              <w:r>
                                <w:rPr>
                                  <w:rFonts w:eastAsia="Calibri" w:cs="Arial"/>
                                  <w:sz w:val="20"/>
                                  <w:szCs w:val="20"/>
                                  <w:lang w:val="en-US"/>
                                </w:rPr>
                                <w:t>sampling</w:t>
                              </w:r>
                            </w:p>
                          </w:txbxContent>
                        </wps:txbx>
                        <wps:bodyPr rot="0" vert="horz" wrap="square" lIns="91440" tIns="45720" rIns="91440" bIns="45720" anchor="t" anchorCtr="0" upright="1">
                          <a:noAutofit/>
                        </wps:bodyPr>
                      </wps:wsp>
                      <wps:wsp>
                        <wps:cNvPr id="396" name="Text Box 46"/>
                        <wps:cNvSpPr txBox="1">
                          <a:spLocks noChangeArrowheads="1"/>
                        </wps:cNvSpPr>
                        <wps:spPr bwMode="auto">
                          <a:xfrm>
                            <a:off x="1342373" y="2690725"/>
                            <a:ext cx="1005840" cy="368935"/>
                          </a:xfrm>
                          <a:prstGeom prst="rect">
                            <a:avLst/>
                          </a:prstGeom>
                          <a:solidFill>
                            <a:schemeClr val="lt1">
                              <a:lumMod val="100000"/>
                              <a:lumOff val="0"/>
                            </a:schemeClr>
                          </a:solidFill>
                          <a:ln w="12700">
                            <a:solidFill>
                              <a:schemeClr val="accent1">
                                <a:lumMod val="100000"/>
                                <a:lumOff val="0"/>
                              </a:schemeClr>
                            </a:solidFill>
                            <a:miter lim="800000"/>
                            <a:headEnd/>
                            <a:tailEnd/>
                          </a:ln>
                        </wps:spPr>
                        <wps:txbx>
                          <w:txbxContent>
                            <w:p w14:paraId="15D20D60" w14:textId="32B849F7" w:rsidR="0017636A" w:rsidRDefault="0017636A" w:rsidP="0017636A">
                              <w:pPr>
                                <w:spacing w:line="252" w:lineRule="auto"/>
                                <w:jc w:val="center"/>
                                <w:rPr>
                                  <w:rFonts w:ascii="Calibri" w:eastAsia="Calibri" w:hAnsi="Calibri" w:cs="Arial"/>
                                  <w:sz w:val="20"/>
                                  <w:szCs w:val="20"/>
                                </w:rPr>
                              </w:pPr>
                              <w:proofErr w:type="spellStart"/>
                              <w:r>
                                <w:rPr>
                                  <w:rFonts w:ascii="Calibri" w:eastAsia="Calibri" w:hAnsi="Calibri" w:cs="Arial"/>
                                  <w:sz w:val="20"/>
                                  <w:szCs w:val="20"/>
                                </w:rPr>
                                <w:t>nonsupervised</w:t>
                              </w:r>
                              <w:proofErr w:type="spellEnd"/>
                            </w:p>
                          </w:txbxContent>
                        </wps:txbx>
                        <wps:bodyPr rot="0" vert="horz" wrap="square" lIns="91440" tIns="45720" rIns="91440" bIns="45720" anchor="t" anchorCtr="0" upright="1">
                          <a:noAutofit/>
                        </wps:bodyPr>
                      </wps:wsp>
                    </wpc:wpc>
                  </a:graphicData>
                </a:graphic>
              </wp:inline>
            </w:drawing>
          </mc:Choice>
          <mc:Fallback>
            <w:pict>
              <v:group w14:anchorId="20D3BE90" id="Canvas 30" o:spid="_x0000_s1065" editas="canvas" style="width:6in;height:326.65pt;mso-position-horizontal-relative:char;mso-position-vertical-relative:line" coordsize="54864,4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">
                <v:shape id="_x0000_s1066" type="#_x0000_t75" style="position:absolute;width:54864;height:41478;visibility:visible;mso-wrap-style:square" filled="t">
                  <v:fill o:detectmouseclick="t"/>
                  <v:path o:connecttype="none"/>
                </v:shape>
                <v:rect id="Rectangle 7" o:spid="_x0000_s1067" style="position:absolute;left:1959;top:849;width:51489;height:39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" fillcolor="white [3201]" strokecolor="#5b9bd5 [3204]" strokeweight="1pt"/>
                <v:shape id="Text Box 8" o:spid="_x0000_s1068" type="#_x0000_t202" style="position:absolute;left:36666;top:2171;width:15784;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" fillcolor="#b1cbe9" strokecolor="#5b9bd5 [3204]" strokeweight=".5pt">
                  <v:fill color2="#92b9e4" rotate="t" colors="0 #b1cbe9;.5 #a3c1e5;1 #92b9e4" focus="100%" type="gradient">
                    <o:fill v:ext="view" type="gradientUnscaled"/>
                  </v:fill>
                  <v:textbox>
                    <w:txbxContent>
                      <w:p w14:paraId="75E5AA9A" w14:textId="77777777" w:rsidR="000654F0" w:rsidRDefault="000654F0" w:rsidP="000654F0">
                        <w:pPr>
                          <w:jc w:val="center"/>
                        </w:pPr>
                        <w:r>
                          <w:t>Application Layer</w:t>
                        </w:r>
                      </w:p>
                    </w:txbxContent>
                  </v:textbox>
                </v:shape>
                <v:shape id="Text Box 42" o:spid="_x0000_s1069" type="#_x0000_t202" style="position:absolute;left:36525;top:10158;width:157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" fillcolor="#b1cbe9" strokecolor="#5b9bd5 [3204]" strokeweight=".5pt">
                  <v:fill color2="#92b9e4" rotate="t" colors="0 #b1cbe9;.5 #a3c1e5;1 #92b9e4" focus="100%" type="gradient">
                    <o:fill v:ext="view" type="gradientUnscaled"/>
                  </v:fill>
                  <v:textbox>
                    <w:txbxContent>
                      <w:p w14:paraId="48FFD5DC" w14:textId="77777777" w:rsidR="000654F0" w:rsidRDefault="000654F0" w:rsidP="000654F0">
                        <w:pPr>
                          <w:spacing w:line="256" w:lineRule="auto"/>
                          <w:jc w:val="center"/>
                          <w:rPr>
                            <w:rFonts w:eastAsia="Calibri"/>
                          </w:rPr>
                        </w:pPr>
                        <w:r>
                          <w:rPr>
                            <w:rFonts w:eastAsia="Calibri"/>
                          </w:rPr>
                          <w:t>Domain Abstraction Layer</w:t>
                        </w:r>
                      </w:p>
                    </w:txbxContent>
                  </v:textbox>
                </v:shape>
                <v:shape id="Text Box 42" o:spid="_x0000_s1070" type="#_x0000_t202" style="position:absolute;left:36198;top:18841;width:157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" fillcolor="#b1cbe9" strokecolor="#5b9bd5 [3204]" strokeweight=".5pt">
                  <v:fill color2="#92b9e4" rotate="t" colors="0 #b1cbe9;.5 #a3c1e5;1 #92b9e4" focus="100%" type="gradient">
                    <o:fill v:ext="view" type="gradientUnscaled"/>
                  </v:fill>
                  <v:textbox>
                    <w:txbxContent>
                      <w:p w14:paraId="61847093" w14:textId="77777777" w:rsidR="000654F0" w:rsidRDefault="000654F0" w:rsidP="000654F0">
                        <w:pPr>
                          <w:spacing w:line="256" w:lineRule="auto"/>
                          <w:jc w:val="center"/>
                          <w:rPr>
                            <w:rFonts w:eastAsia="Calibri"/>
                          </w:rPr>
                        </w:pPr>
                        <w:r>
                          <w:rPr>
                            <w:rFonts w:eastAsia="Calibri"/>
                          </w:rPr>
                          <w:t>Programming Paradigm Layer</w:t>
                        </w:r>
                      </w:p>
                    </w:txbxContent>
                  </v:textbox>
                </v:shape>
                <v:shape id="Text Box 42" o:spid="_x0000_s1071" type="#_x0000_t202" style="position:absolute;left:36124;top:33445;width:157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" fillcolor="#b1cbe9" strokecolor="#5b9bd5 [3204]" strokeweight=".5pt">
                  <v:fill color2="#92b9e4" rotate="t" colors="0 #b1cbe9;.5 #a3c1e5;1 #92b9e4" focus="100%" type="gradient">
                    <o:fill v:ext="view" type="gradientUnscaled"/>
                  </v:fill>
                  <v:textbox>
                    <w:txbxContent>
                      <w:p w14:paraId="0D8B9569" w14:textId="77777777" w:rsidR="000654F0" w:rsidRDefault="000654F0" w:rsidP="000654F0">
                        <w:pPr>
                          <w:spacing w:line="256" w:lineRule="auto"/>
                          <w:jc w:val="center"/>
                          <w:rPr>
                            <w:rFonts w:eastAsia="Calibri"/>
                          </w:rPr>
                        </w:pPr>
                        <w:r>
                          <w:rPr>
                            <w:rFonts w:eastAsia="Calibri"/>
                          </w:rPr>
                          <w:t>Programming Language Layer (Libraries)</w:t>
                        </w:r>
                      </w:p>
                    </w:txbxContent>
                  </v:textbox>
                </v:shape>
                <v:shape id="Text Box 12" o:spid="_x0000_s1072" type="#_x0000_t202" style="position:absolute;left:3592;top:2938;width:957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" fillcolor="white [3201]" strokecolor="#5b9bd5 [3204]" strokeweight="1pt">
                  <v:textbox>
                    <w:txbxContent>
                      <w:p w14:paraId="0AB970D7" w14:textId="77777777" w:rsidR="000654F0" w:rsidRPr="00BC1766" w:rsidRDefault="000654F0" w:rsidP="000654F0">
                        <w:pPr>
                          <w:jc w:val="center"/>
                          <w:rPr>
                            <w:sz w:val="20"/>
                            <w:szCs w:val="20"/>
                          </w:rPr>
                        </w:pPr>
                        <w:r w:rsidRPr="00BC1766">
                          <w:rPr>
                            <w:sz w:val="20"/>
                            <w:szCs w:val="20"/>
                          </w:rPr>
                          <w:t>main</w:t>
                        </w:r>
                      </w:p>
                    </w:txbxContent>
                  </v:textbox>
                </v:shape>
                <v:shape id="Text Box 46" o:spid="_x0000_s1073" type="#_x0000_t202" style="position:absolute;left:13991;top:2938;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" fillcolor="white [3201]" strokecolor="#5b9bd5 [3204]" strokeweight="1pt">
                  <v:textbox>
                    <w:txbxContent>
                      <w:p w14:paraId="0640F018" w14:textId="77777777" w:rsidR="000654F0" w:rsidRPr="00BC1766" w:rsidRDefault="000654F0" w:rsidP="000654F0">
                        <w:pPr>
                          <w:spacing w:line="256" w:lineRule="auto"/>
                          <w:jc w:val="center"/>
                          <w:rPr>
                            <w:rFonts w:eastAsia="Calibri"/>
                            <w:sz w:val="20"/>
                            <w:szCs w:val="20"/>
                          </w:rPr>
                        </w:pPr>
                        <w:r>
                          <w:rPr>
                            <w:rFonts w:eastAsia="Calibri"/>
                            <w:sz w:val="20"/>
                            <w:szCs w:val="20"/>
                          </w:rPr>
                          <w:t>i</w:t>
                        </w:r>
                        <w:r w:rsidRPr="00BC1766">
                          <w:rPr>
                            <w:rFonts w:eastAsia="Calibri"/>
                            <w:sz w:val="20"/>
                            <w:szCs w:val="20"/>
                          </w:rPr>
                          <w:t>nput.txt</w:t>
                        </w:r>
                      </w:p>
                    </w:txbxContent>
                  </v:textbox>
                </v:shape>
                <v:shape id="Text Box 46" o:spid="_x0000_s1074" type="#_x0000_t202" style="position:absolute;left:24333;top:2938;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" fillcolor="white [3201]" strokecolor="#5b9bd5 [3204]" strokeweight="1pt">
                  <v:textbox>
                    <w:txbxContent>
                      <w:p w14:paraId="437792BA" w14:textId="77777777" w:rsidR="000654F0" w:rsidRPr="00BC1766" w:rsidRDefault="000654F0" w:rsidP="000654F0">
                        <w:pPr>
                          <w:spacing w:line="256" w:lineRule="auto"/>
                          <w:jc w:val="center"/>
                          <w:rPr>
                            <w:rFonts w:eastAsia="Calibri"/>
                            <w:sz w:val="20"/>
                            <w:szCs w:val="20"/>
                          </w:rPr>
                        </w:pPr>
                        <w:proofErr w:type="spellStart"/>
                        <w:r w:rsidRPr="00BC1766">
                          <w:rPr>
                            <w:rFonts w:eastAsia="Calibri"/>
                            <w:sz w:val="20"/>
                            <w:szCs w:val="20"/>
                          </w:rPr>
                          <w:t>config.json</w:t>
                        </w:r>
                        <w:proofErr w:type="spellEnd"/>
                      </w:p>
                    </w:txbxContent>
                  </v:textbox>
                </v:shape>
                <v:shape id="Text Box 46" o:spid="_x0000_s1075" type="#_x0000_t202" style="position:absolute;left:3759;top:10267;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" fillcolor="white [3201]" strokecolor="#5b9bd5 [3204]" strokeweight="1pt">
                  <v:textbox>
                    <w:txbxContent>
                      <w:p w14:paraId="320C44B0" w14:textId="77777777" w:rsidR="000654F0" w:rsidRPr="00BC1766" w:rsidRDefault="000654F0" w:rsidP="000654F0">
                        <w:pPr>
                          <w:spacing w:line="256" w:lineRule="auto"/>
                          <w:rPr>
                            <w:rFonts w:eastAsia="Calibri"/>
                            <w:sz w:val="20"/>
                            <w:szCs w:val="20"/>
                          </w:rPr>
                        </w:pPr>
                        <w:r>
                          <w:rPr>
                            <w:rFonts w:eastAsia="Calibri"/>
                          </w:rPr>
                          <w:t> </w:t>
                        </w:r>
                        <w:proofErr w:type="spellStart"/>
                        <w:r w:rsidRPr="00BC1766">
                          <w:rPr>
                            <w:rFonts w:eastAsia="Calibri"/>
                            <w:sz w:val="20"/>
                            <w:szCs w:val="20"/>
                          </w:rPr>
                          <w:t>preprocessor</w:t>
                        </w:r>
                        <w:proofErr w:type="spellEnd"/>
                      </w:p>
                    </w:txbxContent>
                  </v:textbox>
                </v:shape>
                <v:shape id="Text Box 46" o:spid="_x0000_s1076" type="#_x0000_t202" style="position:absolute;left:13992;top:10267;width:957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" fillcolor="white [3201]" strokecolor="#5b9bd5 [3204]" strokeweight="1pt">
                  <v:textbox>
                    <w:txbxContent>
                      <w:p w14:paraId="600664DA" w14:textId="77777777" w:rsidR="000654F0" w:rsidRPr="00BC1766" w:rsidRDefault="000654F0" w:rsidP="000654F0">
                        <w:pPr>
                          <w:spacing w:line="256" w:lineRule="auto"/>
                          <w:jc w:val="center"/>
                          <w:rPr>
                            <w:rFonts w:eastAsia="Calibri"/>
                            <w:sz w:val="20"/>
                            <w:szCs w:val="20"/>
                          </w:rPr>
                        </w:pPr>
                        <w:r>
                          <w:rPr>
                            <w:rFonts w:eastAsia="Calibri"/>
                            <w:sz w:val="20"/>
                            <w:szCs w:val="20"/>
                          </w:rPr>
                          <w:t>model</w:t>
                        </w:r>
                      </w:p>
                    </w:txbxContent>
                  </v:textbox>
                </v:shape>
                <v:shape id="Text Box 46" o:spid="_x0000_s1077" type="#_x0000_t202" style="position:absolute;left:3704;top:17506;width:9576;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" fillcolor="white [3201]" strokecolor="#5b9bd5 [3204]" strokeweight="1pt">
                  <v:textbox>
                    <w:txbxContent>
                      <w:p w14:paraId="784A3C1D" w14:textId="77777777" w:rsidR="000654F0" w:rsidRDefault="000654F0" w:rsidP="000654F0">
                        <w:pPr>
                          <w:spacing w:line="256" w:lineRule="auto"/>
                          <w:jc w:val="center"/>
                          <w:rPr>
                            <w:rFonts w:eastAsia="Calibri"/>
                          </w:rPr>
                        </w:pPr>
                        <w:r>
                          <w:rPr>
                            <w:rFonts w:eastAsia="Calibri"/>
                          </w:rPr>
                          <w:t>regression</w:t>
                        </w:r>
                      </w:p>
                    </w:txbxContent>
                  </v:textbox>
                </v:shape>
                <v:shape id="Text Box 46" o:spid="_x0000_s1078" type="#_x0000_t202" style="position:absolute;left:13170;top:17460;width:957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" fillcolor="white [3201]" strokecolor="#5b9bd5 [3204]" strokeweight="1pt">
                  <v:textbox>
                    <w:txbxContent>
                      <w:p w14:paraId="097428E4" w14:textId="77777777" w:rsidR="000654F0" w:rsidRDefault="000654F0" w:rsidP="000654F0">
                        <w:pPr>
                          <w:spacing w:line="256" w:lineRule="auto"/>
                          <w:jc w:val="center"/>
                          <w:rPr>
                            <w:rFonts w:eastAsia="Calibri"/>
                          </w:rPr>
                        </w:pPr>
                        <w:r>
                          <w:rPr>
                            <w:rFonts w:eastAsia="Calibri"/>
                          </w:rPr>
                          <w:t>classification</w:t>
                        </w:r>
                      </w:p>
                    </w:txbxContent>
                  </v:textbox>
                </v:shape>
                <v:shape id="Text Box 46" o:spid="_x0000_s1079" type="#_x0000_t202" style="position:absolute;left:24224;top:17615;width:957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" fillcolor="white [3201]" strokecolor="#5b9bd5 [3204]" strokeweight="1pt">
                  <v:textbox>
                    <w:txbxContent>
                      <w:p w14:paraId="77699D83" w14:textId="77777777" w:rsidR="000654F0" w:rsidRDefault="000654F0" w:rsidP="000654F0">
                        <w:pPr>
                          <w:spacing w:line="256" w:lineRule="auto"/>
                          <w:jc w:val="center"/>
                          <w:rPr>
                            <w:rFonts w:eastAsia="Calibri"/>
                          </w:rPr>
                        </w:pPr>
                        <w:r>
                          <w:rPr>
                            <w:rFonts w:eastAsia="Calibri"/>
                          </w:rPr>
                          <w:t>cluster</w:t>
                        </w:r>
                      </w:p>
                    </w:txbxContent>
                  </v:textbox>
                </v:shape>
                <v:shape id="Text Box 46" o:spid="_x0000_s1080" type="#_x0000_t202" style="position:absolute;left:3541;top:22296;width:957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" fillcolor="white [3201]" strokecolor="#5b9bd5 [3204]" strokeweight="1pt">
                  <v:textbox>
                    <w:txbxContent>
                      <w:p w14:paraId="299BF81F" w14:textId="77777777" w:rsidR="000654F0" w:rsidRDefault="000654F0" w:rsidP="000654F0">
                        <w:pPr>
                          <w:spacing w:line="256" w:lineRule="auto"/>
                          <w:jc w:val="center"/>
                          <w:rPr>
                            <w:rFonts w:eastAsia="Calibri"/>
                          </w:rPr>
                        </w:pPr>
                        <w:r>
                          <w:rPr>
                            <w:rFonts w:eastAsia="Calibri"/>
                          </w:rPr>
                          <w:t>rules</w:t>
                        </w:r>
                      </w:p>
                    </w:txbxContent>
                  </v:textbox>
                </v:shape>
                <v:shape id="Text Box 46" o:spid="_x0000_s1081" type="#_x0000_t202" style="position:absolute;left:23843;top:22286;width:1006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" fillcolor="white [3201]" strokecolor="#5b9bd5 [3204]" strokeweight="1pt">
                  <v:textbox>
                    <w:txbxContent>
                      <w:p w14:paraId="5FFC52D6" w14:textId="11855049" w:rsidR="000654F0" w:rsidRPr="00BC1766" w:rsidRDefault="000654F0" w:rsidP="009E17A4">
                        <w:pPr>
                          <w:spacing w:line="256" w:lineRule="auto"/>
                          <w:jc w:val="center"/>
                          <w:rPr>
                            <w:rFonts w:eastAsia="Calibri"/>
                            <w:sz w:val="20"/>
                            <w:szCs w:val="20"/>
                          </w:rPr>
                        </w:pPr>
                        <w:r w:rsidRPr="00BC1766">
                          <w:rPr>
                            <w:rFonts w:eastAsia="Calibri"/>
                            <w:sz w:val="20"/>
                            <w:szCs w:val="20"/>
                          </w:rPr>
                          <w:t>neural</w:t>
                        </w:r>
                      </w:p>
                    </w:txbxContent>
                  </v:textbox>
                </v:shape>
                <v:shape id="Text Box 46" o:spid="_x0000_s1082" type="#_x0000_t202" style="position:absolute;left:3358;top:34064;width:9576;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" fillcolor="white [3201]" strokecolor="#5b9bd5 [3204]" strokeweight="1pt">
                  <v:textbox>
                    <w:txbxContent>
                      <w:p w14:paraId="79F13BCE" w14:textId="77777777" w:rsidR="000654F0" w:rsidRDefault="000654F0" w:rsidP="000654F0">
                        <w:pPr>
                          <w:spacing w:line="254" w:lineRule="auto"/>
                          <w:jc w:val="center"/>
                          <w:rPr>
                            <w:rFonts w:eastAsia="Calibri"/>
                          </w:rPr>
                        </w:pPr>
                        <w:r>
                          <w:rPr>
                            <w:rFonts w:eastAsia="Calibri"/>
                          </w:rPr>
                          <w:t>helper</w:t>
                        </w:r>
                      </w:p>
                    </w:txbxContent>
                  </v:textbox>
                </v:shape>
                <v:shape id="Text Box 46" o:spid="_x0000_s1083" type="#_x0000_t202" style="position:absolute;left:13696;top:34061;width:9576;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" fillcolor="white [3201]" strokecolor="#5b9bd5 [3204]" strokeweight="1pt">
                  <v:textbox>
                    <w:txbxContent>
                      <w:p w14:paraId="583FB0B1" w14:textId="77777777" w:rsidR="000654F0" w:rsidRPr="00761F5F" w:rsidRDefault="000654F0" w:rsidP="000654F0">
                        <w:pPr>
                          <w:spacing w:line="254" w:lineRule="auto"/>
                          <w:jc w:val="center"/>
                          <w:rPr>
                            <w:rFonts w:eastAsia="Calibri"/>
                            <w:lang w:val="en-US"/>
                          </w:rPr>
                        </w:pPr>
                        <w:r>
                          <w:rPr>
                            <w:rFonts w:eastAsia="Calibri"/>
                            <w:lang w:val="en-US"/>
                          </w:rPr>
                          <w:t>log</w:t>
                        </w:r>
                      </w:p>
                    </w:txbxContent>
                  </v:textbox>
                </v:shape>
                <v:line id="Straight Connector 26" o:spid="_x0000_s1084" style="position:absolute;visibility:visible;mso-wrap-style:square" from="1959,31638" to="53666,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" strokecolor="#5b9bd5 [3204]" strokeweight=".5pt">
                  <v:stroke joinstyle="miter"/>
                </v:line>
                <v:line id="Straight Connector 27" o:spid="_x0000_s1085" style="position:absolute;flip:y;visibility:visible;mso-wrap-style:square" from="1534,16999" to="53132,17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" strokecolor="#5b9bd5 [3204]" strokeweight=".5pt">
                  <v:stroke joinstyle="miter"/>
                </v:line>
                <v:line id="Straight Connector 28" o:spid="_x0000_s1086" style="position:absolute;visibility:visible;mso-wrap-style:square" from="1850,8847" to="53448,9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" strokecolor="#5b9bd5 [3204]" strokeweight=".5pt">
                  <v:stroke joinstyle="miter"/>
                </v:line>
                <v:shape id="Text Box 46" o:spid="_x0000_s1087" type="#_x0000_t202" style="position:absolute;left:23714;top:34059;width:957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" fillcolor="white [3201]" strokecolor="#5b9bd5 [3204]" strokeweight="1pt">
                  <v:textbox>
                    <w:txbxContent>
                      <w:p w14:paraId="6F046D16" w14:textId="77777777" w:rsidR="000654F0" w:rsidRDefault="000654F0" w:rsidP="000654F0">
                        <w:pPr>
                          <w:spacing w:line="252" w:lineRule="auto"/>
                          <w:jc w:val="center"/>
                          <w:rPr>
                            <w:rFonts w:eastAsia="Calibri"/>
                          </w:rPr>
                        </w:pPr>
                        <w:r>
                          <w:rPr>
                            <w:rFonts w:eastAsia="Calibri"/>
                          </w:rPr>
                          <w:t>constant</w:t>
                        </w:r>
                      </w:p>
                    </w:txbxContent>
                  </v:textbox>
                </v:shape>
                <v:shape id="Text Box 46" o:spid="_x0000_s1088" type="#_x0000_t202" style="position:absolute;left:13503;top:22286;width:10064;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" fillcolor="white [3201]" strokecolor="#5b9bd5 [3204]" strokeweight="1pt">
                  <v:textbox>
                    <w:txbxContent>
                      <w:p w14:paraId="6A4669BC" w14:textId="3A1AC45A" w:rsidR="00694FAD" w:rsidRPr="00694FAD" w:rsidRDefault="00694FAD" w:rsidP="00694FAD">
                        <w:pPr>
                          <w:spacing w:line="254" w:lineRule="auto"/>
                          <w:jc w:val="center"/>
                          <w:rPr>
                            <w:rFonts w:eastAsia="Calibri" w:cs="Arial"/>
                            <w:sz w:val="20"/>
                            <w:szCs w:val="20"/>
                            <w:lang w:val="en-US"/>
                          </w:rPr>
                        </w:pPr>
                        <w:r>
                          <w:rPr>
                            <w:rFonts w:eastAsia="Calibri" w:cs="Arial"/>
                            <w:sz w:val="20"/>
                            <w:szCs w:val="20"/>
                            <w:lang w:val="en-US"/>
                          </w:rPr>
                          <w:t>sampling</w:t>
                        </w:r>
                      </w:p>
                    </w:txbxContent>
                  </v:textbox>
                </v:shape>
                <v:shape id="Text Box 46" o:spid="_x0000_s1089" type="#_x0000_t202" style="position:absolute;left:13423;top:26907;width:10059;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" fillcolor="white [3201]" strokecolor="#5b9bd5 [3204]" strokeweight="1pt">
                  <v:textbox>
                    <w:txbxContent>
                      <w:p w14:paraId="15D20D60" w14:textId="32B849F7" w:rsidR="0017636A" w:rsidRDefault="0017636A" w:rsidP="0017636A">
                        <w:pPr>
                          <w:spacing w:line="252" w:lineRule="auto"/>
                          <w:jc w:val="center"/>
                          <w:rPr>
                            <w:rFonts w:ascii="Calibri" w:eastAsia="Calibri" w:hAnsi="Calibri" w:cs="Arial"/>
                            <w:sz w:val="20"/>
                            <w:szCs w:val="20"/>
                          </w:rPr>
                        </w:pPr>
                        <w:proofErr w:type="spellStart"/>
                        <w:r>
                          <w:rPr>
                            <w:rFonts w:ascii="Calibri" w:eastAsia="Calibri" w:hAnsi="Calibri" w:cs="Arial"/>
                            <w:sz w:val="20"/>
                            <w:szCs w:val="20"/>
                          </w:rPr>
                          <w:t>nonsupervised</w:t>
                        </w:r>
                        <w:proofErr w:type="spellEnd"/>
                      </w:p>
                    </w:txbxContent>
                  </v:textbox>
                </v:shape>
                <w10:anchorlock/>
              </v:group>
            </w:pict>
          </mc:Fallback>
        </mc:AlternateContent>
      </w:r>
    </w:p>
    <w:p w14:paraId="7968D8C9" w14:textId="77777777" w:rsidR="000654F0" w:rsidRPr="00712B86" w:rsidRDefault="000654F0" w:rsidP="003925C7">
      <w:pPr>
        <w:pStyle w:val="Heading1"/>
        <w:numPr>
          <w:ilvl w:val="0"/>
          <w:numId w:val="49"/>
        </w:numPr>
        <w:rPr>
          <w:noProof/>
          <w:color w:val="auto"/>
          <w:sz w:val="22"/>
          <w:szCs w:val="22"/>
        </w:rPr>
      </w:pPr>
      <w:bookmarkStart w:id="17" w:name="_Toc105604350"/>
      <w:r w:rsidRPr="00712B86">
        <w:rPr>
          <w:noProof/>
          <w:color w:val="auto"/>
          <w:sz w:val="22"/>
          <w:szCs w:val="22"/>
        </w:rPr>
        <w:t>Process Functionality</w:t>
      </w:r>
      <w:bookmarkEnd w:id="17"/>
    </w:p>
    <w:p w14:paraId="46519007" w14:textId="77777777" w:rsidR="000654F0" w:rsidRPr="00712B86" w:rsidRDefault="000654F0" w:rsidP="000654F0">
      <w:pPr>
        <w:pStyle w:val="Heading2"/>
        <w:numPr>
          <w:ilvl w:val="0"/>
          <w:numId w:val="5"/>
        </w:numPr>
        <w:rPr>
          <w:color w:val="auto"/>
          <w:sz w:val="22"/>
          <w:szCs w:val="22"/>
        </w:rPr>
      </w:pPr>
      <w:bookmarkStart w:id="18" w:name="_Toc105604351"/>
      <w:r w:rsidRPr="00712B86">
        <w:rPr>
          <w:color w:val="auto"/>
          <w:sz w:val="22"/>
          <w:szCs w:val="22"/>
        </w:rPr>
        <w:t>Pre-processor</w:t>
      </w:r>
      <w:bookmarkEnd w:id="18"/>
    </w:p>
    <w:p w14:paraId="420F43DF" w14:textId="69BB704F" w:rsidR="000654F0" w:rsidRPr="00712B86" w:rsidRDefault="007E421E" w:rsidP="000654F0">
      <w:r w:rsidRPr="00712B86">
        <w:rPr>
          <w:noProof/>
        </w:rPr>
        <mc:AlternateContent>
          <mc:Choice Requires="wpc">
            <w:drawing>
              <wp:inline distT="0" distB="0" distL="0" distR="0" wp14:anchorId="779F057C" wp14:editId="43F35973">
                <wp:extent cx="5731510" cy="1051560"/>
                <wp:effectExtent l="0" t="0" r="383540" b="0"/>
                <wp:docPr id="525" name="Canvas 3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06" name="Flowchart: Data 448"/>
                        <wps:cNvSpPr>
                          <a:spLocks noChangeArrowheads="1"/>
                        </wps:cNvSpPr>
                        <wps:spPr bwMode="auto">
                          <a:xfrm>
                            <a:off x="210200" y="199611"/>
                            <a:ext cx="704201" cy="299517"/>
                          </a:xfrm>
                          <a:prstGeom prst="flowChartInputOutput">
                            <a:avLst/>
                          </a:prstGeom>
                          <a:solidFill>
                            <a:schemeClr val="lt1">
                              <a:lumMod val="100000"/>
                              <a:lumOff val="0"/>
                            </a:schemeClr>
                          </a:solidFill>
                          <a:ln w="12700">
                            <a:solidFill>
                              <a:schemeClr val="accent1">
                                <a:lumMod val="100000"/>
                                <a:lumOff val="0"/>
                              </a:schemeClr>
                            </a:solidFill>
                            <a:miter lim="800000"/>
                            <a:headEnd/>
                            <a:tailEnd/>
                          </a:ln>
                        </wps:spPr>
                        <wps:txbx>
                          <w:txbxContent>
                            <w:p w14:paraId="18ED925F" w14:textId="77777777" w:rsidR="000654F0" w:rsidRPr="00DF1E58" w:rsidRDefault="000654F0" w:rsidP="000654F0">
                              <w:pPr>
                                <w:jc w:val="center"/>
                                <w:rPr>
                                  <w:sz w:val="12"/>
                                  <w:szCs w:val="12"/>
                                </w:rPr>
                              </w:pPr>
                              <w:r>
                                <w:rPr>
                                  <w:sz w:val="12"/>
                                  <w:szCs w:val="12"/>
                                </w:rPr>
                                <w:t>Input</w:t>
                              </w:r>
                            </w:p>
                          </w:txbxContent>
                        </wps:txbx>
                        <wps:bodyPr rot="0" vert="horz" wrap="square" lIns="91440" tIns="45720" rIns="91440" bIns="45720" anchor="ctr" anchorCtr="0" upright="1">
                          <a:noAutofit/>
                        </wps:bodyPr>
                      </wps:wsp>
                      <wps:wsp>
                        <wps:cNvPr id="507" name="Flowchart: Predefined Process 449"/>
                        <wps:cNvSpPr>
                          <a:spLocks noChangeArrowheads="1"/>
                        </wps:cNvSpPr>
                        <wps:spPr bwMode="auto">
                          <a:xfrm>
                            <a:off x="737501" y="677039"/>
                            <a:ext cx="751501" cy="31521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5987C7EA" w14:textId="77777777" w:rsidR="000654F0" w:rsidRPr="00DF1E58" w:rsidRDefault="000654F0" w:rsidP="000654F0">
                              <w:pPr>
                                <w:jc w:val="center"/>
                                <w:rPr>
                                  <w:sz w:val="12"/>
                                  <w:szCs w:val="12"/>
                                </w:rPr>
                              </w:pPr>
                              <w:r>
                                <w:rPr>
                                  <w:sz w:val="12"/>
                                  <w:szCs w:val="12"/>
                                </w:rPr>
                                <w:t>Missing Data</w:t>
                              </w:r>
                            </w:p>
                          </w:txbxContent>
                        </wps:txbx>
                        <wps:bodyPr rot="0" vert="horz" wrap="square" lIns="91440" tIns="45720" rIns="91440" bIns="45720" anchor="ctr" anchorCtr="0" upright="1">
                          <a:noAutofit/>
                        </wps:bodyPr>
                      </wps:wsp>
                      <wps:wsp>
                        <wps:cNvPr id="508" name="Flowchart: Predefined Process 66"/>
                        <wps:cNvSpPr>
                          <a:spLocks noChangeArrowheads="1"/>
                        </wps:cNvSpPr>
                        <wps:spPr bwMode="auto">
                          <a:xfrm>
                            <a:off x="1669003" y="672038"/>
                            <a:ext cx="751201" cy="31501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1F66A300" w14:textId="77777777" w:rsidR="000654F0" w:rsidRDefault="000654F0" w:rsidP="000654F0">
                              <w:pPr>
                                <w:spacing w:line="256" w:lineRule="auto"/>
                                <w:jc w:val="center"/>
                                <w:rPr>
                                  <w:rFonts w:eastAsia="Calibri"/>
                                  <w:sz w:val="12"/>
                                  <w:szCs w:val="12"/>
                                </w:rPr>
                              </w:pPr>
                              <w:r>
                                <w:rPr>
                                  <w:rFonts w:eastAsia="Calibri"/>
                                  <w:sz w:val="12"/>
                                  <w:szCs w:val="12"/>
                                </w:rPr>
                                <w:t>Train Test Split</w:t>
                              </w:r>
                            </w:p>
                          </w:txbxContent>
                        </wps:txbx>
                        <wps:bodyPr rot="0" vert="horz" wrap="square" lIns="91440" tIns="45720" rIns="91440" bIns="45720" anchor="ctr" anchorCtr="0" upright="1">
                          <a:noAutofit/>
                        </wps:bodyPr>
                      </wps:wsp>
                      <wps:wsp>
                        <wps:cNvPr id="509" name="Flowchart: Predefined Process 67"/>
                        <wps:cNvSpPr>
                          <a:spLocks noChangeArrowheads="1"/>
                        </wps:cNvSpPr>
                        <wps:spPr bwMode="auto">
                          <a:xfrm>
                            <a:off x="2606905" y="672038"/>
                            <a:ext cx="751201" cy="31441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5E630329" w14:textId="77777777" w:rsidR="000654F0" w:rsidRPr="00D24A8A" w:rsidRDefault="000654F0" w:rsidP="000654F0">
                              <w:pPr>
                                <w:pStyle w:val="NoSpacing"/>
                                <w:jc w:val="center"/>
                                <w:rPr>
                                  <w:sz w:val="12"/>
                                  <w:szCs w:val="12"/>
                                </w:rPr>
                              </w:pPr>
                              <w:r w:rsidRPr="00D24A8A">
                                <w:rPr>
                                  <w:sz w:val="12"/>
                                  <w:szCs w:val="12"/>
                                </w:rPr>
                                <w:t>Data</w:t>
                              </w:r>
                            </w:p>
                            <w:p w14:paraId="177D23AC" w14:textId="77777777" w:rsidR="000654F0" w:rsidRPr="00D24A8A" w:rsidRDefault="000654F0" w:rsidP="000654F0">
                              <w:pPr>
                                <w:pStyle w:val="NoSpacing"/>
                                <w:jc w:val="center"/>
                                <w:rPr>
                                  <w:sz w:val="12"/>
                                  <w:szCs w:val="12"/>
                                </w:rPr>
                              </w:pPr>
                              <w:r>
                                <w:rPr>
                                  <w:sz w:val="12"/>
                                  <w:szCs w:val="12"/>
                                </w:rPr>
                                <w:t>Scale</w:t>
                              </w:r>
                            </w:p>
                          </w:txbxContent>
                        </wps:txbx>
                        <wps:bodyPr rot="0" vert="horz" wrap="square" lIns="91440" tIns="45720" rIns="91440" bIns="45720" anchor="ctr" anchorCtr="0" upright="1">
                          <a:noAutofit/>
                        </wps:bodyPr>
                      </wps:wsp>
                      <wps:wsp>
                        <wps:cNvPr id="510" name="Flowchart: Multidocument 450"/>
                        <wps:cNvSpPr>
                          <a:spLocks noChangeArrowheads="1"/>
                        </wps:cNvSpPr>
                        <wps:spPr bwMode="auto">
                          <a:xfrm>
                            <a:off x="5502110" y="120707"/>
                            <a:ext cx="604301" cy="378422"/>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22835926" w14:textId="77777777" w:rsidR="000654F0" w:rsidRPr="00925DF2" w:rsidRDefault="000654F0" w:rsidP="000654F0">
                              <w:pPr>
                                <w:pStyle w:val="NoSpacing"/>
                                <w:jc w:val="center"/>
                                <w:rPr>
                                  <w:sz w:val="12"/>
                                  <w:szCs w:val="12"/>
                                </w:rPr>
                              </w:pPr>
                              <w:r w:rsidRPr="00925DF2">
                                <w:rPr>
                                  <w:sz w:val="12"/>
                                  <w:szCs w:val="12"/>
                                </w:rPr>
                                <w:t>Graph</w:t>
                              </w:r>
                              <w:r>
                                <w:rPr>
                                  <w:sz w:val="12"/>
                                  <w:szCs w:val="12"/>
                                </w:rPr>
                                <w:t xml:space="preserve"> /</w:t>
                              </w:r>
                            </w:p>
                            <w:p w14:paraId="23FFCDFD" w14:textId="77777777" w:rsidR="000654F0" w:rsidRPr="00925DF2" w:rsidRDefault="000654F0" w:rsidP="000654F0">
                              <w:pPr>
                                <w:pStyle w:val="NoSpacing"/>
                                <w:jc w:val="center"/>
                                <w:rPr>
                                  <w:sz w:val="12"/>
                                  <w:szCs w:val="12"/>
                                </w:rPr>
                              </w:pPr>
                              <w:r w:rsidRPr="00925DF2">
                                <w:rPr>
                                  <w:sz w:val="12"/>
                                  <w:szCs w:val="12"/>
                                </w:rPr>
                                <w:t>Excel</w:t>
                              </w:r>
                            </w:p>
                          </w:txbxContent>
                        </wps:txbx>
                        <wps:bodyPr rot="0" vert="horz" wrap="square" lIns="91440" tIns="45720" rIns="91440" bIns="45720" anchor="ctr" anchorCtr="0" upright="1">
                          <a:noAutofit/>
                        </wps:bodyPr>
                      </wps:wsp>
                      <wps:wsp>
                        <wps:cNvPr id="511" name="Straight Connector 453"/>
                        <wps:cNvCnPr>
                          <a:cxnSpLocks noChangeShapeType="1"/>
                        </wps:cNvCnPr>
                        <wps:spPr bwMode="auto">
                          <a:xfrm flipH="1">
                            <a:off x="530901" y="498928"/>
                            <a:ext cx="0" cy="34151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12" name="Straight Arrow Connector 454"/>
                        <wps:cNvCnPr>
                          <a:cxnSpLocks noChangeShapeType="1"/>
                        </wps:cNvCnPr>
                        <wps:spPr bwMode="auto">
                          <a:xfrm>
                            <a:off x="530901" y="845948"/>
                            <a:ext cx="215300" cy="10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3" name="Straight Arrow Connector 75"/>
                        <wps:cNvCnPr>
                          <a:cxnSpLocks noChangeShapeType="1"/>
                        </wps:cNvCnPr>
                        <wps:spPr bwMode="auto">
                          <a:xfrm flipV="1">
                            <a:off x="1481903" y="829147"/>
                            <a:ext cx="187100" cy="13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4" name="Straight Arrow Connector 76"/>
                        <wps:cNvCnPr>
                          <a:cxnSpLocks noChangeShapeType="1"/>
                        </wps:cNvCnPr>
                        <wps:spPr bwMode="auto">
                          <a:xfrm flipV="1">
                            <a:off x="2420204" y="845748"/>
                            <a:ext cx="186700" cy="13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5" name="Straight Arrow Connector 77"/>
                        <wps:cNvCnPr>
                          <a:cxnSpLocks noChangeShapeType="1"/>
                        </wps:cNvCnPr>
                        <wps:spPr bwMode="auto">
                          <a:xfrm>
                            <a:off x="843901" y="349420"/>
                            <a:ext cx="4610908" cy="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6" name="Straight Connector 455"/>
                        <wps:cNvCnPr>
                          <a:cxnSpLocks noChangeShapeType="1"/>
                        </wps:cNvCnPr>
                        <wps:spPr bwMode="auto">
                          <a:xfrm>
                            <a:off x="5222909" y="821247"/>
                            <a:ext cx="568301"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17" name="Straight Arrow Connector 456"/>
                        <wps:cNvCnPr>
                          <a:cxnSpLocks noChangeShapeType="1"/>
                        </wps:cNvCnPr>
                        <wps:spPr bwMode="auto">
                          <a:xfrm flipH="1" flipV="1">
                            <a:off x="5762110" y="484828"/>
                            <a:ext cx="13800" cy="322918"/>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8" name="Flowchart: Predefined Process 89"/>
                        <wps:cNvSpPr>
                          <a:spLocks noChangeArrowheads="1"/>
                        </wps:cNvSpPr>
                        <wps:spPr bwMode="auto">
                          <a:xfrm>
                            <a:off x="3508606" y="678539"/>
                            <a:ext cx="750601" cy="31361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1433C0A7" w14:textId="77777777" w:rsidR="000654F0" w:rsidRDefault="000654F0" w:rsidP="000654F0">
                              <w:pPr>
                                <w:jc w:val="center"/>
                                <w:rPr>
                                  <w:rFonts w:eastAsia="Calibri"/>
                                  <w:sz w:val="12"/>
                                  <w:szCs w:val="12"/>
                                </w:rPr>
                              </w:pPr>
                              <w:r>
                                <w:rPr>
                                  <w:rFonts w:eastAsia="Calibri"/>
                                  <w:sz w:val="12"/>
                                  <w:szCs w:val="12"/>
                                </w:rPr>
                                <w:t>Select Features</w:t>
                              </w:r>
                            </w:p>
                            <w:p w14:paraId="20728456" w14:textId="77777777" w:rsidR="000654F0" w:rsidRDefault="000654F0" w:rsidP="000654F0">
                              <w:pPr>
                                <w:jc w:val="center"/>
                                <w:rPr>
                                  <w:rFonts w:eastAsia="Calibri"/>
                                  <w:sz w:val="12"/>
                                  <w:szCs w:val="12"/>
                                </w:rPr>
                              </w:pPr>
                              <w:r>
                                <w:rPr>
                                  <w:rFonts w:eastAsia="Calibri"/>
                                  <w:sz w:val="12"/>
                                  <w:szCs w:val="12"/>
                                </w:rPr>
                                <w:t>Scale</w:t>
                              </w:r>
                            </w:p>
                          </w:txbxContent>
                        </wps:txbx>
                        <wps:bodyPr rot="0" vert="horz" wrap="square" lIns="91440" tIns="45720" rIns="91440" bIns="45720" anchor="ctr" anchorCtr="0" upright="1">
                          <a:noAutofit/>
                        </wps:bodyPr>
                      </wps:wsp>
                      <wps:wsp>
                        <wps:cNvPr id="519" name="Straight Arrow Connector 90"/>
                        <wps:cNvCnPr>
                          <a:cxnSpLocks noChangeShapeType="1"/>
                        </wps:cNvCnPr>
                        <wps:spPr bwMode="auto">
                          <a:xfrm flipV="1">
                            <a:off x="3322506" y="847048"/>
                            <a:ext cx="186100" cy="12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0" name="Straight Arrow Connector 91"/>
                        <wps:cNvCnPr>
                          <a:cxnSpLocks noChangeShapeType="1"/>
                        </wps:cNvCnPr>
                        <wps:spPr bwMode="auto">
                          <a:xfrm flipV="1">
                            <a:off x="4247507" y="821247"/>
                            <a:ext cx="185400" cy="13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1" name="Flowchart: Predefined Process 93"/>
                        <wps:cNvSpPr>
                          <a:spLocks noChangeArrowheads="1"/>
                        </wps:cNvSpPr>
                        <wps:spPr bwMode="auto">
                          <a:xfrm>
                            <a:off x="4435908" y="674038"/>
                            <a:ext cx="749901" cy="31371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43E7060E" w14:textId="77777777" w:rsidR="000654F0" w:rsidRPr="00A92A72" w:rsidRDefault="000654F0" w:rsidP="000654F0">
                              <w:pPr>
                                <w:pStyle w:val="NoSpacing"/>
                                <w:jc w:val="center"/>
                                <w:rPr>
                                  <w:sz w:val="12"/>
                                  <w:szCs w:val="12"/>
                                </w:rPr>
                              </w:pPr>
                              <w:r w:rsidRPr="00A92A72">
                                <w:rPr>
                                  <w:sz w:val="12"/>
                                  <w:szCs w:val="12"/>
                                </w:rPr>
                                <w:t>Hyper</w:t>
                              </w:r>
                            </w:p>
                            <w:p w14:paraId="10E021E7" w14:textId="77777777" w:rsidR="000654F0" w:rsidRPr="00A92A72" w:rsidRDefault="000654F0" w:rsidP="000654F0">
                              <w:pPr>
                                <w:pStyle w:val="NoSpacing"/>
                                <w:jc w:val="center"/>
                                <w:rPr>
                                  <w:sz w:val="12"/>
                                  <w:szCs w:val="12"/>
                                </w:rPr>
                              </w:pPr>
                              <w:r w:rsidRPr="00A92A72">
                                <w:rPr>
                                  <w:sz w:val="12"/>
                                  <w:szCs w:val="12"/>
                                </w:rPr>
                                <w:t>tuning</w:t>
                              </w:r>
                            </w:p>
                            <w:p w14:paraId="01815418" w14:textId="77777777" w:rsidR="000654F0" w:rsidRPr="00A92A72" w:rsidRDefault="000654F0" w:rsidP="000654F0">
                              <w:pPr>
                                <w:pStyle w:val="NoSpacing"/>
                                <w:jc w:val="center"/>
                                <w:rPr>
                                  <w:sz w:val="12"/>
                                  <w:szCs w:val="12"/>
                                </w:rPr>
                              </w:pPr>
                              <w:r w:rsidRPr="00A92A72">
                                <w:rPr>
                                  <w:sz w:val="12"/>
                                  <w:szCs w:val="12"/>
                                </w:rPr>
                                <w:t>Scale</w:t>
                              </w:r>
                            </w:p>
                          </w:txbxContent>
                        </wps:txbx>
                        <wps:bodyPr rot="0" vert="horz" wrap="square" lIns="91440" tIns="45720" rIns="91440" bIns="45720" anchor="ctr" anchorCtr="0" upright="1">
                          <a:noAutofit/>
                        </wps:bodyPr>
                      </wps:wsp>
                      <wps:wsp>
                        <wps:cNvPr id="522" name="Straight Connector 461"/>
                        <wps:cNvCnPr>
                          <a:cxnSpLocks noChangeShapeType="1"/>
                        </wps:cNvCnPr>
                        <wps:spPr bwMode="auto">
                          <a:xfrm flipV="1">
                            <a:off x="3893707" y="349420"/>
                            <a:ext cx="0" cy="3135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23" name="Straight Connector 95"/>
                        <wps:cNvCnPr>
                          <a:cxnSpLocks noChangeShapeType="1"/>
                        </wps:cNvCnPr>
                        <wps:spPr bwMode="auto">
                          <a:xfrm flipV="1">
                            <a:off x="4827508" y="360921"/>
                            <a:ext cx="0" cy="3131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24" name="Text Box 40"/>
                        <wps:cNvSpPr txBox="1">
                          <a:spLocks noChangeArrowheads="1"/>
                        </wps:cNvSpPr>
                        <wps:spPr bwMode="auto">
                          <a:xfrm>
                            <a:off x="1661103" y="106606"/>
                            <a:ext cx="2811805" cy="18291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E7E1ADE" w14:textId="77777777" w:rsidR="000654F0" w:rsidRPr="00874626" w:rsidRDefault="000654F0" w:rsidP="000654F0">
                              <w:pPr>
                                <w:pStyle w:val="NoSpacing"/>
                                <w:jc w:val="center"/>
                                <w:rPr>
                                  <w:sz w:val="12"/>
                                  <w:szCs w:val="12"/>
                                  <w:lang w:val="en-US"/>
                                </w:rPr>
                              </w:pPr>
                              <w:r>
                                <w:rPr>
                                  <w:sz w:val="12"/>
                                  <w:szCs w:val="12"/>
                                  <w:lang w:val="en-US"/>
                                </w:rPr>
                                <w:t xml:space="preserve">Figure: </w:t>
                              </w:r>
                              <w:r w:rsidRPr="00874626">
                                <w:rPr>
                                  <w:sz w:val="12"/>
                                  <w:szCs w:val="12"/>
                                  <w:lang w:val="en-US"/>
                                </w:rPr>
                                <w:t>Pre-processor Detailed Design</w:t>
                              </w:r>
                            </w:p>
                          </w:txbxContent>
                        </wps:txbx>
                        <wps:bodyPr rot="0" vert="horz" wrap="square" lIns="91440" tIns="45720" rIns="91440" bIns="45720" anchor="t" anchorCtr="0" upright="1">
                          <a:noAutofit/>
                        </wps:bodyPr>
                      </wps:wsp>
                    </wpc:wpc>
                  </a:graphicData>
                </a:graphic>
              </wp:inline>
            </w:drawing>
          </mc:Choice>
          <mc:Fallback>
            <w:pict>
              <v:group w14:anchorId="779F057C" id="Canvas 31" o:spid="_x0000_s1090" editas="canvas" style="width:451.3pt;height:82.8pt;mso-position-horizontal-relative:char;mso-position-vertical-relative:line" coordsize="57315,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">
                <v:shape id="_x0000_s1091" type="#_x0000_t75" style="position:absolute;width:57315;height:10515;visibility:visible;mso-wrap-style:square" filled="t">
                  <v:fill o:detectmouseclick="t"/>
                  <v:path o:connecttype="none"/>
                </v:shape>
                <v:shape id="Flowchart: Data 448" o:spid="_x0000_s1092" type="#_x0000_t111" style="position:absolute;left:2102;top:1996;width:7042;height:2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" fillcolor="white [3201]" strokecolor="#5b9bd5 [3204]" strokeweight="1pt">
                  <v:textbox>
                    <w:txbxContent>
                      <w:p w14:paraId="18ED925F" w14:textId="77777777" w:rsidR="000654F0" w:rsidRPr="00DF1E58" w:rsidRDefault="000654F0" w:rsidP="000654F0">
                        <w:pPr>
                          <w:jc w:val="center"/>
                          <w:rPr>
                            <w:sz w:val="12"/>
                            <w:szCs w:val="12"/>
                          </w:rPr>
                        </w:pPr>
                        <w:r>
                          <w:rPr>
                            <w:sz w:val="12"/>
                            <w:szCs w:val="12"/>
                          </w:rPr>
                          <w:t>Input</w:t>
                        </w:r>
                      </w:p>
                    </w:txbxContent>
                  </v:textbox>
                </v:shape>
                <v:shape id="Flowchart: Predefined Process 449" o:spid="_x0000_s1093" type="#_x0000_t112" style="position:absolute;left:7375;top:6770;width:7515;height: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" fillcolor="white [3201]" strokecolor="#4472c4 [3208]" strokeweight="1pt">
                  <v:textbox>
                    <w:txbxContent>
                      <w:p w14:paraId="5987C7EA" w14:textId="77777777" w:rsidR="000654F0" w:rsidRPr="00DF1E58" w:rsidRDefault="000654F0" w:rsidP="000654F0">
                        <w:pPr>
                          <w:jc w:val="center"/>
                          <w:rPr>
                            <w:sz w:val="12"/>
                            <w:szCs w:val="12"/>
                          </w:rPr>
                        </w:pPr>
                        <w:r>
                          <w:rPr>
                            <w:sz w:val="12"/>
                            <w:szCs w:val="12"/>
                          </w:rPr>
                          <w:t>Missing Data</w:t>
                        </w:r>
                      </w:p>
                    </w:txbxContent>
                  </v:textbox>
                </v:shape>
                <v:shape id="Flowchart: Predefined Process 66" o:spid="_x0000_s1094" type="#_x0000_t112" style="position:absolute;left:16690;top:6720;width:7512;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" fillcolor="white [3201]" strokecolor="#4472c4 [3208]" strokeweight="1pt">
                  <v:textbox>
                    <w:txbxContent>
                      <w:p w14:paraId="1F66A300" w14:textId="77777777" w:rsidR="000654F0" w:rsidRDefault="000654F0" w:rsidP="000654F0">
                        <w:pPr>
                          <w:spacing w:line="256" w:lineRule="auto"/>
                          <w:jc w:val="center"/>
                          <w:rPr>
                            <w:rFonts w:eastAsia="Calibri"/>
                            <w:sz w:val="12"/>
                            <w:szCs w:val="12"/>
                          </w:rPr>
                        </w:pPr>
                        <w:r>
                          <w:rPr>
                            <w:rFonts w:eastAsia="Calibri"/>
                            <w:sz w:val="12"/>
                            <w:szCs w:val="12"/>
                          </w:rPr>
                          <w:t>Train Test Split</w:t>
                        </w:r>
                      </w:p>
                    </w:txbxContent>
                  </v:textbox>
                </v:shape>
                <v:shape id="Flowchart: Predefined Process 67" o:spid="_x0000_s1095" type="#_x0000_t112" style="position:absolute;left:26069;top:6720;width:751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" fillcolor="white [3201]" strokecolor="#4472c4 [3208]" strokeweight="1pt">
                  <v:textbox>
                    <w:txbxContent>
                      <w:p w14:paraId="5E630329" w14:textId="77777777" w:rsidR="000654F0" w:rsidRPr="00D24A8A" w:rsidRDefault="000654F0" w:rsidP="000654F0">
                        <w:pPr>
                          <w:pStyle w:val="NoSpacing"/>
                          <w:jc w:val="center"/>
                          <w:rPr>
                            <w:sz w:val="12"/>
                            <w:szCs w:val="12"/>
                          </w:rPr>
                        </w:pPr>
                        <w:r w:rsidRPr="00D24A8A">
                          <w:rPr>
                            <w:sz w:val="12"/>
                            <w:szCs w:val="12"/>
                          </w:rPr>
                          <w:t>Data</w:t>
                        </w:r>
                      </w:p>
                      <w:p w14:paraId="177D23AC" w14:textId="77777777" w:rsidR="000654F0" w:rsidRPr="00D24A8A" w:rsidRDefault="000654F0" w:rsidP="000654F0">
                        <w:pPr>
                          <w:pStyle w:val="NoSpacing"/>
                          <w:jc w:val="center"/>
                          <w:rPr>
                            <w:sz w:val="12"/>
                            <w:szCs w:val="12"/>
                          </w:rPr>
                        </w:pPr>
                        <w:r>
                          <w:rPr>
                            <w:sz w:val="12"/>
                            <w:szCs w:val="12"/>
                          </w:rPr>
                          <w:t>Scale</w:t>
                        </w:r>
                      </w:p>
                    </w:txbxContent>
                  </v:textbox>
                </v:shape>
                <v:shape id="Flowchart: Multidocument 450" o:spid="_x0000_s1096" type="#_x0000_t115" style="position:absolute;left:55021;top:1207;width:604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" fillcolor="white [3201]" strokecolor="#4472c4 [3208]" strokeweight="1pt">
                  <v:textbox>
                    <w:txbxContent>
                      <w:p w14:paraId="22835926" w14:textId="77777777" w:rsidR="000654F0" w:rsidRPr="00925DF2" w:rsidRDefault="000654F0" w:rsidP="000654F0">
                        <w:pPr>
                          <w:pStyle w:val="NoSpacing"/>
                          <w:jc w:val="center"/>
                          <w:rPr>
                            <w:sz w:val="12"/>
                            <w:szCs w:val="12"/>
                          </w:rPr>
                        </w:pPr>
                        <w:r w:rsidRPr="00925DF2">
                          <w:rPr>
                            <w:sz w:val="12"/>
                            <w:szCs w:val="12"/>
                          </w:rPr>
                          <w:t>Graph</w:t>
                        </w:r>
                        <w:r>
                          <w:rPr>
                            <w:sz w:val="12"/>
                            <w:szCs w:val="12"/>
                          </w:rPr>
                          <w:t xml:space="preserve"> /</w:t>
                        </w:r>
                      </w:p>
                      <w:p w14:paraId="23FFCDFD" w14:textId="77777777" w:rsidR="000654F0" w:rsidRPr="00925DF2" w:rsidRDefault="000654F0" w:rsidP="000654F0">
                        <w:pPr>
                          <w:pStyle w:val="NoSpacing"/>
                          <w:jc w:val="center"/>
                          <w:rPr>
                            <w:sz w:val="12"/>
                            <w:szCs w:val="12"/>
                          </w:rPr>
                        </w:pPr>
                        <w:r w:rsidRPr="00925DF2">
                          <w:rPr>
                            <w:sz w:val="12"/>
                            <w:szCs w:val="12"/>
                          </w:rPr>
                          <w:t>Excel</w:t>
                        </w:r>
                      </w:p>
                    </w:txbxContent>
                  </v:textbox>
                </v:shape>
                <v:line id="Straight Connector 453" o:spid="_x0000_s1097" style="position:absolute;flip:x;visibility:visible;mso-wrap-style:square" from="5309,4989" to="5309,8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" strokecolor="#5b9bd5 [3204]" strokeweight=".5pt">
                  <v:stroke joinstyle="miter"/>
                </v:line>
                <v:shape id="Straight Arrow Connector 454" o:spid="_x0000_s1098" type="#_x0000_t32" style="position:absolute;left:5309;top:8459;width:215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" strokecolor="#5b9bd5 [3204]" strokeweight=".5pt">
                  <v:stroke endarrow="block" joinstyle="miter"/>
                </v:shape>
                <v:shape id="Straight Arrow Connector 75" o:spid="_x0000_s1099" type="#_x0000_t32" style="position:absolute;left:14819;top:8291;width:1871;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" strokecolor="#5b9bd5 [3204]" strokeweight=".5pt">
                  <v:stroke endarrow="block" joinstyle="miter"/>
                </v:shape>
                <v:shape id="Straight Arrow Connector 76" o:spid="_x0000_s1100" type="#_x0000_t32" style="position:absolute;left:24202;top:8457;width:1867;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5b9bd5 [3204]" strokeweight=".5pt">
                  <v:stroke endarrow="block" joinstyle="miter"/>
                </v:shape>
                <v:shape id="Straight Arrow Connector 77" o:spid="_x0000_s1101" type="#_x0000_t32" style="position:absolute;left:8439;top:3494;width:46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" strokecolor="#5b9bd5 [3204]" strokeweight=".5pt">
                  <v:stroke endarrow="block" joinstyle="miter"/>
                </v:shape>
                <v:line id="Straight Connector 455" o:spid="_x0000_s1102" style="position:absolute;visibility:visible;mso-wrap-style:square" from="52229,8212" to="57912,8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" strokecolor="#5b9bd5 [3204]" strokeweight=".5pt">
                  <v:stroke joinstyle="miter"/>
                </v:line>
                <v:shape id="Straight Arrow Connector 456" o:spid="_x0000_s1103" type="#_x0000_t32" style="position:absolute;left:57621;top:4848;width:138;height:3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" strokecolor="#5b9bd5 [3204]" strokeweight=".5pt">
                  <v:stroke endarrow="block" joinstyle="miter"/>
                </v:shape>
                <v:shape id="Flowchart: Predefined Process 89" o:spid="_x0000_s1104" type="#_x0000_t112" style="position:absolute;left:35086;top:6785;width:7506;height:3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" fillcolor="white [3201]" strokecolor="#4472c4 [3208]" strokeweight="1pt">
                  <v:textbox>
                    <w:txbxContent>
                      <w:p w14:paraId="1433C0A7" w14:textId="77777777" w:rsidR="000654F0" w:rsidRDefault="000654F0" w:rsidP="000654F0">
                        <w:pPr>
                          <w:jc w:val="center"/>
                          <w:rPr>
                            <w:rFonts w:eastAsia="Calibri"/>
                            <w:sz w:val="12"/>
                            <w:szCs w:val="12"/>
                          </w:rPr>
                        </w:pPr>
                        <w:r>
                          <w:rPr>
                            <w:rFonts w:eastAsia="Calibri"/>
                            <w:sz w:val="12"/>
                            <w:szCs w:val="12"/>
                          </w:rPr>
                          <w:t>Select Features</w:t>
                        </w:r>
                      </w:p>
                      <w:p w14:paraId="20728456" w14:textId="77777777" w:rsidR="000654F0" w:rsidRDefault="000654F0" w:rsidP="000654F0">
                        <w:pPr>
                          <w:jc w:val="center"/>
                          <w:rPr>
                            <w:rFonts w:eastAsia="Calibri"/>
                            <w:sz w:val="12"/>
                            <w:szCs w:val="12"/>
                          </w:rPr>
                        </w:pPr>
                        <w:r>
                          <w:rPr>
                            <w:rFonts w:eastAsia="Calibri"/>
                            <w:sz w:val="12"/>
                            <w:szCs w:val="12"/>
                          </w:rPr>
                          <w:t>Scale</w:t>
                        </w:r>
                      </w:p>
                    </w:txbxContent>
                  </v:textbox>
                </v:shape>
                <v:shape id="Straight Arrow Connector 90" o:spid="_x0000_s1105" type="#_x0000_t32" style="position:absolute;left:33225;top:8470;width:1861;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" strokecolor="#5b9bd5 [3204]" strokeweight=".5pt">
                  <v:stroke endarrow="block" joinstyle="miter"/>
                </v:shape>
                <v:shape id="Straight Arrow Connector 91" o:spid="_x0000_s1106" type="#_x0000_t32" style="position:absolute;left:42475;top:8212;width:1854;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" strokecolor="#5b9bd5 [3204]" strokeweight=".5pt">
                  <v:stroke endarrow="block" joinstyle="miter"/>
                </v:shape>
                <v:shape id="Flowchart: Predefined Process 93" o:spid="_x0000_s1107" type="#_x0000_t112" style="position:absolute;left:44359;top:6740;width:7499;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" fillcolor="white [3201]" strokecolor="#4472c4 [3208]" strokeweight="1pt">
                  <v:textbox>
                    <w:txbxContent>
                      <w:p w14:paraId="43E7060E" w14:textId="77777777" w:rsidR="000654F0" w:rsidRPr="00A92A72" w:rsidRDefault="000654F0" w:rsidP="000654F0">
                        <w:pPr>
                          <w:pStyle w:val="NoSpacing"/>
                          <w:jc w:val="center"/>
                          <w:rPr>
                            <w:sz w:val="12"/>
                            <w:szCs w:val="12"/>
                          </w:rPr>
                        </w:pPr>
                        <w:r w:rsidRPr="00A92A72">
                          <w:rPr>
                            <w:sz w:val="12"/>
                            <w:szCs w:val="12"/>
                          </w:rPr>
                          <w:t>Hyper</w:t>
                        </w:r>
                      </w:p>
                      <w:p w14:paraId="10E021E7" w14:textId="77777777" w:rsidR="000654F0" w:rsidRPr="00A92A72" w:rsidRDefault="000654F0" w:rsidP="000654F0">
                        <w:pPr>
                          <w:pStyle w:val="NoSpacing"/>
                          <w:jc w:val="center"/>
                          <w:rPr>
                            <w:sz w:val="12"/>
                            <w:szCs w:val="12"/>
                          </w:rPr>
                        </w:pPr>
                        <w:r w:rsidRPr="00A92A72">
                          <w:rPr>
                            <w:sz w:val="12"/>
                            <w:szCs w:val="12"/>
                          </w:rPr>
                          <w:t>tuning</w:t>
                        </w:r>
                      </w:p>
                      <w:p w14:paraId="01815418" w14:textId="77777777" w:rsidR="000654F0" w:rsidRPr="00A92A72" w:rsidRDefault="000654F0" w:rsidP="000654F0">
                        <w:pPr>
                          <w:pStyle w:val="NoSpacing"/>
                          <w:jc w:val="center"/>
                          <w:rPr>
                            <w:sz w:val="12"/>
                            <w:szCs w:val="12"/>
                          </w:rPr>
                        </w:pPr>
                        <w:r w:rsidRPr="00A92A72">
                          <w:rPr>
                            <w:sz w:val="12"/>
                            <w:szCs w:val="12"/>
                          </w:rPr>
                          <w:t>Scale</w:t>
                        </w:r>
                      </w:p>
                    </w:txbxContent>
                  </v:textbox>
                </v:shape>
                <v:line id="Straight Connector 461" o:spid="_x0000_s1108" style="position:absolute;flip:y;visibility:visible;mso-wrap-style:square" from="38937,3494" to="38937,6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5b9bd5 [3204]" strokeweight=".5pt">
                  <v:stroke joinstyle="miter"/>
                </v:line>
                <v:line id="Straight Connector 95" o:spid="_x0000_s1109" style="position:absolute;flip:y;visibility:visible;mso-wrap-style:square" from="48275,3609" to="48275,6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" strokecolor="#5b9bd5 [3204]" strokeweight=".5pt">
                  <v:stroke joinstyle="miter"/>
                </v:line>
                <v:shape id="Text Box 40" o:spid="_x0000_s1110" type="#_x0000_t202" style="position:absolute;left:16611;top:1066;width:2811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" fillcolor="white [3201]" strokecolor="black [3200]" strokeweight="1pt">
                  <v:textbox>
                    <w:txbxContent>
                      <w:p w14:paraId="2E7E1ADE" w14:textId="77777777" w:rsidR="000654F0" w:rsidRPr="00874626" w:rsidRDefault="000654F0" w:rsidP="000654F0">
                        <w:pPr>
                          <w:pStyle w:val="NoSpacing"/>
                          <w:jc w:val="center"/>
                          <w:rPr>
                            <w:sz w:val="12"/>
                            <w:szCs w:val="12"/>
                            <w:lang w:val="en-US"/>
                          </w:rPr>
                        </w:pPr>
                        <w:r>
                          <w:rPr>
                            <w:sz w:val="12"/>
                            <w:szCs w:val="12"/>
                            <w:lang w:val="en-US"/>
                          </w:rPr>
                          <w:t xml:space="preserve">Figure: </w:t>
                        </w:r>
                        <w:r w:rsidRPr="00874626">
                          <w:rPr>
                            <w:sz w:val="12"/>
                            <w:szCs w:val="12"/>
                            <w:lang w:val="en-US"/>
                          </w:rPr>
                          <w:t>Pre-processor Detailed Design</w:t>
                        </w:r>
                      </w:p>
                    </w:txbxContent>
                  </v:textbox>
                </v:shape>
                <w10:anchorlock/>
              </v:group>
            </w:pict>
          </mc:Fallback>
        </mc:AlternateContent>
      </w:r>
    </w:p>
    <w:p w14:paraId="5EAB87FE" w14:textId="77777777" w:rsidR="000654F0" w:rsidRPr="00712B86" w:rsidRDefault="000654F0" w:rsidP="000654F0"/>
    <w:p w14:paraId="758D0E23" w14:textId="77777777" w:rsidR="000654F0" w:rsidRPr="00712B86" w:rsidRDefault="000654F0" w:rsidP="000654F0">
      <w:pPr>
        <w:pStyle w:val="ListParagraph"/>
        <w:numPr>
          <w:ilvl w:val="0"/>
          <w:numId w:val="10"/>
        </w:numPr>
        <w:jc w:val="both"/>
      </w:pPr>
      <w:r w:rsidRPr="00712B86">
        <w:rPr>
          <w:i/>
          <w:iCs/>
        </w:rPr>
        <w:t>Missing Data</w:t>
      </w:r>
      <w:r w:rsidRPr="00712B86">
        <w:t xml:space="preserve"> - It handles the missing value of the numeric and categorical variables</w:t>
      </w:r>
    </w:p>
    <w:p w14:paraId="3F644003" w14:textId="77777777" w:rsidR="000654F0" w:rsidRPr="00712B86" w:rsidRDefault="000654F0" w:rsidP="000654F0">
      <w:pPr>
        <w:pStyle w:val="ListParagraph"/>
        <w:numPr>
          <w:ilvl w:val="0"/>
          <w:numId w:val="10"/>
        </w:numPr>
        <w:jc w:val="both"/>
      </w:pPr>
      <w:r w:rsidRPr="00712B86">
        <w:rPr>
          <w:i/>
          <w:iCs/>
        </w:rPr>
        <w:t>Train Test Split</w:t>
      </w:r>
      <w:r w:rsidRPr="00712B86">
        <w:t xml:space="preserve"> - Split the data from training and test sets when needed</w:t>
      </w:r>
    </w:p>
    <w:p w14:paraId="03F89121" w14:textId="77777777" w:rsidR="000654F0" w:rsidRPr="00712B86" w:rsidRDefault="000654F0" w:rsidP="000654F0">
      <w:pPr>
        <w:pStyle w:val="ListParagraph"/>
        <w:numPr>
          <w:ilvl w:val="0"/>
          <w:numId w:val="10"/>
        </w:numPr>
        <w:jc w:val="both"/>
      </w:pPr>
      <w:r w:rsidRPr="00712B86">
        <w:rPr>
          <w:i/>
          <w:iCs/>
        </w:rPr>
        <w:t>Data Scale</w:t>
      </w:r>
      <w:r w:rsidRPr="00712B86">
        <w:t xml:space="preserve"> - Scale the features </w:t>
      </w:r>
      <w:r w:rsidRPr="00712B86">
        <w:rPr>
          <w:i/>
          <w:iCs/>
        </w:rPr>
        <w:t>(X)</w:t>
      </w:r>
      <w:r w:rsidRPr="00712B86">
        <w:t xml:space="preserve"> according and perform data transformation </w:t>
      </w:r>
      <w:r w:rsidRPr="00712B86">
        <w:rPr>
          <w:i/>
          <w:iCs/>
        </w:rPr>
        <w:t>(X, y)</w:t>
      </w:r>
    </w:p>
    <w:p w14:paraId="71E450E3" w14:textId="77777777" w:rsidR="000654F0" w:rsidRPr="00712B86" w:rsidRDefault="000654F0" w:rsidP="000654F0">
      <w:pPr>
        <w:pStyle w:val="ListParagraph"/>
        <w:numPr>
          <w:ilvl w:val="0"/>
          <w:numId w:val="10"/>
        </w:numPr>
        <w:jc w:val="both"/>
      </w:pPr>
      <w:r w:rsidRPr="00712B86">
        <w:rPr>
          <w:i/>
          <w:iCs/>
        </w:rPr>
        <w:t>Select Features</w:t>
      </w:r>
      <w:r w:rsidRPr="00712B86">
        <w:t xml:space="preserve"> - selected the features based on the record configuration</w:t>
      </w:r>
    </w:p>
    <w:p w14:paraId="5F00139E" w14:textId="77777777" w:rsidR="000654F0" w:rsidRPr="00712B86" w:rsidRDefault="000654F0" w:rsidP="000654F0">
      <w:pPr>
        <w:pStyle w:val="ListParagraph"/>
        <w:numPr>
          <w:ilvl w:val="0"/>
          <w:numId w:val="10"/>
        </w:numPr>
        <w:jc w:val="both"/>
      </w:pPr>
      <w:r w:rsidRPr="00712B86">
        <w:rPr>
          <w:i/>
          <w:iCs/>
        </w:rPr>
        <w:t>Hyper-tuning</w:t>
      </w:r>
      <w:r w:rsidRPr="00712B86">
        <w:t xml:space="preserve"> – get the hyper parameter of the model</w:t>
      </w:r>
    </w:p>
    <w:p w14:paraId="20FD77AE" w14:textId="77777777" w:rsidR="000654F0" w:rsidRPr="00712B86" w:rsidRDefault="000654F0" w:rsidP="000654F0">
      <w:pPr>
        <w:pStyle w:val="ListParagraph"/>
        <w:numPr>
          <w:ilvl w:val="0"/>
          <w:numId w:val="10"/>
        </w:numPr>
        <w:jc w:val="both"/>
      </w:pPr>
      <w:r w:rsidRPr="00712B86">
        <w:t>Graph / Excel - Graph the count of the data features, selected feature and spool to file selected features with the scores, best estimator with the configurable score and the configuration matrix</w:t>
      </w:r>
    </w:p>
    <w:p w14:paraId="36E51B8A" w14:textId="77777777" w:rsidR="000654F0" w:rsidRPr="00712B86" w:rsidRDefault="000654F0" w:rsidP="000654F0">
      <w:pPr>
        <w:jc w:val="both"/>
      </w:pPr>
      <w:r w:rsidRPr="00712B86">
        <w:rPr>
          <w:rFonts w:eastAsia="Times New Roman" w:cstheme="minorHAnsi"/>
          <w:lang w:eastAsia="en-NZ"/>
        </w:rPr>
        <w:t xml:space="preserve">The batch input file contents are defined in dictionary that can be loaded as a data frame. The pre-processor parameter can be segregated by values or method. The method is also in dictionary format with key ID, predefined values of </w:t>
      </w:r>
      <w:r w:rsidRPr="00712B86">
        <w:rPr>
          <w:rFonts w:eastAsia="Times New Roman" w:cstheme="minorHAnsi"/>
          <w:i/>
          <w:iCs/>
          <w:lang w:eastAsia="en-NZ"/>
        </w:rPr>
        <w:t>method</w:t>
      </w:r>
      <w:r w:rsidRPr="00712B86">
        <w:rPr>
          <w:rFonts w:eastAsia="Times New Roman" w:cstheme="minorHAnsi"/>
          <w:lang w:eastAsia="en-NZ"/>
        </w:rPr>
        <w:t xml:space="preserve"> and </w:t>
      </w:r>
      <w:r w:rsidRPr="00712B86">
        <w:rPr>
          <w:rFonts w:eastAsia="Times New Roman" w:cstheme="minorHAnsi"/>
          <w:i/>
          <w:iCs/>
          <w:lang w:eastAsia="en-NZ"/>
        </w:rPr>
        <w:t>params</w:t>
      </w:r>
      <w:r w:rsidRPr="00712B86">
        <w:rPr>
          <w:rFonts w:eastAsia="Times New Roman" w:cstheme="minorHAnsi"/>
          <w:lang w:eastAsia="en-NZ"/>
        </w:rPr>
        <w:t xml:space="preserve"> to distinguish its method and parameters like a function pointer. The graphic files are placed in folder output director, which is configured in the </w:t>
      </w:r>
      <w:proofErr w:type="spellStart"/>
      <w:proofErr w:type="gramStart"/>
      <w:r w:rsidRPr="00712B86">
        <w:rPr>
          <w:rFonts w:eastAsia="Times New Roman" w:cstheme="minorHAnsi"/>
          <w:lang w:eastAsia="en-NZ"/>
        </w:rPr>
        <w:t>config.json</w:t>
      </w:r>
      <w:proofErr w:type="spellEnd"/>
      <w:proofErr w:type="gramEnd"/>
      <w:r w:rsidRPr="00712B86">
        <w:rPr>
          <w:rFonts w:eastAsia="Times New Roman" w:cstheme="minorHAnsi"/>
          <w:lang w:eastAsia="en-NZ"/>
        </w:rPr>
        <w:t xml:space="preserve">, the folder of the input file name without the extension. An </w:t>
      </w:r>
      <w:proofErr w:type="spellStart"/>
      <w:r w:rsidRPr="00712B86">
        <w:rPr>
          <w:rFonts w:eastAsia="Times New Roman" w:cstheme="minorHAnsi"/>
          <w:lang w:eastAsia="en-NZ"/>
        </w:rPr>
        <w:t>AssertError</w:t>
      </w:r>
      <w:proofErr w:type="spellEnd"/>
      <w:r w:rsidRPr="00712B86">
        <w:rPr>
          <w:rFonts w:eastAsia="Times New Roman" w:cstheme="minorHAnsi"/>
          <w:lang w:eastAsia="en-NZ"/>
        </w:rPr>
        <w:t xml:space="preserve"> is thrown whenever </w:t>
      </w:r>
      <w:r w:rsidRPr="00712B86">
        <w:rPr>
          <w:rFonts w:eastAsia="Times New Roman" w:cstheme="minorHAnsi"/>
          <w:lang w:eastAsia="en-NZ"/>
        </w:rPr>
        <w:lastRenderedPageBreak/>
        <w:t xml:space="preserve">the function name or the attribute is wrong as it uses the underlying software to evaluate. The error is spooled into the log file with date stamp for quick reference. </w:t>
      </w:r>
    </w:p>
    <w:p w14:paraId="0E5E41FF" w14:textId="77777777" w:rsidR="000654F0" w:rsidRPr="00712B86" w:rsidRDefault="000654F0" w:rsidP="000654F0">
      <w:pPr>
        <w:jc w:val="both"/>
        <w:rPr>
          <w:rFonts w:cstheme="minorHAnsi"/>
        </w:rPr>
      </w:pPr>
      <w:proofErr w:type="spellStart"/>
      <w:proofErr w:type="gramStart"/>
      <w:r w:rsidRPr="00712B86">
        <w:rPr>
          <w:rFonts w:cstheme="minorHAnsi"/>
        </w:rPr>
        <w:t>config.json</w:t>
      </w:r>
      <w:proofErr w:type="spellEnd"/>
      <w:proofErr w:type="gramEnd"/>
    </w:p>
    <w:p w14:paraId="51168457" w14:textId="77777777" w:rsidR="000654F0" w:rsidRPr="00712B86" w:rsidRDefault="000654F0" w:rsidP="000654F0">
      <w:pPr>
        <w:rPr>
          <w:rFonts w:cstheme="minorHAnsi"/>
        </w:rPr>
      </w:pPr>
      <w:r w:rsidRPr="00712B86">
        <w:rPr>
          <w:rFonts w:cstheme="minorHAnsi"/>
        </w:rPr>
        <w:t xml:space="preserve">The </w:t>
      </w:r>
      <w:proofErr w:type="spellStart"/>
      <w:proofErr w:type="gramStart"/>
      <w:r w:rsidRPr="00712B86">
        <w:rPr>
          <w:rFonts w:cstheme="minorHAnsi"/>
        </w:rPr>
        <w:t>config.json</w:t>
      </w:r>
      <w:proofErr w:type="spellEnd"/>
      <w:proofErr w:type="gramEnd"/>
      <w:r w:rsidRPr="00712B86">
        <w:rPr>
          <w:rFonts w:cstheme="minorHAnsi"/>
        </w:rPr>
        <w:t xml:space="preserve"> has </w:t>
      </w:r>
      <w:proofErr w:type="spellStart"/>
      <w:r w:rsidRPr="00712B86">
        <w:rPr>
          <w:rFonts w:cstheme="minorHAnsi"/>
          <w:i/>
          <w:iCs/>
        </w:rPr>
        <w:t>max_cardinality</w:t>
      </w:r>
      <w:proofErr w:type="spellEnd"/>
      <w:r w:rsidRPr="00712B86">
        <w:rPr>
          <w:rFonts w:cstheme="minorHAnsi"/>
        </w:rPr>
        <w:t xml:space="preserve"> to indicate the setup of high cardinal values to know which encoder to use between </w:t>
      </w:r>
      <w:proofErr w:type="spellStart"/>
      <w:r w:rsidRPr="00712B86">
        <w:rPr>
          <w:rFonts w:cstheme="minorHAnsi"/>
        </w:rPr>
        <w:t>OneHotEncoder</w:t>
      </w:r>
      <w:proofErr w:type="spellEnd"/>
      <w:r w:rsidRPr="00712B86">
        <w:rPr>
          <w:rFonts w:cstheme="minorHAnsi"/>
        </w:rPr>
        <w:t xml:space="preserve"> and </w:t>
      </w:r>
      <w:proofErr w:type="spellStart"/>
      <w:r w:rsidRPr="00712B86">
        <w:rPr>
          <w:rFonts w:cstheme="minorHAnsi"/>
        </w:rPr>
        <w:t>GLMMEncoder</w:t>
      </w:r>
      <w:proofErr w:type="spellEnd"/>
      <w:r w:rsidRPr="00712B86">
        <w:rPr>
          <w:rFonts w:cstheme="minorHAnsi"/>
        </w:rPr>
        <w:t xml:space="preserve"> for low and high cardinal values accordingly.  If the </w:t>
      </w:r>
      <w:proofErr w:type="spellStart"/>
      <w:r w:rsidRPr="00712B86">
        <w:rPr>
          <w:rFonts w:cstheme="minorHAnsi"/>
          <w:i/>
          <w:iCs/>
        </w:rPr>
        <w:t>max_cardinal</w:t>
      </w:r>
      <w:proofErr w:type="spellEnd"/>
      <w:r w:rsidRPr="00712B86">
        <w:rPr>
          <w:rFonts w:cstheme="minorHAnsi"/>
          <w:i/>
          <w:iCs/>
        </w:rPr>
        <w:t>=10</w:t>
      </w:r>
      <w:r w:rsidRPr="00712B86">
        <w:rPr>
          <w:rFonts w:cstheme="minorHAnsi"/>
        </w:rPr>
        <w:t xml:space="preserve">, which indicates the unique cardinal values of column &lt; 10 use </w:t>
      </w:r>
      <w:proofErr w:type="spellStart"/>
      <w:r w:rsidRPr="00712B86">
        <w:rPr>
          <w:rFonts w:cstheme="minorHAnsi"/>
        </w:rPr>
        <w:t>OneHotEncoder</w:t>
      </w:r>
      <w:proofErr w:type="spellEnd"/>
      <w:r w:rsidRPr="00712B86">
        <w:rPr>
          <w:rFonts w:cstheme="minorHAnsi"/>
        </w:rPr>
        <w:t xml:space="preserve">, else </w:t>
      </w:r>
      <w:proofErr w:type="spellStart"/>
      <w:r w:rsidRPr="00712B86">
        <w:rPr>
          <w:rFonts w:cstheme="minorHAnsi"/>
        </w:rPr>
        <w:t>GLMMEncoder</w:t>
      </w:r>
      <w:proofErr w:type="spellEnd"/>
      <w:r w:rsidRPr="00712B86">
        <w:rPr>
          <w:rFonts w:cstheme="minorHAnsi"/>
        </w:rPr>
        <w:t>.</w:t>
      </w:r>
    </w:p>
    <w:p w14:paraId="67DFD9FD" w14:textId="51F8356B" w:rsidR="000654F0" w:rsidRPr="00712B86" w:rsidRDefault="000654F0" w:rsidP="0001573D">
      <w:pPr>
        <w:pStyle w:val="ListParagraph"/>
        <w:numPr>
          <w:ilvl w:val="0"/>
          <w:numId w:val="46"/>
        </w:numPr>
      </w:pPr>
      <w:r w:rsidRPr="00712B86">
        <w:t>Missing Data, Train Test Split, Scale</w:t>
      </w:r>
    </w:p>
    <w:tbl>
      <w:tblPr>
        <w:tblStyle w:val="TableGrid"/>
        <w:tblW w:w="0" w:type="auto"/>
        <w:tblLook w:val="04A0" w:firstRow="1" w:lastRow="0" w:firstColumn="1" w:lastColumn="0" w:noHBand="0" w:noVBand="1"/>
      </w:tblPr>
      <w:tblGrid>
        <w:gridCol w:w="1555"/>
        <w:gridCol w:w="7461"/>
      </w:tblGrid>
      <w:tr w:rsidR="000654F0" w:rsidRPr="00712B86" w14:paraId="18F627B9" w14:textId="77777777" w:rsidTr="004845C4">
        <w:tc>
          <w:tcPr>
            <w:tcW w:w="1555" w:type="dxa"/>
          </w:tcPr>
          <w:p w14:paraId="11BABDB1" w14:textId="77777777" w:rsidR="000654F0" w:rsidRPr="00712B86" w:rsidRDefault="000654F0" w:rsidP="004845C4">
            <w:pPr>
              <w:rPr>
                <w:b/>
                <w:bCs/>
                <w:i/>
                <w:iCs/>
              </w:rPr>
            </w:pPr>
            <w:proofErr w:type="spellStart"/>
            <w:proofErr w:type="gramStart"/>
            <w:r w:rsidRPr="00712B86">
              <w:rPr>
                <w:b/>
                <w:bCs/>
                <w:i/>
                <w:iCs/>
              </w:rPr>
              <w:t>config.json</w:t>
            </w:r>
            <w:proofErr w:type="spellEnd"/>
            <w:proofErr w:type="gramEnd"/>
          </w:p>
        </w:tc>
        <w:tc>
          <w:tcPr>
            <w:tcW w:w="7461" w:type="dxa"/>
          </w:tcPr>
          <w:p w14:paraId="440BEFAA" w14:textId="77777777" w:rsidR="000654F0" w:rsidRPr="00712B86" w:rsidRDefault="000654F0" w:rsidP="004845C4">
            <w:proofErr w:type="spellStart"/>
            <w:r w:rsidRPr="00712B86">
              <w:t>max_cardinal</w:t>
            </w:r>
            <w:proofErr w:type="spellEnd"/>
            <w:r w:rsidRPr="00712B86">
              <w:t>=10</w:t>
            </w:r>
          </w:p>
        </w:tc>
      </w:tr>
    </w:tbl>
    <w:p w14:paraId="365EAB51" w14:textId="642E153F" w:rsidR="000654F0" w:rsidRPr="00712B86" w:rsidRDefault="000654F0" w:rsidP="000654F0">
      <w:r w:rsidRPr="00712B86">
        <w:t>Batch Input File (input.txt):</w:t>
      </w:r>
    </w:p>
    <w:tbl>
      <w:tblPr>
        <w:tblStyle w:val="TableGrid"/>
        <w:tblW w:w="0" w:type="auto"/>
        <w:tblLook w:val="04A0" w:firstRow="1" w:lastRow="0" w:firstColumn="1" w:lastColumn="0" w:noHBand="0" w:noVBand="1"/>
      </w:tblPr>
      <w:tblGrid>
        <w:gridCol w:w="1750"/>
        <w:gridCol w:w="53"/>
        <w:gridCol w:w="1735"/>
        <w:gridCol w:w="2954"/>
        <w:gridCol w:w="2524"/>
      </w:tblGrid>
      <w:tr w:rsidR="001B3C15" w:rsidRPr="00712B86" w14:paraId="3A0E000C" w14:textId="77777777" w:rsidTr="004845C4">
        <w:tc>
          <w:tcPr>
            <w:tcW w:w="9016" w:type="dxa"/>
            <w:gridSpan w:val="5"/>
          </w:tcPr>
          <w:p w14:paraId="12469D52" w14:textId="77777777" w:rsidR="001B3C15" w:rsidRPr="004020D1" w:rsidRDefault="001B3C15" w:rsidP="004845C4">
            <w:pPr>
              <w:jc w:val="center"/>
              <w:rPr>
                <w:sz w:val="16"/>
                <w:szCs w:val="16"/>
              </w:rPr>
            </w:pPr>
            <w:r w:rsidRPr="004020D1">
              <w:rPr>
                <w:sz w:val="16"/>
                <w:szCs w:val="16"/>
              </w:rPr>
              <w:t xml:space="preserve">Table A.1: </w:t>
            </w:r>
            <w:proofErr w:type="spellStart"/>
            <w:r w:rsidRPr="004020D1">
              <w:rPr>
                <w:sz w:val="16"/>
                <w:szCs w:val="16"/>
              </w:rPr>
              <w:t>Preprocessor</w:t>
            </w:r>
            <w:proofErr w:type="spellEnd"/>
            <w:r w:rsidRPr="004020D1">
              <w:rPr>
                <w:sz w:val="16"/>
                <w:szCs w:val="16"/>
              </w:rPr>
              <w:t xml:space="preserve"> Execution</w:t>
            </w:r>
          </w:p>
        </w:tc>
      </w:tr>
      <w:tr w:rsidR="000654F0" w:rsidRPr="00712B86" w14:paraId="65DDFF24" w14:textId="77777777" w:rsidTr="004020D1">
        <w:tc>
          <w:tcPr>
            <w:tcW w:w="1795" w:type="dxa"/>
            <w:gridSpan w:val="2"/>
          </w:tcPr>
          <w:p w14:paraId="68DF045C" w14:textId="77777777" w:rsidR="000654F0" w:rsidRPr="004020D1" w:rsidRDefault="000654F0" w:rsidP="004845C4">
            <w:pPr>
              <w:rPr>
                <w:b/>
                <w:bCs/>
                <w:i/>
                <w:iCs/>
                <w:sz w:val="16"/>
                <w:szCs w:val="16"/>
              </w:rPr>
            </w:pPr>
            <w:r w:rsidRPr="004020D1">
              <w:rPr>
                <w:b/>
                <w:bCs/>
                <w:i/>
                <w:iCs/>
                <w:sz w:val="16"/>
                <w:szCs w:val="16"/>
              </w:rPr>
              <w:t>Modifier</w:t>
            </w:r>
          </w:p>
        </w:tc>
        <w:tc>
          <w:tcPr>
            <w:tcW w:w="7221" w:type="dxa"/>
            <w:gridSpan w:val="3"/>
          </w:tcPr>
          <w:p w14:paraId="4EB737A1" w14:textId="77777777" w:rsidR="000654F0" w:rsidRPr="004020D1" w:rsidRDefault="000654F0" w:rsidP="004845C4">
            <w:pPr>
              <w:rPr>
                <w:sz w:val="16"/>
                <w:szCs w:val="16"/>
              </w:rPr>
            </w:pPr>
            <w:r w:rsidRPr="004020D1">
              <w:rPr>
                <w:sz w:val="16"/>
                <w:szCs w:val="16"/>
              </w:rPr>
              <w:t>SVC</w:t>
            </w:r>
          </w:p>
        </w:tc>
      </w:tr>
      <w:tr w:rsidR="000654F0" w:rsidRPr="00712B86" w14:paraId="0F75B0CE" w14:textId="77777777" w:rsidTr="004020D1">
        <w:tc>
          <w:tcPr>
            <w:tcW w:w="1795" w:type="dxa"/>
            <w:gridSpan w:val="2"/>
          </w:tcPr>
          <w:p w14:paraId="1091F840" w14:textId="77777777" w:rsidR="000654F0" w:rsidRPr="004020D1" w:rsidRDefault="000654F0" w:rsidP="004845C4">
            <w:pPr>
              <w:rPr>
                <w:b/>
                <w:bCs/>
                <w:i/>
                <w:iCs/>
                <w:sz w:val="16"/>
                <w:szCs w:val="16"/>
              </w:rPr>
            </w:pPr>
            <w:r w:rsidRPr="004020D1">
              <w:rPr>
                <w:b/>
                <w:bCs/>
                <w:i/>
                <w:iCs/>
                <w:sz w:val="16"/>
                <w:szCs w:val="16"/>
              </w:rPr>
              <w:t>File</w:t>
            </w:r>
          </w:p>
        </w:tc>
        <w:tc>
          <w:tcPr>
            <w:tcW w:w="7221" w:type="dxa"/>
            <w:gridSpan w:val="3"/>
          </w:tcPr>
          <w:p w14:paraId="4AED5F81" w14:textId="77777777" w:rsidR="000654F0" w:rsidRPr="004020D1" w:rsidRDefault="000654F0" w:rsidP="004845C4">
            <w:pPr>
              <w:rPr>
                <w:sz w:val="16"/>
                <w:szCs w:val="16"/>
              </w:rPr>
            </w:pPr>
            <w:r w:rsidRPr="004020D1">
              <w:rPr>
                <w:sz w:val="16"/>
                <w:szCs w:val="16"/>
              </w:rPr>
              <w:t>Data.csv</w:t>
            </w:r>
          </w:p>
        </w:tc>
      </w:tr>
      <w:tr w:rsidR="000654F0" w:rsidRPr="00712B86" w14:paraId="561691AE" w14:textId="77777777" w:rsidTr="004020D1">
        <w:tc>
          <w:tcPr>
            <w:tcW w:w="1795" w:type="dxa"/>
            <w:gridSpan w:val="2"/>
          </w:tcPr>
          <w:p w14:paraId="310C999E" w14:textId="77777777" w:rsidR="000654F0" w:rsidRPr="004020D1" w:rsidRDefault="000654F0" w:rsidP="004845C4">
            <w:pPr>
              <w:rPr>
                <w:b/>
                <w:bCs/>
                <w:i/>
                <w:iCs/>
                <w:sz w:val="16"/>
                <w:szCs w:val="16"/>
              </w:rPr>
            </w:pPr>
            <w:r w:rsidRPr="004020D1">
              <w:rPr>
                <w:b/>
                <w:bCs/>
                <w:i/>
                <w:iCs/>
                <w:sz w:val="16"/>
                <w:szCs w:val="16"/>
              </w:rPr>
              <w:t xml:space="preserve">Pre-processor </w:t>
            </w:r>
            <w:proofErr w:type="spellStart"/>
            <w:r w:rsidRPr="004020D1">
              <w:rPr>
                <w:b/>
                <w:bCs/>
                <w:i/>
                <w:iCs/>
                <w:sz w:val="16"/>
                <w:szCs w:val="16"/>
              </w:rPr>
              <w:t>Paramater</w:t>
            </w:r>
            <w:proofErr w:type="spellEnd"/>
          </w:p>
        </w:tc>
        <w:tc>
          <w:tcPr>
            <w:tcW w:w="7221" w:type="dxa"/>
            <w:gridSpan w:val="3"/>
          </w:tcPr>
          <w:p w14:paraId="4B6E0083" w14:textId="77777777" w:rsidR="000654F0" w:rsidRPr="004020D1" w:rsidRDefault="000654F0" w:rsidP="004845C4">
            <w:pPr>
              <w:rPr>
                <w:sz w:val="16"/>
                <w:szCs w:val="16"/>
              </w:rPr>
            </w:pPr>
            <w:r w:rsidRPr="004020D1">
              <w:rPr>
                <w:sz w:val="16"/>
                <w:szCs w:val="16"/>
              </w:rPr>
              <w:t>{"test_size":0.2,"scaler</w:t>
            </w:r>
            <w:proofErr w:type="gramStart"/>
            <w:r w:rsidRPr="004020D1">
              <w:rPr>
                <w:sz w:val="16"/>
                <w:szCs w:val="16"/>
              </w:rPr>
              <w:t>":{</w:t>
            </w:r>
            <w:proofErr w:type="gramEnd"/>
            <w:r w:rsidRPr="004020D1">
              <w:rPr>
                <w:sz w:val="16"/>
                <w:szCs w:val="16"/>
              </w:rPr>
              <w:t>"method":"StandardScaler","params":{}},"imputer":{"method":"SimpleImputer","params":{"strategy":"mean"}}}</w:t>
            </w:r>
          </w:p>
        </w:tc>
      </w:tr>
      <w:tr w:rsidR="000654F0" w:rsidRPr="00712B86" w14:paraId="4C3EA0F8" w14:textId="77777777" w:rsidTr="004020D1">
        <w:tc>
          <w:tcPr>
            <w:tcW w:w="1795" w:type="dxa"/>
            <w:gridSpan w:val="2"/>
          </w:tcPr>
          <w:p w14:paraId="3ADFB639" w14:textId="77777777" w:rsidR="000654F0" w:rsidRPr="004020D1" w:rsidRDefault="000654F0" w:rsidP="004845C4">
            <w:pPr>
              <w:rPr>
                <w:b/>
                <w:bCs/>
                <w:i/>
                <w:iCs/>
                <w:sz w:val="16"/>
                <w:szCs w:val="16"/>
              </w:rPr>
            </w:pPr>
            <w:r w:rsidRPr="004020D1">
              <w:rPr>
                <w:b/>
                <w:bCs/>
                <w:i/>
                <w:iCs/>
                <w:sz w:val="16"/>
                <w:szCs w:val="16"/>
              </w:rPr>
              <w:t xml:space="preserve">Modifier </w:t>
            </w:r>
            <w:proofErr w:type="spellStart"/>
            <w:r w:rsidRPr="004020D1">
              <w:rPr>
                <w:b/>
                <w:bCs/>
                <w:i/>
                <w:iCs/>
                <w:sz w:val="16"/>
                <w:szCs w:val="16"/>
              </w:rPr>
              <w:t>Paramater</w:t>
            </w:r>
            <w:proofErr w:type="spellEnd"/>
          </w:p>
        </w:tc>
        <w:tc>
          <w:tcPr>
            <w:tcW w:w="7221" w:type="dxa"/>
            <w:gridSpan w:val="3"/>
          </w:tcPr>
          <w:p w14:paraId="335E85C5" w14:textId="77777777" w:rsidR="000654F0" w:rsidRPr="004020D1" w:rsidRDefault="000654F0" w:rsidP="004845C4">
            <w:pPr>
              <w:rPr>
                <w:sz w:val="16"/>
                <w:szCs w:val="16"/>
              </w:rPr>
            </w:pPr>
          </w:p>
        </w:tc>
      </w:tr>
      <w:tr w:rsidR="000654F0" w:rsidRPr="00712B86" w14:paraId="6B8763DC" w14:textId="77777777" w:rsidTr="004020D1">
        <w:tc>
          <w:tcPr>
            <w:tcW w:w="1795" w:type="dxa"/>
            <w:gridSpan w:val="2"/>
          </w:tcPr>
          <w:p w14:paraId="19B23219" w14:textId="77777777" w:rsidR="000654F0" w:rsidRPr="004020D1" w:rsidRDefault="000654F0" w:rsidP="004845C4">
            <w:pPr>
              <w:rPr>
                <w:b/>
                <w:bCs/>
                <w:i/>
                <w:iCs/>
                <w:sz w:val="16"/>
                <w:szCs w:val="16"/>
              </w:rPr>
            </w:pPr>
            <w:r w:rsidRPr="004020D1">
              <w:rPr>
                <w:b/>
                <w:bCs/>
                <w:i/>
                <w:iCs/>
                <w:sz w:val="16"/>
                <w:szCs w:val="16"/>
              </w:rPr>
              <w:t>Graph Parameter</w:t>
            </w:r>
          </w:p>
        </w:tc>
        <w:tc>
          <w:tcPr>
            <w:tcW w:w="7221" w:type="dxa"/>
            <w:gridSpan w:val="3"/>
          </w:tcPr>
          <w:p w14:paraId="6438A10D" w14:textId="77777777" w:rsidR="000654F0" w:rsidRPr="004020D1" w:rsidRDefault="000654F0" w:rsidP="004845C4">
            <w:pPr>
              <w:rPr>
                <w:sz w:val="16"/>
                <w:szCs w:val="16"/>
              </w:rPr>
            </w:pPr>
          </w:p>
        </w:tc>
      </w:tr>
      <w:tr w:rsidR="000654F0" w:rsidRPr="004020D1" w14:paraId="57B284E4" w14:textId="77777777" w:rsidTr="004020D1">
        <w:tc>
          <w:tcPr>
            <w:tcW w:w="1519" w:type="dxa"/>
          </w:tcPr>
          <w:p w14:paraId="0957CEA3" w14:textId="77777777" w:rsidR="000654F0" w:rsidRPr="004020D1" w:rsidRDefault="000654F0" w:rsidP="001B3C15">
            <w:pPr>
              <w:jc w:val="center"/>
              <w:rPr>
                <w:sz w:val="16"/>
                <w:szCs w:val="16"/>
              </w:rPr>
            </w:pPr>
            <w:r w:rsidRPr="004020D1">
              <w:rPr>
                <w:sz w:val="16"/>
                <w:szCs w:val="16"/>
              </w:rPr>
              <w:t>Input File</w:t>
            </w:r>
          </w:p>
        </w:tc>
        <w:tc>
          <w:tcPr>
            <w:tcW w:w="2589" w:type="dxa"/>
            <w:gridSpan w:val="2"/>
          </w:tcPr>
          <w:p w14:paraId="089F0275" w14:textId="77777777" w:rsidR="000654F0" w:rsidRPr="004020D1" w:rsidRDefault="000654F0" w:rsidP="001B3C15">
            <w:pPr>
              <w:jc w:val="center"/>
              <w:rPr>
                <w:sz w:val="16"/>
                <w:szCs w:val="16"/>
              </w:rPr>
            </w:pPr>
            <w:r w:rsidRPr="004020D1">
              <w:rPr>
                <w:sz w:val="16"/>
                <w:szCs w:val="16"/>
              </w:rPr>
              <w:t>Missing Data</w:t>
            </w:r>
          </w:p>
        </w:tc>
        <w:tc>
          <w:tcPr>
            <w:tcW w:w="2589" w:type="dxa"/>
          </w:tcPr>
          <w:p w14:paraId="572E01AB" w14:textId="77777777" w:rsidR="000654F0" w:rsidRPr="004020D1" w:rsidRDefault="000654F0" w:rsidP="001B3C15">
            <w:pPr>
              <w:jc w:val="center"/>
              <w:rPr>
                <w:sz w:val="16"/>
                <w:szCs w:val="16"/>
              </w:rPr>
            </w:pPr>
            <w:r w:rsidRPr="004020D1">
              <w:rPr>
                <w:sz w:val="16"/>
                <w:szCs w:val="16"/>
              </w:rPr>
              <w:t>Train Test Split</w:t>
            </w:r>
          </w:p>
        </w:tc>
        <w:tc>
          <w:tcPr>
            <w:tcW w:w="2319" w:type="dxa"/>
          </w:tcPr>
          <w:p w14:paraId="1B02DBAF" w14:textId="77777777" w:rsidR="000654F0" w:rsidRPr="004020D1" w:rsidRDefault="000654F0" w:rsidP="001B3C15">
            <w:pPr>
              <w:jc w:val="center"/>
              <w:rPr>
                <w:sz w:val="16"/>
                <w:szCs w:val="16"/>
              </w:rPr>
            </w:pPr>
            <w:r w:rsidRPr="004020D1">
              <w:rPr>
                <w:sz w:val="16"/>
                <w:szCs w:val="16"/>
              </w:rPr>
              <w:t>Data Scale</w:t>
            </w:r>
          </w:p>
        </w:tc>
      </w:tr>
      <w:tr w:rsidR="000654F0" w:rsidRPr="004020D1" w14:paraId="576B6725" w14:textId="77777777" w:rsidTr="004020D1">
        <w:tc>
          <w:tcPr>
            <w:tcW w:w="1519" w:type="dxa"/>
          </w:tcPr>
          <w:p w14:paraId="76A10122" w14:textId="77777777" w:rsidR="000654F0" w:rsidRPr="004020D1" w:rsidRDefault="000654F0" w:rsidP="004845C4">
            <w:pPr>
              <w:rPr>
                <w:sz w:val="16"/>
                <w:szCs w:val="16"/>
              </w:rPr>
            </w:pPr>
            <w:r w:rsidRPr="004020D1">
              <w:rPr>
                <w:noProof/>
                <w:sz w:val="16"/>
                <w:szCs w:val="16"/>
              </w:rPr>
              <w:drawing>
                <wp:inline distT="0" distB="0" distL="0" distR="0" wp14:anchorId="690115EB" wp14:editId="69B2C0F8">
                  <wp:extent cx="1260000" cy="1087200"/>
                  <wp:effectExtent l="0" t="0" r="0" b="0"/>
                  <wp:docPr id="457" name="Picture 4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able&#10;&#10;Description automatically generated"/>
                          <pic:cNvPicPr/>
                        </pic:nvPicPr>
                        <pic:blipFill>
                          <a:blip r:embed="rId10"/>
                          <a:stretch>
                            <a:fillRect/>
                          </a:stretch>
                        </pic:blipFill>
                        <pic:spPr>
                          <a:xfrm>
                            <a:off x="0" y="0"/>
                            <a:ext cx="1260000" cy="1087200"/>
                          </a:xfrm>
                          <a:prstGeom prst="rect">
                            <a:avLst/>
                          </a:prstGeom>
                        </pic:spPr>
                      </pic:pic>
                    </a:graphicData>
                  </a:graphic>
                </wp:inline>
              </w:drawing>
            </w:r>
          </w:p>
        </w:tc>
        <w:tc>
          <w:tcPr>
            <w:tcW w:w="2589" w:type="dxa"/>
            <w:gridSpan w:val="2"/>
          </w:tcPr>
          <w:p w14:paraId="19B55B2F" w14:textId="77777777" w:rsidR="000654F0" w:rsidRPr="004020D1" w:rsidRDefault="000654F0" w:rsidP="004845C4">
            <w:pPr>
              <w:pStyle w:val="NoSpacing"/>
              <w:rPr>
                <w:sz w:val="16"/>
                <w:szCs w:val="16"/>
              </w:rPr>
            </w:pPr>
            <w:r w:rsidRPr="004020D1">
              <w:rPr>
                <w:sz w:val="16"/>
                <w:szCs w:val="16"/>
              </w:rPr>
              <w:t xml:space="preserve">X: [[1.00000000e+00 0.00000000e+00 </w:t>
            </w:r>
            <w:proofErr w:type="spellStart"/>
            <w:r w:rsidRPr="004020D1">
              <w:rPr>
                <w:sz w:val="16"/>
                <w:szCs w:val="16"/>
              </w:rPr>
              <w:t>0.00000000e+00</w:t>
            </w:r>
            <w:proofErr w:type="spellEnd"/>
            <w:r w:rsidRPr="004020D1">
              <w:rPr>
                <w:sz w:val="16"/>
                <w:szCs w:val="16"/>
              </w:rPr>
              <w:t xml:space="preserve"> 4.40000000e+</w:t>
            </w:r>
            <w:proofErr w:type="gramStart"/>
            <w:r w:rsidRPr="004020D1">
              <w:rPr>
                <w:sz w:val="16"/>
                <w:szCs w:val="16"/>
              </w:rPr>
              <w:t>01  7</w:t>
            </w:r>
            <w:proofErr w:type="gramEnd"/>
            <w:r w:rsidRPr="004020D1">
              <w:rPr>
                <w:sz w:val="16"/>
                <w:szCs w:val="16"/>
              </w:rPr>
              <w:t>.20000000e+04]</w:t>
            </w:r>
          </w:p>
          <w:p w14:paraId="5D77C7DB" w14:textId="77777777" w:rsidR="000654F0" w:rsidRPr="004020D1" w:rsidRDefault="000654F0" w:rsidP="004845C4">
            <w:pPr>
              <w:pStyle w:val="NoSpacing"/>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2.70000000e+</w:t>
            </w:r>
            <w:proofErr w:type="gramStart"/>
            <w:r w:rsidRPr="004020D1">
              <w:rPr>
                <w:sz w:val="16"/>
                <w:szCs w:val="16"/>
              </w:rPr>
              <w:t>01  4</w:t>
            </w:r>
            <w:proofErr w:type="gramEnd"/>
            <w:r w:rsidRPr="004020D1">
              <w:rPr>
                <w:sz w:val="16"/>
                <w:szCs w:val="16"/>
              </w:rPr>
              <w:t>.80000000e+04]</w:t>
            </w:r>
          </w:p>
          <w:p w14:paraId="573AF5B9" w14:textId="77777777" w:rsidR="000654F0" w:rsidRPr="004020D1" w:rsidRDefault="000654F0" w:rsidP="004845C4">
            <w:pPr>
              <w:pStyle w:val="NoSpacing"/>
              <w:rPr>
                <w:sz w:val="16"/>
                <w:szCs w:val="16"/>
              </w:rPr>
            </w:pPr>
            <w:r w:rsidRPr="004020D1">
              <w:rPr>
                <w:sz w:val="16"/>
                <w:szCs w:val="16"/>
              </w:rPr>
              <w:t xml:space="preserve"> [0.00000000e+00 1.00000000e+00 0.00000000e+00 3.00000000e+</w:t>
            </w:r>
            <w:proofErr w:type="gramStart"/>
            <w:r w:rsidRPr="004020D1">
              <w:rPr>
                <w:sz w:val="16"/>
                <w:szCs w:val="16"/>
              </w:rPr>
              <w:t>01  5</w:t>
            </w:r>
            <w:proofErr w:type="gramEnd"/>
            <w:r w:rsidRPr="004020D1">
              <w:rPr>
                <w:sz w:val="16"/>
                <w:szCs w:val="16"/>
              </w:rPr>
              <w:t>.40000000e+04]</w:t>
            </w:r>
          </w:p>
          <w:p w14:paraId="0BF199E5" w14:textId="77777777" w:rsidR="000654F0" w:rsidRPr="004020D1" w:rsidRDefault="000654F0" w:rsidP="004845C4">
            <w:pPr>
              <w:pStyle w:val="NoSpacing"/>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3.80000000e+</w:t>
            </w:r>
            <w:proofErr w:type="gramStart"/>
            <w:r w:rsidRPr="004020D1">
              <w:rPr>
                <w:sz w:val="16"/>
                <w:szCs w:val="16"/>
              </w:rPr>
              <w:t>01  6</w:t>
            </w:r>
            <w:proofErr w:type="gramEnd"/>
            <w:r w:rsidRPr="004020D1">
              <w:rPr>
                <w:sz w:val="16"/>
                <w:szCs w:val="16"/>
              </w:rPr>
              <w:t>.10000000e+04]</w:t>
            </w:r>
          </w:p>
          <w:p w14:paraId="4EA997F1" w14:textId="77777777" w:rsidR="000654F0" w:rsidRPr="004020D1" w:rsidRDefault="000654F0" w:rsidP="004845C4">
            <w:pPr>
              <w:pStyle w:val="NoSpacing"/>
              <w:rPr>
                <w:sz w:val="16"/>
                <w:szCs w:val="16"/>
              </w:rPr>
            </w:pPr>
            <w:r w:rsidRPr="004020D1">
              <w:rPr>
                <w:sz w:val="16"/>
                <w:szCs w:val="16"/>
              </w:rPr>
              <w:t xml:space="preserve"> [0.00000000e+00 1.00000000e+00 0.00000000e+00 4.00000000e+</w:t>
            </w:r>
            <w:proofErr w:type="gramStart"/>
            <w:r w:rsidRPr="004020D1">
              <w:rPr>
                <w:sz w:val="16"/>
                <w:szCs w:val="16"/>
              </w:rPr>
              <w:t>01  6</w:t>
            </w:r>
            <w:proofErr w:type="gramEnd"/>
            <w:r w:rsidRPr="004020D1">
              <w:rPr>
                <w:sz w:val="16"/>
                <w:szCs w:val="16"/>
              </w:rPr>
              <w:t>.37777778e+04]</w:t>
            </w:r>
          </w:p>
          <w:p w14:paraId="5B36E9C4" w14:textId="77777777" w:rsidR="000654F0" w:rsidRPr="004020D1" w:rsidRDefault="000654F0" w:rsidP="004845C4">
            <w:pPr>
              <w:pStyle w:val="NoSpacing"/>
              <w:rPr>
                <w:sz w:val="16"/>
                <w:szCs w:val="16"/>
              </w:rPr>
            </w:pPr>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3.50000000e+</w:t>
            </w:r>
            <w:proofErr w:type="gramStart"/>
            <w:r w:rsidRPr="004020D1">
              <w:rPr>
                <w:sz w:val="16"/>
                <w:szCs w:val="16"/>
              </w:rPr>
              <w:t>01  5</w:t>
            </w:r>
            <w:proofErr w:type="gramEnd"/>
            <w:r w:rsidRPr="004020D1">
              <w:rPr>
                <w:sz w:val="16"/>
                <w:szCs w:val="16"/>
              </w:rPr>
              <w:t>.80000000e+04]</w:t>
            </w:r>
          </w:p>
          <w:p w14:paraId="64B2EFA6" w14:textId="77777777" w:rsidR="000654F0" w:rsidRPr="004020D1" w:rsidRDefault="000654F0" w:rsidP="004845C4">
            <w:pPr>
              <w:pStyle w:val="NoSpacing"/>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3.87777778e+</w:t>
            </w:r>
            <w:proofErr w:type="gramStart"/>
            <w:r w:rsidRPr="004020D1">
              <w:rPr>
                <w:sz w:val="16"/>
                <w:szCs w:val="16"/>
              </w:rPr>
              <w:t>01  5</w:t>
            </w:r>
            <w:proofErr w:type="gramEnd"/>
            <w:r w:rsidRPr="004020D1">
              <w:rPr>
                <w:sz w:val="16"/>
                <w:szCs w:val="16"/>
              </w:rPr>
              <w:t>.20000000e+04]</w:t>
            </w:r>
          </w:p>
          <w:p w14:paraId="3FA09F47" w14:textId="77777777" w:rsidR="000654F0" w:rsidRPr="004020D1" w:rsidRDefault="000654F0" w:rsidP="004845C4">
            <w:pPr>
              <w:pStyle w:val="NoSpacing"/>
              <w:rPr>
                <w:sz w:val="16"/>
                <w:szCs w:val="16"/>
              </w:rPr>
            </w:pPr>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4.80000000e+</w:t>
            </w:r>
            <w:proofErr w:type="gramStart"/>
            <w:r w:rsidRPr="004020D1">
              <w:rPr>
                <w:sz w:val="16"/>
                <w:szCs w:val="16"/>
              </w:rPr>
              <w:t>01  7</w:t>
            </w:r>
            <w:proofErr w:type="gramEnd"/>
            <w:r w:rsidRPr="004020D1">
              <w:rPr>
                <w:sz w:val="16"/>
                <w:szCs w:val="16"/>
              </w:rPr>
              <w:t>.90000000e+04]</w:t>
            </w:r>
          </w:p>
          <w:p w14:paraId="100B36D2" w14:textId="77777777" w:rsidR="000654F0" w:rsidRPr="004020D1" w:rsidRDefault="000654F0" w:rsidP="004845C4">
            <w:pPr>
              <w:pStyle w:val="NoSpacing"/>
              <w:rPr>
                <w:sz w:val="16"/>
                <w:szCs w:val="16"/>
              </w:rPr>
            </w:pPr>
            <w:r w:rsidRPr="004020D1">
              <w:rPr>
                <w:sz w:val="16"/>
                <w:szCs w:val="16"/>
              </w:rPr>
              <w:t xml:space="preserve"> [0.00000000e+00 1.00000000e+00 0.00000000e+00 </w:t>
            </w:r>
            <w:r w:rsidRPr="004020D1">
              <w:rPr>
                <w:sz w:val="16"/>
                <w:szCs w:val="16"/>
              </w:rPr>
              <w:lastRenderedPageBreak/>
              <w:t>5.00000000e+</w:t>
            </w:r>
            <w:proofErr w:type="gramStart"/>
            <w:r w:rsidRPr="004020D1">
              <w:rPr>
                <w:sz w:val="16"/>
                <w:szCs w:val="16"/>
              </w:rPr>
              <w:t>01  8</w:t>
            </w:r>
            <w:proofErr w:type="gramEnd"/>
            <w:r w:rsidRPr="004020D1">
              <w:rPr>
                <w:sz w:val="16"/>
                <w:szCs w:val="16"/>
              </w:rPr>
              <w:t>.30000000e+04]</w:t>
            </w:r>
          </w:p>
          <w:p w14:paraId="1942C978" w14:textId="77777777" w:rsidR="000654F0" w:rsidRPr="004020D1" w:rsidRDefault="000654F0" w:rsidP="004845C4">
            <w:pPr>
              <w:pStyle w:val="NoSpacing"/>
              <w:rPr>
                <w:sz w:val="16"/>
                <w:szCs w:val="16"/>
              </w:rPr>
            </w:pPr>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3.70000000e+</w:t>
            </w:r>
            <w:proofErr w:type="gramStart"/>
            <w:r w:rsidRPr="004020D1">
              <w:rPr>
                <w:sz w:val="16"/>
                <w:szCs w:val="16"/>
              </w:rPr>
              <w:t>01  6</w:t>
            </w:r>
            <w:proofErr w:type="gramEnd"/>
            <w:r w:rsidRPr="004020D1">
              <w:rPr>
                <w:sz w:val="16"/>
                <w:szCs w:val="16"/>
              </w:rPr>
              <w:t>.70000000e+04]]</w:t>
            </w:r>
          </w:p>
        </w:tc>
        <w:tc>
          <w:tcPr>
            <w:tcW w:w="2589" w:type="dxa"/>
          </w:tcPr>
          <w:p w14:paraId="3237B665" w14:textId="77777777" w:rsidR="000654F0" w:rsidRPr="004020D1" w:rsidRDefault="000654F0" w:rsidP="004845C4">
            <w:pPr>
              <w:rPr>
                <w:sz w:val="16"/>
                <w:szCs w:val="16"/>
              </w:rPr>
            </w:pPr>
            <w:proofErr w:type="spellStart"/>
            <w:r w:rsidRPr="004020D1">
              <w:rPr>
                <w:sz w:val="16"/>
                <w:szCs w:val="16"/>
              </w:rPr>
              <w:lastRenderedPageBreak/>
              <w:t>X_train</w:t>
            </w:r>
            <w:proofErr w:type="spellEnd"/>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4.40000000e+</w:t>
            </w:r>
            <w:proofErr w:type="gramStart"/>
            <w:r w:rsidRPr="004020D1">
              <w:rPr>
                <w:sz w:val="16"/>
                <w:szCs w:val="16"/>
              </w:rPr>
              <w:t>01  7</w:t>
            </w:r>
            <w:proofErr w:type="gramEnd"/>
            <w:r w:rsidRPr="004020D1">
              <w:rPr>
                <w:sz w:val="16"/>
                <w:szCs w:val="16"/>
              </w:rPr>
              <w:t>.20000000e+04]</w:t>
            </w:r>
          </w:p>
          <w:p w14:paraId="1E5D0434" w14:textId="77777777" w:rsidR="000654F0" w:rsidRPr="004020D1" w:rsidRDefault="000654F0" w:rsidP="004845C4">
            <w:pPr>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2.70000000e+</w:t>
            </w:r>
            <w:proofErr w:type="gramStart"/>
            <w:r w:rsidRPr="004020D1">
              <w:rPr>
                <w:sz w:val="16"/>
                <w:szCs w:val="16"/>
              </w:rPr>
              <w:t>01  4</w:t>
            </w:r>
            <w:proofErr w:type="gramEnd"/>
            <w:r w:rsidRPr="004020D1">
              <w:rPr>
                <w:sz w:val="16"/>
                <w:szCs w:val="16"/>
              </w:rPr>
              <w:t>.80000000e+04]</w:t>
            </w:r>
          </w:p>
          <w:p w14:paraId="71770B9D" w14:textId="77777777" w:rsidR="000654F0" w:rsidRPr="004020D1" w:rsidRDefault="000654F0" w:rsidP="004845C4">
            <w:pPr>
              <w:rPr>
                <w:sz w:val="16"/>
                <w:szCs w:val="16"/>
              </w:rPr>
            </w:pPr>
            <w:r w:rsidRPr="004020D1">
              <w:rPr>
                <w:sz w:val="16"/>
                <w:szCs w:val="16"/>
              </w:rPr>
              <w:t xml:space="preserve"> [0.00000000e+00 1.00000000e+00 0.00000000e+00 3.00000000e+</w:t>
            </w:r>
            <w:proofErr w:type="gramStart"/>
            <w:r w:rsidRPr="004020D1">
              <w:rPr>
                <w:sz w:val="16"/>
                <w:szCs w:val="16"/>
              </w:rPr>
              <w:t>01  5</w:t>
            </w:r>
            <w:proofErr w:type="gramEnd"/>
            <w:r w:rsidRPr="004020D1">
              <w:rPr>
                <w:sz w:val="16"/>
                <w:szCs w:val="16"/>
              </w:rPr>
              <w:t>.40000000e+04]</w:t>
            </w:r>
          </w:p>
          <w:p w14:paraId="7F05863C" w14:textId="77777777" w:rsidR="000654F0" w:rsidRPr="004020D1" w:rsidRDefault="000654F0" w:rsidP="004845C4">
            <w:pPr>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3.80000000e+</w:t>
            </w:r>
            <w:proofErr w:type="gramStart"/>
            <w:r w:rsidRPr="004020D1">
              <w:rPr>
                <w:sz w:val="16"/>
                <w:szCs w:val="16"/>
              </w:rPr>
              <w:t>01  6</w:t>
            </w:r>
            <w:proofErr w:type="gramEnd"/>
            <w:r w:rsidRPr="004020D1">
              <w:rPr>
                <w:sz w:val="16"/>
                <w:szCs w:val="16"/>
              </w:rPr>
              <w:t>.10000000e+04]</w:t>
            </w:r>
          </w:p>
          <w:p w14:paraId="11FBA3E9" w14:textId="77777777" w:rsidR="000654F0" w:rsidRPr="004020D1" w:rsidRDefault="000654F0" w:rsidP="004845C4">
            <w:pPr>
              <w:rPr>
                <w:sz w:val="16"/>
                <w:szCs w:val="16"/>
              </w:rPr>
            </w:pPr>
            <w:r w:rsidRPr="004020D1">
              <w:rPr>
                <w:sz w:val="16"/>
                <w:szCs w:val="16"/>
              </w:rPr>
              <w:t xml:space="preserve"> [0.00000000e+00 1.00000000e+00 0.00000000e+00 4.00000000e+</w:t>
            </w:r>
            <w:proofErr w:type="gramStart"/>
            <w:r w:rsidRPr="004020D1">
              <w:rPr>
                <w:sz w:val="16"/>
                <w:szCs w:val="16"/>
              </w:rPr>
              <w:t>01  6</w:t>
            </w:r>
            <w:proofErr w:type="gramEnd"/>
            <w:r w:rsidRPr="004020D1">
              <w:rPr>
                <w:sz w:val="16"/>
                <w:szCs w:val="16"/>
              </w:rPr>
              <w:t>.37777778e+04]</w:t>
            </w:r>
          </w:p>
          <w:p w14:paraId="7DCBDBB6" w14:textId="77777777" w:rsidR="000654F0" w:rsidRPr="004020D1" w:rsidRDefault="000654F0" w:rsidP="004845C4">
            <w:pPr>
              <w:rPr>
                <w:sz w:val="16"/>
                <w:szCs w:val="16"/>
              </w:rPr>
            </w:pPr>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3.50000000e+</w:t>
            </w:r>
            <w:proofErr w:type="gramStart"/>
            <w:r w:rsidRPr="004020D1">
              <w:rPr>
                <w:sz w:val="16"/>
                <w:szCs w:val="16"/>
              </w:rPr>
              <w:t>01  5</w:t>
            </w:r>
            <w:proofErr w:type="gramEnd"/>
            <w:r w:rsidRPr="004020D1">
              <w:rPr>
                <w:sz w:val="16"/>
                <w:szCs w:val="16"/>
              </w:rPr>
              <w:t>.80000000e+04]</w:t>
            </w:r>
          </w:p>
          <w:p w14:paraId="10B8CC8E" w14:textId="77777777" w:rsidR="000654F0" w:rsidRPr="004020D1" w:rsidRDefault="000654F0" w:rsidP="004845C4">
            <w:pPr>
              <w:rPr>
                <w:sz w:val="16"/>
                <w:szCs w:val="16"/>
              </w:rPr>
            </w:pPr>
            <w:r w:rsidRPr="004020D1">
              <w:rPr>
                <w:sz w:val="16"/>
                <w:szCs w:val="16"/>
              </w:rPr>
              <w:t xml:space="preserve"> [0.00000000e+00 </w:t>
            </w:r>
            <w:proofErr w:type="spellStart"/>
            <w:r w:rsidRPr="004020D1">
              <w:rPr>
                <w:sz w:val="16"/>
                <w:szCs w:val="16"/>
              </w:rPr>
              <w:t>0.00000000e+00</w:t>
            </w:r>
            <w:proofErr w:type="spellEnd"/>
            <w:r w:rsidRPr="004020D1">
              <w:rPr>
                <w:sz w:val="16"/>
                <w:szCs w:val="16"/>
              </w:rPr>
              <w:t xml:space="preserve"> 1.00000000e+00 3.87777778e+</w:t>
            </w:r>
            <w:proofErr w:type="gramStart"/>
            <w:r w:rsidRPr="004020D1">
              <w:rPr>
                <w:sz w:val="16"/>
                <w:szCs w:val="16"/>
              </w:rPr>
              <w:t>01  5</w:t>
            </w:r>
            <w:proofErr w:type="gramEnd"/>
            <w:r w:rsidRPr="004020D1">
              <w:rPr>
                <w:sz w:val="16"/>
                <w:szCs w:val="16"/>
              </w:rPr>
              <w:t>.20000000e+04]</w:t>
            </w:r>
          </w:p>
          <w:p w14:paraId="1C8C2BBF" w14:textId="77777777" w:rsidR="000654F0" w:rsidRPr="004020D1" w:rsidRDefault="000654F0" w:rsidP="004845C4">
            <w:pPr>
              <w:rPr>
                <w:sz w:val="16"/>
                <w:szCs w:val="16"/>
              </w:rPr>
            </w:pPr>
            <w:r w:rsidRPr="004020D1">
              <w:rPr>
                <w:sz w:val="16"/>
                <w:szCs w:val="16"/>
              </w:rPr>
              <w:t xml:space="preserve"> [1.00000000e+00 0.00000000e+00 </w:t>
            </w:r>
            <w:proofErr w:type="spellStart"/>
            <w:r w:rsidRPr="004020D1">
              <w:rPr>
                <w:sz w:val="16"/>
                <w:szCs w:val="16"/>
              </w:rPr>
              <w:t>0.00000000e+00</w:t>
            </w:r>
            <w:proofErr w:type="spellEnd"/>
            <w:r w:rsidRPr="004020D1">
              <w:rPr>
                <w:sz w:val="16"/>
                <w:szCs w:val="16"/>
              </w:rPr>
              <w:t xml:space="preserve"> 4.80000000e+</w:t>
            </w:r>
            <w:proofErr w:type="gramStart"/>
            <w:r w:rsidRPr="004020D1">
              <w:rPr>
                <w:sz w:val="16"/>
                <w:szCs w:val="16"/>
              </w:rPr>
              <w:t>01  7</w:t>
            </w:r>
            <w:proofErr w:type="gramEnd"/>
            <w:r w:rsidRPr="004020D1">
              <w:rPr>
                <w:sz w:val="16"/>
                <w:szCs w:val="16"/>
              </w:rPr>
              <w:t xml:space="preserve">.90000000e+04]] </w:t>
            </w:r>
          </w:p>
          <w:p w14:paraId="4876EECA" w14:textId="77777777" w:rsidR="000654F0" w:rsidRPr="004020D1" w:rsidRDefault="000654F0" w:rsidP="004845C4">
            <w:pPr>
              <w:rPr>
                <w:sz w:val="16"/>
                <w:szCs w:val="16"/>
              </w:rPr>
            </w:pPr>
            <w:r w:rsidRPr="004020D1">
              <w:rPr>
                <w:sz w:val="16"/>
                <w:szCs w:val="16"/>
              </w:rPr>
              <w:t xml:space="preserve"> </w:t>
            </w:r>
            <w:proofErr w:type="spellStart"/>
            <w:r w:rsidRPr="004020D1">
              <w:rPr>
                <w:sz w:val="16"/>
                <w:szCs w:val="16"/>
              </w:rPr>
              <w:t>X_test</w:t>
            </w:r>
            <w:proofErr w:type="spellEnd"/>
            <w:r w:rsidRPr="004020D1">
              <w:rPr>
                <w:sz w:val="16"/>
                <w:szCs w:val="16"/>
              </w:rPr>
              <w:t>: [[0.0e+00 1.0e+00 0.0e+00 5.0e+01 8.3e+04]</w:t>
            </w:r>
          </w:p>
          <w:p w14:paraId="15B3A243" w14:textId="77777777" w:rsidR="000654F0" w:rsidRPr="004020D1" w:rsidRDefault="000654F0" w:rsidP="004845C4">
            <w:pPr>
              <w:rPr>
                <w:sz w:val="16"/>
                <w:szCs w:val="16"/>
              </w:rPr>
            </w:pPr>
            <w:r w:rsidRPr="004020D1">
              <w:rPr>
                <w:sz w:val="16"/>
                <w:szCs w:val="16"/>
              </w:rPr>
              <w:t xml:space="preserve"> [1.0e+00 0.0e+00 </w:t>
            </w:r>
            <w:proofErr w:type="spellStart"/>
            <w:r w:rsidRPr="004020D1">
              <w:rPr>
                <w:sz w:val="16"/>
                <w:szCs w:val="16"/>
              </w:rPr>
              <w:t>0.0e+00</w:t>
            </w:r>
            <w:proofErr w:type="spellEnd"/>
            <w:r w:rsidRPr="004020D1">
              <w:rPr>
                <w:sz w:val="16"/>
                <w:szCs w:val="16"/>
              </w:rPr>
              <w:t xml:space="preserve"> 3.7e+01 6.7e+04]]</w:t>
            </w:r>
          </w:p>
        </w:tc>
        <w:tc>
          <w:tcPr>
            <w:tcW w:w="2319" w:type="dxa"/>
          </w:tcPr>
          <w:p w14:paraId="2764A6E1" w14:textId="77777777" w:rsidR="000654F0" w:rsidRPr="004020D1" w:rsidRDefault="000654F0" w:rsidP="004845C4">
            <w:pPr>
              <w:jc w:val="both"/>
              <w:rPr>
                <w:sz w:val="16"/>
                <w:szCs w:val="16"/>
              </w:rPr>
            </w:pPr>
            <w:proofErr w:type="spellStart"/>
            <w:r w:rsidRPr="004020D1">
              <w:rPr>
                <w:sz w:val="16"/>
                <w:szCs w:val="16"/>
              </w:rPr>
              <w:t>X_train</w:t>
            </w:r>
            <w:proofErr w:type="spellEnd"/>
            <w:r w:rsidRPr="004020D1">
              <w:rPr>
                <w:sz w:val="16"/>
                <w:szCs w:val="16"/>
              </w:rPr>
              <w:t>: [[ 1.29099445 -0.57735027 -0.</w:t>
            </w:r>
            <w:proofErr w:type="gramStart"/>
            <w:r w:rsidRPr="004020D1">
              <w:rPr>
                <w:sz w:val="16"/>
                <w:szCs w:val="16"/>
              </w:rPr>
              <w:t>77459667  0.9919531</w:t>
            </w:r>
            <w:proofErr w:type="gramEnd"/>
            <w:r w:rsidRPr="004020D1">
              <w:rPr>
                <w:sz w:val="16"/>
                <w:szCs w:val="16"/>
              </w:rPr>
              <w:t xml:space="preserve">   1.13089809]</w:t>
            </w:r>
          </w:p>
          <w:p w14:paraId="5B62C49A" w14:textId="77777777" w:rsidR="000654F0" w:rsidRPr="004020D1" w:rsidRDefault="000654F0" w:rsidP="004845C4">
            <w:pPr>
              <w:jc w:val="both"/>
              <w:rPr>
                <w:sz w:val="16"/>
                <w:szCs w:val="16"/>
              </w:rPr>
            </w:pPr>
            <w:r w:rsidRPr="004020D1">
              <w:rPr>
                <w:sz w:val="16"/>
                <w:szCs w:val="16"/>
              </w:rPr>
              <w:t xml:space="preserve"> [-0.77459667 -0.</w:t>
            </w:r>
            <w:proofErr w:type="gramStart"/>
            <w:r w:rsidRPr="004020D1">
              <w:rPr>
                <w:sz w:val="16"/>
                <w:szCs w:val="16"/>
              </w:rPr>
              <w:t>57735027  1.29099445</w:t>
            </w:r>
            <w:proofErr w:type="gramEnd"/>
            <w:r w:rsidRPr="004020D1">
              <w:rPr>
                <w:sz w:val="16"/>
                <w:szCs w:val="16"/>
              </w:rPr>
              <w:t xml:space="preserve"> -1.64177922 -1.33030078]</w:t>
            </w:r>
          </w:p>
          <w:p w14:paraId="771D30FE" w14:textId="77777777" w:rsidR="000654F0" w:rsidRPr="004020D1" w:rsidRDefault="000654F0" w:rsidP="004845C4">
            <w:pPr>
              <w:jc w:val="both"/>
              <w:rPr>
                <w:sz w:val="16"/>
                <w:szCs w:val="16"/>
              </w:rPr>
            </w:pPr>
            <w:r w:rsidRPr="004020D1">
              <w:rPr>
                <w:sz w:val="16"/>
                <w:szCs w:val="16"/>
              </w:rPr>
              <w:t xml:space="preserve"> [-0.</w:t>
            </w:r>
            <w:proofErr w:type="gramStart"/>
            <w:r w:rsidRPr="004020D1">
              <w:rPr>
                <w:sz w:val="16"/>
                <w:szCs w:val="16"/>
              </w:rPr>
              <w:t>77459667  1.73205081</w:t>
            </w:r>
            <w:proofErr w:type="gramEnd"/>
            <w:r w:rsidRPr="004020D1">
              <w:rPr>
                <w:sz w:val="16"/>
                <w:szCs w:val="16"/>
              </w:rPr>
              <w:t xml:space="preserve"> -0.77459667 -1.17700292 -0.71500106]</w:t>
            </w:r>
          </w:p>
          <w:p w14:paraId="35ED7370" w14:textId="77777777" w:rsidR="000654F0" w:rsidRPr="004020D1" w:rsidRDefault="000654F0" w:rsidP="004845C4">
            <w:pPr>
              <w:jc w:val="both"/>
              <w:rPr>
                <w:sz w:val="16"/>
                <w:szCs w:val="16"/>
              </w:rPr>
            </w:pPr>
            <w:r w:rsidRPr="004020D1">
              <w:rPr>
                <w:sz w:val="16"/>
                <w:szCs w:val="16"/>
              </w:rPr>
              <w:t xml:space="preserve"> [-0.77459667 -0.</w:t>
            </w:r>
            <w:proofErr w:type="gramStart"/>
            <w:r w:rsidRPr="004020D1">
              <w:rPr>
                <w:sz w:val="16"/>
                <w:szCs w:val="16"/>
              </w:rPr>
              <w:t>57735027  1.29099445</w:t>
            </w:r>
            <w:proofErr w:type="gramEnd"/>
            <w:r w:rsidRPr="004020D1">
              <w:rPr>
                <w:sz w:val="16"/>
                <w:szCs w:val="16"/>
              </w:rPr>
              <w:t xml:space="preserve">  0.06240052  0.00284861]</w:t>
            </w:r>
          </w:p>
          <w:p w14:paraId="71727091" w14:textId="77777777" w:rsidR="000654F0" w:rsidRPr="004020D1" w:rsidRDefault="000654F0" w:rsidP="004845C4">
            <w:pPr>
              <w:jc w:val="both"/>
              <w:rPr>
                <w:sz w:val="16"/>
                <w:szCs w:val="16"/>
              </w:rPr>
            </w:pPr>
            <w:r w:rsidRPr="004020D1">
              <w:rPr>
                <w:sz w:val="16"/>
                <w:szCs w:val="16"/>
              </w:rPr>
              <w:t xml:space="preserve"> [-0.</w:t>
            </w:r>
            <w:proofErr w:type="gramStart"/>
            <w:r w:rsidRPr="004020D1">
              <w:rPr>
                <w:sz w:val="16"/>
                <w:szCs w:val="16"/>
              </w:rPr>
              <w:t>77459667  1.73205081</w:t>
            </w:r>
            <w:proofErr w:type="gramEnd"/>
            <w:r w:rsidRPr="004020D1">
              <w:rPr>
                <w:sz w:val="16"/>
                <w:szCs w:val="16"/>
              </w:rPr>
              <w:t xml:space="preserve"> -0.77459667  0.37225138  0.28770959]</w:t>
            </w:r>
          </w:p>
          <w:p w14:paraId="4E55658F" w14:textId="77777777" w:rsidR="000654F0" w:rsidRPr="004020D1" w:rsidRDefault="000654F0" w:rsidP="004845C4">
            <w:pPr>
              <w:jc w:val="both"/>
              <w:rPr>
                <w:sz w:val="16"/>
                <w:szCs w:val="16"/>
              </w:rPr>
            </w:pPr>
            <w:r w:rsidRPr="004020D1">
              <w:rPr>
                <w:sz w:val="16"/>
                <w:szCs w:val="16"/>
              </w:rPr>
              <w:t xml:space="preserve"> [ 1.29099445 -0.57735027 -0.77459667 -0.40237577 -0.30480125]</w:t>
            </w:r>
          </w:p>
          <w:p w14:paraId="3D25F498" w14:textId="77777777" w:rsidR="000654F0" w:rsidRPr="004020D1" w:rsidRDefault="000654F0" w:rsidP="004845C4">
            <w:pPr>
              <w:jc w:val="both"/>
              <w:rPr>
                <w:sz w:val="16"/>
                <w:szCs w:val="16"/>
              </w:rPr>
            </w:pPr>
            <w:r w:rsidRPr="004020D1">
              <w:rPr>
                <w:sz w:val="16"/>
                <w:szCs w:val="16"/>
              </w:rPr>
              <w:t xml:space="preserve"> [-0.77459667 -0.</w:t>
            </w:r>
            <w:proofErr w:type="gramStart"/>
            <w:r w:rsidRPr="004020D1">
              <w:rPr>
                <w:sz w:val="16"/>
                <w:szCs w:val="16"/>
              </w:rPr>
              <w:t>57735027  1.29099445</w:t>
            </w:r>
            <w:proofErr w:type="gramEnd"/>
            <w:r w:rsidRPr="004020D1">
              <w:rPr>
                <w:sz w:val="16"/>
                <w:szCs w:val="16"/>
              </w:rPr>
              <w:t xml:space="preserve">  0.18289808 -0.92010097]</w:t>
            </w:r>
          </w:p>
          <w:p w14:paraId="7425364B" w14:textId="77777777" w:rsidR="000654F0" w:rsidRPr="004020D1" w:rsidRDefault="000654F0" w:rsidP="004845C4">
            <w:pPr>
              <w:jc w:val="both"/>
              <w:rPr>
                <w:sz w:val="16"/>
                <w:szCs w:val="16"/>
              </w:rPr>
            </w:pPr>
            <w:r w:rsidRPr="004020D1">
              <w:rPr>
                <w:sz w:val="16"/>
                <w:szCs w:val="16"/>
              </w:rPr>
              <w:t xml:space="preserve"> [ 1.29099445 -0.57735027 -0.</w:t>
            </w:r>
            <w:proofErr w:type="gramStart"/>
            <w:r w:rsidRPr="004020D1">
              <w:rPr>
                <w:sz w:val="16"/>
                <w:szCs w:val="16"/>
              </w:rPr>
              <w:t>77459667  1.61165483</w:t>
            </w:r>
            <w:proofErr w:type="gramEnd"/>
            <w:r w:rsidRPr="004020D1">
              <w:rPr>
                <w:sz w:val="16"/>
                <w:szCs w:val="16"/>
              </w:rPr>
              <w:t xml:space="preserve">  1.84874777]] </w:t>
            </w:r>
          </w:p>
          <w:p w14:paraId="52A0DB99" w14:textId="77777777" w:rsidR="000654F0" w:rsidRPr="004020D1" w:rsidRDefault="000654F0" w:rsidP="004845C4">
            <w:pPr>
              <w:jc w:val="both"/>
              <w:rPr>
                <w:sz w:val="16"/>
                <w:szCs w:val="16"/>
              </w:rPr>
            </w:pPr>
            <w:r w:rsidRPr="004020D1">
              <w:rPr>
                <w:sz w:val="16"/>
                <w:szCs w:val="16"/>
              </w:rPr>
              <w:t xml:space="preserve"> </w:t>
            </w:r>
            <w:proofErr w:type="spellStart"/>
            <w:r w:rsidRPr="004020D1">
              <w:rPr>
                <w:sz w:val="16"/>
                <w:szCs w:val="16"/>
              </w:rPr>
              <w:t>X_test</w:t>
            </w:r>
            <w:proofErr w:type="spellEnd"/>
            <w:r w:rsidRPr="004020D1">
              <w:rPr>
                <w:sz w:val="16"/>
                <w:szCs w:val="16"/>
              </w:rPr>
              <w:t>: [[-0.</w:t>
            </w:r>
            <w:proofErr w:type="gramStart"/>
            <w:r w:rsidRPr="004020D1">
              <w:rPr>
                <w:sz w:val="16"/>
                <w:szCs w:val="16"/>
              </w:rPr>
              <w:t>77459667  1.73205081</w:t>
            </w:r>
            <w:proofErr w:type="gramEnd"/>
            <w:r w:rsidRPr="004020D1">
              <w:rPr>
                <w:sz w:val="16"/>
                <w:szCs w:val="16"/>
              </w:rPr>
              <w:t xml:space="preserve"> -0.77459667  1.92150569  2.25894758]</w:t>
            </w:r>
          </w:p>
          <w:p w14:paraId="00155C45" w14:textId="77777777" w:rsidR="000654F0" w:rsidRPr="004020D1" w:rsidRDefault="000654F0" w:rsidP="004845C4">
            <w:pPr>
              <w:jc w:val="both"/>
              <w:rPr>
                <w:sz w:val="16"/>
                <w:szCs w:val="16"/>
              </w:rPr>
            </w:pPr>
            <w:r w:rsidRPr="004020D1">
              <w:rPr>
                <w:sz w:val="16"/>
                <w:szCs w:val="16"/>
              </w:rPr>
              <w:t xml:space="preserve"> [ 1.29099445 -0.57735027 -0.77459667 -0.</w:t>
            </w:r>
            <w:proofErr w:type="gramStart"/>
            <w:r w:rsidRPr="004020D1">
              <w:rPr>
                <w:sz w:val="16"/>
                <w:szCs w:val="16"/>
              </w:rPr>
              <w:t>09252491  0.61814833</w:t>
            </w:r>
            <w:proofErr w:type="gramEnd"/>
            <w:r w:rsidRPr="004020D1">
              <w:rPr>
                <w:sz w:val="16"/>
                <w:szCs w:val="16"/>
              </w:rPr>
              <w:t>]]</w:t>
            </w:r>
          </w:p>
          <w:p w14:paraId="4E8174D1" w14:textId="77777777" w:rsidR="000654F0" w:rsidRPr="004020D1" w:rsidRDefault="000654F0" w:rsidP="004845C4">
            <w:pPr>
              <w:jc w:val="both"/>
              <w:rPr>
                <w:sz w:val="16"/>
                <w:szCs w:val="16"/>
              </w:rPr>
            </w:pPr>
            <w:r w:rsidRPr="004020D1">
              <w:rPr>
                <w:sz w:val="16"/>
                <w:szCs w:val="16"/>
              </w:rPr>
              <w:t>y: [0 1 0 0 1 1 0 1 0 1]</w:t>
            </w:r>
          </w:p>
        </w:tc>
      </w:tr>
      <w:tr w:rsidR="000654F0" w:rsidRPr="004020D1" w14:paraId="52CFC9E5" w14:textId="77777777" w:rsidTr="004020D1">
        <w:tc>
          <w:tcPr>
            <w:tcW w:w="4108" w:type="dxa"/>
            <w:gridSpan w:val="3"/>
          </w:tcPr>
          <w:p w14:paraId="7212181C" w14:textId="77777777" w:rsidR="000654F0" w:rsidRPr="004020D1" w:rsidRDefault="000654F0" w:rsidP="004845C4">
            <w:pPr>
              <w:jc w:val="center"/>
              <w:rPr>
                <w:sz w:val="16"/>
                <w:szCs w:val="16"/>
              </w:rPr>
            </w:pPr>
            <w:r w:rsidRPr="004020D1">
              <w:rPr>
                <w:sz w:val="16"/>
                <w:szCs w:val="16"/>
              </w:rPr>
              <w:t>Graph</w:t>
            </w:r>
          </w:p>
        </w:tc>
        <w:tc>
          <w:tcPr>
            <w:tcW w:w="4908" w:type="dxa"/>
            <w:gridSpan w:val="2"/>
          </w:tcPr>
          <w:p w14:paraId="3B33F1CB" w14:textId="77777777" w:rsidR="000654F0" w:rsidRPr="004020D1" w:rsidRDefault="000654F0" w:rsidP="004845C4">
            <w:pPr>
              <w:jc w:val="center"/>
              <w:rPr>
                <w:sz w:val="16"/>
                <w:szCs w:val="16"/>
              </w:rPr>
            </w:pPr>
            <w:r w:rsidRPr="004020D1">
              <w:rPr>
                <w:sz w:val="16"/>
                <w:szCs w:val="16"/>
              </w:rPr>
              <w:t>Info</w:t>
            </w:r>
          </w:p>
        </w:tc>
      </w:tr>
      <w:tr w:rsidR="000654F0" w:rsidRPr="004020D1" w14:paraId="446D72FC" w14:textId="77777777" w:rsidTr="004020D1">
        <w:tc>
          <w:tcPr>
            <w:tcW w:w="4108" w:type="dxa"/>
            <w:gridSpan w:val="3"/>
          </w:tcPr>
          <w:p w14:paraId="0881252B" w14:textId="77777777" w:rsidR="000654F0" w:rsidRPr="004020D1" w:rsidRDefault="000654F0" w:rsidP="004845C4">
            <w:pPr>
              <w:rPr>
                <w:sz w:val="16"/>
                <w:szCs w:val="16"/>
              </w:rPr>
            </w:pPr>
            <w:r w:rsidRPr="004020D1">
              <w:rPr>
                <w:noProof/>
                <w:sz w:val="16"/>
                <w:szCs w:val="16"/>
              </w:rPr>
              <w:drawing>
                <wp:inline distT="0" distB="0" distL="0" distR="0" wp14:anchorId="09A1D9D1" wp14:editId="212DD3BC">
                  <wp:extent cx="1166400" cy="874800"/>
                  <wp:effectExtent l="0" t="0" r="0" b="1905"/>
                  <wp:docPr id="458" name="Picture 4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6400" cy="874800"/>
                          </a:xfrm>
                          <a:prstGeom prst="rect">
                            <a:avLst/>
                          </a:prstGeom>
                        </pic:spPr>
                      </pic:pic>
                    </a:graphicData>
                  </a:graphic>
                </wp:inline>
              </w:drawing>
            </w:r>
          </w:p>
        </w:tc>
        <w:tc>
          <w:tcPr>
            <w:tcW w:w="4908" w:type="dxa"/>
            <w:gridSpan w:val="2"/>
          </w:tcPr>
          <w:p w14:paraId="5D7BA754" w14:textId="77777777" w:rsidR="000654F0" w:rsidRPr="004020D1" w:rsidRDefault="000654F0" w:rsidP="004845C4">
            <w:pPr>
              <w:rPr>
                <w:sz w:val="16"/>
                <w:szCs w:val="16"/>
              </w:rPr>
            </w:pPr>
            <w:r w:rsidRPr="004020D1">
              <w:rPr>
                <w:sz w:val="16"/>
                <w:szCs w:val="16"/>
              </w:rPr>
              <w:t>&lt;class '</w:t>
            </w:r>
            <w:proofErr w:type="spellStart"/>
            <w:proofErr w:type="gramStart"/>
            <w:r w:rsidRPr="004020D1">
              <w:rPr>
                <w:sz w:val="16"/>
                <w:szCs w:val="16"/>
              </w:rPr>
              <w:t>pandas.core</w:t>
            </w:r>
            <w:proofErr w:type="gramEnd"/>
            <w:r w:rsidRPr="004020D1">
              <w:rPr>
                <w:sz w:val="16"/>
                <w:szCs w:val="16"/>
              </w:rPr>
              <w:t>.frame.DataFrame</w:t>
            </w:r>
            <w:proofErr w:type="spellEnd"/>
            <w:r w:rsidRPr="004020D1">
              <w:rPr>
                <w:sz w:val="16"/>
                <w:szCs w:val="16"/>
              </w:rPr>
              <w:t>'&gt;</w:t>
            </w:r>
          </w:p>
          <w:p w14:paraId="6BCF3102" w14:textId="77777777" w:rsidR="000654F0" w:rsidRPr="004020D1" w:rsidRDefault="000654F0" w:rsidP="004845C4">
            <w:pPr>
              <w:rPr>
                <w:sz w:val="16"/>
                <w:szCs w:val="16"/>
              </w:rPr>
            </w:pPr>
            <w:proofErr w:type="spellStart"/>
            <w:r w:rsidRPr="004020D1">
              <w:rPr>
                <w:sz w:val="16"/>
                <w:szCs w:val="16"/>
              </w:rPr>
              <w:t>RangeIndex</w:t>
            </w:r>
            <w:proofErr w:type="spellEnd"/>
            <w:r w:rsidRPr="004020D1">
              <w:rPr>
                <w:sz w:val="16"/>
                <w:szCs w:val="16"/>
              </w:rPr>
              <w:t>: 10 entries, 0 to 9</w:t>
            </w:r>
          </w:p>
          <w:p w14:paraId="0697FE5C" w14:textId="77777777" w:rsidR="000654F0" w:rsidRPr="004020D1" w:rsidRDefault="000654F0" w:rsidP="004845C4">
            <w:pPr>
              <w:rPr>
                <w:sz w:val="16"/>
                <w:szCs w:val="16"/>
              </w:rPr>
            </w:pPr>
            <w:r w:rsidRPr="004020D1">
              <w:rPr>
                <w:sz w:val="16"/>
                <w:szCs w:val="16"/>
              </w:rPr>
              <w:t>Data columns (total 4 columns):</w:t>
            </w:r>
          </w:p>
          <w:p w14:paraId="1005C0CE" w14:textId="77777777" w:rsidR="000654F0" w:rsidRPr="004020D1" w:rsidRDefault="000654F0" w:rsidP="004845C4">
            <w:pPr>
              <w:rPr>
                <w:sz w:val="16"/>
                <w:szCs w:val="16"/>
              </w:rPr>
            </w:pPr>
            <w:r w:rsidRPr="004020D1">
              <w:rPr>
                <w:sz w:val="16"/>
                <w:szCs w:val="16"/>
              </w:rPr>
              <w:t xml:space="preserve"> #   Column     Non-Null </w:t>
            </w:r>
            <w:proofErr w:type="gramStart"/>
            <w:r w:rsidRPr="004020D1">
              <w:rPr>
                <w:sz w:val="16"/>
                <w:szCs w:val="16"/>
              </w:rPr>
              <w:t xml:space="preserve">Count  </w:t>
            </w:r>
            <w:proofErr w:type="spellStart"/>
            <w:r w:rsidRPr="004020D1">
              <w:rPr>
                <w:sz w:val="16"/>
                <w:szCs w:val="16"/>
              </w:rPr>
              <w:t>Dtype</w:t>
            </w:r>
            <w:proofErr w:type="spellEnd"/>
            <w:proofErr w:type="gramEnd"/>
          </w:p>
          <w:p w14:paraId="47C246D9" w14:textId="77777777" w:rsidR="000654F0" w:rsidRPr="004020D1" w:rsidRDefault="000654F0" w:rsidP="004845C4">
            <w:pPr>
              <w:rPr>
                <w:sz w:val="16"/>
                <w:szCs w:val="16"/>
              </w:rPr>
            </w:pPr>
            <w:r w:rsidRPr="004020D1">
              <w:rPr>
                <w:sz w:val="16"/>
                <w:szCs w:val="16"/>
              </w:rPr>
              <w:t>---  ------     --------------  -----</w:t>
            </w:r>
          </w:p>
          <w:p w14:paraId="0324CC86" w14:textId="77777777" w:rsidR="000654F0" w:rsidRPr="004020D1" w:rsidRDefault="000654F0" w:rsidP="004845C4">
            <w:pPr>
              <w:rPr>
                <w:sz w:val="16"/>
                <w:szCs w:val="16"/>
              </w:rPr>
            </w:pPr>
            <w:r w:rsidRPr="004020D1">
              <w:rPr>
                <w:sz w:val="16"/>
                <w:szCs w:val="16"/>
              </w:rPr>
              <w:t xml:space="preserve"> 0   Country    10 non-null     object</w:t>
            </w:r>
          </w:p>
          <w:p w14:paraId="35C6F46A" w14:textId="77777777" w:rsidR="000654F0" w:rsidRPr="004020D1" w:rsidRDefault="000654F0" w:rsidP="004845C4">
            <w:pPr>
              <w:rPr>
                <w:sz w:val="16"/>
                <w:szCs w:val="16"/>
              </w:rPr>
            </w:pPr>
            <w:r w:rsidRPr="004020D1">
              <w:rPr>
                <w:sz w:val="16"/>
                <w:szCs w:val="16"/>
              </w:rPr>
              <w:t xml:space="preserve"> 1   Age        9 non-null      float64</w:t>
            </w:r>
          </w:p>
          <w:p w14:paraId="2C9B6825" w14:textId="77777777" w:rsidR="000654F0" w:rsidRPr="004020D1" w:rsidRDefault="000654F0" w:rsidP="004845C4">
            <w:pPr>
              <w:rPr>
                <w:sz w:val="16"/>
                <w:szCs w:val="16"/>
              </w:rPr>
            </w:pPr>
            <w:r w:rsidRPr="004020D1">
              <w:rPr>
                <w:sz w:val="16"/>
                <w:szCs w:val="16"/>
              </w:rPr>
              <w:t xml:space="preserve"> 2   Salary     9 non-null      float64</w:t>
            </w:r>
          </w:p>
          <w:p w14:paraId="60F7118E" w14:textId="77777777" w:rsidR="000654F0" w:rsidRPr="004020D1" w:rsidRDefault="000654F0" w:rsidP="004845C4">
            <w:pPr>
              <w:rPr>
                <w:sz w:val="16"/>
                <w:szCs w:val="16"/>
              </w:rPr>
            </w:pPr>
            <w:r w:rsidRPr="004020D1">
              <w:rPr>
                <w:sz w:val="16"/>
                <w:szCs w:val="16"/>
              </w:rPr>
              <w:t xml:space="preserve"> 3   </w:t>
            </w:r>
            <w:proofErr w:type="gramStart"/>
            <w:r w:rsidRPr="004020D1">
              <w:rPr>
                <w:sz w:val="16"/>
                <w:szCs w:val="16"/>
              </w:rPr>
              <w:t>Purchased  10</w:t>
            </w:r>
            <w:proofErr w:type="gramEnd"/>
            <w:r w:rsidRPr="004020D1">
              <w:rPr>
                <w:sz w:val="16"/>
                <w:szCs w:val="16"/>
              </w:rPr>
              <w:t xml:space="preserve"> non-null     object</w:t>
            </w:r>
          </w:p>
          <w:p w14:paraId="016964AF" w14:textId="77777777" w:rsidR="000654F0" w:rsidRPr="004020D1" w:rsidRDefault="000654F0" w:rsidP="004845C4">
            <w:pPr>
              <w:rPr>
                <w:sz w:val="16"/>
                <w:szCs w:val="16"/>
              </w:rPr>
            </w:pPr>
            <w:proofErr w:type="spellStart"/>
            <w:r w:rsidRPr="004020D1">
              <w:rPr>
                <w:sz w:val="16"/>
                <w:szCs w:val="16"/>
              </w:rPr>
              <w:t>dtypes</w:t>
            </w:r>
            <w:proofErr w:type="spellEnd"/>
            <w:r w:rsidRPr="004020D1">
              <w:rPr>
                <w:sz w:val="16"/>
                <w:szCs w:val="16"/>
              </w:rPr>
              <w:t xml:space="preserve">: float64(2), </w:t>
            </w:r>
            <w:proofErr w:type="gramStart"/>
            <w:r w:rsidRPr="004020D1">
              <w:rPr>
                <w:sz w:val="16"/>
                <w:szCs w:val="16"/>
              </w:rPr>
              <w:t>object(</w:t>
            </w:r>
            <w:proofErr w:type="gramEnd"/>
            <w:r w:rsidRPr="004020D1">
              <w:rPr>
                <w:sz w:val="16"/>
                <w:szCs w:val="16"/>
              </w:rPr>
              <w:t>2)</w:t>
            </w:r>
          </w:p>
          <w:p w14:paraId="434836DC" w14:textId="77777777" w:rsidR="000654F0" w:rsidRPr="004020D1" w:rsidRDefault="000654F0" w:rsidP="004845C4">
            <w:pPr>
              <w:rPr>
                <w:sz w:val="16"/>
                <w:szCs w:val="16"/>
              </w:rPr>
            </w:pPr>
            <w:r w:rsidRPr="004020D1">
              <w:rPr>
                <w:sz w:val="16"/>
                <w:szCs w:val="16"/>
              </w:rPr>
              <w:t>memory usage: 448.0+ bytes</w:t>
            </w:r>
          </w:p>
        </w:tc>
      </w:tr>
    </w:tbl>
    <w:p w14:paraId="35E1036A" w14:textId="24220F30" w:rsidR="000654F0" w:rsidRPr="004020D1" w:rsidRDefault="000654F0" w:rsidP="0001573D">
      <w:pPr>
        <w:pStyle w:val="ListParagraph"/>
        <w:numPr>
          <w:ilvl w:val="0"/>
          <w:numId w:val="11"/>
        </w:numPr>
      </w:pPr>
      <w:r w:rsidRPr="004020D1">
        <w:t>Feature Selection</w:t>
      </w:r>
    </w:p>
    <w:p w14:paraId="144CD97E" w14:textId="116A037A" w:rsidR="000654F0" w:rsidRPr="00712B86" w:rsidRDefault="000654F0" w:rsidP="000654F0">
      <w:r w:rsidRPr="00712B86">
        <w:t>The feature selection is categorized into matrix decomposition (</w:t>
      </w:r>
      <w:proofErr w:type="spellStart"/>
      <w:r w:rsidRPr="00712B86">
        <w:rPr>
          <w:i/>
          <w:iCs/>
        </w:rPr>
        <w:t>sklearn.decomposition</w:t>
      </w:r>
      <w:proofErr w:type="spellEnd"/>
      <w:r w:rsidRPr="00712B86">
        <w:rPr>
          <w:noProof/>
        </w:rPr>
        <w:t xml:space="preserve"> </w:t>
      </w:r>
      <w:r w:rsidR="00632333" w:rsidRPr="00712B86">
        <w:rPr>
          <w:noProof/>
        </w:rPr>
        <w:fldChar w:fldCharType="begin"/>
      </w:r>
      <w:r w:rsidR="00904007">
        <w:rPr>
          <w:noProof/>
        </w:rPr>
        <w:instrText xml:space="preserve"> ADDIN ZOTERO_ITEM CSL_CITATION {"citationID":"a1mr4qo9v99","properties":{"formattedCitation":"(scikit-learn, n.d.-k)","plainCitation":"(scikit-learn, n.d.-k)","noteIndex":0},"citationItems":[{"id":"UatLG91Z/3dHoJecO","uris":["http://zotero.org/users/local/yfYWsJHA/items/TYQA897M"],"itemData":{"id":7,"type":"post-weblog","title":"Feature Selection: Matrix Decomposition","URL":"https://scikit-learn.org/stable/modules/classes.html#module-sklearn.decomposition","author":[{"family":"scikit-learn","given":""}]}}],"schema":"https://github.com/citation-style-language/schema/raw/master/csl-citation.json"} </w:instrText>
      </w:r>
      <w:r w:rsidR="00632333" w:rsidRPr="00712B86">
        <w:rPr>
          <w:noProof/>
        </w:rPr>
        <w:fldChar w:fldCharType="separate"/>
      </w:r>
      <w:r w:rsidR="00904007" w:rsidRPr="00904007">
        <w:rPr>
          <w:rFonts w:ascii="Calibri" w:hAnsi="Calibri" w:cs="Calibri"/>
        </w:rPr>
        <w:t>(scikit-learn, n.d.-k)</w:t>
      </w:r>
      <w:r w:rsidR="00632333" w:rsidRPr="00712B86">
        <w:rPr>
          <w:noProof/>
        </w:rPr>
        <w:fldChar w:fldCharType="end"/>
      </w:r>
      <w:r w:rsidRPr="00712B86">
        <w:rPr>
          <w:i/>
          <w:iCs/>
        </w:rPr>
        <w:t>)</w:t>
      </w:r>
      <w:r w:rsidRPr="00712B86">
        <w:t>, discriminant analysis (</w:t>
      </w:r>
      <w:proofErr w:type="spellStart"/>
      <w:r w:rsidRPr="00712B86">
        <w:rPr>
          <w:i/>
          <w:iCs/>
        </w:rPr>
        <w:t>sklearn.discriminant_analysis</w:t>
      </w:r>
      <w:proofErr w:type="spellEnd"/>
      <w:r w:rsidRPr="00712B86">
        <w:t xml:space="preserve"> </w:t>
      </w:r>
      <w:r w:rsidR="00632333" w:rsidRPr="00712B86">
        <w:fldChar w:fldCharType="begin"/>
      </w:r>
      <w:r w:rsidR="00904007">
        <w:instrText xml:space="preserve"> ADDIN ZOTERO_ITEM CSL_CITATION {"citationID":"afq5e6t45l","properties":{"formattedCitation":"(scikit-learn, n.d.-i)","plainCitation":"(scikit-learn, n.d.-i)","noteIndex":0},"citationItems":[{"id":"UatLG91Z/bL7Yyrbw","uris":["http://zotero.org/users/local/yfYWsJHA/items/QRQ92K7L"],"itemData":{"id":8,"type":"post-weblog","title":"Feature Selection: Discriminant Analysis","URL":"https://scikit-learn.org/stable/modules/classes.html#module-sklearn.discriminant_analysis","author":[{"family":"scikit-learn","given":""}]}}],"schema":"https://github.com/citation-style-language/schema/raw/master/csl-citation.json"} </w:instrText>
      </w:r>
      <w:r w:rsidR="00632333" w:rsidRPr="00712B86">
        <w:fldChar w:fldCharType="separate"/>
      </w:r>
      <w:r w:rsidR="00904007" w:rsidRPr="00904007">
        <w:rPr>
          <w:rFonts w:ascii="Calibri" w:hAnsi="Calibri" w:cs="Calibri"/>
        </w:rPr>
        <w:t>(scikit-learn, n.d.-</w:t>
      </w:r>
      <w:proofErr w:type="spellStart"/>
      <w:r w:rsidR="00904007" w:rsidRPr="00904007">
        <w:rPr>
          <w:rFonts w:ascii="Calibri" w:hAnsi="Calibri" w:cs="Calibri"/>
        </w:rPr>
        <w:t>i</w:t>
      </w:r>
      <w:proofErr w:type="spellEnd"/>
      <w:r w:rsidR="00904007" w:rsidRPr="00904007">
        <w:rPr>
          <w:rFonts w:ascii="Calibri" w:hAnsi="Calibri" w:cs="Calibri"/>
        </w:rPr>
        <w:t>)</w:t>
      </w:r>
      <w:r w:rsidR="00632333" w:rsidRPr="00712B86">
        <w:fldChar w:fldCharType="end"/>
      </w:r>
      <w:r w:rsidRPr="00712B86">
        <w:t>) and normal feature selection (</w:t>
      </w:r>
      <w:proofErr w:type="spellStart"/>
      <w:r w:rsidRPr="00712B86">
        <w:rPr>
          <w:i/>
          <w:iCs/>
        </w:rPr>
        <w:t>sklearn.feature_selection</w:t>
      </w:r>
      <w:proofErr w:type="spellEnd"/>
      <w:r w:rsidRPr="00712B86">
        <w:t xml:space="preserve"> </w:t>
      </w:r>
      <w:r w:rsidR="00657560" w:rsidRPr="00712B86">
        <w:fldChar w:fldCharType="begin"/>
      </w:r>
      <w:r w:rsidR="00904007">
        <w:instrText xml:space="preserve"> ADDIN ZOTERO_ITEM CSL_CITATION {"citationID":"aegusk28ga","properties":{"formattedCitation":"(scikit-learn, n.d.-h)","plainCitation":"(scikit-learn, n.d.-h)","noteIndex":0},"citationItems":[{"id":"UatLG91Z/SbayfclN","uris":["http://zotero.org/users/local/yfYWsJHA/items/CLZRME55"],"itemData":{"id":9,"type":"post-weblog","title":"Feature Selection","URL":"https://scikit-learn.org/stable/modules/classes.html#module-sklearn.feature_selection","author":[{"family":"scikit-learn","given":""}]}}],"schema":"https://github.com/citation-style-language/schema/raw/master/csl-citation.json"} </w:instrText>
      </w:r>
      <w:r w:rsidR="00657560" w:rsidRPr="00712B86">
        <w:fldChar w:fldCharType="separate"/>
      </w:r>
      <w:r w:rsidR="00904007" w:rsidRPr="00904007">
        <w:rPr>
          <w:rFonts w:ascii="Calibri" w:hAnsi="Calibri" w:cs="Calibri"/>
        </w:rPr>
        <w:t>(scikit-learn, n.d.-h)</w:t>
      </w:r>
      <w:r w:rsidR="00657560" w:rsidRPr="00712B86">
        <w:fldChar w:fldCharType="end"/>
      </w:r>
      <w:r w:rsidRPr="00712B86">
        <w:t xml:space="preserve">). For reference, the </w:t>
      </w:r>
      <w:hyperlink w:anchor="_Feature_Selection" w:history="1">
        <w:r w:rsidRPr="00712B86">
          <w:rPr>
            <w:rStyle w:val="Hyperlink"/>
          </w:rPr>
          <w:t>appendix</w:t>
        </w:r>
      </w:hyperlink>
      <w:r w:rsidRPr="00712B86">
        <w:t xml:space="preserve"> provides a quick summary of the usage, while the </w:t>
      </w:r>
      <w:hyperlink w:anchor="_Feature_Selection" w:history="1">
        <w:r w:rsidRPr="00712B86">
          <w:rPr>
            <w:rStyle w:val="Hyperlink"/>
          </w:rPr>
          <w:t>scikit learn</w:t>
        </w:r>
      </w:hyperlink>
      <w:r w:rsidRPr="00712B86">
        <w:t xml:space="preserve"> website is for more detailed reference. The tool spools the result into the excel and graph of the top features and scores. Matrix decomposition records the score variance score of each of the principal components with the higher score holding the most information and graph the relationship of its features in the heatmap format. The excel has top features of the method and its score. </w:t>
      </w:r>
    </w:p>
    <w:tbl>
      <w:tblPr>
        <w:tblStyle w:val="TableGrid"/>
        <w:tblW w:w="0" w:type="auto"/>
        <w:tblLook w:val="04A0" w:firstRow="1" w:lastRow="0" w:firstColumn="1" w:lastColumn="0" w:noHBand="0" w:noVBand="1"/>
      </w:tblPr>
      <w:tblGrid>
        <w:gridCol w:w="1555"/>
        <w:gridCol w:w="7461"/>
      </w:tblGrid>
      <w:tr w:rsidR="000654F0" w:rsidRPr="00712B86" w14:paraId="2D9794F7" w14:textId="77777777" w:rsidTr="004845C4">
        <w:tc>
          <w:tcPr>
            <w:tcW w:w="1555" w:type="dxa"/>
          </w:tcPr>
          <w:p w14:paraId="63408466" w14:textId="77777777" w:rsidR="000654F0" w:rsidRPr="00712B86" w:rsidRDefault="000654F0" w:rsidP="004845C4">
            <w:pPr>
              <w:rPr>
                <w:b/>
                <w:bCs/>
                <w:i/>
                <w:iCs/>
              </w:rPr>
            </w:pPr>
            <w:proofErr w:type="spellStart"/>
            <w:proofErr w:type="gramStart"/>
            <w:r w:rsidRPr="00712B86">
              <w:rPr>
                <w:b/>
                <w:bCs/>
                <w:i/>
                <w:iCs/>
              </w:rPr>
              <w:t>config.json</w:t>
            </w:r>
            <w:proofErr w:type="spellEnd"/>
            <w:proofErr w:type="gramEnd"/>
          </w:p>
        </w:tc>
        <w:tc>
          <w:tcPr>
            <w:tcW w:w="7461" w:type="dxa"/>
          </w:tcPr>
          <w:p w14:paraId="3D241DCA" w14:textId="77777777" w:rsidR="000654F0" w:rsidRPr="00712B86" w:rsidRDefault="000654F0" w:rsidP="004845C4">
            <w:proofErr w:type="spellStart"/>
            <w:r w:rsidRPr="00712B86">
              <w:t>max_cardinal</w:t>
            </w:r>
            <w:proofErr w:type="spellEnd"/>
            <w:r w:rsidRPr="00712B86">
              <w:t>=2</w:t>
            </w:r>
          </w:p>
        </w:tc>
      </w:tr>
    </w:tbl>
    <w:p w14:paraId="2B3AA59E" w14:textId="77777777" w:rsidR="000654F0" w:rsidRPr="00712B86" w:rsidRDefault="000654F0" w:rsidP="000654F0">
      <w:pPr>
        <w:ind w:left="360"/>
      </w:pPr>
      <w:r w:rsidRPr="00712B86">
        <w:t>Batch Input File (input.txt):</w:t>
      </w:r>
    </w:p>
    <w:tbl>
      <w:tblPr>
        <w:tblStyle w:val="TableGrid"/>
        <w:tblW w:w="0" w:type="auto"/>
        <w:tblLayout w:type="fixed"/>
        <w:tblLook w:val="04A0" w:firstRow="1" w:lastRow="0" w:firstColumn="1" w:lastColumn="0" w:noHBand="0" w:noVBand="1"/>
      </w:tblPr>
      <w:tblGrid>
        <w:gridCol w:w="1555"/>
        <w:gridCol w:w="7461"/>
      </w:tblGrid>
      <w:tr w:rsidR="000654F0" w:rsidRPr="00712B86" w14:paraId="31FB5E67" w14:textId="77777777" w:rsidTr="004845C4">
        <w:tc>
          <w:tcPr>
            <w:tcW w:w="1555" w:type="dxa"/>
          </w:tcPr>
          <w:p w14:paraId="03F068BB" w14:textId="77777777" w:rsidR="000654F0" w:rsidRPr="00712B86" w:rsidRDefault="000654F0" w:rsidP="004845C4">
            <w:pPr>
              <w:rPr>
                <w:b/>
                <w:bCs/>
                <w:i/>
                <w:iCs/>
              </w:rPr>
            </w:pPr>
            <w:r w:rsidRPr="00712B86">
              <w:rPr>
                <w:b/>
                <w:bCs/>
                <w:i/>
                <w:iCs/>
              </w:rPr>
              <w:t>Modifier</w:t>
            </w:r>
          </w:p>
        </w:tc>
        <w:tc>
          <w:tcPr>
            <w:tcW w:w="7461" w:type="dxa"/>
          </w:tcPr>
          <w:p w14:paraId="38EE889A" w14:textId="77777777" w:rsidR="000654F0" w:rsidRPr="00712B86" w:rsidRDefault="000654F0" w:rsidP="004845C4">
            <w:r w:rsidRPr="00712B86">
              <w:t>SVC</w:t>
            </w:r>
          </w:p>
        </w:tc>
      </w:tr>
      <w:tr w:rsidR="000654F0" w:rsidRPr="00712B86" w14:paraId="470DF7D8" w14:textId="77777777" w:rsidTr="004845C4">
        <w:tc>
          <w:tcPr>
            <w:tcW w:w="1555" w:type="dxa"/>
          </w:tcPr>
          <w:p w14:paraId="136162D2" w14:textId="77777777" w:rsidR="000654F0" w:rsidRPr="00712B86" w:rsidRDefault="000654F0" w:rsidP="004845C4">
            <w:pPr>
              <w:rPr>
                <w:b/>
                <w:bCs/>
                <w:i/>
                <w:iCs/>
              </w:rPr>
            </w:pPr>
            <w:r w:rsidRPr="00712B86">
              <w:rPr>
                <w:b/>
                <w:bCs/>
                <w:i/>
                <w:iCs/>
              </w:rPr>
              <w:t>File</w:t>
            </w:r>
          </w:p>
        </w:tc>
        <w:tc>
          <w:tcPr>
            <w:tcW w:w="7461" w:type="dxa"/>
          </w:tcPr>
          <w:p w14:paraId="1A18DE1E" w14:textId="77777777" w:rsidR="000654F0" w:rsidRPr="00712B86" w:rsidRDefault="000654F0" w:rsidP="004845C4">
            <w:r w:rsidRPr="00712B86">
              <w:t>Data.csv</w:t>
            </w:r>
          </w:p>
        </w:tc>
      </w:tr>
      <w:tr w:rsidR="000654F0" w:rsidRPr="00712B86" w14:paraId="4AD10AB6" w14:textId="77777777" w:rsidTr="004845C4">
        <w:tc>
          <w:tcPr>
            <w:tcW w:w="1555" w:type="dxa"/>
          </w:tcPr>
          <w:p w14:paraId="7DE9F63A" w14:textId="77777777" w:rsidR="000654F0" w:rsidRPr="00712B86" w:rsidRDefault="000654F0" w:rsidP="004845C4">
            <w:pPr>
              <w:rPr>
                <w:b/>
                <w:bCs/>
                <w:i/>
                <w:iCs/>
              </w:rPr>
            </w:pPr>
            <w:r w:rsidRPr="00712B86">
              <w:rPr>
                <w:b/>
                <w:bCs/>
                <w:i/>
                <w:iCs/>
              </w:rPr>
              <w:t xml:space="preserve">Pre-processor </w:t>
            </w:r>
            <w:proofErr w:type="spellStart"/>
            <w:r w:rsidRPr="00712B86">
              <w:rPr>
                <w:b/>
                <w:bCs/>
                <w:i/>
                <w:iCs/>
              </w:rPr>
              <w:t>Paramater</w:t>
            </w:r>
            <w:proofErr w:type="spellEnd"/>
          </w:p>
        </w:tc>
        <w:tc>
          <w:tcPr>
            <w:tcW w:w="7461" w:type="dxa"/>
          </w:tcPr>
          <w:p w14:paraId="13980A55" w14:textId="77777777" w:rsidR="000654F0" w:rsidRPr="00712B86" w:rsidRDefault="000654F0" w:rsidP="004845C4">
            <w:r w:rsidRPr="00712B86">
              <w:t>{"test_size":0.2,"scaler</w:t>
            </w:r>
            <w:proofErr w:type="gramStart"/>
            <w:r w:rsidRPr="00712B86">
              <w:t>":{</w:t>
            </w:r>
            <w:proofErr w:type="gramEnd"/>
            <w:r w:rsidRPr="00712B86">
              <w:t>"method":"StandardScaler","params":{}},"feature":{"method":"KernelPCA","params":{"n_components":3}},"imputer":{"method":"SimpleImputer","params":{"strategy":"mean"}}}</w:t>
            </w:r>
          </w:p>
        </w:tc>
      </w:tr>
      <w:tr w:rsidR="000654F0" w:rsidRPr="00712B86" w14:paraId="3732BAB2" w14:textId="77777777" w:rsidTr="004845C4">
        <w:tc>
          <w:tcPr>
            <w:tcW w:w="1555" w:type="dxa"/>
          </w:tcPr>
          <w:p w14:paraId="5094CBEC" w14:textId="77777777" w:rsidR="000654F0" w:rsidRPr="00712B86" w:rsidRDefault="000654F0" w:rsidP="004845C4">
            <w:pPr>
              <w:rPr>
                <w:b/>
                <w:bCs/>
                <w:i/>
                <w:iCs/>
              </w:rPr>
            </w:pPr>
            <w:r w:rsidRPr="00712B86">
              <w:rPr>
                <w:b/>
                <w:bCs/>
                <w:i/>
                <w:iCs/>
              </w:rPr>
              <w:t xml:space="preserve">Modifier </w:t>
            </w:r>
            <w:proofErr w:type="spellStart"/>
            <w:r w:rsidRPr="00712B86">
              <w:rPr>
                <w:b/>
                <w:bCs/>
                <w:i/>
                <w:iCs/>
              </w:rPr>
              <w:t>Paramater</w:t>
            </w:r>
            <w:proofErr w:type="spellEnd"/>
          </w:p>
        </w:tc>
        <w:tc>
          <w:tcPr>
            <w:tcW w:w="7461" w:type="dxa"/>
          </w:tcPr>
          <w:p w14:paraId="775FF479" w14:textId="77777777" w:rsidR="000654F0" w:rsidRPr="00712B86" w:rsidRDefault="000654F0" w:rsidP="004845C4">
            <w:r w:rsidRPr="00712B86">
              <w:t>{"C": [0.25, 0.5, 0.75, 1], "kernel": ["</w:t>
            </w:r>
            <w:proofErr w:type="spellStart"/>
            <w:r w:rsidRPr="00712B86">
              <w:t>rbf</w:t>
            </w:r>
            <w:proofErr w:type="spellEnd"/>
            <w:r w:rsidRPr="00712B86">
              <w:t>","linear"],"gamma": [0.1, 0.2, 0.3, 0.4, 0.5, 0.6, 0.7, 0.8, 0.9]}</w:t>
            </w:r>
          </w:p>
        </w:tc>
      </w:tr>
      <w:tr w:rsidR="000654F0" w:rsidRPr="00712B86" w14:paraId="38B70729" w14:textId="77777777" w:rsidTr="004845C4">
        <w:tc>
          <w:tcPr>
            <w:tcW w:w="1555" w:type="dxa"/>
          </w:tcPr>
          <w:p w14:paraId="30311881" w14:textId="77777777" w:rsidR="000654F0" w:rsidRPr="00712B86" w:rsidRDefault="000654F0" w:rsidP="004845C4">
            <w:r w:rsidRPr="00712B86">
              <w:rPr>
                <w:b/>
                <w:bCs/>
                <w:i/>
                <w:iCs/>
              </w:rPr>
              <w:t>Graph Parameter</w:t>
            </w:r>
          </w:p>
        </w:tc>
        <w:tc>
          <w:tcPr>
            <w:tcW w:w="7461" w:type="dxa"/>
          </w:tcPr>
          <w:p w14:paraId="6685DE88" w14:textId="77777777" w:rsidR="000654F0" w:rsidRPr="00712B86" w:rsidRDefault="000654F0" w:rsidP="004845C4"/>
        </w:tc>
      </w:tr>
    </w:tbl>
    <w:p w14:paraId="609A7E1E" w14:textId="77777777" w:rsidR="000654F0" w:rsidRPr="00712B86" w:rsidRDefault="000654F0" w:rsidP="000654F0">
      <w:pPr>
        <w:pStyle w:val="ListParagraph"/>
        <w:rPr>
          <w:noProof/>
        </w:rPr>
      </w:pPr>
    </w:p>
    <w:p w14:paraId="21E53704" w14:textId="39D4012D" w:rsidR="000654F0" w:rsidRPr="00712B86" w:rsidRDefault="000654F0" w:rsidP="000654F0">
      <w:pPr>
        <w:pStyle w:val="ListParagraph"/>
        <w:numPr>
          <w:ilvl w:val="0"/>
          <w:numId w:val="15"/>
        </w:numPr>
        <w:rPr>
          <w:noProof/>
        </w:rPr>
      </w:pPr>
      <w:r w:rsidRPr="00712B86">
        <w:t xml:space="preserve">Matrix Decomposition: </w:t>
      </w:r>
      <w:proofErr w:type="spellStart"/>
      <w:r w:rsidRPr="00712B86">
        <w:t>sklearn.decomposition</w:t>
      </w:r>
      <w:proofErr w:type="spellEnd"/>
      <w:r w:rsidR="00657560" w:rsidRPr="00712B86">
        <w:t xml:space="preserve"> </w:t>
      </w:r>
      <w:r w:rsidR="00657560" w:rsidRPr="00712B86">
        <w:rPr>
          <w:noProof/>
        </w:rPr>
        <w:fldChar w:fldCharType="begin"/>
      </w:r>
      <w:r w:rsidR="00904007">
        <w:rPr>
          <w:noProof/>
        </w:rPr>
        <w:instrText xml:space="preserve"> ADDIN ZOTERO_ITEM CSL_CITATION {"citationID":"AvRXrUgv","properties":{"formattedCitation":"(scikit-learn, n.d.-k)","plainCitation":"(scikit-learn, n.d.-k)","noteIndex":0},"citationItems":[{"id":"UatLG91Z/3dHoJecO","uris":["http://zotero.org/users/local/yfYWsJHA/items/TYQA897M"],"itemData":{"id":7,"type":"post-weblog","title":"Feature Selection: Matrix Decomposition","URL":"https://scikit-learn.org/stable/modules/classes.html#module-sklearn.decomposition","author":[{"family":"scikit-learn","given":""}]}}],"schema":"https://github.com/citation-style-language/schema/raw/master/csl-citation.json"} </w:instrText>
      </w:r>
      <w:r w:rsidR="00657560" w:rsidRPr="00712B86">
        <w:rPr>
          <w:noProof/>
        </w:rPr>
        <w:fldChar w:fldCharType="separate"/>
      </w:r>
      <w:r w:rsidR="00904007" w:rsidRPr="00904007">
        <w:rPr>
          <w:rFonts w:ascii="Calibri" w:hAnsi="Calibri" w:cs="Calibri"/>
        </w:rPr>
        <w:t>(scikit-learn, n.d.-k)</w:t>
      </w:r>
      <w:r w:rsidR="00657560" w:rsidRPr="00712B86">
        <w:rPr>
          <w:noProof/>
        </w:rPr>
        <w:fldChar w:fldCharType="end"/>
      </w:r>
      <w:r w:rsidRPr="00712B86">
        <w:t xml:space="preserve"> </w:t>
      </w:r>
      <w:r w:rsidRPr="00712B86">
        <w:rPr>
          <w:noProof/>
        </w:rPr>
        <w:t xml:space="preserve">  </w:t>
      </w:r>
    </w:p>
    <w:p w14:paraId="717C606D" w14:textId="77777777" w:rsidR="000654F0" w:rsidRPr="00712B86" w:rsidRDefault="000654F0" w:rsidP="000654F0">
      <w:pPr>
        <w:jc w:val="both"/>
      </w:pPr>
      <w:r w:rsidRPr="00712B86">
        <w:t xml:space="preserve">The common attribute in matrix decomposition is </w:t>
      </w:r>
      <w:proofErr w:type="spellStart"/>
      <w:r w:rsidRPr="00712B86">
        <w:rPr>
          <w:i/>
          <w:iCs/>
        </w:rPr>
        <w:t>n_components</w:t>
      </w:r>
      <w:proofErr w:type="spellEnd"/>
      <w:r w:rsidRPr="00712B86">
        <w:t xml:space="preserve"> to reduce dataset dimensionality. </w:t>
      </w:r>
    </w:p>
    <w:p w14:paraId="4B8C3CD8" w14:textId="2C7E0C6D" w:rsidR="000654F0" w:rsidRPr="00712B86" w:rsidRDefault="000654F0" w:rsidP="000654F0">
      <w:pPr>
        <w:jc w:val="both"/>
      </w:pPr>
      <w:r w:rsidRPr="00712B86">
        <w:t>PCA – Principal Component Analysis caters for linear dimensionality reduction to project the data into lower space. The multidimensional datasets correlate the independent variables via Singular Value Decomposition (SVD) using the variance score on which variables holds the most information.</w:t>
      </w:r>
      <w:r w:rsidR="00277622" w:rsidRPr="00712B86">
        <w:t xml:space="preserve"> (</w:t>
      </w:r>
      <w:r w:rsidR="00657560" w:rsidRPr="00712B86">
        <w:fldChar w:fldCharType="begin"/>
      </w:r>
      <w:r w:rsidR="00904007">
        <w:instrText xml:space="preserve"> ADDIN ZOTERO_ITEM CSL_CITATION {"citationID":"a13n9dm9stu","properties":{"formattedCitation":"(datacamp, n.d.)","plainCitation":"(datacamp, n.d.)","noteIndex":0},"citationItems":[{"id":"UatLG91Z/PPk1xyQM","uris":["http://zotero.org/users/local/yfYWsJHA/items/QPJPL56Q"],"itemData":{"id":11,"type":"post-weblog","title":"Feature Selection: PCA - Variance Score","URL":"https://www.datacamp.com/community/tutorials/principal-component-analysis-in-python","author":[{"family":"datacamp","given":""}]}}],"schema":"https://github.com/citation-style-language/schema/raw/master/csl-citation.json"} </w:instrText>
      </w:r>
      <w:r w:rsidR="00657560" w:rsidRPr="00712B86">
        <w:fldChar w:fldCharType="separate"/>
      </w:r>
      <w:r w:rsidR="00904007" w:rsidRPr="00904007">
        <w:rPr>
          <w:rFonts w:ascii="Calibri" w:hAnsi="Calibri" w:cs="Calibri"/>
        </w:rPr>
        <w:t>(datacamp, n.d.)</w:t>
      </w:r>
      <w:r w:rsidR="00657560" w:rsidRPr="00712B86">
        <w:fldChar w:fldCharType="end"/>
      </w:r>
      <w:r w:rsidR="00277622" w:rsidRPr="00712B86">
        <w:t xml:space="preserve">, </w:t>
      </w:r>
      <w:r w:rsidR="00277622" w:rsidRPr="00712B86">
        <w:fldChar w:fldCharType="begin"/>
      </w:r>
      <w:r w:rsidR="00904007">
        <w:instrText xml:space="preserve"> ADDIN ZOTERO_ITEM CSL_CITATION {"citationID":"an6gf9dk07","properties":{"formattedCitation":"(scikit-learn, n.d.-m)","plainCitation":"(scikit-learn, n.d.-m)","noteIndex":0},"citationItems":[{"id":"UatLG91Z/fFTl7ntF","uris":["http://zotero.org/users/local/yfYWsJHA/items/XQGIEI59"],"itemData":{"id":10,"type":"post-weblog","title":"Feature Selection: PCA - Definition","URL":"https://scikit-learn.org/stable/modules/generated/sklearn.decomposition.PCA.html#sklearn.decomposition.PCA","author":[{"family":"scikit-learn","given":""}]}}],"schema":"https://github.com/citation-style-language/schema/raw/master/csl-citation.json"} </w:instrText>
      </w:r>
      <w:r w:rsidR="00277622" w:rsidRPr="00712B86">
        <w:fldChar w:fldCharType="separate"/>
      </w:r>
      <w:r w:rsidR="00904007" w:rsidRPr="00904007">
        <w:rPr>
          <w:rFonts w:ascii="Calibri" w:hAnsi="Calibri" w:cs="Calibri"/>
        </w:rPr>
        <w:t>(scikit-learn, n.d.-m)</w:t>
      </w:r>
      <w:r w:rsidR="00277622" w:rsidRPr="00712B86">
        <w:fldChar w:fldCharType="end"/>
      </w:r>
      <w:r w:rsidR="00277622" w:rsidRPr="00712B86">
        <w:t>)</w:t>
      </w:r>
    </w:p>
    <w:p w14:paraId="5E06FF10" w14:textId="3F2C5DEC" w:rsidR="000654F0" w:rsidRPr="00712B86" w:rsidRDefault="000654F0" w:rsidP="000654F0">
      <w:pPr>
        <w:jc w:val="both"/>
      </w:pPr>
      <w:r w:rsidRPr="00712B86">
        <w:t>Old testing data</w:t>
      </w:r>
    </w:p>
    <w:tbl>
      <w:tblPr>
        <w:tblStyle w:val="TableGrid"/>
        <w:tblW w:w="0" w:type="auto"/>
        <w:tblInd w:w="360" w:type="dxa"/>
        <w:tblLook w:val="04A0" w:firstRow="1" w:lastRow="0" w:firstColumn="1" w:lastColumn="0" w:noHBand="0" w:noVBand="1"/>
      </w:tblPr>
      <w:tblGrid>
        <w:gridCol w:w="4341"/>
        <w:gridCol w:w="4315"/>
      </w:tblGrid>
      <w:tr w:rsidR="001B3C15" w:rsidRPr="00712B86" w14:paraId="0F38099C" w14:textId="77777777" w:rsidTr="004845C4">
        <w:tc>
          <w:tcPr>
            <w:tcW w:w="8656" w:type="dxa"/>
            <w:gridSpan w:val="2"/>
          </w:tcPr>
          <w:p w14:paraId="61E45259" w14:textId="2922E209" w:rsidR="001B3C15" w:rsidRPr="00712B86" w:rsidRDefault="001B3C15" w:rsidP="004845C4">
            <w:pPr>
              <w:jc w:val="center"/>
            </w:pPr>
            <w:r w:rsidRPr="00712B86">
              <w:t>Table A.2</w:t>
            </w:r>
            <w:r w:rsidR="00CE3118" w:rsidRPr="00712B86">
              <w:t>a</w:t>
            </w:r>
            <w:r w:rsidRPr="00712B86">
              <w:t xml:space="preserve">: </w:t>
            </w:r>
            <w:proofErr w:type="spellStart"/>
            <w:r w:rsidRPr="00712B86">
              <w:t>Preprocessor</w:t>
            </w:r>
            <w:proofErr w:type="spellEnd"/>
            <w:r w:rsidRPr="00712B86">
              <w:t>: PCA Feature Execution</w:t>
            </w:r>
          </w:p>
        </w:tc>
      </w:tr>
      <w:tr w:rsidR="000654F0" w:rsidRPr="00712B86" w14:paraId="01ED1AF4" w14:textId="77777777" w:rsidTr="001B3C15">
        <w:tc>
          <w:tcPr>
            <w:tcW w:w="4341" w:type="dxa"/>
          </w:tcPr>
          <w:p w14:paraId="4D73E56C" w14:textId="77777777" w:rsidR="000654F0" w:rsidRPr="00712B86" w:rsidRDefault="000654F0" w:rsidP="001B3C15">
            <w:pPr>
              <w:jc w:val="center"/>
            </w:pPr>
            <w:r w:rsidRPr="00712B86">
              <w:t>Excel</w:t>
            </w:r>
          </w:p>
        </w:tc>
        <w:tc>
          <w:tcPr>
            <w:tcW w:w="4315" w:type="dxa"/>
          </w:tcPr>
          <w:p w14:paraId="72354D8D" w14:textId="77777777" w:rsidR="000654F0" w:rsidRPr="00712B86" w:rsidRDefault="000654F0" w:rsidP="001B3C15">
            <w:pPr>
              <w:jc w:val="center"/>
            </w:pPr>
            <w:r w:rsidRPr="00712B86">
              <w:t>Graph</w:t>
            </w:r>
          </w:p>
        </w:tc>
      </w:tr>
      <w:tr w:rsidR="000654F0" w:rsidRPr="00712B86" w14:paraId="73EE03ED" w14:textId="77777777" w:rsidTr="001B3C15">
        <w:tc>
          <w:tcPr>
            <w:tcW w:w="4341" w:type="dxa"/>
          </w:tcPr>
          <w:p w14:paraId="002FB885" w14:textId="77777777" w:rsidR="000654F0" w:rsidRPr="00712B86" w:rsidRDefault="000654F0" w:rsidP="004845C4">
            <w:r w:rsidRPr="00712B86">
              <w:rPr>
                <w:noProof/>
              </w:rPr>
              <w:lastRenderedPageBreak/>
              <w:drawing>
                <wp:inline distT="0" distB="0" distL="0" distR="0" wp14:anchorId="76209E99" wp14:editId="5C714279">
                  <wp:extent cx="1126800" cy="432000"/>
                  <wp:effectExtent l="0" t="0" r="0" b="6350"/>
                  <wp:docPr id="451" name="Picture 4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able&#10;&#10;Description automatically generated"/>
                          <pic:cNvPicPr/>
                        </pic:nvPicPr>
                        <pic:blipFill>
                          <a:blip r:embed="rId12"/>
                          <a:stretch>
                            <a:fillRect/>
                          </a:stretch>
                        </pic:blipFill>
                        <pic:spPr>
                          <a:xfrm>
                            <a:off x="0" y="0"/>
                            <a:ext cx="1126800" cy="432000"/>
                          </a:xfrm>
                          <a:prstGeom prst="rect">
                            <a:avLst/>
                          </a:prstGeom>
                        </pic:spPr>
                      </pic:pic>
                    </a:graphicData>
                  </a:graphic>
                </wp:inline>
              </w:drawing>
            </w:r>
          </w:p>
        </w:tc>
        <w:tc>
          <w:tcPr>
            <w:tcW w:w="4315" w:type="dxa"/>
          </w:tcPr>
          <w:p w14:paraId="41C66A6F" w14:textId="77777777" w:rsidR="000654F0" w:rsidRPr="00712B86" w:rsidRDefault="000654F0" w:rsidP="004845C4">
            <w:r w:rsidRPr="00712B86">
              <w:rPr>
                <w:noProof/>
              </w:rPr>
              <w:drawing>
                <wp:inline distT="0" distB="0" distL="0" distR="0" wp14:anchorId="00101592" wp14:editId="04182DF3">
                  <wp:extent cx="878400" cy="658800"/>
                  <wp:effectExtent l="0" t="0" r="0" b="8255"/>
                  <wp:docPr id="452" name="Picture 4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78400" cy="658800"/>
                          </a:xfrm>
                          <a:prstGeom prst="rect">
                            <a:avLst/>
                          </a:prstGeom>
                        </pic:spPr>
                      </pic:pic>
                    </a:graphicData>
                  </a:graphic>
                </wp:inline>
              </w:drawing>
            </w:r>
          </w:p>
        </w:tc>
      </w:tr>
    </w:tbl>
    <w:p w14:paraId="0D19825A" w14:textId="77777777" w:rsidR="000654F0" w:rsidRPr="00712B86" w:rsidRDefault="000654F0" w:rsidP="000654F0"/>
    <w:tbl>
      <w:tblPr>
        <w:tblStyle w:val="TableGrid"/>
        <w:tblW w:w="0" w:type="auto"/>
        <w:tblInd w:w="360" w:type="dxa"/>
        <w:tblLook w:val="04A0" w:firstRow="1" w:lastRow="0" w:firstColumn="1" w:lastColumn="0" w:noHBand="0" w:noVBand="1"/>
      </w:tblPr>
      <w:tblGrid>
        <w:gridCol w:w="4327"/>
        <w:gridCol w:w="4329"/>
      </w:tblGrid>
      <w:tr w:rsidR="001B3C15" w:rsidRPr="00712B86" w14:paraId="72481895" w14:textId="77777777" w:rsidTr="004845C4">
        <w:tc>
          <w:tcPr>
            <w:tcW w:w="8656" w:type="dxa"/>
            <w:gridSpan w:val="2"/>
          </w:tcPr>
          <w:p w14:paraId="21A92DA0" w14:textId="7835203E" w:rsidR="001B3C15" w:rsidRPr="00712B86" w:rsidRDefault="001B3C15" w:rsidP="001B3C15">
            <w:pPr>
              <w:jc w:val="center"/>
            </w:pPr>
            <w:r w:rsidRPr="00712B86">
              <w:t>Table A.2</w:t>
            </w:r>
            <w:r w:rsidR="00CE3118" w:rsidRPr="00712B86">
              <w:t>a</w:t>
            </w:r>
            <w:r w:rsidRPr="00712B86">
              <w:t xml:space="preserve">: </w:t>
            </w:r>
            <w:proofErr w:type="spellStart"/>
            <w:r w:rsidRPr="00712B86">
              <w:t>Preprocessor</w:t>
            </w:r>
            <w:proofErr w:type="spellEnd"/>
            <w:r w:rsidRPr="00712B86">
              <w:t>: PCA Feature Execution</w:t>
            </w:r>
          </w:p>
        </w:tc>
      </w:tr>
      <w:tr w:rsidR="000654F0" w:rsidRPr="00712B86" w14:paraId="47C0EC5D" w14:textId="77777777" w:rsidTr="001B3C15">
        <w:tc>
          <w:tcPr>
            <w:tcW w:w="4327" w:type="dxa"/>
          </w:tcPr>
          <w:p w14:paraId="26AA75DD" w14:textId="77777777" w:rsidR="000654F0" w:rsidRPr="00712B86" w:rsidRDefault="000654F0" w:rsidP="001B3C15">
            <w:pPr>
              <w:jc w:val="center"/>
            </w:pPr>
            <w:r w:rsidRPr="00712B86">
              <w:t>Excel</w:t>
            </w:r>
          </w:p>
        </w:tc>
        <w:tc>
          <w:tcPr>
            <w:tcW w:w="4329" w:type="dxa"/>
          </w:tcPr>
          <w:p w14:paraId="7478577A" w14:textId="77777777" w:rsidR="000654F0" w:rsidRPr="00712B86" w:rsidRDefault="000654F0" w:rsidP="001B3C15">
            <w:pPr>
              <w:jc w:val="center"/>
            </w:pPr>
            <w:r w:rsidRPr="00712B86">
              <w:t>Graph</w:t>
            </w:r>
          </w:p>
        </w:tc>
      </w:tr>
      <w:tr w:rsidR="000654F0" w:rsidRPr="00712B86" w14:paraId="3197BF09" w14:textId="77777777" w:rsidTr="001B3C15">
        <w:tc>
          <w:tcPr>
            <w:tcW w:w="4327" w:type="dxa"/>
          </w:tcPr>
          <w:p w14:paraId="4F388E2A" w14:textId="77777777" w:rsidR="000654F0" w:rsidRPr="00712B86" w:rsidRDefault="000654F0" w:rsidP="004845C4">
            <w:r w:rsidRPr="00712B86">
              <w:rPr>
                <w:noProof/>
              </w:rPr>
              <w:drawing>
                <wp:inline distT="0" distB="0" distL="0" distR="0" wp14:anchorId="2EA787B1" wp14:editId="6C0D4C36">
                  <wp:extent cx="1144800" cy="432000"/>
                  <wp:effectExtent l="0" t="0" r="0" b="6350"/>
                  <wp:docPr id="463" name="Picture 4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able&#10;&#10;Description automatically generated"/>
                          <pic:cNvPicPr/>
                        </pic:nvPicPr>
                        <pic:blipFill>
                          <a:blip r:embed="rId14"/>
                          <a:stretch>
                            <a:fillRect/>
                          </a:stretch>
                        </pic:blipFill>
                        <pic:spPr>
                          <a:xfrm>
                            <a:off x="0" y="0"/>
                            <a:ext cx="1144800" cy="432000"/>
                          </a:xfrm>
                          <a:prstGeom prst="rect">
                            <a:avLst/>
                          </a:prstGeom>
                        </pic:spPr>
                      </pic:pic>
                    </a:graphicData>
                  </a:graphic>
                </wp:inline>
              </w:drawing>
            </w:r>
          </w:p>
        </w:tc>
        <w:tc>
          <w:tcPr>
            <w:tcW w:w="4329" w:type="dxa"/>
          </w:tcPr>
          <w:p w14:paraId="47B2CE0E" w14:textId="77777777" w:rsidR="000654F0" w:rsidRPr="00712B86" w:rsidRDefault="000654F0" w:rsidP="004845C4">
            <w:r w:rsidRPr="00712B86">
              <w:rPr>
                <w:noProof/>
              </w:rPr>
              <w:drawing>
                <wp:inline distT="0" distB="0" distL="0" distR="0" wp14:anchorId="5531A31C" wp14:editId="6C4B4DCC">
                  <wp:extent cx="1170000" cy="878400"/>
                  <wp:effectExtent l="0" t="0" r="0" b="0"/>
                  <wp:docPr id="475" name="Picture 4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0000" cy="878400"/>
                          </a:xfrm>
                          <a:prstGeom prst="rect">
                            <a:avLst/>
                          </a:prstGeom>
                        </pic:spPr>
                      </pic:pic>
                    </a:graphicData>
                  </a:graphic>
                </wp:inline>
              </w:drawing>
            </w:r>
          </w:p>
        </w:tc>
      </w:tr>
    </w:tbl>
    <w:p w14:paraId="25888ED8" w14:textId="4F0BFC2E" w:rsidR="000654F0" w:rsidRPr="00712B86" w:rsidRDefault="000654F0" w:rsidP="000654F0">
      <w:proofErr w:type="spellStart"/>
      <w:r w:rsidRPr="00712B86">
        <w:t>KernelPCA</w:t>
      </w:r>
      <w:proofErr w:type="spellEnd"/>
      <w:r w:rsidRPr="00712B86">
        <w:t xml:space="preserve"> – Non-linearity dimension thru using the kernel.</w:t>
      </w:r>
      <w:r w:rsidR="00277622" w:rsidRPr="00712B86">
        <w:t xml:space="preserve"> </w:t>
      </w:r>
      <w:r w:rsidR="00277622" w:rsidRPr="00712B86">
        <w:fldChar w:fldCharType="begin"/>
      </w:r>
      <w:r w:rsidR="00904007">
        <w:instrText xml:space="preserve"> ADDIN ZOTERO_ITEM CSL_CITATION {"citationID":"aselmsg3vj","properties":{"formattedCitation":"(scikit-learn, n.d.-j)","plainCitation":"(scikit-learn, n.d.-j)","noteIndex":0},"citationItems":[{"id":"UatLG91Z/8jHY2QyN","uris":["http://zotero.org/users/local/yfYWsJHA/items/QT859AIF"],"itemData":{"id":12,"type":"post-weblog","title":"Feature Selection: KernelPCA - Definition","URL":"https://scikit-learn.org/stable/modules/generated/sklearn.decomposition.KernelPCA.html#sklearn.decomposition.KernelPCA","author":[{"family":"scikit-learn","given":""}]}}],"schema":"https://github.com/citation-style-language/schema/raw/master/csl-citation.json"} </w:instrText>
      </w:r>
      <w:r w:rsidR="00277622" w:rsidRPr="00712B86">
        <w:fldChar w:fldCharType="separate"/>
      </w:r>
      <w:r w:rsidR="00904007" w:rsidRPr="00904007">
        <w:rPr>
          <w:rFonts w:ascii="Calibri" w:hAnsi="Calibri" w:cs="Calibri"/>
        </w:rPr>
        <w:t>(</w:t>
      </w:r>
      <w:proofErr w:type="gramStart"/>
      <w:r w:rsidR="00904007" w:rsidRPr="00904007">
        <w:rPr>
          <w:rFonts w:ascii="Calibri" w:hAnsi="Calibri" w:cs="Calibri"/>
        </w:rPr>
        <w:t>scikit</w:t>
      </w:r>
      <w:proofErr w:type="gramEnd"/>
      <w:r w:rsidR="00904007" w:rsidRPr="00904007">
        <w:rPr>
          <w:rFonts w:ascii="Calibri" w:hAnsi="Calibri" w:cs="Calibri"/>
        </w:rPr>
        <w:t>-learn, n.d.-j)</w:t>
      </w:r>
      <w:r w:rsidR="00277622" w:rsidRPr="00712B86">
        <w:fldChar w:fldCharType="end"/>
      </w:r>
      <w:r w:rsidRPr="00712B86">
        <w:t xml:space="preserve"> </w:t>
      </w:r>
    </w:p>
    <w:p w14:paraId="02DCAE64" w14:textId="77777777" w:rsidR="000654F0" w:rsidRPr="00712B86" w:rsidRDefault="000654F0" w:rsidP="000654F0">
      <w:r w:rsidRPr="00712B86">
        <w:t xml:space="preserve">The method of the </w:t>
      </w:r>
      <w:r w:rsidRPr="00712B86">
        <w:rPr>
          <w:i/>
          <w:iCs/>
        </w:rPr>
        <w:t>feature</w:t>
      </w:r>
      <w:r w:rsidRPr="00712B86">
        <w:t xml:space="preserve"> is change to </w:t>
      </w:r>
      <w:proofErr w:type="spellStart"/>
      <w:r w:rsidRPr="00712B86">
        <w:t>KernelPCA</w:t>
      </w:r>
      <w:proofErr w:type="spellEnd"/>
      <w:r w:rsidRPr="00712B86">
        <w:t>.</w:t>
      </w:r>
    </w:p>
    <w:tbl>
      <w:tblPr>
        <w:tblStyle w:val="TableGrid"/>
        <w:tblW w:w="0" w:type="auto"/>
        <w:tblInd w:w="360" w:type="dxa"/>
        <w:tblLook w:val="04A0" w:firstRow="1" w:lastRow="0" w:firstColumn="1" w:lastColumn="0" w:noHBand="0" w:noVBand="1"/>
      </w:tblPr>
      <w:tblGrid>
        <w:gridCol w:w="4339"/>
        <w:gridCol w:w="4317"/>
      </w:tblGrid>
      <w:tr w:rsidR="001B3C15" w:rsidRPr="00712B86" w14:paraId="1175C8C8" w14:textId="77777777" w:rsidTr="004845C4">
        <w:tc>
          <w:tcPr>
            <w:tcW w:w="8656" w:type="dxa"/>
            <w:gridSpan w:val="2"/>
          </w:tcPr>
          <w:p w14:paraId="324EBB57" w14:textId="0F959300" w:rsidR="001B3C15" w:rsidRPr="00712B86" w:rsidRDefault="001B3C15" w:rsidP="001B3C15">
            <w:pPr>
              <w:pStyle w:val="NoSpacing"/>
              <w:jc w:val="center"/>
              <w:rPr>
                <w:b/>
                <w:bCs/>
              </w:rPr>
            </w:pPr>
            <w:r w:rsidRPr="00712B86">
              <w:t>Table A.2</w:t>
            </w:r>
            <w:r w:rsidR="00CE3118" w:rsidRPr="00712B86">
              <w:t>a</w:t>
            </w:r>
            <w:r w:rsidRPr="00712B86">
              <w:t xml:space="preserve">: </w:t>
            </w:r>
            <w:proofErr w:type="spellStart"/>
            <w:r w:rsidRPr="00712B86">
              <w:t>Preprocessor</w:t>
            </w:r>
            <w:proofErr w:type="spellEnd"/>
            <w:r w:rsidRPr="00712B86">
              <w:t xml:space="preserve">: </w:t>
            </w:r>
            <w:proofErr w:type="spellStart"/>
            <w:r w:rsidRPr="00712B86">
              <w:t>KernelPCA</w:t>
            </w:r>
            <w:proofErr w:type="spellEnd"/>
            <w:r w:rsidRPr="00712B86">
              <w:t xml:space="preserve"> Feature Execution</w:t>
            </w:r>
          </w:p>
        </w:tc>
      </w:tr>
      <w:tr w:rsidR="000654F0" w:rsidRPr="00712B86" w14:paraId="27CA9BC5" w14:textId="77777777" w:rsidTr="001B3C15">
        <w:tc>
          <w:tcPr>
            <w:tcW w:w="4339" w:type="dxa"/>
          </w:tcPr>
          <w:p w14:paraId="671AF576" w14:textId="77777777" w:rsidR="000654F0" w:rsidRPr="00712B86" w:rsidRDefault="000654F0" w:rsidP="001B3C15">
            <w:pPr>
              <w:pStyle w:val="NoSpacing"/>
              <w:jc w:val="center"/>
              <w:rPr>
                <w:b/>
                <w:bCs/>
              </w:rPr>
            </w:pPr>
            <w:r w:rsidRPr="00712B86">
              <w:rPr>
                <w:b/>
                <w:bCs/>
              </w:rPr>
              <w:t>Excel</w:t>
            </w:r>
          </w:p>
        </w:tc>
        <w:tc>
          <w:tcPr>
            <w:tcW w:w="4317" w:type="dxa"/>
          </w:tcPr>
          <w:p w14:paraId="1047A67C" w14:textId="77777777" w:rsidR="000654F0" w:rsidRPr="00712B86" w:rsidRDefault="000654F0" w:rsidP="001B3C15">
            <w:pPr>
              <w:pStyle w:val="NoSpacing"/>
              <w:jc w:val="center"/>
              <w:rPr>
                <w:b/>
                <w:bCs/>
              </w:rPr>
            </w:pPr>
            <w:r w:rsidRPr="00712B86">
              <w:rPr>
                <w:b/>
                <w:bCs/>
              </w:rPr>
              <w:t>Graph</w:t>
            </w:r>
          </w:p>
        </w:tc>
      </w:tr>
      <w:tr w:rsidR="000654F0" w:rsidRPr="00712B86" w14:paraId="220ACA6A" w14:textId="77777777" w:rsidTr="001B3C15">
        <w:tc>
          <w:tcPr>
            <w:tcW w:w="4339" w:type="dxa"/>
          </w:tcPr>
          <w:p w14:paraId="22C69B4D" w14:textId="77777777" w:rsidR="000654F0" w:rsidRPr="00712B86" w:rsidRDefault="000654F0" w:rsidP="004845C4">
            <w:r w:rsidRPr="00712B86">
              <w:rPr>
                <w:noProof/>
              </w:rPr>
              <w:drawing>
                <wp:inline distT="0" distB="0" distL="0" distR="0" wp14:anchorId="1FF48924" wp14:editId="033DF1A4">
                  <wp:extent cx="1350000" cy="439200"/>
                  <wp:effectExtent l="0" t="0" r="3175" b="0"/>
                  <wp:docPr id="473" name="Picture 47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table&#10;&#10;Description automatically generated"/>
                          <pic:cNvPicPr/>
                        </pic:nvPicPr>
                        <pic:blipFill>
                          <a:blip r:embed="rId16"/>
                          <a:stretch>
                            <a:fillRect/>
                          </a:stretch>
                        </pic:blipFill>
                        <pic:spPr>
                          <a:xfrm>
                            <a:off x="0" y="0"/>
                            <a:ext cx="1350000" cy="439200"/>
                          </a:xfrm>
                          <a:prstGeom prst="rect">
                            <a:avLst/>
                          </a:prstGeom>
                        </pic:spPr>
                      </pic:pic>
                    </a:graphicData>
                  </a:graphic>
                </wp:inline>
              </w:drawing>
            </w:r>
          </w:p>
        </w:tc>
        <w:tc>
          <w:tcPr>
            <w:tcW w:w="4317" w:type="dxa"/>
          </w:tcPr>
          <w:p w14:paraId="38409E6F" w14:textId="77777777" w:rsidR="000654F0" w:rsidRPr="00712B86" w:rsidRDefault="000654F0" w:rsidP="004845C4">
            <w:r w:rsidRPr="00712B86">
              <w:rPr>
                <w:noProof/>
              </w:rPr>
              <w:drawing>
                <wp:inline distT="0" distB="0" distL="0" distR="0" wp14:anchorId="7A6BBF98" wp14:editId="12A23212">
                  <wp:extent cx="1170000" cy="878400"/>
                  <wp:effectExtent l="0" t="0" r="0" b="0"/>
                  <wp:docPr id="476" name="Picture 4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0000" cy="878400"/>
                          </a:xfrm>
                          <a:prstGeom prst="rect">
                            <a:avLst/>
                          </a:prstGeom>
                        </pic:spPr>
                      </pic:pic>
                    </a:graphicData>
                  </a:graphic>
                </wp:inline>
              </w:drawing>
            </w:r>
          </w:p>
        </w:tc>
      </w:tr>
    </w:tbl>
    <w:p w14:paraId="1303FFEE" w14:textId="348898C6" w:rsidR="000654F0" w:rsidRPr="00712B86" w:rsidRDefault="000654F0" w:rsidP="000654F0">
      <w:pPr>
        <w:pStyle w:val="ListParagraph"/>
        <w:numPr>
          <w:ilvl w:val="0"/>
          <w:numId w:val="15"/>
        </w:numPr>
      </w:pPr>
      <w:proofErr w:type="spellStart"/>
      <w:r w:rsidRPr="00712B86">
        <w:t>sklearn.feature_selection</w:t>
      </w:r>
      <w:proofErr w:type="spellEnd"/>
      <w:r w:rsidRPr="00712B86">
        <w:t xml:space="preserve"> </w:t>
      </w:r>
      <w:r w:rsidR="00277622" w:rsidRPr="00712B86">
        <w:fldChar w:fldCharType="begin"/>
      </w:r>
      <w:r w:rsidR="00904007">
        <w:instrText xml:space="preserve"> ADDIN ZOTERO_ITEM CSL_CITATION {"citationID":"ass36qlef1","properties":{"formattedCitation":"(scikit-learn, n.d.-h)","plainCitation":"(scikit-learn, n.d.-h)","noteIndex":0},"citationItems":[{"id":"UatLG91Z/SbayfclN","uris":["http://zotero.org/users/local/yfYWsJHA/items/CLZRME55"],"itemData":{"id":9,"type":"post-weblog","title":"Feature Selection","URL":"https://scikit-learn.org/stable/modules/classes.html#module-sklearn.feature_selection","author":[{"family":"scikit-learn","given":""}]}}],"schema":"https://github.com/citation-style-language/schema/raw/master/csl-citation.json"} </w:instrText>
      </w:r>
      <w:r w:rsidR="00277622" w:rsidRPr="00712B86">
        <w:fldChar w:fldCharType="separate"/>
      </w:r>
      <w:r w:rsidR="00904007" w:rsidRPr="00904007">
        <w:rPr>
          <w:rFonts w:ascii="Calibri" w:hAnsi="Calibri" w:cs="Calibri"/>
        </w:rPr>
        <w:t>(scikit-learn, n.d.-h)</w:t>
      </w:r>
      <w:r w:rsidR="00277622" w:rsidRPr="00712B86">
        <w:fldChar w:fldCharType="end"/>
      </w:r>
    </w:p>
    <w:p w14:paraId="1B7E0283" w14:textId="77777777" w:rsidR="000654F0" w:rsidRPr="00712B86" w:rsidRDefault="000654F0" w:rsidP="000654F0">
      <w:pPr>
        <w:ind w:left="360"/>
      </w:pPr>
      <w:proofErr w:type="spellStart"/>
      <w:r w:rsidRPr="00712B86">
        <w:t>GenericUnivariateSelect</w:t>
      </w:r>
      <w:proofErr w:type="spellEnd"/>
      <w:r w:rsidRPr="00712B86">
        <w:t xml:space="preserve"> - This feature selection is the generic module that handles any of the feature selection </w:t>
      </w:r>
      <w:proofErr w:type="spellStart"/>
      <w:r w:rsidRPr="00712B86">
        <w:t>SelectPercentile</w:t>
      </w:r>
      <w:proofErr w:type="spellEnd"/>
      <w:r w:rsidRPr="00712B86">
        <w:t xml:space="preserve">, </w:t>
      </w:r>
      <w:proofErr w:type="spellStart"/>
      <w:r w:rsidRPr="00712B86">
        <w:t>SelectKBest</w:t>
      </w:r>
      <w:proofErr w:type="spellEnd"/>
      <w:r w:rsidRPr="00712B86">
        <w:t xml:space="preserve">, </w:t>
      </w:r>
      <w:proofErr w:type="spellStart"/>
      <w:r w:rsidRPr="00712B86">
        <w:t>SelectFpr</w:t>
      </w:r>
      <w:proofErr w:type="spellEnd"/>
      <w:r w:rsidRPr="00712B86">
        <w:t xml:space="preserve">, </w:t>
      </w:r>
      <w:proofErr w:type="spellStart"/>
      <w:r w:rsidRPr="00712B86">
        <w:t>SelectFdr</w:t>
      </w:r>
      <w:proofErr w:type="spellEnd"/>
      <w:r w:rsidRPr="00712B86">
        <w:t xml:space="preserve">, </w:t>
      </w:r>
      <w:proofErr w:type="spellStart"/>
      <w:r w:rsidRPr="00712B86">
        <w:t>SelectFwe</w:t>
      </w:r>
      <w:proofErr w:type="spellEnd"/>
      <w:r w:rsidRPr="00712B86">
        <w:t>.</w:t>
      </w:r>
    </w:p>
    <w:tbl>
      <w:tblPr>
        <w:tblStyle w:val="TableGrid"/>
        <w:tblW w:w="0" w:type="auto"/>
        <w:tblLayout w:type="fixed"/>
        <w:tblLook w:val="04A0" w:firstRow="1" w:lastRow="0" w:firstColumn="1" w:lastColumn="0" w:noHBand="0" w:noVBand="1"/>
      </w:tblPr>
      <w:tblGrid>
        <w:gridCol w:w="1555"/>
        <w:gridCol w:w="3260"/>
        <w:gridCol w:w="1701"/>
        <w:gridCol w:w="1985"/>
      </w:tblGrid>
      <w:tr w:rsidR="00886DAB" w:rsidRPr="00712B86" w14:paraId="3E061B54" w14:textId="3A921E98" w:rsidTr="004845C4">
        <w:tc>
          <w:tcPr>
            <w:tcW w:w="8501" w:type="dxa"/>
            <w:gridSpan w:val="4"/>
          </w:tcPr>
          <w:p w14:paraId="12AC7F32" w14:textId="1EC73A3E" w:rsidR="00886DAB" w:rsidRPr="00712B86" w:rsidRDefault="00886DAB" w:rsidP="00CE3118">
            <w:pPr>
              <w:jc w:val="center"/>
            </w:pPr>
            <w:r w:rsidRPr="00712B86">
              <w:t xml:space="preserve">Table A.2b1: </w:t>
            </w:r>
            <w:proofErr w:type="spellStart"/>
            <w:r w:rsidRPr="00712B86">
              <w:t>Preprocessor</w:t>
            </w:r>
            <w:proofErr w:type="spellEnd"/>
            <w:r w:rsidRPr="00712B86">
              <w:t xml:space="preserve">: </w:t>
            </w:r>
            <w:proofErr w:type="spellStart"/>
            <w:r w:rsidRPr="00712B86">
              <w:t>GenericUnivariate</w:t>
            </w:r>
            <w:proofErr w:type="spellEnd"/>
            <w:r w:rsidRPr="00712B86">
              <w:t xml:space="preserve"> Feature Execution</w:t>
            </w:r>
          </w:p>
        </w:tc>
      </w:tr>
      <w:tr w:rsidR="00886DAB" w:rsidRPr="00712B86" w14:paraId="1B71548C" w14:textId="7E9849B2" w:rsidTr="00886DAB">
        <w:tc>
          <w:tcPr>
            <w:tcW w:w="1555" w:type="dxa"/>
          </w:tcPr>
          <w:p w14:paraId="4C332625" w14:textId="77777777" w:rsidR="00886DAB" w:rsidRPr="00712B86" w:rsidRDefault="00886DAB" w:rsidP="00CE3118">
            <w:pPr>
              <w:rPr>
                <w:b/>
                <w:bCs/>
                <w:i/>
                <w:iCs/>
              </w:rPr>
            </w:pPr>
            <w:r w:rsidRPr="00712B86">
              <w:rPr>
                <w:b/>
                <w:bCs/>
                <w:i/>
                <w:iCs/>
              </w:rPr>
              <w:t>Modifier</w:t>
            </w:r>
          </w:p>
        </w:tc>
        <w:tc>
          <w:tcPr>
            <w:tcW w:w="3260" w:type="dxa"/>
          </w:tcPr>
          <w:p w14:paraId="614B2903" w14:textId="77777777" w:rsidR="00886DAB" w:rsidRPr="00712B86" w:rsidRDefault="00886DAB" w:rsidP="00CE3118">
            <w:r w:rsidRPr="00712B86">
              <w:t>SVC</w:t>
            </w:r>
          </w:p>
        </w:tc>
        <w:tc>
          <w:tcPr>
            <w:tcW w:w="1701" w:type="dxa"/>
          </w:tcPr>
          <w:p w14:paraId="5AFFCC02" w14:textId="263F8206" w:rsidR="00886DAB" w:rsidRPr="00712B86" w:rsidRDefault="00886DAB" w:rsidP="00886DAB">
            <w:pPr>
              <w:jc w:val="center"/>
              <w:rPr>
                <w:b/>
                <w:bCs/>
              </w:rPr>
            </w:pPr>
            <w:r w:rsidRPr="00712B86">
              <w:rPr>
                <w:b/>
                <w:bCs/>
              </w:rPr>
              <w:t>Excel</w:t>
            </w:r>
          </w:p>
        </w:tc>
        <w:tc>
          <w:tcPr>
            <w:tcW w:w="1985" w:type="dxa"/>
          </w:tcPr>
          <w:p w14:paraId="33503C22" w14:textId="6B9B5F3C" w:rsidR="00886DAB" w:rsidRPr="00712B86" w:rsidRDefault="00886DAB" w:rsidP="00886DAB">
            <w:pPr>
              <w:jc w:val="center"/>
              <w:rPr>
                <w:b/>
                <w:bCs/>
              </w:rPr>
            </w:pPr>
            <w:r w:rsidRPr="00712B86">
              <w:rPr>
                <w:b/>
                <w:bCs/>
              </w:rPr>
              <w:t>Graph</w:t>
            </w:r>
          </w:p>
        </w:tc>
      </w:tr>
      <w:tr w:rsidR="00886DAB" w:rsidRPr="00712B86" w14:paraId="1147E2EE" w14:textId="281FB19B" w:rsidTr="00886DAB">
        <w:tc>
          <w:tcPr>
            <w:tcW w:w="1555" w:type="dxa"/>
          </w:tcPr>
          <w:p w14:paraId="65C54D62" w14:textId="77777777" w:rsidR="00886DAB" w:rsidRPr="00712B86" w:rsidRDefault="00886DAB" w:rsidP="00CE3118">
            <w:pPr>
              <w:rPr>
                <w:b/>
                <w:bCs/>
                <w:i/>
                <w:iCs/>
              </w:rPr>
            </w:pPr>
            <w:r w:rsidRPr="00712B86">
              <w:rPr>
                <w:b/>
                <w:bCs/>
                <w:i/>
                <w:iCs/>
              </w:rPr>
              <w:t>File</w:t>
            </w:r>
          </w:p>
        </w:tc>
        <w:tc>
          <w:tcPr>
            <w:tcW w:w="3260" w:type="dxa"/>
          </w:tcPr>
          <w:p w14:paraId="5D36903A" w14:textId="77777777" w:rsidR="00886DAB" w:rsidRPr="00712B86" w:rsidRDefault="00886DAB" w:rsidP="00CE3118">
            <w:r w:rsidRPr="00712B86">
              <w:t>Data.csv</w:t>
            </w:r>
          </w:p>
        </w:tc>
        <w:tc>
          <w:tcPr>
            <w:tcW w:w="1701" w:type="dxa"/>
            <w:vMerge w:val="restart"/>
          </w:tcPr>
          <w:p w14:paraId="66EBB936" w14:textId="7F178F27" w:rsidR="00886DAB" w:rsidRPr="00712B86" w:rsidRDefault="00886DAB" w:rsidP="00CE3118">
            <w:r w:rsidRPr="00712B86">
              <w:rPr>
                <w:noProof/>
              </w:rPr>
              <w:drawing>
                <wp:inline distT="0" distB="0" distL="0" distR="0" wp14:anchorId="45DBBEA2" wp14:editId="1A2D233F">
                  <wp:extent cx="1004400" cy="428400"/>
                  <wp:effectExtent l="0" t="0" r="571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8"/>
                          <a:stretch>
                            <a:fillRect/>
                          </a:stretch>
                        </pic:blipFill>
                        <pic:spPr>
                          <a:xfrm>
                            <a:off x="0" y="0"/>
                            <a:ext cx="1004400" cy="428400"/>
                          </a:xfrm>
                          <a:prstGeom prst="rect">
                            <a:avLst/>
                          </a:prstGeom>
                        </pic:spPr>
                      </pic:pic>
                    </a:graphicData>
                  </a:graphic>
                </wp:inline>
              </w:drawing>
            </w:r>
          </w:p>
        </w:tc>
        <w:tc>
          <w:tcPr>
            <w:tcW w:w="1985" w:type="dxa"/>
            <w:vMerge w:val="restart"/>
          </w:tcPr>
          <w:p w14:paraId="62ED4533" w14:textId="5B52E865" w:rsidR="00886DAB" w:rsidRPr="00712B86" w:rsidRDefault="00886DAB" w:rsidP="00CE3118">
            <w:r w:rsidRPr="00712B86">
              <w:rPr>
                <w:noProof/>
              </w:rPr>
              <w:drawing>
                <wp:inline distT="0" distB="0" distL="0" distR="0" wp14:anchorId="16AA48A8" wp14:editId="1DB1FFF8">
                  <wp:extent cx="1170000" cy="87840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0000" cy="878400"/>
                          </a:xfrm>
                          <a:prstGeom prst="rect">
                            <a:avLst/>
                          </a:prstGeom>
                        </pic:spPr>
                      </pic:pic>
                    </a:graphicData>
                  </a:graphic>
                </wp:inline>
              </w:drawing>
            </w:r>
          </w:p>
        </w:tc>
      </w:tr>
      <w:tr w:rsidR="00886DAB" w:rsidRPr="00712B86" w14:paraId="0A8B0FDA" w14:textId="438490B7" w:rsidTr="00886DAB">
        <w:tc>
          <w:tcPr>
            <w:tcW w:w="1555" w:type="dxa"/>
          </w:tcPr>
          <w:p w14:paraId="0DD9807B" w14:textId="77777777" w:rsidR="00886DAB" w:rsidRPr="00712B86" w:rsidRDefault="00886DAB" w:rsidP="00CE3118">
            <w:pPr>
              <w:rPr>
                <w:b/>
                <w:bCs/>
                <w:i/>
                <w:iCs/>
              </w:rPr>
            </w:pPr>
            <w:r w:rsidRPr="00712B86">
              <w:rPr>
                <w:b/>
                <w:bCs/>
                <w:i/>
                <w:iCs/>
              </w:rPr>
              <w:t xml:space="preserve">Pre-processor </w:t>
            </w:r>
            <w:proofErr w:type="spellStart"/>
            <w:r w:rsidRPr="00712B86">
              <w:rPr>
                <w:b/>
                <w:bCs/>
                <w:i/>
                <w:iCs/>
              </w:rPr>
              <w:t>Paramater</w:t>
            </w:r>
            <w:proofErr w:type="spellEnd"/>
          </w:p>
        </w:tc>
        <w:tc>
          <w:tcPr>
            <w:tcW w:w="3260" w:type="dxa"/>
          </w:tcPr>
          <w:p w14:paraId="6C22B51D" w14:textId="77777777" w:rsidR="00886DAB" w:rsidRPr="00712B86" w:rsidRDefault="00886DAB" w:rsidP="00CE3118">
            <w:r w:rsidRPr="00712B86">
              <w:t>{"test_size":0.2,"scaler</w:t>
            </w:r>
            <w:proofErr w:type="gramStart"/>
            <w:r w:rsidRPr="00712B86">
              <w:t>":{</w:t>
            </w:r>
            <w:proofErr w:type="gramEnd"/>
            <w:r w:rsidRPr="00712B86">
              <w:t>"method":"StandardScaler","params":{}},"feature":{"method":"GenericUnivariateSelect","params":{"score_func":"f_classif", "mode":"</w:t>
            </w:r>
            <w:proofErr w:type="spellStart"/>
            <w:r w:rsidRPr="00712B86">
              <w:t>k_best</w:t>
            </w:r>
            <w:proofErr w:type="spellEnd"/>
            <w:r w:rsidRPr="00712B86">
              <w:t>", "param":"all"}},"imputer":{"method":"SimpleImputer","params":{"strategy":"mean"}}}</w:t>
            </w:r>
          </w:p>
        </w:tc>
        <w:tc>
          <w:tcPr>
            <w:tcW w:w="1701" w:type="dxa"/>
            <w:vMerge/>
          </w:tcPr>
          <w:p w14:paraId="6E062732" w14:textId="77777777" w:rsidR="00886DAB" w:rsidRPr="00712B86" w:rsidRDefault="00886DAB" w:rsidP="00CE3118"/>
        </w:tc>
        <w:tc>
          <w:tcPr>
            <w:tcW w:w="1985" w:type="dxa"/>
            <w:vMerge/>
          </w:tcPr>
          <w:p w14:paraId="4FB0987E" w14:textId="77777777" w:rsidR="00886DAB" w:rsidRPr="00712B86" w:rsidRDefault="00886DAB" w:rsidP="00CE3118"/>
        </w:tc>
      </w:tr>
    </w:tbl>
    <w:p w14:paraId="0460F622" w14:textId="1114EEC8" w:rsidR="00CE3118" w:rsidRPr="00712B86" w:rsidRDefault="000654F0" w:rsidP="00CE3118">
      <w:pPr>
        <w:ind w:left="360"/>
      </w:pPr>
      <w:proofErr w:type="spellStart"/>
      <w:r w:rsidRPr="00712B86">
        <w:t>SelectKBest</w:t>
      </w:r>
      <w:proofErr w:type="spellEnd"/>
      <w:r w:rsidRPr="00712B86">
        <w:t xml:space="preserve"> – select the features according to the k highest scores </w:t>
      </w:r>
      <w:r w:rsidR="00EB7DA7" w:rsidRPr="00712B86">
        <w:fldChar w:fldCharType="begin"/>
      </w:r>
      <w:r w:rsidR="00904007">
        <w:instrText xml:space="preserve"> ADDIN ZOTERO_ITEM CSL_CITATION {"citationID":"a2bo4lhe1q7","properties":{"formattedCitation":"(scikit-learn, n.d.-n)","plainCitation":"(scikit-learn, n.d.-n)","noteIndex":0},"citationItems":[{"id":"UatLG91Z/qed9jgVR","uris":["http://zotero.org/users/local/yfYWsJHA/items/2AIMMBRA"],"itemData":{"id":14,"type":"post-weblog","title":"Feature Selection: SelectKBest","URL":"https://scikit-learn.org/stable/modules/generated/sklearn.feature_selection.SelectKBest.html?highlight=selectkbest#sklearn.feature_selection.SelectKBest","author":[{"family":"scikit-learn","given":""}]}}],"schema":"https://github.com/citation-style-language/schema/raw/master/csl-citation.json"} </w:instrText>
      </w:r>
      <w:r w:rsidR="00EB7DA7" w:rsidRPr="00712B86">
        <w:fldChar w:fldCharType="separate"/>
      </w:r>
      <w:r w:rsidR="00904007" w:rsidRPr="00904007">
        <w:rPr>
          <w:rFonts w:ascii="Calibri" w:hAnsi="Calibri" w:cs="Calibri"/>
        </w:rPr>
        <w:t>(scikit-learn, n.d.-n)</w:t>
      </w:r>
      <w:r w:rsidR="00EB7DA7" w:rsidRPr="00712B86">
        <w:fldChar w:fldCharType="end"/>
      </w:r>
    </w:p>
    <w:tbl>
      <w:tblPr>
        <w:tblStyle w:val="TableGrid"/>
        <w:tblW w:w="0" w:type="auto"/>
        <w:tblInd w:w="137" w:type="dxa"/>
        <w:tblLayout w:type="fixed"/>
        <w:tblLook w:val="04A0" w:firstRow="1" w:lastRow="0" w:firstColumn="1" w:lastColumn="0" w:noHBand="0" w:noVBand="1"/>
      </w:tblPr>
      <w:tblGrid>
        <w:gridCol w:w="1418"/>
        <w:gridCol w:w="3118"/>
        <w:gridCol w:w="1985"/>
        <w:gridCol w:w="1985"/>
      </w:tblGrid>
      <w:tr w:rsidR="00CE3118" w:rsidRPr="00712B86" w14:paraId="7EFDACB0" w14:textId="3E7F9BDD" w:rsidTr="004845C4">
        <w:tc>
          <w:tcPr>
            <w:tcW w:w="8506" w:type="dxa"/>
            <w:gridSpan w:val="4"/>
          </w:tcPr>
          <w:p w14:paraId="408B5416" w14:textId="1CCB3E07" w:rsidR="00CE3118" w:rsidRPr="00712B86" w:rsidRDefault="00CE3118" w:rsidP="00CE3118">
            <w:pPr>
              <w:jc w:val="center"/>
            </w:pPr>
            <w:r w:rsidRPr="00712B86">
              <w:t>Table A.2b</w:t>
            </w:r>
            <w:r w:rsidR="00886DAB" w:rsidRPr="00712B86">
              <w:t>2</w:t>
            </w:r>
            <w:r w:rsidRPr="00712B86">
              <w:t xml:space="preserve">: </w:t>
            </w:r>
            <w:proofErr w:type="spellStart"/>
            <w:r w:rsidRPr="00712B86">
              <w:t>Preprocessor</w:t>
            </w:r>
            <w:proofErr w:type="spellEnd"/>
            <w:r w:rsidRPr="00712B86">
              <w:t xml:space="preserve">: </w:t>
            </w:r>
            <w:proofErr w:type="spellStart"/>
            <w:r w:rsidRPr="00712B86">
              <w:t>SelectKBest</w:t>
            </w:r>
            <w:proofErr w:type="spellEnd"/>
            <w:r w:rsidRPr="00712B86">
              <w:t xml:space="preserve"> Feature Execution</w:t>
            </w:r>
          </w:p>
        </w:tc>
      </w:tr>
      <w:tr w:rsidR="00CE3118" w:rsidRPr="00712B86" w14:paraId="21999675" w14:textId="3C25B1ED" w:rsidTr="004845C4">
        <w:tc>
          <w:tcPr>
            <w:tcW w:w="1418" w:type="dxa"/>
          </w:tcPr>
          <w:p w14:paraId="1051C881" w14:textId="77777777" w:rsidR="00CE3118" w:rsidRPr="00712B86" w:rsidRDefault="00CE3118" w:rsidP="00CE3118">
            <w:pPr>
              <w:rPr>
                <w:b/>
                <w:bCs/>
                <w:i/>
                <w:iCs/>
              </w:rPr>
            </w:pPr>
            <w:r w:rsidRPr="00712B86">
              <w:rPr>
                <w:b/>
                <w:bCs/>
                <w:i/>
                <w:iCs/>
              </w:rPr>
              <w:t>Modifier</w:t>
            </w:r>
          </w:p>
        </w:tc>
        <w:tc>
          <w:tcPr>
            <w:tcW w:w="3118" w:type="dxa"/>
          </w:tcPr>
          <w:p w14:paraId="2C85BC67" w14:textId="77777777" w:rsidR="00CE3118" w:rsidRPr="00712B86" w:rsidRDefault="00CE3118" w:rsidP="00CE3118">
            <w:r w:rsidRPr="00712B86">
              <w:t>SVC</w:t>
            </w:r>
          </w:p>
        </w:tc>
        <w:tc>
          <w:tcPr>
            <w:tcW w:w="1985" w:type="dxa"/>
          </w:tcPr>
          <w:p w14:paraId="2C06B122" w14:textId="52A27D56" w:rsidR="00CE3118" w:rsidRPr="00712B86" w:rsidRDefault="00CE3118" w:rsidP="00CE3118">
            <w:pPr>
              <w:jc w:val="center"/>
              <w:rPr>
                <w:b/>
                <w:bCs/>
              </w:rPr>
            </w:pPr>
            <w:r w:rsidRPr="00712B86">
              <w:rPr>
                <w:b/>
                <w:bCs/>
              </w:rPr>
              <w:t>Excel</w:t>
            </w:r>
          </w:p>
        </w:tc>
        <w:tc>
          <w:tcPr>
            <w:tcW w:w="1985" w:type="dxa"/>
          </w:tcPr>
          <w:p w14:paraId="0D279416" w14:textId="3700BB6C" w:rsidR="00CE3118" w:rsidRPr="00712B86" w:rsidRDefault="00CE3118" w:rsidP="00CE3118">
            <w:pPr>
              <w:jc w:val="center"/>
            </w:pPr>
            <w:r w:rsidRPr="00712B86">
              <w:rPr>
                <w:b/>
                <w:bCs/>
              </w:rPr>
              <w:t>Graph</w:t>
            </w:r>
          </w:p>
        </w:tc>
      </w:tr>
      <w:tr w:rsidR="00CE3118" w:rsidRPr="00712B86" w14:paraId="4CF3B922" w14:textId="4268D24E" w:rsidTr="004845C4">
        <w:tc>
          <w:tcPr>
            <w:tcW w:w="1418" w:type="dxa"/>
          </w:tcPr>
          <w:p w14:paraId="1C2DD495" w14:textId="77777777" w:rsidR="00CE3118" w:rsidRPr="00712B86" w:rsidRDefault="00CE3118" w:rsidP="00CE3118">
            <w:pPr>
              <w:rPr>
                <w:b/>
                <w:bCs/>
                <w:i/>
                <w:iCs/>
              </w:rPr>
            </w:pPr>
            <w:r w:rsidRPr="00712B86">
              <w:rPr>
                <w:b/>
                <w:bCs/>
                <w:i/>
                <w:iCs/>
              </w:rPr>
              <w:t>File</w:t>
            </w:r>
          </w:p>
        </w:tc>
        <w:tc>
          <w:tcPr>
            <w:tcW w:w="3118" w:type="dxa"/>
          </w:tcPr>
          <w:p w14:paraId="254115F2" w14:textId="77777777" w:rsidR="00CE3118" w:rsidRPr="00712B86" w:rsidRDefault="00CE3118" w:rsidP="00CE3118">
            <w:r w:rsidRPr="00712B86">
              <w:t>Data.csv</w:t>
            </w:r>
          </w:p>
        </w:tc>
        <w:tc>
          <w:tcPr>
            <w:tcW w:w="1985" w:type="dxa"/>
            <w:vMerge w:val="restart"/>
          </w:tcPr>
          <w:p w14:paraId="2BAF69C2" w14:textId="49EEB547" w:rsidR="00CE3118" w:rsidRPr="00712B86" w:rsidRDefault="00CE3118" w:rsidP="00CE3118">
            <w:r w:rsidRPr="00712B86">
              <w:rPr>
                <w:noProof/>
              </w:rPr>
              <w:drawing>
                <wp:inline distT="0" distB="0" distL="0" distR="0" wp14:anchorId="65AD36D6" wp14:editId="411DABF9">
                  <wp:extent cx="1018800" cy="468000"/>
                  <wp:effectExtent l="0" t="0" r="0" b="8255"/>
                  <wp:docPr id="460" name="Picture 4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10;&#10;Description automatically generated"/>
                          <pic:cNvPicPr/>
                        </pic:nvPicPr>
                        <pic:blipFill>
                          <a:blip r:embed="rId20"/>
                          <a:stretch>
                            <a:fillRect/>
                          </a:stretch>
                        </pic:blipFill>
                        <pic:spPr>
                          <a:xfrm>
                            <a:off x="0" y="0"/>
                            <a:ext cx="1018800" cy="468000"/>
                          </a:xfrm>
                          <a:prstGeom prst="rect">
                            <a:avLst/>
                          </a:prstGeom>
                        </pic:spPr>
                      </pic:pic>
                    </a:graphicData>
                  </a:graphic>
                </wp:inline>
              </w:drawing>
            </w:r>
          </w:p>
        </w:tc>
        <w:tc>
          <w:tcPr>
            <w:tcW w:w="1985" w:type="dxa"/>
            <w:vMerge w:val="restart"/>
          </w:tcPr>
          <w:p w14:paraId="4A58CAA9" w14:textId="6C21CE6F" w:rsidR="00CE3118" w:rsidRPr="00712B86" w:rsidRDefault="00CE3118" w:rsidP="00CE3118">
            <w:r w:rsidRPr="00712B86">
              <w:rPr>
                <w:noProof/>
              </w:rPr>
              <w:drawing>
                <wp:inline distT="0" distB="0" distL="0" distR="0" wp14:anchorId="67F96831" wp14:editId="661F00FB">
                  <wp:extent cx="1170000" cy="878400"/>
                  <wp:effectExtent l="0" t="0" r="0" b="0"/>
                  <wp:docPr id="477" name="Picture 4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70000" cy="878400"/>
                          </a:xfrm>
                          <a:prstGeom prst="rect">
                            <a:avLst/>
                          </a:prstGeom>
                        </pic:spPr>
                      </pic:pic>
                    </a:graphicData>
                  </a:graphic>
                </wp:inline>
              </w:drawing>
            </w:r>
          </w:p>
        </w:tc>
      </w:tr>
      <w:tr w:rsidR="00CE3118" w:rsidRPr="00712B86" w14:paraId="11AE3E2A" w14:textId="4B638472" w:rsidTr="004845C4">
        <w:tc>
          <w:tcPr>
            <w:tcW w:w="1418" w:type="dxa"/>
          </w:tcPr>
          <w:p w14:paraId="3D122D7C" w14:textId="77777777" w:rsidR="00CE3118" w:rsidRPr="00712B86" w:rsidRDefault="00CE3118" w:rsidP="00CE3118">
            <w:pPr>
              <w:rPr>
                <w:b/>
                <w:bCs/>
                <w:i/>
                <w:iCs/>
              </w:rPr>
            </w:pPr>
            <w:r w:rsidRPr="00712B86">
              <w:rPr>
                <w:b/>
                <w:bCs/>
                <w:i/>
                <w:iCs/>
              </w:rPr>
              <w:t xml:space="preserve">Pre-processor </w:t>
            </w:r>
            <w:proofErr w:type="spellStart"/>
            <w:r w:rsidRPr="00712B86">
              <w:rPr>
                <w:b/>
                <w:bCs/>
                <w:i/>
                <w:iCs/>
              </w:rPr>
              <w:t>Paramater</w:t>
            </w:r>
            <w:proofErr w:type="spellEnd"/>
          </w:p>
        </w:tc>
        <w:tc>
          <w:tcPr>
            <w:tcW w:w="3118" w:type="dxa"/>
          </w:tcPr>
          <w:p w14:paraId="7D67C99B" w14:textId="77777777" w:rsidR="00CE3118" w:rsidRPr="00712B86" w:rsidRDefault="00CE3118" w:rsidP="00CE3118">
            <w:r w:rsidRPr="00712B86">
              <w:t>{"test_size":0.2,"scaler</w:t>
            </w:r>
            <w:proofErr w:type="gramStart"/>
            <w:r w:rsidRPr="00712B86">
              <w:t>":{</w:t>
            </w:r>
            <w:proofErr w:type="gramEnd"/>
            <w:r w:rsidRPr="00712B86">
              <w:t>"method":"StandardScaler","params":{}},"feature":{"method":"SelectKBest","params":{"k":3}},"imputer":{"method":"SimpleImputer","params":{"strategy":"mean"}}}</w:t>
            </w:r>
          </w:p>
        </w:tc>
        <w:tc>
          <w:tcPr>
            <w:tcW w:w="1985" w:type="dxa"/>
            <w:vMerge/>
          </w:tcPr>
          <w:p w14:paraId="551053D0" w14:textId="77777777" w:rsidR="00CE3118" w:rsidRPr="00712B86" w:rsidRDefault="00CE3118" w:rsidP="00CE3118"/>
        </w:tc>
        <w:tc>
          <w:tcPr>
            <w:tcW w:w="1985" w:type="dxa"/>
            <w:vMerge/>
          </w:tcPr>
          <w:p w14:paraId="43DCD517" w14:textId="77777777" w:rsidR="00CE3118" w:rsidRPr="00712B86" w:rsidRDefault="00CE3118" w:rsidP="00CE3118"/>
        </w:tc>
      </w:tr>
    </w:tbl>
    <w:p w14:paraId="7E590A8C" w14:textId="77777777" w:rsidR="000654F0" w:rsidRPr="00712B86" w:rsidRDefault="000654F0" w:rsidP="0001573D"/>
    <w:p w14:paraId="38F689A8" w14:textId="0255001F" w:rsidR="000654F0" w:rsidRPr="00712B86" w:rsidRDefault="000654F0" w:rsidP="0001573D">
      <w:pPr>
        <w:pStyle w:val="ListParagraph"/>
        <w:numPr>
          <w:ilvl w:val="0"/>
          <w:numId w:val="11"/>
        </w:numPr>
      </w:pPr>
      <w:r w:rsidRPr="00712B86">
        <w:lastRenderedPageBreak/>
        <w:t>Hyper tuning</w:t>
      </w:r>
    </w:p>
    <w:p w14:paraId="650BC1FA" w14:textId="668CEBCE" w:rsidR="000654F0" w:rsidRPr="00712B86" w:rsidRDefault="000654F0" w:rsidP="000654F0">
      <w:pPr>
        <w:jc w:val="both"/>
      </w:pPr>
      <w:r w:rsidRPr="00712B86">
        <w:t xml:space="preserve">Hyper tuning of classifiers and/or parameters can be done in several ways using the hyperparameter optimizers in model selection </w:t>
      </w:r>
      <w:r w:rsidR="00EB7DA7" w:rsidRPr="00712B86">
        <w:fldChar w:fldCharType="begin"/>
      </w:r>
      <w:r w:rsidR="00904007">
        <w:instrText xml:space="preserve"> ADDIN ZOTERO_ITEM CSL_CITATION {"citationID":"asgdp8qu5m","properties":{"formattedCitation":"(scikit-learn, n.d.-o)","plainCitation":"(scikit-learn, n.d.-o)","noteIndex":0},"citationItems":[{"id":"UatLG91Z/AdLzxTT5","uris":["http://zotero.org/users/local/yfYWsJHA/items/YGCUFWIQ"],"itemData":{"id":15,"type":"post-weblog","title":"Hyper-parameter Optimizers","URL":"https://scikit-learn.org/stable/modules/classes.html#module-sklearn.model_selection","author":[{"family":"scikit-learn","given":""}]}}],"schema":"https://github.com/citation-style-language/schema/raw/master/csl-citation.json"} </w:instrText>
      </w:r>
      <w:r w:rsidR="00EB7DA7" w:rsidRPr="00712B86">
        <w:fldChar w:fldCharType="separate"/>
      </w:r>
      <w:r w:rsidR="00904007" w:rsidRPr="00904007">
        <w:rPr>
          <w:rFonts w:ascii="Calibri" w:hAnsi="Calibri" w:cs="Calibri"/>
        </w:rPr>
        <w:t>(scikit-learn, n.d.-o)</w:t>
      </w:r>
      <w:r w:rsidR="00EB7DA7" w:rsidRPr="00712B86">
        <w:fldChar w:fldCharType="end"/>
      </w:r>
      <w:r w:rsidRPr="00712B86">
        <w:t xml:space="preserve">, boosting algorithms like </w:t>
      </w:r>
      <w:proofErr w:type="spellStart"/>
      <w:r w:rsidRPr="00712B86">
        <w:t>XGBoost</w:t>
      </w:r>
      <w:proofErr w:type="spellEnd"/>
      <w:r w:rsidRPr="00712B86">
        <w:t xml:space="preserve"> using </w:t>
      </w:r>
      <w:proofErr w:type="spellStart"/>
      <w:r w:rsidRPr="00712B86">
        <w:t>XGBClassifier</w:t>
      </w:r>
      <w:proofErr w:type="spellEnd"/>
      <w:r w:rsidRPr="00712B86">
        <w:t xml:space="preserve">. Currently, the tool focuses only in </w:t>
      </w:r>
      <w:proofErr w:type="spellStart"/>
      <w:r w:rsidRPr="00712B86">
        <w:t>GridSearchCV</w:t>
      </w:r>
      <w:proofErr w:type="spellEnd"/>
      <w:r w:rsidRPr="00712B86">
        <w:t>.</w:t>
      </w:r>
    </w:p>
    <w:p w14:paraId="0F1D8CC2" w14:textId="2760E68B" w:rsidR="000654F0" w:rsidRPr="00712B86" w:rsidRDefault="000654F0" w:rsidP="000654F0">
      <w:pPr>
        <w:jc w:val="both"/>
      </w:pPr>
      <w:proofErr w:type="spellStart"/>
      <w:r w:rsidRPr="00712B86">
        <w:t>GridSearchCV</w:t>
      </w:r>
      <w:proofErr w:type="spellEnd"/>
      <w:r w:rsidRPr="00712B86">
        <w:t xml:space="preserve"> technique performs exhaustive search over specified parameter (hyper parameter) values for an estimator with the output complying to the bias-variance trade-off via cross-validation on the train and test sets. </w:t>
      </w:r>
      <w:r w:rsidR="00EB7DA7" w:rsidRPr="00712B86">
        <w:fldChar w:fldCharType="begin"/>
      </w:r>
      <w:r w:rsidR="00904007">
        <w:instrText xml:space="preserve"> ADDIN ZOTERO_ITEM CSL_CITATION {"citationID":"a2au5sovr10","properties":{"formattedCitation":"(Kumar, 2020)","plainCitation":"(Kumar, 2020)","noteIndex":0},"citationItems":[{"id":"UatLG91Z/2emf63Po","uris":["http://zotero.org/users/local/yfYWsJHA/items/FWVTS3AG"],"itemData":{"id":16,"type":"post-weblog","title":"Grid Search Explained – Python Sklearn Examples","URL":"https://vitalflux.com/grid-search-explained-python-sklearn-examples/","author":[{"family":"Kumar","given":"Ajitesh"}],"issued":{"date-parts":[["2020",8,29]]}}}],"schema":"https://github.com/citation-style-language/schema/raw/master/csl-citation.json"} </w:instrText>
      </w:r>
      <w:r w:rsidR="00EB7DA7" w:rsidRPr="00712B86">
        <w:fldChar w:fldCharType="separate"/>
      </w:r>
      <w:r w:rsidR="00904007" w:rsidRPr="00904007">
        <w:rPr>
          <w:rFonts w:ascii="Calibri" w:hAnsi="Calibri" w:cs="Calibri"/>
        </w:rPr>
        <w:t>(Kumar, 2020)</w:t>
      </w:r>
      <w:r w:rsidR="00EB7DA7" w:rsidRPr="00712B86">
        <w:fldChar w:fldCharType="end"/>
      </w:r>
      <w:r w:rsidRPr="00712B86">
        <w:t xml:space="preserve"> The tool would spool the best score, parameter and estimator used, which would be used for the actual classification of the modelling technique. It also provides a binary confusion matrix to derive the best score for the hyper parameter, which is configurable in the </w:t>
      </w:r>
      <w:proofErr w:type="spellStart"/>
      <w:proofErr w:type="gramStart"/>
      <w:r w:rsidRPr="00712B86">
        <w:t>hypertune</w:t>
      </w:r>
      <w:proofErr w:type="spellEnd"/>
      <w:r w:rsidRPr="00712B86">
        <w:t>(</w:t>
      </w:r>
      <w:proofErr w:type="gramEnd"/>
      <w:r w:rsidRPr="00712B86">
        <w:t xml:space="preserve">) by the setup of any statistical measures like </w:t>
      </w:r>
      <w:r w:rsidRPr="00712B86">
        <w:rPr>
          <w:i/>
          <w:iCs/>
        </w:rPr>
        <w:t>accuracy, precision, recall, f1-score, mcc</w:t>
      </w:r>
      <w:r w:rsidRPr="00712B86">
        <w:t xml:space="preserve"> with the default sets to </w:t>
      </w:r>
      <w:r w:rsidRPr="00712B86">
        <w:rPr>
          <w:i/>
          <w:iCs/>
        </w:rPr>
        <w:t>f1-score</w:t>
      </w:r>
    </w:p>
    <w:p w14:paraId="7BADA865" w14:textId="77777777" w:rsidR="000654F0" w:rsidRPr="00712B86" w:rsidRDefault="000654F0" w:rsidP="000654F0">
      <w:pPr>
        <w:ind w:left="360"/>
      </w:pPr>
      <w:r w:rsidRPr="00712B86">
        <w:t>Batch Input File (input.txt):</w:t>
      </w:r>
    </w:p>
    <w:tbl>
      <w:tblPr>
        <w:tblStyle w:val="TableGrid"/>
        <w:tblW w:w="9493" w:type="dxa"/>
        <w:tblLayout w:type="fixed"/>
        <w:tblLook w:val="04A0" w:firstRow="1" w:lastRow="0" w:firstColumn="1" w:lastColumn="0" w:noHBand="0" w:noVBand="1"/>
      </w:tblPr>
      <w:tblGrid>
        <w:gridCol w:w="1555"/>
        <w:gridCol w:w="3969"/>
        <w:gridCol w:w="3969"/>
      </w:tblGrid>
      <w:tr w:rsidR="00886DAB" w:rsidRPr="00712B86" w14:paraId="57162387" w14:textId="7F80FFE3" w:rsidTr="004845C4">
        <w:tc>
          <w:tcPr>
            <w:tcW w:w="9493" w:type="dxa"/>
            <w:gridSpan w:val="3"/>
          </w:tcPr>
          <w:p w14:paraId="12E596A9" w14:textId="6D3C7EDC" w:rsidR="00886DAB" w:rsidRPr="00712B86" w:rsidRDefault="00886DAB" w:rsidP="00886DAB">
            <w:pPr>
              <w:jc w:val="center"/>
            </w:pPr>
            <w:r w:rsidRPr="00712B86">
              <w:t xml:space="preserve">Table A.3: </w:t>
            </w:r>
            <w:proofErr w:type="spellStart"/>
            <w:r w:rsidRPr="00712B86">
              <w:t>Preprocessor</w:t>
            </w:r>
            <w:proofErr w:type="spellEnd"/>
            <w:r w:rsidRPr="00712B86">
              <w:t xml:space="preserve">: </w:t>
            </w:r>
            <w:proofErr w:type="spellStart"/>
            <w:r w:rsidRPr="00712B86">
              <w:t>Hypertuning</w:t>
            </w:r>
            <w:proofErr w:type="spellEnd"/>
            <w:r w:rsidRPr="00712B86">
              <w:t xml:space="preserve"> Execution</w:t>
            </w:r>
          </w:p>
        </w:tc>
      </w:tr>
      <w:tr w:rsidR="00886DAB" w:rsidRPr="00712B86" w14:paraId="6ED6F6CD" w14:textId="0CD19A27" w:rsidTr="00886DAB">
        <w:tc>
          <w:tcPr>
            <w:tcW w:w="1555" w:type="dxa"/>
          </w:tcPr>
          <w:p w14:paraId="50221431" w14:textId="77777777" w:rsidR="00886DAB" w:rsidRPr="00712B86" w:rsidRDefault="00886DAB" w:rsidP="004845C4">
            <w:pPr>
              <w:rPr>
                <w:b/>
                <w:bCs/>
                <w:i/>
                <w:iCs/>
              </w:rPr>
            </w:pPr>
            <w:r w:rsidRPr="00712B86">
              <w:rPr>
                <w:b/>
                <w:bCs/>
                <w:i/>
                <w:iCs/>
              </w:rPr>
              <w:t>Modifier</w:t>
            </w:r>
          </w:p>
        </w:tc>
        <w:tc>
          <w:tcPr>
            <w:tcW w:w="3969" w:type="dxa"/>
          </w:tcPr>
          <w:p w14:paraId="466D6C0D" w14:textId="77777777" w:rsidR="00886DAB" w:rsidRPr="00712B86" w:rsidRDefault="00886DAB" w:rsidP="004845C4">
            <w:proofErr w:type="spellStart"/>
            <w:r w:rsidRPr="00712B86">
              <w:t>RandomForestClassifier</w:t>
            </w:r>
            <w:proofErr w:type="spellEnd"/>
          </w:p>
        </w:tc>
        <w:tc>
          <w:tcPr>
            <w:tcW w:w="3969" w:type="dxa"/>
          </w:tcPr>
          <w:p w14:paraId="60138BF4" w14:textId="767DDFFA" w:rsidR="00886DAB" w:rsidRPr="00712B86" w:rsidRDefault="00886DAB" w:rsidP="00886DAB">
            <w:pPr>
              <w:jc w:val="center"/>
              <w:rPr>
                <w:b/>
                <w:bCs/>
                <w:i/>
                <w:iCs/>
              </w:rPr>
            </w:pPr>
            <w:r w:rsidRPr="00712B86">
              <w:rPr>
                <w:b/>
                <w:bCs/>
                <w:i/>
                <w:iCs/>
              </w:rPr>
              <w:t>Excel</w:t>
            </w:r>
          </w:p>
        </w:tc>
      </w:tr>
      <w:tr w:rsidR="00886DAB" w:rsidRPr="00712B86" w14:paraId="401D863A" w14:textId="68ECFBE9" w:rsidTr="00886DAB">
        <w:tc>
          <w:tcPr>
            <w:tcW w:w="1555" w:type="dxa"/>
          </w:tcPr>
          <w:p w14:paraId="47C70CA2" w14:textId="77777777" w:rsidR="00886DAB" w:rsidRPr="00712B86" w:rsidRDefault="00886DAB" w:rsidP="004845C4">
            <w:pPr>
              <w:rPr>
                <w:b/>
                <w:bCs/>
                <w:i/>
                <w:iCs/>
              </w:rPr>
            </w:pPr>
            <w:r w:rsidRPr="00712B86">
              <w:rPr>
                <w:b/>
                <w:bCs/>
                <w:i/>
                <w:iCs/>
              </w:rPr>
              <w:t>File</w:t>
            </w:r>
          </w:p>
        </w:tc>
        <w:tc>
          <w:tcPr>
            <w:tcW w:w="3969" w:type="dxa"/>
          </w:tcPr>
          <w:p w14:paraId="3A3C8DED" w14:textId="77777777" w:rsidR="00886DAB" w:rsidRPr="00712B86" w:rsidRDefault="00886DAB" w:rsidP="004845C4">
            <w:proofErr w:type="spellStart"/>
            <w:r w:rsidRPr="00712B86">
              <w:t>load_breast_cancer</w:t>
            </w:r>
            <w:proofErr w:type="spellEnd"/>
          </w:p>
        </w:tc>
        <w:tc>
          <w:tcPr>
            <w:tcW w:w="3969" w:type="dxa"/>
            <w:vMerge w:val="restart"/>
          </w:tcPr>
          <w:p w14:paraId="6689058A" w14:textId="3FE3A353" w:rsidR="00886DAB" w:rsidRPr="00712B86" w:rsidRDefault="00886DAB" w:rsidP="004845C4">
            <w:r w:rsidRPr="00712B86">
              <w:rPr>
                <w:noProof/>
              </w:rPr>
              <w:drawing>
                <wp:inline distT="0" distB="0" distL="0" distR="0" wp14:anchorId="1AFD8604" wp14:editId="0B0AF949">
                  <wp:extent cx="1533600" cy="626400"/>
                  <wp:effectExtent l="0" t="0" r="0" b="2540"/>
                  <wp:docPr id="459" name="Picture 4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able&#10;&#10;Description automatically generated"/>
                          <pic:cNvPicPr/>
                        </pic:nvPicPr>
                        <pic:blipFill>
                          <a:blip r:embed="rId22"/>
                          <a:stretch>
                            <a:fillRect/>
                          </a:stretch>
                        </pic:blipFill>
                        <pic:spPr>
                          <a:xfrm>
                            <a:off x="0" y="0"/>
                            <a:ext cx="1533600" cy="626400"/>
                          </a:xfrm>
                          <a:prstGeom prst="rect">
                            <a:avLst/>
                          </a:prstGeom>
                        </pic:spPr>
                      </pic:pic>
                    </a:graphicData>
                  </a:graphic>
                </wp:inline>
              </w:drawing>
            </w:r>
          </w:p>
        </w:tc>
      </w:tr>
      <w:tr w:rsidR="00886DAB" w:rsidRPr="00712B86" w14:paraId="7D02D111" w14:textId="31A66E8D" w:rsidTr="00886DAB">
        <w:tc>
          <w:tcPr>
            <w:tcW w:w="1555" w:type="dxa"/>
          </w:tcPr>
          <w:p w14:paraId="47B343B3" w14:textId="77777777" w:rsidR="00886DAB" w:rsidRPr="00712B86" w:rsidRDefault="00886DAB" w:rsidP="004845C4">
            <w:pPr>
              <w:rPr>
                <w:b/>
                <w:bCs/>
                <w:i/>
                <w:iCs/>
              </w:rPr>
            </w:pPr>
            <w:r w:rsidRPr="00712B86">
              <w:rPr>
                <w:b/>
                <w:bCs/>
                <w:i/>
                <w:iCs/>
              </w:rPr>
              <w:t xml:space="preserve">Pre-processor </w:t>
            </w:r>
            <w:proofErr w:type="spellStart"/>
            <w:r w:rsidRPr="00712B86">
              <w:rPr>
                <w:b/>
                <w:bCs/>
                <w:i/>
                <w:iCs/>
              </w:rPr>
              <w:t>Paramater</w:t>
            </w:r>
            <w:proofErr w:type="spellEnd"/>
          </w:p>
        </w:tc>
        <w:tc>
          <w:tcPr>
            <w:tcW w:w="3969" w:type="dxa"/>
          </w:tcPr>
          <w:p w14:paraId="433901B2" w14:textId="77777777" w:rsidR="00886DAB" w:rsidRPr="00712B86" w:rsidRDefault="00886DAB" w:rsidP="004845C4">
            <w:r w:rsidRPr="00712B86">
              <w:t>{"test_size":0.2,"scaler</w:t>
            </w:r>
            <w:proofErr w:type="gramStart"/>
            <w:r w:rsidRPr="00712B86">
              <w:t>":{</w:t>
            </w:r>
            <w:proofErr w:type="gramEnd"/>
            <w:r w:rsidRPr="00712B86">
              <w:t>"method":"StandardScaler","params":{}},"feature":{"method":"GenericUnivariateSelect","params":{"score_func":"f_classif", "mode":"</w:t>
            </w:r>
            <w:proofErr w:type="spellStart"/>
            <w:r w:rsidRPr="00712B86">
              <w:t>k_best</w:t>
            </w:r>
            <w:proofErr w:type="spellEnd"/>
            <w:r w:rsidRPr="00712B86">
              <w:t>", "param":"all"}},"imputer":{"method":"SimpleImputer","params":{"strategy":"mean"}}}</w:t>
            </w:r>
          </w:p>
        </w:tc>
        <w:tc>
          <w:tcPr>
            <w:tcW w:w="3969" w:type="dxa"/>
            <w:vMerge/>
          </w:tcPr>
          <w:p w14:paraId="58EBF4E2" w14:textId="77777777" w:rsidR="00886DAB" w:rsidRPr="00712B86" w:rsidRDefault="00886DAB" w:rsidP="004845C4"/>
        </w:tc>
      </w:tr>
      <w:tr w:rsidR="00886DAB" w:rsidRPr="00712B86" w14:paraId="6CF66350" w14:textId="6F1E5DE3" w:rsidTr="00886DAB">
        <w:tc>
          <w:tcPr>
            <w:tcW w:w="1555" w:type="dxa"/>
          </w:tcPr>
          <w:p w14:paraId="701B7D59" w14:textId="77777777" w:rsidR="00886DAB" w:rsidRPr="00712B86" w:rsidRDefault="00886DAB" w:rsidP="004845C4">
            <w:pPr>
              <w:rPr>
                <w:b/>
                <w:bCs/>
                <w:i/>
                <w:iCs/>
              </w:rPr>
            </w:pPr>
            <w:r w:rsidRPr="00712B86">
              <w:rPr>
                <w:b/>
                <w:bCs/>
                <w:i/>
                <w:iCs/>
              </w:rPr>
              <w:t xml:space="preserve">Modifier </w:t>
            </w:r>
            <w:proofErr w:type="spellStart"/>
            <w:r w:rsidRPr="00712B86">
              <w:rPr>
                <w:b/>
                <w:bCs/>
                <w:i/>
                <w:iCs/>
              </w:rPr>
              <w:t>Paramater</w:t>
            </w:r>
            <w:proofErr w:type="spellEnd"/>
          </w:p>
        </w:tc>
        <w:tc>
          <w:tcPr>
            <w:tcW w:w="3969" w:type="dxa"/>
          </w:tcPr>
          <w:p w14:paraId="69A4A90E" w14:textId="77777777" w:rsidR="00886DAB" w:rsidRPr="00712B86" w:rsidRDefault="00886DAB" w:rsidP="004845C4">
            <w:r w:rsidRPr="00712B86">
              <w:t>{"</w:t>
            </w:r>
            <w:proofErr w:type="spellStart"/>
            <w:r w:rsidRPr="00712B86">
              <w:t>max_depth</w:t>
            </w:r>
            <w:proofErr w:type="spellEnd"/>
            <w:proofErr w:type="gramStart"/>
            <w:r w:rsidRPr="00712B86">
              <w:t>":[</w:t>
            </w:r>
            <w:proofErr w:type="gramEnd"/>
            <w:r w:rsidRPr="00712B86">
              <w:t>2, 3, 4], "</w:t>
            </w:r>
            <w:proofErr w:type="spellStart"/>
            <w:r w:rsidRPr="00712B86">
              <w:t>max_features</w:t>
            </w:r>
            <w:proofErr w:type="spellEnd"/>
            <w:r w:rsidRPr="00712B86">
              <w:t>":[2, 3, 4, 5, 6]}</w:t>
            </w:r>
          </w:p>
        </w:tc>
        <w:tc>
          <w:tcPr>
            <w:tcW w:w="3969" w:type="dxa"/>
            <w:vMerge/>
          </w:tcPr>
          <w:p w14:paraId="7B04BADB" w14:textId="77777777" w:rsidR="00886DAB" w:rsidRPr="00712B86" w:rsidRDefault="00886DAB" w:rsidP="004845C4"/>
        </w:tc>
      </w:tr>
      <w:tr w:rsidR="00886DAB" w:rsidRPr="00712B86" w14:paraId="755A79CA" w14:textId="7F816B40" w:rsidTr="00886DAB">
        <w:tc>
          <w:tcPr>
            <w:tcW w:w="1555" w:type="dxa"/>
          </w:tcPr>
          <w:p w14:paraId="434CDD1D" w14:textId="77777777" w:rsidR="00886DAB" w:rsidRPr="00712B86" w:rsidRDefault="00886DAB" w:rsidP="004845C4">
            <w:pPr>
              <w:rPr>
                <w:b/>
                <w:bCs/>
                <w:i/>
                <w:iCs/>
              </w:rPr>
            </w:pPr>
            <w:r w:rsidRPr="00712B86">
              <w:rPr>
                <w:b/>
                <w:bCs/>
                <w:i/>
                <w:iCs/>
              </w:rPr>
              <w:t>Graph Parameter</w:t>
            </w:r>
          </w:p>
        </w:tc>
        <w:tc>
          <w:tcPr>
            <w:tcW w:w="3969" w:type="dxa"/>
          </w:tcPr>
          <w:p w14:paraId="76CB6E7C" w14:textId="77777777" w:rsidR="00886DAB" w:rsidRPr="00712B86" w:rsidRDefault="00886DAB" w:rsidP="004845C4"/>
        </w:tc>
        <w:tc>
          <w:tcPr>
            <w:tcW w:w="3969" w:type="dxa"/>
            <w:vMerge/>
          </w:tcPr>
          <w:p w14:paraId="22FC74A8" w14:textId="77777777" w:rsidR="00886DAB" w:rsidRPr="00712B86" w:rsidRDefault="00886DAB" w:rsidP="004845C4"/>
        </w:tc>
      </w:tr>
    </w:tbl>
    <w:p w14:paraId="2AFF2635" w14:textId="77777777" w:rsidR="000654F0" w:rsidRPr="00712B86" w:rsidRDefault="000654F0" w:rsidP="000654F0"/>
    <w:p w14:paraId="1C9BFA90" w14:textId="77777777" w:rsidR="000654F0" w:rsidRPr="00712B86" w:rsidRDefault="000654F0" w:rsidP="0001573D">
      <w:pPr>
        <w:pStyle w:val="Heading2"/>
        <w:numPr>
          <w:ilvl w:val="0"/>
          <w:numId w:val="46"/>
        </w:numPr>
        <w:rPr>
          <w:color w:val="auto"/>
          <w:sz w:val="22"/>
          <w:szCs w:val="22"/>
        </w:rPr>
      </w:pPr>
      <w:bookmarkStart w:id="19" w:name="_Toc105604352"/>
      <w:r w:rsidRPr="00712B86">
        <w:rPr>
          <w:color w:val="auto"/>
          <w:sz w:val="22"/>
          <w:szCs w:val="22"/>
        </w:rPr>
        <w:t>Modelling Technique</w:t>
      </w:r>
      <w:bookmarkEnd w:id="19"/>
    </w:p>
    <w:p w14:paraId="26E823AE" w14:textId="4A1AFC52" w:rsidR="000654F0" w:rsidRPr="00712B86" w:rsidRDefault="007E421E" w:rsidP="000654F0">
      <w:r w:rsidRPr="00712B86">
        <w:rPr>
          <w:noProof/>
        </w:rPr>
        <mc:AlternateContent>
          <mc:Choice Requires="wpc">
            <w:drawing>
              <wp:inline distT="0" distB="0" distL="0" distR="0" wp14:anchorId="05158E0E" wp14:editId="0B0E67E6">
                <wp:extent cx="6254750" cy="1737995"/>
                <wp:effectExtent l="0" t="0" r="0" b="0"/>
                <wp:docPr id="505" name="Canvas 7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481" name="Flowchart: Predefined Process 65"/>
                        <wps:cNvSpPr>
                          <a:spLocks noChangeArrowheads="1"/>
                        </wps:cNvSpPr>
                        <wps:spPr bwMode="auto">
                          <a:xfrm>
                            <a:off x="72101" y="311217"/>
                            <a:ext cx="1328611" cy="520728"/>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5207AE69" w14:textId="1649D76E" w:rsidR="000654F0" w:rsidRPr="003010AE" w:rsidRDefault="000654F0" w:rsidP="003010AE">
                              <w:pPr>
                                <w:pStyle w:val="NoSpacing"/>
                                <w:rPr>
                                  <w:sz w:val="16"/>
                                  <w:szCs w:val="16"/>
                                </w:rPr>
                              </w:pPr>
                              <w:proofErr w:type="spellStart"/>
                              <w:r w:rsidRPr="003010AE">
                                <w:rPr>
                                  <w:sz w:val="16"/>
                                  <w:szCs w:val="16"/>
                                </w:rPr>
                                <w:t>Preprocessor</w:t>
                              </w:r>
                              <w:proofErr w:type="spellEnd"/>
                            </w:p>
                            <w:p w14:paraId="29DA638A" w14:textId="25642E04" w:rsidR="003010AE" w:rsidRPr="003010AE" w:rsidRDefault="003010AE" w:rsidP="003010AE">
                              <w:pPr>
                                <w:pStyle w:val="NoSpacing"/>
                                <w:rPr>
                                  <w:sz w:val="16"/>
                                  <w:szCs w:val="16"/>
                                </w:rPr>
                              </w:pPr>
                              <w:r w:rsidRPr="003010AE">
                                <w:rPr>
                                  <w:sz w:val="16"/>
                                  <w:szCs w:val="16"/>
                                </w:rPr>
                                <w:t xml:space="preserve">(Text </w:t>
                              </w:r>
                              <w:r>
                                <w:rPr>
                                  <w:sz w:val="16"/>
                                  <w:szCs w:val="16"/>
                                </w:rPr>
                                <w:t xml:space="preserve">(TSV) </w:t>
                              </w:r>
                              <w:r w:rsidRPr="003010AE">
                                <w:rPr>
                                  <w:sz w:val="16"/>
                                  <w:szCs w:val="16"/>
                                </w:rPr>
                                <w:t>– Natural Language)</w:t>
                              </w:r>
                            </w:p>
                          </w:txbxContent>
                        </wps:txbx>
                        <wps:bodyPr rot="0" vert="horz" wrap="square" lIns="91440" tIns="45720" rIns="91440" bIns="45720" anchor="ctr" anchorCtr="0" upright="1">
                          <a:noAutofit/>
                        </wps:bodyPr>
                      </wps:wsp>
                      <wps:wsp>
                        <wps:cNvPr id="482" name="Flowchart: Process 68"/>
                        <wps:cNvSpPr>
                          <a:spLocks noChangeArrowheads="1"/>
                        </wps:cNvSpPr>
                        <wps:spPr bwMode="auto">
                          <a:xfrm>
                            <a:off x="1926315" y="334918"/>
                            <a:ext cx="1208710" cy="404622"/>
                          </a:xfrm>
                          <a:prstGeom prst="flowChart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1A63BAE0" w14:textId="77777777" w:rsidR="000654F0" w:rsidRPr="00D270C0" w:rsidRDefault="000654F0" w:rsidP="000654F0">
                              <w:pPr>
                                <w:jc w:val="center"/>
                                <w:rPr>
                                  <w:sz w:val="16"/>
                                  <w:szCs w:val="16"/>
                                </w:rPr>
                              </w:pPr>
                              <w:r>
                                <w:rPr>
                                  <w:sz w:val="16"/>
                                  <w:szCs w:val="16"/>
                                </w:rPr>
                                <w:t xml:space="preserve">Modelling Processing </w:t>
                              </w:r>
                            </w:p>
                          </w:txbxContent>
                        </wps:txbx>
                        <wps:bodyPr rot="0" vert="horz" wrap="square" lIns="91440" tIns="45720" rIns="91440" bIns="45720" anchor="ctr" anchorCtr="0" upright="1">
                          <a:noAutofit/>
                        </wps:bodyPr>
                      </wps:wsp>
                      <wps:wsp>
                        <wps:cNvPr id="483" name="Flowchart: Multidocument 69"/>
                        <wps:cNvSpPr>
                          <a:spLocks noChangeArrowheads="1"/>
                        </wps:cNvSpPr>
                        <wps:spPr bwMode="auto">
                          <a:xfrm>
                            <a:off x="5263442" y="201911"/>
                            <a:ext cx="919607" cy="525529"/>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77517F43" w14:textId="77777777" w:rsidR="000654F0" w:rsidRPr="00527878" w:rsidRDefault="000654F0" w:rsidP="000654F0">
                              <w:pPr>
                                <w:jc w:val="center"/>
                                <w:rPr>
                                  <w:sz w:val="16"/>
                                  <w:szCs w:val="16"/>
                                  <w:lang w:val="en-US"/>
                                </w:rPr>
                              </w:pPr>
                              <w:r>
                                <w:rPr>
                                  <w:sz w:val="16"/>
                                  <w:szCs w:val="16"/>
                                  <w:lang w:val="en-US"/>
                                </w:rPr>
                                <w:t>Graph / Excel</w:t>
                              </w:r>
                            </w:p>
                          </w:txbxContent>
                        </wps:txbx>
                        <wps:bodyPr rot="0" vert="horz" wrap="square" lIns="91440" tIns="45720" rIns="91440" bIns="45720" anchor="ctr" anchorCtr="0" upright="1">
                          <a:noAutofit/>
                        </wps:bodyPr>
                      </wps:wsp>
                      <wps:wsp>
                        <wps:cNvPr id="484" name="Flowchart: Predefined Process 116"/>
                        <wps:cNvSpPr>
                          <a:spLocks noChangeArrowheads="1"/>
                        </wps:cNvSpPr>
                        <wps:spPr bwMode="auto">
                          <a:xfrm>
                            <a:off x="81801" y="1093160"/>
                            <a:ext cx="1009508" cy="3981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76AB1709" w14:textId="77777777" w:rsidR="000654F0" w:rsidRPr="00527878" w:rsidRDefault="000654F0" w:rsidP="000654F0">
                              <w:pPr>
                                <w:spacing w:line="254" w:lineRule="auto"/>
                                <w:jc w:val="center"/>
                                <w:rPr>
                                  <w:rFonts w:eastAsia="Calibri"/>
                                  <w:sz w:val="16"/>
                                  <w:szCs w:val="16"/>
                                  <w:lang w:val="en-US"/>
                                </w:rPr>
                              </w:pPr>
                              <w:r>
                                <w:rPr>
                                  <w:rFonts w:eastAsia="Calibri"/>
                                  <w:sz w:val="16"/>
                                  <w:szCs w:val="16"/>
                                  <w:lang w:val="en-US"/>
                                </w:rPr>
                                <w:t>Regression &amp; Classification</w:t>
                              </w:r>
                            </w:p>
                          </w:txbxContent>
                        </wps:txbx>
                        <wps:bodyPr rot="0" vert="horz" wrap="square" lIns="91440" tIns="45720" rIns="91440" bIns="45720" anchor="ctr" anchorCtr="0" upright="1">
                          <a:noAutofit/>
                        </wps:bodyPr>
                      </wps:wsp>
                      <wps:wsp>
                        <wps:cNvPr id="485" name="Straight Connector 74"/>
                        <wps:cNvCnPr>
                          <a:cxnSpLocks noChangeShapeType="1"/>
                        </wps:cNvCnPr>
                        <wps:spPr bwMode="auto">
                          <a:xfrm flipV="1">
                            <a:off x="528504" y="1653790"/>
                            <a:ext cx="5213942" cy="167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86" name="Straight Arrow Connector 78"/>
                        <wps:cNvCnPr>
                          <a:cxnSpLocks noChangeShapeType="1"/>
                        </wps:cNvCnPr>
                        <wps:spPr bwMode="auto">
                          <a:xfrm flipH="1" flipV="1">
                            <a:off x="5729846" y="688538"/>
                            <a:ext cx="19100" cy="96525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87" name="Straight Arrow Connector 79"/>
                        <wps:cNvCnPr>
                          <a:cxnSpLocks noChangeShapeType="1"/>
                        </wps:cNvCnPr>
                        <wps:spPr bwMode="auto">
                          <a:xfrm>
                            <a:off x="1429911" y="536829"/>
                            <a:ext cx="474004"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88" name="Straight Connector 82"/>
                        <wps:cNvCnPr>
                          <a:cxnSpLocks noChangeShapeType="1"/>
                        </wps:cNvCnPr>
                        <wps:spPr bwMode="auto">
                          <a:xfrm>
                            <a:off x="515504" y="955252"/>
                            <a:ext cx="4738421" cy="15975"/>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89" name="Straight Connector 84"/>
                        <wps:cNvCnPr>
                          <a:cxnSpLocks noChangeShapeType="1"/>
                        </wps:cNvCnPr>
                        <wps:spPr bwMode="auto">
                          <a:xfrm flipH="1" flipV="1">
                            <a:off x="528504" y="955252"/>
                            <a:ext cx="4400" cy="126807"/>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90" name="Straight Connector 86"/>
                        <wps:cNvCnPr>
                          <a:cxnSpLocks noChangeShapeType="1"/>
                        </wps:cNvCnPr>
                        <wps:spPr bwMode="auto">
                          <a:xfrm flipV="1">
                            <a:off x="3377261" y="939651"/>
                            <a:ext cx="0" cy="153508"/>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91" name="Straight Connector 88"/>
                        <wps:cNvCnPr>
                          <a:cxnSpLocks noChangeShapeType="1"/>
                        </wps:cNvCnPr>
                        <wps:spPr bwMode="auto">
                          <a:xfrm flipH="1" flipV="1">
                            <a:off x="2530720" y="739440"/>
                            <a:ext cx="8300" cy="19111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92" name="Text Box 94"/>
                        <wps:cNvSpPr txBox="1">
                          <a:spLocks noChangeArrowheads="1"/>
                        </wps:cNvSpPr>
                        <wps:spPr bwMode="auto">
                          <a:xfrm>
                            <a:off x="1738914" y="32602"/>
                            <a:ext cx="2441220" cy="229413"/>
                          </a:xfrm>
                          <a:prstGeom prst="rect">
                            <a:avLst/>
                          </a:prstGeom>
                          <a:solidFill>
                            <a:schemeClr val="lt1">
                              <a:lumMod val="100000"/>
                              <a:lumOff val="0"/>
                            </a:schemeClr>
                          </a:solidFill>
                          <a:ln w="6350">
                            <a:solidFill>
                              <a:srgbClr val="000000"/>
                            </a:solidFill>
                            <a:miter lim="800000"/>
                            <a:headEnd/>
                            <a:tailEnd/>
                          </a:ln>
                        </wps:spPr>
                        <wps:txbx>
                          <w:txbxContent>
                            <w:p w14:paraId="410FF3DA" w14:textId="77777777" w:rsidR="000654F0" w:rsidRPr="003E47C1" w:rsidRDefault="000654F0" w:rsidP="000654F0">
                              <w:pPr>
                                <w:jc w:val="center"/>
                                <w:rPr>
                                  <w:sz w:val="12"/>
                                  <w:szCs w:val="12"/>
                                  <w:lang w:val="en-US"/>
                                </w:rPr>
                              </w:pPr>
                              <w:r>
                                <w:rPr>
                                  <w:sz w:val="12"/>
                                  <w:szCs w:val="12"/>
                                  <w:lang w:val="en-US"/>
                                </w:rPr>
                                <w:t>Figure: Model Detailed Design</w:t>
                              </w:r>
                            </w:p>
                          </w:txbxContent>
                        </wps:txbx>
                        <wps:bodyPr rot="0" vert="horz" wrap="square" lIns="91440" tIns="45720" rIns="91440" bIns="45720" anchor="t" anchorCtr="0" upright="1">
                          <a:noAutofit/>
                        </wps:bodyPr>
                      </wps:wsp>
                      <wps:wsp>
                        <wps:cNvPr id="493" name="Straight Connector 128"/>
                        <wps:cNvCnPr>
                          <a:cxnSpLocks noChangeShapeType="1"/>
                        </wps:cNvCnPr>
                        <wps:spPr bwMode="auto">
                          <a:xfrm flipV="1">
                            <a:off x="1593313" y="939651"/>
                            <a:ext cx="0" cy="156809"/>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94" name="Straight Connector 18"/>
                        <wps:cNvCnPr>
                          <a:cxnSpLocks noChangeShapeType="1"/>
                        </wps:cNvCnPr>
                        <wps:spPr bwMode="auto">
                          <a:xfrm>
                            <a:off x="557604" y="1501882"/>
                            <a:ext cx="4500" cy="1686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95" name="Straight Connector 129"/>
                        <wps:cNvCnPr>
                          <a:cxnSpLocks noChangeShapeType="1"/>
                        </wps:cNvCnPr>
                        <wps:spPr bwMode="auto">
                          <a:xfrm>
                            <a:off x="1576713" y="1502182"/>
                            <a:ext cx="4400" cy="1683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96" name="Straight Connector 131"/>
                        <wps:cNvCnPr>
                          <a:cxnSpLocks noChangeShapeType="1"/>
                        </wps:cNvCnPr>
                        <wps:spPr bwMode="auto">
                          <a:xfrm>
                            <a:off x="3366397" y="1480581"/>
                            <a:ext cx="0" cy="18991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97" name="Flowchart: Predefined Process 211"/>
                        <wps:cNvSpPr>
                          <a:spLocks noChangeArrowheads="1"/>
                        </wps:cNvSpPr>
                        <wps:spPr bwMode="auto">
                          <a:xfrm>
                            <a:off x="1184309" y="1093160"/>
                            <a:ext cx="858507" cy="3981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3320E06D" w14:textId="389DACBB" w:rsidR="00CE0DA5" w:rsidRDefault="00CE0DA5" w:rsidP="00CE0DA5">
                              <w:pPr>
                                <w:spacing w:line="252" w:lineRule="auto"/>
                                <w:jc w:val="center"/>
                                <w:rPr>
                                  <w:rFonts w:eastAsia="Calibri" w:cs="Arial"/>
                                  <w:sz w:val="16"/>
                                  <w:szCs w:val="16"/>
                                  <w:lang w:val="en-US"/>
                                </w:rPr>
                              </w:pPr>
                              <w:r>
                                <w:rPr>
                                  <w:rFonts w:eastAsia="Calibri" w:cs="Arial"/>
                                  <w:sz w:val="16"/>
                                  <w:szCs w:val="16"/>
                                  <w:lang w:val="en-US"/>
                                </w:rPr>
                                <w:t>Clustering</w:t>
                              </w:r>
                            </w:p>
                          </w:txbxContent>
                        </wps:txbx>
                        <wps:bodyPr rot="0" vert="horz" wrap="square" lIns="91440" tIns="45720" rIns="91440" bIns="45720" anchor="ctr" anchorCtr="0" upright="1">
                          <a:noAutofit/>
                        </wps:bodyPr>
                      </wps:wsp>
                      <wps:wsp>
                        <wps:cNvPr id="498" name="Straight Connector 11"/>
                        <wps:cNvCnPr>
                          <a:cxnSpLocks noChangeShapeType="1"/>
                        </wps:cNvCnPr>
                        <wps:spPr bwMode="auto">
                          <a:xfrm flipV="1">
                            <a:off x="2479835" y="930551"/>
                            <a:ext cx="0" cy="151508"/>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99" name="Straight Connector 14"/>
                        <wps:cNvCnPr>
                          <a:cxnSpLocks noChangeShapeType="1"/>
                        </wps:cNvCnPr>
                        <wps:spPr bwMode="auto">
                          <a:xfrm>
                            <a:off x="2503833" y="1480581"/>
                            <a:ext cx="0" cy="18290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00" name="Flowchart: Predefined Process 241"/>
                        <wps:cNvSpPr>
                          <a:spLocks noChangeArrowheads="1"/>
                        </wps:cNvSpPr>
                        <wps:spPr bwMode="auto">
                          <a:xfrm>
                            <a:off x="2144918" y="1082359"/>
                            <a:ext cx="649943" cy="3982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6E00822B" w14:textId="2AD6B30F" w:rsidR="009E17A4" w:rsidRDefault="003010AE" w:rsidP="009E17A4">
                              <w:pPr>
                                <w:spacing w:line="252" w:lineRule="auto"/>
                                <w:jc w:val="center"/>
                                <w:rPr>
                                  <w:rFonts w:eastAsia="Calibri" w:cs="Arial"/>
                                  <w:sz w:val="16"/>
                                  <w:szCs w:val="16"/>
                                  <w:lang w:val="en-US"/>
                                </w:rPr>
                              </w:pPr>
                              <w:r>
                                <w:rPr>
                                  <w:rFonts w:eastAsia="Calibri" w:cs="Arial"/>
                                  <w:sz w:val="16"/>
                                  <w:szCs w:val="16"/>
                                  <w:lang w:val="en-US"/>
                                </w:rPr>
                                <w:t>Rules</w:t>
                              </w:r>
                            </w:p>
                          </w:txbxContent>
                        </wps:txbx>
                        <wps:bodyPr rot="0" vert="horz" wrap="square" lIns="91440" tIns="45720" rIns="91440" bIns="45720" anchor="ctr" anchorCtr="0" upright="1">
                          <a:noAutofit/>
                        </wps:bodyPr>
                      </wps:wsp>
                      <wps:wsp>
                        <wps:cNvPr id="501" name="Flowchart: Predefined Process 242"/>
                        <wps:cNvSpPr>
                          <a:spLocks noChangeArrowheads="1"/>
                        </wps:cNvSpPr>
                        <wps:spPr bwMode="auto">
                          <a:xfrm>
                            <a:off x="2897389" y="1078825"/>
                            <a:ext cx="857207" cy="3982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6E37D1A8" w14:textId="1C4F4BBA" w:rsidR="003010AE" w:rsidRDefault="003010AE" w:rsidP="003010AE">
                              <w:pPr>
                                <w:spacing w:line="252" w:lineRule="auto"/>
                                <w:jc w:val="center"/>
                                <w:rPr>
                                  <w:rFonts w:eastAsia="Calibri" w:cs="Arial"/>
                                  <w:sz w:val="16"/>
                                  <w:szCs w:val="16"/>
                                  <w:lang w:val="en-US"/>
                                </w:rPr>
                              </w:pPr>
                              <w:r>
                                <w:rPr>
                                  <w:rFonts w:eastAsia="Calibri" w:cs="Arial"/>
                                  <w:sz w:val="16"/>
                                  <w:szCs w:val="16"/>
                                  <w:lang w:val="en-US"/>
                                </w:rPr>
                                <w:t>Sample</w:t>
                              </w:r>
                            </w:p>
                          </w:txbxContent>
                        </wps:txbx>
                        <wps:bodyPr rot="0" vert="horz" wrap="square" lIns="91440" tIns="45720" rIns="91440" bIns="45720" anchor="ctr" anchorCtr="0" upright="1">
                          <a:noAutofit/>
                        </wps:bodyPr>
                      </wps:wsp>
                      <wps:wsp>
                        <wps:cNvPr id="502" name="Flowchart: Predefined Process 243"/>
                        <wps:cNvSpPr>
                          <a:spLocks noChangeArrowheads="1"/>
                        </wps:cNvSpPr>
                        <wps:spPr bwMode="auto">
                          <a:xfrm>
                            <a:off x="3837709" y="1074959"/>
                            <a:ext cx="856607" cy="3981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476BF29E" w14:textId="5A3C3FFB" w:rsidR="003010AE" w:rsidRPr="00433817" w:rsidRDefault="00433817" w:rsidP="00433817">
                              <w:pPr>
                                <w:pStyle w:val="NoSpacing"/>
                                <w:jc w:val="center"/>
                                <w:rPr>
                                  <w:sz w:val="16"/>
                                  <w:szCs w:val="16"/>
                                  <w:lang w:val="en-US"/>
                                </w:rPr>
                              </w:pPr>
                              <w:r w:rsidRPr="00433817">
                                <w:rPr>
                                  <w:sz w:val="16"/>
                                  <w:szCs w:val="16"/>
                                  <w:lang w:val="en-US"/>
                                </w:rPr>
                                <w:t>Neural</w:t>
                              </w:r>
                            </w:p>
                            <w:p w14:paraId="546F75BF" w14:textId="0197A0B9" w:rsidR="00433817" w:rsidRPr="00433817" w:rsidRDefault="00433817" w:rsidP="00433817">
                              <w:pPr>
                                <w:pStyle w:val="NoSpacing"/>
                                <w:jc w:val="center"/>
                                <w:rPr>
                                  <w:sz w:val="16"/>
                                  <w:szCs w:val="16"/>
                                  <w:lang w:val="en-US"/>
                                </w:rPr>
                              </w:pPr>
                              <w:r w:rsidRPr="00433817">
                                <w:rPr>
                                  <w:sz w:val="16"/>
                                  <w:szCs w:val="16"/>
                                  <w:lang w:val="en-US"/>
                                </w:rPr>
                                <w:t>Network</w:t>
                              </w:r>
                            </w:p>
                          </w:txbxContent>
                        </wps:txbx>
                        <wps:bodyPr rot="0" vert="horz" wrap="square" lIns="91440" tIns="45720" rIns="91440" bIns="45720" anchor="ctr" anchorCtr="0" upright="1">
                          <a:noAutofit/>
                        </wps:bodyPr>
                      </wps:wsp>
                      <wps:wsp>
                        <wps:cNvPr id="503" name="Straight Connector 244"/>
                        <wps:cNvCnPr>
                          <a:cxnSpLocks noChangeShapeType="1"/>
                          <a:stCxn id="502" idx="0"/>
                        </wps:cNvCnPr>
                        <wps:spPr bwMode="auto">
                          <a:xfrm flipH="1" flipV="1">
                            <a:off x="4265813" y="955252"/>
                            <a:ext cx="100" cy="119707"/>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04" name="Straight Connector 245"/>
                        <wps:cNvCnPr>
                          <a:cxnSpLocks noChangeShapeType="1"/>
                        </wps:cNvCnPr>
                        <wps:spPr bwMode="auto">
                          <a:xfrm>
                            <a:off x="4292777" y="1480081"/>
                            <a:ext cx="0" cy="18981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9" name="Flowchart: Predefined Process 389"/>
                        <wps:cNvSpPr>
                          <a:spLocks noChangeArrowheads="1"/>
                        </wps:cNvSpPr>
                        <wps:spPr bwMode="auto">
                          <a:xfrm>
                            <a:off x="4803666" y="1073735"/>
                            <a:ext cx="855980" cy="397510"/>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2084EBC9" w14:textId="1AA81F86" w:rsidR="00C920E2" w:rsidRDefault="00E95865" w:rsidP="00C920E2">
                              <w:pPr>
                                <w:jc w:val="center"/>
                                <w:rPr>
                                  <w:rFonts w:ascii="Calibri" w:eastAsia="Calibri" w:hAnsi="Calibri" w:cs="Arial"/>
                                  <w:sz w:val="16"/>
                                  <w:szCs w:val="16"/>
                                </w:rPr>
                              </w:pPr>
                              <w:r>
                                <w:rPr>
                                  <w:rFonts w:ascii="Calibri" w:eastAsia="Calibri" w:hAnsi="Calibri" w:cs="Arial"/>
                                  <w:sz w:val="16"/>
                                  <w:szCs w:val="16"/>
                                </w:rPr>
                                <w:t>Non-supervised</w:t>
                              </w:r>
                            </w:p>
                          </w:txbxContent>
                        </wps:txbx>
                        <wps:bodyPr rot="0" vert="horz" wrap="square" lIns="91440" tIns="45720" rIns="91440" bIns="45720" anchor="ctr" anchorCtr="0" upright="1">
                          <a:noAutofit/>
                        </wps:bodyPr>
                      </wps:wsp>
                      <wps:wsp>
                        <wps:cNvPr id="392" name="Straight Connector 392"/>
                        <wps:cNvCnPr>
                          <a:cxnSpLocks noChangeShapeType="1"/>
                        </wps:cNvCnPr>
                        <wps:spPr bwMode="auto">
                          <a:xfrm flipH="1" flipV="1">
                            <a:off x="5235693" y="949064"/>
                            <a:ext cx="0" cy="11938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93" name="Straight Connector 393"/>
                        <wps:cNvCnPr>
                          <a:cxnSpLocks noChangeShapeType="1"/>
                        </wps:cNvCnPr>
                        <wps:spPr bwMode="auto">
                          <a:xfrm>
                            <a:off x="5226836" y="1471275"/>
                            <a:ext cx="0" cy="18923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5158E0E" id="Canvas 73" o:spid="_x0000_s1111" editas="canvas" style="width:492.5pt;height:136.85pt;mso-position-horizontal-relative:char;mso-position-vertical-relative:line" coordsize="62547,17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">
                <v:shape id="_x0000_s1112" type="#_x0000_t75" style="position:absolute;width:62547;height:17379;visibility:visible;mso-wrap-style:square" filled="t">
                  <v:fill o:detectmouseclick="t"/>
                  <v:path o:connecttype="none"/>
                </v:shape>
                <v:shape id="Flowchart: Predefined Process 65" o:spid="_x0000_s1113" type="#_x0000_t112" style="position:absolute;left:721;top:3112;width:13286;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" fillcolor="white [3201]" strokecolor="#4472c4 [3208]" strokeweight="1pt">
                  <v:textbox>
                    <w:txbxContent>
                      <w:p w14:paraId="5207AE69" w14:textId="1649D76E" w:rsidR="000654F0" w:rsidRPr="003010AE" w:rsidRDefault="000654F0" w:rsidP="003010AE">
                        <w:pPr>
                          <w:pStyle w:val="NoSpacing"/>
                          <w:rPr>
                            <w:sz w:val="16"/>
                            <w:szCs w:val="16"/>
                          </w:rPr>
                        </w:pPr>
                        <w:proofErr w:type="spellStart"/>
                        <w:r w:rsidRPr="003010AE">
                          <w:rPr>
                            <w:sz w:val="16"/>
                            <w:szCs w:val="16"/>
                          </w:rPr>
                          <w:t>Preprocessor</w:t>
                        </w:r>
                        <w:proofErr w:type="spellEnd"/>
                      </w:p>
                      <w:p w14:paraId="29DA638A" w14:textId="25642E04" w:rsidR="003010AE" w:rsidRPr="003010AE" w:rsidRDefault="003010AE" w:rsidP="003010AE">
                        <w:pPr>
                          <w:pStyle w:val="NoSpacing"/>
                          <w:rPr>
                            <w:sz w:val="16"/>
                            <w:szCs w:val="16"/>
                          </w:rPr>
                        </w:pPr>
                        <w:r w:rsidRPr="003010AE">
                          <w:rPr>
                            <w:sz w:val="16"/>
                            <w:szCs w:val="16"/>
                          </w:rPr>
                          <w:t xml:space="preserve">(Text </w:t>
                        </w:r>
                        <w:r>
                          <w:rPr>
                            <w:sz w:val="16"/>
                            <w:szCs w:val="16"/>
                          </w:rPr>
                          <w:t xml:space="preserve">(TSV) </w:t>
                        </w:r>
                        <w:r w:rsidRPr="003010AE">
                          <w:rPr>
                            <w:sz w:val="16"/>
                            <w:szCs w:val="16"/>
                          </w:rPr>
                          <w:t>– Natural Language)</w:t>
                        </w:r>
                      </w:p>
                    </w:txbxContent>
                  </v:textbox>
                </v:shape>
                <v:shape id="Flowchart: Process 68" o:spid="_x0000_s1114" type="#_x0000_t109" style="position:absolute;left:19263;top:3349;width:12087;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" fillcolor="white [3201]" strokecolor="#4472c4 [3208]" strokeweight="1pt">
                  <v:textbox>
                    <w:txbxContent>
                      <w:p w14:paraId="1A63BAE0" w14:textId="77777777" w:rsidR="000654F0" w:rsidRPr="00D270C0" w:rsidRDefault="000654F0" w:rsidP="000654F0">
                        <w:pPr>
                          <w:jc w:val="center"/>
                          <w:rPr>
                            <w:sz w:val="16"/>
                            <w:szCs w:val="16"/>
                          </w:rPr>
                        </w:pPr>
                        <w:r>
                          <w:rPr>
                            <w:sz w:val="16"/>
                            <w:szCs w:val="16"/>
                          </w:rPr>
                          <w:t xml:space="preserve">Modelling Processing </w:t>
                        </w:r>
                      </w:p>
                    </w:txbxContent>
                  </v:textbox>
                </v:shape>
                <v:shape id="Flowchart: Multidocument 69" o:spid="_x0000_s1115" type="#_x0000_t115" style="position:absolute;left:52634;top:2019;width:9196;height: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" fillcolor="white [3201]" strokecolor="#4472c4 [3208]" strokeweight="1pt">
                  <v:textbox>
                    <w:txbxContent>
                      <w:p w14:paraId="77517F43" w14:textId="77777777" w:rsidR="000654F0" w:rsidRPr="00527878" w:rsidRDefault="000654F0" w:rsidP="000654F0">
                        <w:pPr>
                          <w:jc w:val="center"/>
                          <w:rPr>
                            <w:sz w:val="16"/>
                            <w:szCs w:val="16"/>
                            <w:lang w:val="en-US"/>
                          </w:rPr>
                        </w:pPr>
                        <w:r>
                          <w:rPr>
                            <w:sz w:val="16"/>
                            <w:szCs w:val="16"/>
                            <w:lang w:val="en-US"/>
                          </w:rPr>
                          <w:t>Graph / Excel</w:t>
                        </w:r>
                      </w:p>
                    </w:txbxContent>
                  </v:textbox>
                </v:shape>
                <v:shape id="Flowchart: Predefined Process 116" o:spid="_x0000_s1116" type="#_x0000_t112" style="position:absolute;left:818;top:10931;width:10095;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" fillcolor="white [3201]" strokecolor="#4472c4 [3208]" strokeweight="1pt">
                  <v:textbox>
                    <w:txbxContent>
                      <w:p w14:paraId="76AB1709" w14:textId="77777777" w:rsidR="000654F0" w:rsidRPr="00527878" w:rsidRDefault="000654F0" w:rsidP="000654F0">
                        <w:pPr>
                          <w:spacing w:line="254" w:lineRule="auto"/>
                          <w:jc w:val="center"/>
                          <w:rPr>
                            <w:rFonts w:eastAsia="Calibri"/>
                            <w:sz w:val="16"/>
                            <w:szCs w:val="16"/>
                            <w:lang w:val="en-US"/>
                          </w:rPr>
                        </w:pPr>
                        <w:r>
                          <w:rPr>
                            <w:rFonts w:eastAsia="Calibri"/>
                            <w:sz w:val="16"/>
                            <w:szCs w:val="16"/>
                            <w:lang w:val="en-US"/>
                          </w:rPr>
                          <w:t>Regression &amp; Classification</w:t>
                        </w:r>
                      </w:p>
                    </w:txbxContent>
                  </v:textbox>
                </v:shape>
                <v:line id="Straight Connector 74" o:spid="_x0000_s1117" style="position:absolute;flip:y;visibility:visible;mso-wrap-style:square" from="5285,16537" to="57424,1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" strokecolor="black [3200]" strokeweight=".5pt">
                  <v:stroke joinstyle="miter"/>
                </v:line>
                <v:shape id="Straight Arrow Connector 78" o:spid="_x0000_s1118" type="#_x0000_t32" style="position:absolute;left:57298;top:6885;width:191;height:96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" strokecolor="black [3200]" strokeweight=".5pt">
                  <v:stroke endarrow="block" joinstyle="miter"/>
                </v:shape>
                <v:shape id="Straight Arrow Connector 79" o:spid="_x0000_s1119" type="#_x0000_t32" style="position:absolute;left:14299;top:5368;width:47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" strokecolor="black [3200]" strokeweight=".5pt">
                  <v:stroke endarrow="block" joinstyle="miter"/>
                </v:shape>
                <v:line id="Straight Connector 82" o:spid="_x0000_s1120" style="position:absolute;visibility:visible;mso-wrap-style:square" from="5155,9552" to="52539,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" strokecolor="black [3200]">
                  <v:stroke dashstyle="dash"/>
                </v:line>
                <v:line id="Straight Connector 84" o:spid="_x0000_s1121" style="position:absolute;flip:x y;visibility:visible;mso-wrap-style:square" from="5285,9552" to="5329,1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" strokecolor="black [3200]">
                  <v:stroke dashstyle="dash"/>
                </v:line>
                <v:line id="Straight Connector 86" o:spid="_x0000_s1122" style="position:absolute;flip:y;visibility:visible;mso-wrap-style:square" from="33772,9396" to="33772,10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" strokecolor="black [3200]">
                  <v:stroke dashstyle="dash"/>
                </v:line>
                <v:line id="Straight Connector 88" o:spid="_x0000_s1123" style="position:absolute;flip:x y;visibility:visible;mso-wrap-style:square" from="25307,7394" to="25390,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" strokecolor="black [3200]">
                  <v:stroke dashstyle="dash"/>
                </v:line>
                <v:shape id="Text Box 94" o:spid="_x0000_s1124" type="#_x0000_t202" style="position:absolute;left:17389;top:326;width:2441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" fillcolor="white [3201]" strokeweight=".5pt">
                  <v:textbox>
                    <w:txbxContent>
                      <w:p w14:paraId="410FF3DA" w14:textId="77777777" w:rsidR="000654F0" w:rsidRPr="003E47C1" w:rsidRDefault="000654F0" w:rsidP="000654F0">
                        <w:pPr>
                          <w:jc w:val="center"/>
                          <w:rPr>
                            <w:sz w:val="12"/>
                            <w:szCs w:val="12"/>
                            <w:lang w:val="en-US"/>
                          </w:rPr>
                        </w:pPr>
                        <w:r>
                          <w:rPr>
                            <w:sz w:val="12"/>
                            <w:szCs w:val="12"/>
                            <w:lang w:val="en-US"/>
                          </w:rPr>
                          <w:t>Figure: Model Detailed Design</w:t>
                        </w:r>
                      </w:p>
                    </w:txbxContent>
                  </v:textbox>
                </v:shape>
                <v:line id="Straight Connector 128" o:spid="_x0000_s1125" style="position:absolute;flip:y;visibility:visible;mso-wrap-style:square" from="15933,9396" to="15933,10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" strokecolor="black [3200]">
                  <v:stroke dashstyle="dash"/>
                </v:line>
                <v:line id="Straight Connector 18" o:spid="_x0000_s1126" style="position:absolute;visibility:visible;mso-wrap-style:square" from="5576,15018" to="5621,1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" strokecolor="black [3200]" strokeweight=".5pt">
                  <v:stroke joinstyle="miter"/>
                </v:line>
                <v:line id="Straight Connector 129" o:spid="_x0000_s1127" style="position:absolute;visibility:visible;mso-wrap-style:square" from="15767,15021" to="15811,1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" strokecolor="black [3200]" strokeweight=".5pt">
                  <v:stroke joinstyle="miter"/>
                </v:line>
                <v:line id="Straight Connector 131" o:spid="_x0000_s1128" style="position:absolute;visibility:visible;mso-wrap-style:square" from="33663,14805" to="33663,1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" strokecolor="black [3200]" strokeweight=".5pt">
                  <v:stroke joinstyle="miter"/>
                </v:line>
                <v:shape id="Flowchart: Predefined Process 211" o:spid="_x0000_s1129" type="#_x0000_t112" style="position:absolute;left:11843;top:10931;width:8585;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" fillcolor="white [3201]" strokecolor="#4472c4 [3208]" strokeweight="1pt">
                  <v:textbox>
                    <w:txbxContent>
                      <w:p w14:paraId="3320E06D" w14:textId="389DACBB" w:rsidR="00CE0DA5" w:rsidRDefault="00CE0DA5" w:rsidP="00CE0DA5">
                        <w:pPr>
                          <w:spacing w:line="252" w:lineRule="auto"/>
                          <w:jc w:val="center"/>
                          <w:rPr>
                            <w:rFonts w:eastAsia="Calibri" w:cs="Arial"/>
                            <w:sz w:val="16"/>
                            <w:szCs w:val="16"/>
                            <w:lang w:val="en-US"/>
                          </w:rPr>
                        </w:pPr>
                        <w:r>
                          <w:rPr>
                            <w:rFonts w:eastAsia="Calibri" w:cs="Arial"/>
                            <w:sz w:val="16"/>
                            <w:szCs w:val="16"/>
                            <w:lang w:val="en-US"/>
                          </w:rPr>
                          <w:t>Clustering</w:t>
                        </w:r>
                      </w:p>
                    </w:txbxContent>
                  </v:textbox>
                </v:shape>
                <v:line id="Straight Connector 11" o:spid="_x0000_s1130" style="position:absolute;flip:y;visibility:visible;mso-wrap-style:square" from="24798,9305" to="24798,1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" strokecolor="black [3200]">
                  <v:stroke dashstyle="dash"/>
                </v:line>
                <v:line id="Straight Connector 14" o:spid="_x0000_s1131" style="position:absolute;visibility:visible;mso-wrap-style:square" from="25038,14805" to="25038,16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" strokecolor="black [3213]" strokeweight=".5pt">
                  <v:stroke joinstyle="miter"/>
                </v:line>
                <v:shape id="Flowchart: Predefined Process 241" o:spid="_x0000_s1132" type="#_x0000_t112" style="position:absolute;left:21449;top:10823;width:6499;height:3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" fillcolor="white [3201]" strokecolor="#4472c4 [3208]" strokeweight="1pt">
                  <v:textbox>
                    <w:txbxContent>
                      <w:p w14:paraId="6E00822B" w14:textId="2AD6B30F" w:rsidR="009E17A4" w:rsidRDefault="003010AE" w:rsidP="009E17A4">
                        <w:pPr>
                          <w:spacing w:line="252" w:lineRule="auto"/>
                          <w:jc w:val="center"/>
                          <w:rPr>
                            <w:rFonts w:eastAsia="Calibri" w:cs="Arial"/>
                            <w:sz w:val="16"/>
                            <w:szCs w:val="16"/>
                            <w:lang w:val="en-US"/>
                          </w:rPr>
                        </w:pPr>
                        <w:r>
                          <w:rPr>
                            <w:rFonts w:eastAsia="Calibri" w:cs="Arial"/>
                            <w:sz w:val="16"/>
                            <w:szCs w:val="16"/>
                            <w:lang w:val="en-US"/>
                          </w:rPr>
                          <w:t>Rules</w:t>
                        </w:r>
                      </w:p>
                    </w:txbxContent>
                  </v:textbox>
                </v:shape>
                <v:shape id="Flowchart: Predefined Process 242" o:spid="_x0000_s1133" type="#_x0000_t112" style="position:absolute;left:28973;top:10788;width:8572;height:3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" fillcolor="white [3201]" strokecolor="#4472c4 [3208]" strokeweight="1pt">
                  <v:textbox>
                    <w:txbxContent>
                      <w:p w14:paraId="6E37D1A8" w14:textId="1C4F4BBA" w:rsidR="003010AE" w:rsidRDefault="003010AE" w:rsidP="003010AE">
                        <w:pPr>
                          <w:spacing w:line="252" w:lineRule="auto"/>
                          <w:jc w:val="center"/>
                          <w:rPr>
                            <w:rFonts w:eastAsia="Calibri" w:cs="Arial"/>
                            <w:sz w:val="16"/>
                            <w:szCs w:val="16"/>
                            <w:lang w:val="en-US"/>
                          </w:rPr>
                        </w:pPr>
                        <w:r>
                          <w:rPr>
                            <w:rFonts w:eastAsia="Calibri" w:cs="Arial"/>
                            <w:sz w:val="16"/>
                            <w:szCs w:val="16"/>
                            <w:lang w:val="en-US"/>
                          </w:rPr>
                          <w:t>Sample</w:t>
                        </w:r>
                      </w:p>
                    </w:txbxContent>
                  </v:textbox>
                </v:shape>
                <v:shape id="Flowchart: Predefined Process 243" o:spid="_x0000_s1134" type="#_x0000_t112" style="position:absolute;left:38377;top:10749;width:856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" fillcolor="white [3201]" strokecolor="#4472c4 [3208]" strokeweight="1pt">
                  <v:textbox>
                    <w:txbxContent>
                      <w:p w14:paraId="476BF29E" w14:textId="5A3C3FFB" w:rsidR="003010AE" w:rsidRPr="00433817" w:rsidRDefault="00433817" w:rsidP="00433817">
                        <w:pPr>
                          <w:pStyle w:val="NoSpacing"/>
                          <w:jc w:val="center"/>
                          <w:rPr>
                            <w:sz w:val="16"/>
                            <w:szCs w:val="16"/>
                            <w:lang w:val="en-US"/>
                          </w:rPr>
                        </w:pPr>
                        <w:r w:rsidRPr="00433817">
                          <w:rPr>
                            <w:sz w:val="16"/>
                            <w:szCs w:val="16"/>
                            <w:lang w:val="en-US"/>
                          </w:rPr>
                          <w:t>Neural</w:t>
                        </w:r>
                      </w:p>
                      <w:p w14:paraId="546F75BF" w14:textId="0197A0B9" w:rsidR="00433817" w:rsidRPr="00433817" w:rsidRDefault="00433817" w:rsidP="00433817">
                        <w:pPr>
                          <w:pStyle w:val="NoSpacing"/>
                          <w:jc w:val="center"/>
                          <w:rPr>
                            <w:sz w:val="16"/>
                            <w:szCs w:val="16"/>
                            <w:lang w:val="en-US"/>
                          </w:rPr>
                        </w:pPr>
                        <w:r w:rsidRPr="00433817">
                          <w:rPr>
                            <w:sz w:val="16"/>
                            <w:szCs w:val="16"/>
                            <w:lang w:val="en-US"/>
                          </w:rPr>
                          <w:t>Network</w:t>
                        </w:r>
                      </w:p>
                    </w:txbxContent>
                  </v:textbox>
                </v:shape>
                <v:line id="Straight Connector 244" o:spid="_x0000_s1135" style="position:absolute;flip:x y;visibility:visible;mso-wrap-style:square" from="42658,9552" to="42659,10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" strokecolor="black [3200]">
                  <v:stroke dashstyle="dash"/>
                </v:line>
                <v:line id="Straight Connector 245" o:spid="_x0000_s1136" style="position:absolute;visibility:visible;mso-wrap-style:square" from="42927,14800" to="42927,16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" strokecolor="black [3200]" strokeweight=".5pt">
                  <v:stroke joinstyle="miter"/>
                </v:line>
                <v:shape id="Flowchart: Predefined Process 389" o:spid="_x0000_s1137" type="#_x0000_t112" style="position:absolute;left:48036;top:10737;width:8560;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" fillcolor="white [3201]" strokecolor="#4472c4 [3208]" strokeweight="1pt">
                  <v:textbox>
                    <w:txbxContent>
                      <w:p w14:paraId="2084EBC9" w14:textId="1AA81F86" w:rsidR="00C920E2" w:rsidRDefault="00E95865" w:rsidP="00C920E2">
                        <w:pPr>
                          <w:jc w:val="center"/>
                          <w:rPr>
                            <w:rFonts w:ascii="Calibri" w:eastAsia="Calibri" w:hAnsi="Calibri" w:cs="Arial"/>
                            <w:sz w:val="16"/>
                            <w:szCs w:val="16"/>
                          </w:rPr>
                        </w:pPr>
                        <w:r>
                          <w:rPr>
                            <w:rFonts w:ascii="Calibri" w:eastAsia="Calibri" w:hAnsi="Calibri" w:cs="Arial"/>
                            <w:sz w:val="16"/>
                            <w:szCs w:val="16"/>
                          </w:rPr>
                          <w:t>Non-supervised</w:t>
                        </w:r>
                      </w:p>
                    </w:txbxContent>
                  </v:textbox>
                </v:shape>
                <v:line id="Straight Connector 392" o:spid="_x0000_s1138" style="position:absolute;flip:x y;visibility:visible;mso-wrap-style:square" from="52356,9490" to="52356,10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" strokecolor="black [3200]">
                  <v:stroke dashstyle="dash"/>
                </v:line>
                <v:line id="Straight Connector 393" o:spid="_x0000_s1139" style="position:absolute;visibility:visible;mso-wrap-style:square" from="52268,14712" to="52268,1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" strokecolor="black [3200]" strokeweight=".5pt">
                  <v:stroke joinstyle="miter"/>
                </v:line>
                <w10:anchorlock/>
              </v:group>
            </w:pict>
          </mc:Fallback>
        </mc:AlternateContent>
      </w:r>
    </w:p>
    <w:p w14:paraId="32AD9AFC" w14:textId="77777777" w:rsidR="000654F0" w:rsidRPr="00712B86" w:rsidRDefault="000654F0" w:rsidP="000654F0">
      <w:pPr>
        <w:jc w:val="both"/>
      </w:pPr>
      <w:r w:rsidRPr="00712B86">
        <w:t xml:space="preserve">Modelling techniques can be categorized into regression, classification, clustering, rules, and neural network. Some modelling techniques can intersect with one another like there are some classification techniques that can have both regression and classification.  (Refer to Appendix C for details) Due to the vastness of the models only the specified classifiers are done in a limited time frame and parameter combination. The best parameter(s) and other variables used in the </w:t>
      </w:r>
      <w:proofErr w:type="spellStart"/>
      <w:r w:rsidRPr="00712B86">
        <w:t>preprocessor</w:t>
      </w:r>
      <w:proofErr w:type="spellEnd"/>
      <w:r w:rsidRPr="00712B86">
        <w:t xml:space="preserve"> are passed to the model. When there’s no parameter given, it uses the default parameter bypassing the hyper-tuning functionality. Then, the model implements each modelling techniques accordingly. The </w:t>
      </w:r>
      <w:r w:rsidRPr="00712B86">
        <w:lastRenderedPageBreak/>
        <w:t>statistical measures are placed in the model in a matrix format (</w:t>
      </w:r>
      <w:proofErr w:type="spellStart"/>
      <w:r w:rsidRPr="00712B86">
        <w:t>dataframe</w:t>
      </w:r>
      <w:proofErr w:type="spellEnd"/>
      <w:r w:rsidRPr="00712B86">
        <w:t>) to spool the summary result in Excel.</w:t>
      </w:r>
    </w:p>
    <w:p w14:paraId="491F880B" w14:textId="77777777" w:rsidR="000654F0" w:rsidRPr="00712B86" w:rsidRDefault="000654F0" w:rsidP="000654F0">
      <w:pPr>
        <w:pStyle w:val="Heading3"/>
        <w:numPr>
          <w:ilvl w:val="0"/>
          <w:numId w:val="13"/>
        </w:numPr>
        <w:rPr>
          <w:rFonts w:asciiTheme="minorHAnsi" w:eastAsiaTheme="minorHAnsi" w:hAnsiTheme="minorHAnsi" w:cstheme="minorBidi"/>
          <w:color w:val="auto"/>
          <w:sz w:val="22"/>
          <w:szCs w:val="22"/>
        </w:rPr>
      </w:pPr>
      <w:bookmarkStart w:id="20" w:name="_Toc105604353"/>
      <w:r w:rsidRPr="00712B86">
        <w:rPr>
          <w:color w:val="auto"/>
          <w:sz w:val="22"/>
          <w:szCs w:val="22"/>
        </w:rPr>
        <w:t>Regressor</w:t>
      </w:r>
      <w:bookmarkEnd w:id="20"/>
      <w:r w:rsidRPr="00712B86">
        <w:rPr>
          <w:color w:val="auto"/>
          <w:sz w:val="22"/>
          <w:szCs w:val="22"/>
        </w:rPr>
        <w:t xml:space="preserve"> </w:t>
      </w:r>
    </w:p>
    <w:p w14:paraId="59B2E74F" w14:textId="78D2D3BD" w:rsidR="000654F0" w:rsidRPr="00712B86" w:rsidRDefault="000654F0" w:rsidP="000654F0">
      <w:r w:rsidRPr="00712B86">
        <w:t xml:space="preserve">This adheres for various regression techniques. A flag </w:t>
      </w:r>
      <w:proofErr w:type="spellStart"/>
      <w:r w:rsidRPr="00712B86">
        <w:rPr>
          <w:i/>
          <w:iCs/>
        </w:rPr>
        <w:t>classification_type</w:t>
      </w:r>
      <w:proofErr w:type="spellEnd"/>
      <w:r w:rsidRPr="00712B86">
        <w:rPr>
          <w:i/>
          <w:iCs/>
        </w:rPr>
        <w:t xml:space="preserve"> = ‘regressor’</w:t>
      </w:r>
      <w:r w:rsidRPr="00712B86">
        <w:t xml:space="preserve"> would identify the difference between classification and regression.</w:t>
      </w:r>
    </w:p>
    <w:tbl>
      <w:tblPr>
        <w:tblStyle w:val="TableGrid"/>
        <w:tblW w:w="0" w:type="auto"/>
        <w:tblLook w:val="04A0" w:firstRow="1" w:lastRow="0" w:firstColumn="1" w:lastColumn="0" w:noHBand="0" w:noVBand="1"/>
      </w:tblPr>
      <w:tblGrid>
        <w:gridCol w:w="1271"/>
        <w:gridCol w:w="7745"/>
      </w:tblGrid>
      <w:tr w:rsidR="00860304" w:rsidRPr="00712B86" w14:paraId="7B639422" w14:textId="77777777" w:rsidTr="00860304">
        <w:tc>
          <w:tcPr>
            <w:tcW w:w="1271" w:type="dxa"/>
            <w:shd w:val="clear" w:color="auto" w:fill="D5DCE4" w:themeFill="text2" w:themeFillTint="33"/>
          </w:tcPr>
          <w:p w14:paraId="723F6505" w14:textId="0C1AA5BA" w:rsidR="00860304" w:rsidRPr="00712B86" w:rsidRDefault="00860304" w:rsidP="000654F0">
            <w:pPr>
              <w:rPr>
                <w:b/>
                <w:bCs/>
                <w:i/>
                <w:iCs/>
              </w:rPr>
            </w:pPr>
            <w:r w:rsidRPr="00712B86">
              <w:rPr>
                <w:b/>
                <w:bCs/>
                <w:i/>
                <w:iCs/>
              </w:rPr>
              <w:t>Execute</w:t>
            </w:r>
          </w:p>
        </w:tc>
        <w:tc>
          <w:tcPr>
            <w:tcW w:w="7745" w:type="dxa"/>
          </w:tcPr>
          <w:p w14:paraId="75E20841" w14:textId="565D411C" w:rsidR="00860304" w:rsidRPr="00712B86" w:rsidRDefault="00860304" w:rsidP="000654F0">
            <w:r w:rsidRPr="00712B86">
              <w:t>python -W ignore main.py -</w:t>
            </w:r>
            <w:proofErr w:type="spellStart"/>
            <w:r w:rsidRPr="00712B86">
              <w:t>i</w:t>
            </w:r>
            <w:proofErr w:type="spellEnd"/>
            <w:r w:rsidRPr="00712B86">
              <w:t xml:space="preserve"> input_regression.txt</w:t>
            </w:r>
          </w:p>
        </w:tc>
      </w:tr>
    </w:tbl>
    <w:p w14:paraId="4B11F537" w14:textId="77777777" w:rsidR="003A24EE" w:rsidRPr="00712B86" w:rsidRDefault="003A24EE" w:rsidP="00860304">
      <w:pPr>
        <w:spacing w:after="0" w:line="240" w:lineRule="auto"/>
      </w:pPr>
    </w:p>
    <w:p w14:paraId="17062D4C" w14:textId="3F655ECA" w:rsidR="00AC157B" w:rsidRPr="00712B86" w:rsidRDefault="000654F0" w:rsidP="00AC157B">
      <w:pPr>
        <w:pStyle w:val="ListParagraph"/>
        <w:numPr>
          <w:ilvl w:val="0"/>
          <w:numId w:val="14"/>
        </w:numPr>
      </w:pPr>
      <w:proofErr w:type="spellStart"/>
      <w:r w:rsidRPr="00712B86">
        <w:t>LinearRegressor</w:t>
      </w:r>
      <w:proofErr w:type="spellEnd"/>
      <w:r w:rsidRPr="00712B86">
        <w:t xml:space="preserve"> – ordinal least of squares linear regression that minimize the residual sum of squares between the targets and the predicted.</w:t>
      </w:r>
      <w:r w:rsidR="0088765C" w:rsidRPr="00712B86">
        <w:fldChar w:fldCharType="begin"/>
      </w:r>
      <w:r w:rsidR="00904007">
        <w:instrText xml:space="preserve"> ADDIN ZOTERO_ITEM CSL_CITATION {"citationID":"a2m2af40dbq","properties":{"formattedCitation":"(scikit-learn, n.d.-t)","plainCitation":"(scikit-learn, n.d.-t)","noteIndex":0},"citationItems":[{"id":"UatLG91Z/wOhuURQ6","uris":["http://zotero.org/users/local/yfYWsJHA/items/DUEV3587"],"itemData":{"id":17,"type":"post-weblog","title":"Regression: Linear Regression","URL":"https://scikit-learn.org/stable/modules/generated/sklearn.linear_model.LinearRegression.html?highlight=linear#sklearn.linear_model.LinearRegression","author":[{"family":"scikit-learn","given":""}]}}],"schema":"https://github.com/citation-style-language/schema/raw/master/csl-citation.json"} </w:instrText>
      </w:r>
      <w:r w:rsidR="0088765C" w:rsidRPr="00712B86">
        <w:fldChar w:fldCharType="separate"/>
      </w:r>
      <w:r w:rsidR="00904007" w:rsidRPr="00904007">
        <w:rPr>
          <w:rFonts w:ascii="Calibri" w:hAnsi="Calibri" w:cs="Calibri"/>
        </w:rPr>
        <w:t>(scikit-learn, n.d.-t)</w:t>
      </w:r>
      <w:r w:rsidR="0088765C" w:rsidRPr="00712B86">
        <w:fldChar w:fldCharType="end"/>
      </w:r>
    </w:p>
    <w:tbl>
      <w:tblPr>
        <w:tblStyle w:val="TableGrid"/>
        <w:tblW w:w="9016" w:type="dxa"/>
        <w:tblLook w:val="04A0" w:firstRow="1" w:lastRow="0" w:firstColumn="1" w:lastColumn="0" w:noHBand="0" w:noVBand="1"/>
      </w:tblPr>
      <w:tblGrid>
        <w:gridCol w:w="1271"/>
        <w:gridCol w:w="4739"/>
        <w:gridCol w:w="3006"/>
      </w:tblGrid>
      <w:tr w:rsidR="00AC157B" w:rsidRPr="00712B86" w14:paraId="7845DB11" w14:textId="77777777" w:rsidTr="004845C4">
        <w:tc>
          <w:tcPr>
            <w:tcW w:w="9016" w:type="dxa"/>
            <w:gridSpan w:val="3"/>
          </w:tcPr>
          <w:p w14:paraId="4F39D24E" w14:textId="150F4703" w:rsidR="00AC157B" w:rsidRPr="00712B86" w:rsidRDefault="00AC157B" w:rsidP="00AC157B">
            <w:pPr>
              <w:jc w:val="center"/>
              <w:rPr>
                <w:noProof/>
              </w:rPr>
            </w:pPr>
            <w:r w:rsidRPr="00712B86">
              <w:rPr>
                <w:noProof/>
              </w:rPr>
              <w:t>Table B.1</w:t>
            </w:r>
            <w:r w:rsidR="0057505C" w:rsidRPr="00712B86">
              <w:rPr>
                <w:noProof/>
              </w:rPr>
              <w:t>a</w:t>
            </w:r>
            <w:r w:rsidRPr="00712B86">
              <w:rPr>
                <w:noProof/>
              </w:rPr>
              <w:t>: LinearRegressor Execution</w:t>
            </w:r>
            <w:r w:rsidR="00BC54F2" w:rsidRPr="00712B86">
              <w:rPr>
                <w:noProof/>
              </w:rPr>
              <w:t>: Graph Ouput</w:t>
            </w:r>
          </w:p>
        </w:tc>
      </w:tr>
      <w:tr w:rsidR="000654F0" w:rsidRPr="007F0543" w14:paraId="38E8C9A6" w14:textId="77777777" w:rsidTr="004845C4">
        <w:tc>
          <w:tcPr>
            <w:tcW w:w="1271" w:type="dxa"/>
          </w:tcPr>
          <w:p w14:paraId="7B32ACA9" w14:textId="77777777" w:rsidR="000654F0" w:rsidRPr="007F0543" w:rsidRDefault="000654F0" w:rsidP="004845C4">
            <w:pPr>
              <w:rPr>
                <w:sz w:val="16"/>
                <w:szCs w:val="16"/>
              </w:rPr>
            </w:pPr>
            <w:r w:rsidRPr="007F0543">
              <w:rPr>
                <w:b/>
                <w:bCs/>
                <w:i/>
                <w:iCs/>
                <w:sz w:val="16"/>
                <w:szCs w:val="16"/>
              </w:rPr>
              <w:t>Modifier</w:t>
            </w:r>
          </w:p>
        </w:tc>
        <w:tc>
          <w:tcPr>
            <w:tcW w:w="4739" w:type="dxa"/>
          </w:tcPr>
          <w:p w14:paraId="6216C15C" w14:textId="77777777" w:rsidR="000654F0" w:rsidRPr="007F0543" w:rsidRDefault="000654F0" w:rsidP="004845C4">
            <w:pPr>
              <w:rPr>
                <w:sz w:val="16"/>
                <w:szCs w:val="16"/>
              </w:rPr>
            </w:pPr>
            <w:proofErr w:type="spellStart"/>
            <w:r w:rsidRPr="007F0543">
              <w:rPr>
                <w:sz w:val="16"/>
                <w:szCs w:val="16"/>
              </w:rPr>
              <w:t>LinearRegression</w:t>
            </w:r>
            <w:proofErr w:type="spellEnd"/>
          </w:p>
        </w:tc>
        <w:tc>
          <w:tcPr>
            <w:tcW w:w="3006" w:type="dxa"/>
            <w:vMerge w:val="restart"/>
          </w:tcPr>
          <w:p w14:paraId="1E04CAE7" w14:textId="77777777" w:rsidR="000654F0" w:rsidRPr="007F0543" w:rsidRDefault="000654F0" w:rsidP="004845C4">
            <w:pPr>
              <w:rPr>
                <w:sz w:val="16"/>
                <w:szCs w:val="16"/>
              </w:rPr>
            </w:pPr>
            <w:r w:rsidRPr="007F0543">
              <w:rPr>
                <w:noProof/>
                <w:sz w:val="16"/>
                <w:szCs w:val="16"/>
              </w:rPr>
              <w:drawing>
                <wp:inline distT="0" distB="0" distL="0" distR="0" wp14:anchorId="28D344F1" wp14:editId="4C088DF1">
                  <wp:extent cx="1472400" cy="1011600"/>
                  <wp:effectExtent l="0" t="0" r="0" b="0"/>
                  <wp:docPr id="464" name="Picture 4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0654F0" w:rsidRPr="007F0543" w14:paraId="7E3643BE" w14:textId="77777777" w:rsidTr="004845C4">
        <w:tc>
          <w:tcPr>
            <w:tcW w:w="1271" w:type="dxa"/>
          </w:tcPr>
          <w:p w14:paraId="558CB4F4" w14:textId="77777777" w:rsidR="000654F0" w:rsidRPr="007F0543" w:rsidRDefault="000654F0" w:rsidP="004845C4">
            <w:pPr>
              <w:rPr>
                <w:sz w:val="16"/>
                <w:szCs w:val="16"/>
              </w:rPr>
            </w:pPr>
            <w:r w:rsidRPr="007F0543">
              <w:rPr>
                <w:b/>
                <w:bCs/>
                <w:i/>
                <w:iCs/>
                <w:sz w:val="16"/>
                <w:szCs w:val="16"/>
              </w:rPr>
              <w:t>File</w:t>
            </w:r>
          </w:p>
        </w:tc>
        <w:tc>
          <w:tcPr>
            <w:tcW w:w="4739" w:type="dxa"/>
          </w:tcPr>
          <w:p w14:paraId="1206D1B4" w14:textId="77777777" w:rsidR="000654F0" w:rsidRPr="007F0543" w:rsidRDefault="000654F0" w:rsidP="004845C4">
            <w:pPr>
              <w:rPr>
                <w:sz w:val="16"/>
                <w:szCs w:val="16"/>
              </w:rPr>
            </w:pPr>
            <w:r w:rsidRPr="007F0543">
              <w:rPr>
                <w:sz w:val="16"/>
                <w:szCs w:val="16"/>
              </w:rPr>
              <w:t>Salary_Data.csv</w:t>
            </w:r>
          </w:p>
        </w:tc>
        <w:tc>
          <w:tcPr>
            <w:tcW w:w="3006" w:type="dxa"/>
            <w:vMerge/>
          </w:tcPr>
          <w:p w14:paraId="2AA7B0CC" w14:textId="77777777" w:rsidR="000654F0" w:rsidRPr="007F0543" w:rsidRDefault="000654F0" w:rsidP="004845C4">
            <w:pPr>
              <w:rPr>
                <w:sz w:val="16"/>
                <w:szCs w:val="16"/>
              </w:rPr>
            </w:pPr>
          </w:p>
        </w:tc>
      </w:tr>
      <w:tr w:rsidR="000654F0" w:rsidRPr="007F0543" w14:paraId="5AEAE9CB" w14:textId="77777777" w:rsidTr="004845C4">
        <w:tc>
          <w:tcPr>
            <w:tcW w:w="1271" w:type="dxa"/>
          </w:tcPr>
          <w:p w14:paraId="02D1D4BA"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4739" w:type="dxa"/>
          </w:tcPr>
          <w:p w14:paraId="46DA8B0F" w14:textId="77777777" w:rsidR="000654F0" w:rsidRPr="007F0543" w:rsidRDefault="000654F0" w:rsidP="004845C4">
            <w:pPr>
              <w:rPr>
                <w:sz w:val="16"/>
                <w:szCs w:val="16"/>
              </w:rPr>
            </w:pPr>
            <w:r w:rsidRPr="007F0543">
              <w:rPr>
                <w:sz w:val="16"/>
                <w:szCs w:val="16"/>
              </w:rPr>
              <w:t>{"test_size":0.333,"random_state":0}</w:t>
            </w:r>
          </w:p>
        </w:tc>
        <w:tc>
          <w:tcPr>
            <w:tcW w:w="3006" w:type="dxa"/>
            <w:vMerge/>
          </w:tcPr>
          <w:p w14:paraId="49158DBA" w14:textId="77777777" w:rsidR="000654F0" w:rsidRPr="007F0543" w:rsidRDefault="000654F0" w:rsidP="004845C4">
            <w:pPr>
              <w:rPr>
                <w:sz w:val="16"/>
                <w:szCs w:val="16"/>
              </w:rPr>
            </w:pPr>
          </w:p>
        </w:tc>
      </w:tr>
      <w:tr w:rsidR="000654F0" w:rsidRPr="007F0543" w14:paraId="410BC17D" w14:textId="77777777" w:rsidTr="004845C4">
        <w:tc>
          <w:tcPr>
            <w:tcW w:w="1271" w:type="dxa"/>
          </w:tcPr>
          <w:p w14:paraId="0117E6B1"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4739" w:type="dxa"/>
          </w:tcPr>
          <w:p w14:paraId="0CF9D4E4" w14:textId="77777777" w:rsidR="000654F0" w:rsidRPr="007F0543" w:rsidRDefault="000654F0" w:rsidP="004845C4">
            <w:pPr>
              <w:rPr>
                <w:sz w:val="16"/>
                <w:szCs w:val="16"/>
              </w:rPr>
            </w:pPr>
          </w:p>
        </w:tc>
        <w:tc>
          <w:tcPr>
            <w:tcW w:w="3006" w:type="dxa"/>
            <w:vMerge/>
          </w:tcPr>
          <w:p w14:paraId="6768F855" w14:textId="77777777" w:rsidR="000654F0" w:rsidRPr="007F0543" w:rsidRDefault="000654F0" w:rsidP="004845C4">
            <w:pPr>
              <w:rPr>
                <w:sz w:val="16"/>
                <w:szCs w:val="16"/>
              </w:rPr>
            </w:pPr>
          </w:p>
        </w:tc>
      </w:tr>
      <w:tr w:rsidR="000654F0" w:rsidRPr="007F0543" w14:paraId="718C2EF1" w14:textId="77777777" w:rsidTr="004845C4">
        <w:tc>
          <w:tcPr>
            <w:tcW w:w="1271" w:type="dxa"/>
          </w:tcPr>
          <w:p w14:paraId="7B0AAA14" w14:textId="77777777" w:rsidR="000654F0" w:rsidRPr="007F0543" w:rsidRDefault="000654F0" w:rsidP="004845C4">
            <w:pPr>
              <w:rPr>
                <w:sz w:val="16"/>
                <w:szCs w:val="16"/>
              </w:rPr>
            </w:pPr>
            <w:r w:rsidRPr="007F0543">
              <w:rPr>
                <w:b/>
                <w:bCs/>
                <w:i/>
                <w:iCs/>
                <w:sz w:val="16"/>
                <w:szCs w:val="16"/>
              </w:rPr>
              <w:t>Graph Parameter</w:t>
            </w:r>
          </w:p>
        </w:tc>
        <w:tc>
          <w:tcPr>
            <w:tcW w:w="4739" w:type="dxa"/>
          </w:tcPr>
          <w:p w14:paraId="632BC104" w14:textId="77777777" w:rsidR="000654F0" w:rsidRPr="007F0543" w:rsidRDefault="000654F0" w:rsidP="004845C4">
            <w:pPr>
              <w:rPr>
                <w:sz w:val="16"/>
                <w:szCs w:val="16"/>
              </w:rPr>
            </w:pPr>
            <w:r w:rsidRPr="007F0543">
              <w:rPr>
                <w:sz w:val="16"/>
                <w:szCs w:val="16"/>
              </w:rPr>
              <w:t>{"</w:t>
            </w:r>
            <w:proofErr w:type="spellStart"/>
            <w:r w:rsidRPr="007F0543">
              <w:rPr>
                <w:sz w:val="16"/>
                <w:szCs w:val="16"/>
              </w:rPr>
              <w:t>title":"Salary</w:t>
            </w:r>
            <w:proofErr w:type="spellEnd"/>
            <w:r w:rsidRPr="007F0543">
              <w:rPr>
                <w:sz w:val="16"/>
                <w:szCs w:val="16"/>
              </w:rPr>
              <w:t xml:space="preserve"> vs Experience","</w:t>
            </w:r>
            <w:proofErr w:type="spellStart"/>
            <w:r w:rsidRPr="007F0543">
              <w:rPr>
                <w:sz w:val="16"/>
                <w:szCs w:val="16"/>
              </w:rPr>
              <w:t>xlabel</w:t>
            </w:r>
            <w:proofErr w:type="spellEnd"/>
            <w:r w:rsidRPr="007F0543">
              <w:rPr>
                <w:sz w:val="16"/>
                <w:szCs w:val="16"/>
              </w:rPr>
              <w:t>":"Years of Experience","</w:t>
            </w:r>
            <w:proofErr w:type="spellStart"/>
            <w:r w:rsidRPr="007F0543">
              <w:rPr>
                <w:sz w:val="16"/>
                <w:szCs w:val="16"/>
              </w:rPr>
              <w:t>ylabel</w:t>
            </w:r>
            <w:proofErr w:type="spellEnd"/>
            <w:r w:rsidRPr="007F0543">
              <w:rPr>
                <w:sz w:val="16"/>
                <w:szCs w:val="16"/>
              </w:rPr>
              <w:t>":"Salary"}</w:t>
            </w:r>
          </w:p>
          <w:p w14:paraId="65924B9E" w14:textId="77777777" w:rsidR="000654F0" w:rsidRPr="007F0543" w:rsidRDefault="000654F0" w:rsidP="004845C4">
            <w:pPr>
              <w:rPr>
                <w:sz w:val="16"/>
                <w:szCs w:val="16"/>
              </w:rPr>
            </w:pPr>
          </w:p>
          <w:p w14:paraId="386BCDA8" w14:textId="77777777" w:rsidR="000654F0" w:rsidRPr="007F0543" w:rsidRDefault="000654F0" w:rsidP="004845C4">
            <w:pPr>
              <w:rPr>
                <w:i/>
                <w:iCs/>
                <w:sz w:val="16"/>
                <w:szCs w:val="16"/>
              </w:rPr>
            </w:pPr>
            <w:r w:rsidRPr="007F0543">
              <w:rPr>
                <w:i/>
                <w:iCs/>
                <w:sz w:val="16"/>
                <w:szCs w:val="16"/>
              </w:rPr>
              <w:t>Note: If no title is given the default one is set to the classifier name</w:t>
            </w:r>
          </w:p>
        </w:tc>
        <w:tc>
          <w:tcPr>
            <w:tcW w:w="3006" w:type="dxa"/>
            <w:vMerge/>
          </w:tcPr>
          <w:p w14:paraId="1ABD7708" w14:textId="77777777" w:rsidR="000654F0" w:rsidRPr="007F0543" w:rsidRDefault="000654F0" w:rsidP="004845C4">
            <w:pPr>
              <w:rPr>
                <w:sz w:val="16"/>
                <w:szCs w:val="16"/>
              </w:rPr>
            </w:pPr>
          </w:p>
        </w:tc>
      </w:tr>
    </w:tbl>
    <w:p w14:paraId="29F1C6DE" w14:textId="77777777" w:rsidR="000654F0" w:rsidRPr="007F0543" w:rsidRDefault="000654F0" w:rsidP="000654F0">
      <w:pPr>
        <w:pStyle w:val="ListParagraph"/>
        <w:jc w:val="both"/>
        <w:rPr>
          <w:sz w:val="16"/>
          <w:szCs w:val="16"/>
        </w:rPr>
      </w:pPr>
    </w:p>
    <w:p w14:paraId="7AB6DB61" w14:textId="30EF99CA" w:rsidR="00AC157B" w:rsidRPr="00712B86" w:rsidRDefault="000654F0" w:rsidP="00AC157B">
      <w:pPr>
        <w:pStyle w:val="ListParagraph"/>
        <w:numPr>
          <w:ilvl w:val="0"/>
          <w:numId w:val="14"/>
        </w:numPr>
        <w:jc w:val="both"/>
      </w:pPr>
      <w:proofErr w:type="spellStart"/>
      <w:r w:rsidRPr="00712B86">
        <w:t>PolynomialRegressor</w:t>
      </w:r>
      <w:proofErr w:type="spellEnd"/>
      <w:r w:rsidRPr="00712B86">
        <w:t xml:space="preserve"> – combination of </w:t>
      </w:r>
      <w:proofErr w:type="spellStart"/>
      <w:r w:rsidRPr="00712B86">
        <w:t>PolynomialFeatures</w:t>
      </w:r>
      <w:proofErr w:type="spellEnd"/>
      <w:r w:rsidRPr="00712B86">
        <w:t xml:space="preserve"> and </w:t>
      </w:r>
      <w:proofErr w:type="spellStart"/>
      <w:r w:rsidRPr="00712B86">
        <w:t>LinearRegressor</w:t>
      </w:r>
      <w:proofErr w:type="spellEnd"/>
      <w:r w:rsidRPr="00712B86">
        <w:t>, though other linear regressor modelling technique like Ridge for nonlinear dimensionality can be used for linear, nonlinear</w:t>
      </w:r>
      <w:r w:rsidR="0088765C" w:rsidRPr="00712B86">
        <w:t>, which</w:t>
      </w:r>
      <w:r w:rsidRPr="00712B86">
        <w:t xml:space="preserve"> is used to generate polynomial and interaction features. </w:t>
      </w:r>
      <w:r w:rsidR="0088765C" w:rsidRPr="00712B86">
        <w:fldChar w:fldCharType="begin"/>
      </w:r>
      <w:r w:rsidR="00904007">
        <w:instrText xml:space="preserve"> ADDIN ZOTERO_ITEM CSL_CITATION {"citationID":"a1609gld2jr","properties":{"formattedCitation":"(scikit-learn, n.d.-u)","plainCitation":"(scikit-learn, n.d.-u)","noteIndex":0},"citationItems":[{"id":"UatLG91Z/1HW3V8Ji","uris":["http://zotero.org/users/local/yfYWsJHA/items/XKKGK2TW"],"itemData":{"id":18,"type":"post-weblog","title":"Regression: PolynomialFeatures","URL":"https://scikit-learn.org/stable/modules/generated/sklearn.preprocessing.PolynomialFeatures.html?highlight=polynomialfeatures","author":[{"family":"scikit-learn","given":""}]}}],"schema":"https://github.com/citation-style-language/schema/raw/master/csl-citation.json"} </w:instrText>
      </w:r>
      <w:r w:rsidR="0088765C" w:rsidRPr="00712B86">
        <w:fldChar w:fldCharType="separate"/>
      </w:r>
      <w:r w:rsidR="00904007" w:rsidRPr="00904007">
        <w:rPr>
          <w:rFonts w:ascii="Calibri" w:hAnsi="Calibri" w:cs="Calibri"/>
        </w:rPr>
        <w:t>(scikit-learn, n.d.-u)</w:t>
      </w:r>
      <w:r w:rsidR="0088765C" w:rsidRPr="00712B86">
        <w:fldChar w:fldCharType="end"/>
      </w:r>
    </w:p>
    <w:tbl>
      <w:tblPr>
        <w:tblStyle w:val="TableGrid"/>
        <w:tblW w:w="9016" w:type="dxa"/>
        <w:tblLook w:val="04A0" w:firstRow="1" w:lastRow="0" w:firstColumn="1" w:lastColumn="0" w:noHBand="0" w:noVBand="1"/>
      </w:tblPr>
      <w:tblGrid>
        <w:gridCol w:w="1271"/>
        <w:gridCol w:w="4739"/>
        <w:gridCol w:w="3006"/>
      </w:tblGrid>
      <w:tr w:rsidR="00AC157B" w:rsidRPr="00712B86" w14:paraId="4614D70F" w14:textId="77777777" w:rsidTr="004845C4">
        <w:tc>
          <w:tcPr>
            <w:tcW w:w="9016" w:type="dxa"/>
            <w:gridSpan w:val="3"/>
          </w:tcPr>
          <w:p w14:paraId="540B06E8" w14:textId="6A929948" w:rsidR="00AC157B" w:rsidRPr="00712B86" w:rsidRDefault="00AC157B" w:rsidP="004845C4">
            <w:pPr>
              <w:jc w:val="center"/>
              <w:rPr>
                <w:noProof/>
              </w:rPr>
            </w:pPr>
            <w:r w:rsidRPr="00712B86">
              <w:rPr>
                <w:noProof/>
              </w:rPr>
              <w:t>Table B.</w:t>
            </w:r>
            <w:r w:rsidR="0057505C" w:rsidRPr="00712B86">
              <w:rPr>
                <w:noProof/>
              </w:rPr>
              <w:t>1b</w:t>
            </w:r>
            <w:r w:rsidRPr="00712B86">
              <w:rPr>
                <w:noProof/>
              </w:rPr>
              <w:t>: PolynomialRegressor Execution</w:t>
            </w:r>
            <w:r w:rsidR="00BC54F2" w:rsidRPr="00712B86">
              <w:rPr>
                <w:noProof/>
              </w:rPr>
              <w:t>: Graph Ouput</w:t>
            </w:r>
          </w:p>
        </w:tc>
      </w:tr>
      <w:tr w:rsidR="000654F0" w:rsidRPr="00712B86" w14:paraId="19DB7E04" w14:textId="77777777" w:rsidTr="004845C4">
        <w:tc>
          <w:tcPr>
            <w:tcW w:w="1271" w:type="dxa"/>
          </w:tcPr>
          <w:p w14:paraId="78BC0715" w14:textId="77777777" w:rsidR="000654F0" w:rsidRPr="007F0543" w:rsidRDefault="000654F0" w:rsidP="004845C4">
            <w:pPr>
              <w:rPr>
                <w:sz w:val="16"/>
                <w:szCs w:val="16"/>
              </w:rPr>
            </w:pPr>
            <w:r w:rsidRPr="007F0543">
              <w:rPr>
                <w:b/>
                <w:bCs/>
                <w:i/>
                <w:iCs/>
                <w:sz w:val="16"/>
                <w:szCs w:val="16"/>
              </w:rPr>
              <w:t>Modifier</w:t>
            </w:r>
          </w:p>
        </w:tc>
        <w:tc>
          <w:tcPr>
            <w:tcW w:w="4739" w:type="dxa"/>
          </w:tcPr>
          <w:p w14:paraId="6068AD62" w14:textId="77777777" w:rsidR="000654F0" w:rsidRPr="007F0543" w:rsidRDefault="000654F0" w:rsidP="004845C4">
            <w:pPr>
              <w:rPr>
                <w:sz w:val="16"/>
                <w:szCs w:val="16"/>
              </w:rPr>
            </w:pPr>
            <w:proofErr w:type="spellStart"/>
            <w:r w:rsidRPr="007F0543">
              <w:rPr>
                <w:sz w:val="16"/>
                <w:szCs w:val="16"/>
              </w:rPr>
              <w:t>PolynomialFeatures</w:t>
            </w:r>
            <w:proofErr w:type="spellEnd"/>
          </w:p>
        </w:tc>
        <w:tc>
          <w:tcPr>
            <w:tcW w:w="3006" w:type="dxa"/>
            <w:vMerge w:val="restart"/>
          </w:tcPr>
          <w:p w14:paraId="2AD07314" w14:textId="77777777" w:rsidR="000654F0" w:rsidRPr="00712B86" w:rsidRDefault="000654F0" w:rsidP="004845C4">
            <w:r w:rsidRPr="00712B86">
              <w:rPr>
                <w:noProof/>
              </w:rPr>
              <w:drawing>
                <wp:inline distT="0" distB="0" distL="0" distR="0" wp14:anchorId="7F3A3FD2" wp14:editId="78AF635B">
                  <wp:extent cx="1472400" cy="1011600"/>
                  <wp:effectExtent l="0" t="0" r="0" b="0"/>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0654F0" w:rsidRPr="00712B86" w14:paraId="6B0E18D8" w14:textId="77777777" w:rsidTr="004845C4">
        <w:tc>
          <w:tcPr>
            <w:tcW w:w="1271" w:type="dxa"/>
          </w:tcPr>
          <w:p w14:paraId="147E1854" w14:textId="77777777" w:rsidR="000654F0" w:rsidRPr="007F0543" w:rsidRDefault="000654F0" w:rsidP="004845C4">
            <w:pPr>
              <w:rPr>
                <w:sz w:val="16"/>
                <w:szCs w:val="16"/>
              </w:rPr>
            </w:pPr>
            <w:r w:rsidRPr="007F0543">
              <w:rPr>
                <w:b/>
                <w:bCs/>
                <w:i/>
                <w:iCs/>
                <w:sz w:val="16"/>
                <w:szCs w:val="16"/>
              </w:rPr>
              <w:t>File</w:t>
            </w:r>
          </w:p>
        </w:tc>
        <w:tc>
          <w:tcPr>
            <w:tcW w:w="4739" w:type="dxa"/>
          </w:tcPr>
          <w:p w14:paraId="4477FCD2" w14:textId="77777777" w:rsidR="000654F0" w:rsidRPr="007F0543" w:rsidRDefault="000654F0" w:rsidP="004845C4">
            <w:pPr>
              <w:rPr>
                <w:sz w:val="16"/>
                <w:szCs w:val="16"/>
              </w:rPr>
            </w:pPr>
            <w:r w:rsidRPr="007F0543">
              <w:rPr>
                <w:sz w:val="16"/>
                <w:szCs w:val="16"/>
              </w:rPr>
              <w:t>Position_Salaries.csv</w:t>
            </w:r>
          </w:p>
        </w:tc>
        <w:tc>
          <w:tcPr>
            <w:tcW w:w="3006" w:type="dxa"/>
            <w:vMerge/>
          </w:tcPr>
          <w:p w14:paraId="4A2AE7DE" w14:textId="77777777" w:rsidR="000654F0" w:rsidRPr="00712B86" w:rsidRDefault="000654F0" w:rsidP="004845C4"/>
        </w:tc>
      </w:tr>
      <w:tr w:rsidR="000654F0" w:rsidRPr="00712B86" w14:paraId="0FCE3949" w14:textId="77777777" w:rsidTr="004845C4">
        <w:tc>
          <w:tcPr>
            <w:tcW w:w="1271" w:type="dxa"/>
          </w:tcPr>
          <w:p w14:paraId="16DC1793"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4739" w:type="dxa"/>
          </w:tcPr>
          <w:p w14:paraId="148114AF" w14:textId="77777777" w:rsidR="000654F0" w:rsidRPr="007F0543" w:rsidRDefault="000654F0" w:rsidP="004845C4">
            <w:pPr>
              <w:rPr>
                <w:sz w:val="16"/>
                <w:szCs w:val="16"/>
              </w:rPr>
            </w:pPr>
          </w:p>
        </w:tc>
        <w:tc>
          <w:tcPr>
            <w:tcW w:w="3006" w:type="dxa"/>
            <w:vMerge/>
          </w:tcPr>
          <w:p w14:paraId="37032C7B" w14:textId="77777777" w:rsidR="000654F0" w:rsidRPr="00712B86" w:rsidRDefault="000654F0" w:rsidP="004845C4"/>
        </w:tc>
      </w:tr>
      <w:tr w:rsidR="000654F0" w:rsidRPr="00712B86" w14:paraId="06D0D89F" w14:textId="77777777" w:rsidTr="004845C4">
        <w:tc>
          <w:tcPr>
            <w:tcW w:w="1271" w:type="dxa"/>
          </w:tcPr>
          <w:p w14:paraId="75786DBF"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4739" w:type="dxa"/>
          </w:tcPr>
          <w:p w14:paraId="28173C7D" w14:textId="77777777" w:rsidR="000654F0" w:rsidRPr="007F0543" w:rsidRDefault="000654F0" w:rsidP="004845C4">
            <w:pPr>
              <w:rPr>
                <w:iCs/>
                <w:sz w:val="16"/>
                <w:szCs w:val="16"/>
              </w:rPr>
            </w:pPr>
            <w:r w:rsidRPr="007F0543">
              <w:rPr>
                <w:iCs/>
                <w:sz w:val="16"/>
                <w:szCs w:val="16"/>
              </w:rPr>
              <w:t>{"</w:t>
            </w:r>
            <w:proofErr w:type="spellStart"/>
            <w:r w:rsidRPr="007F0543">
              <w:rPr>
                <w:iCs/>
                <w:sz w:val="16"/>
                <w:szCs w:val="16"/>
              </w:rPr>
              <w:t>x":"Level</w:t>
            </w:r>
            <w:proofErr w:type="spellEnd"/>
            <w:r w:rsidRPr="007F0543">
              <w:rPr>
                <w:iCs/>
                <w:sz w:val="16"/>
                <w:szCs w:val="16"/>
              </w:rPr>
              <w:t>"}</w:t>
            </w:r>
          </w:p>
        </w:tc>
        <w:tc>
          <w:tcPr>
            <w:tcW w:w="3006" w:type="dxa"/>
            <w:vMerge/>
          </w:tcPr>
          <w:p w14:paraId="1E7843E1" w14:textId="77777777" w:rsidR="000654F0" w:rsidRPr="00712B86" w:rsidRDefault="000654F0" w:rsidP="004845C4"/>
        </w:tc>
      </w:tr>
      <w:tr w:rsidR="000654F0" w:rsidRPr="00712B86" w14:paraId="772289ED" w14:textId="77777777" w:rsidTr="004845C4">
        <w:tc>
          <w:tcPr>
            <w:tcW w:w="1271" w:type="dxa"/>
          </w:tcPr>
          <w:p w14:paraId="151302FD" w14:textId="77777777" w:rsidR="000654F0" w:rsidRPr="007F0543" w:rsidRDefault="000654F0" w:rsidP="004845C4">
            <w:pPr>
              <w:rPr>
                <w:sz w:val="16"/>
                <w:szCs w:val="16"/>
              </w:rPr>
            </w:pPr>
            <w:r w:rsidRPr="007F0543">
              <w:rPr>
                <w:b/>
                <w:bCs/>
                <w:i/>
                <w:iCs/>
                <w:sz w:val="16"/>
                <w:szCs w:val="16"/>
              </w:rPr>
              <w:t>Graph Parameter</w:t>
            </w:r>
          </w:p>
        </w:tc>
        <w:tc>
          <w:tcPr>
            <w:tcW w:w="4739" w:type="dxa"/>
          </w:tcPr>
          <w:p w14:paraId="1566525E" w14:textId="77777777" w:rsidR="000654F0" w:rsidRPr="007F0543" w:rsidRDefault="000654F0" w:rsidP="004845C4">
            <w:pPr>
              <w:rPr>
                <w:iCs/>
                <w:sz w:val="16"/>
                <w:szCs w:val="16"/>
              </w:rPr>
            </w:pPr>
            <w:r w:rsidRPr="007F0543">
              <w:rPr>
                <w:iCs/>
                <w:sz w:val="16"/>
                <w:szCs w:val="16"/>
              </w:rPr>
              <w:t>{"degree":3}</w:t>
            </w:r>
          </w:p>
        </w:tc>
        <w:tc>
          <w:tcPr>
            <w:tcW w:w="3006" w:type="dxa"/>
            <w:vMerge/>
          </w:tcPr>
          <w:p w14:paraId="1172AB4E" w14:textId="77777777" w:rsidR="000654F0" w:rsidRPr="00712B86" w:rsidRDefault="000654F0" w:rsidP="004845C4"/>
        </w:tc>
      </w:tr>
    </w:tbl>
    <w:p w14:paraId="03124AF4" w14:textId="77777777" w:rsidR="000654F0" w:rsidRPr="00712B86" w:rsidRDefault="000654F0" w:rsidP="000654F0">
      <w:pPr>
        <w:pStyle w:val="ListParagraph"/>
        <w:jc w:val="both"/>
      </w:pPr>
    </w:p>
    <w:p w14:paraId="6FD21DDF" w14:textId="311BF3B2" w:rsidR="000654F0" w:rsidRPr="00712B86" w:rsidRDefault="000654F0" w:rsidP="000654F0">
      <w:pPr>
        <w:pStyle w:val="ListParagraph"/>
        <w:numPr>
          <w:ilvl w:val="0"/>
          <w:numId w:val="14"/>
        </w:numPr>
        <w:jc w:val="both"/>
      </w:pPr>
      <w:r w:rsidRPr="00712B86">
        <w:t>SVR – Epsilon-Support Vector Regression</w:t>
      </w:r>
      <w:r w:rsidR="00DC0C32" w:rsidRPr="00712B86">
        <w:t xml:space="preserve"> as it uses epsilon and C library (</w:t>
      </w:r>
      <w:proofErr w:type="spellStart"/>
      <w:r w:rsidR="00DC0C32" w:rsidRPr="00712B86">
        <w:t>libsvm</w:t>
      </w:r>
      <w:proofErr w:type="spellEnd"/>
      <w:r w:rsidR="00DC0C32" w:rsidRPr="00712B86">
        <w:t xml:space="preserve">) to be the based module having more than quadratic functions made it hard to scale, so it uses </w:t>
      </w:r>
      <w:proofErr w:type="spellStart"/>
      <w:r w:rsidR="00DC0C32" w:rsidRPr="00712B86">
        <w:t>Nystroem</w:t>
      </w:r>
      <w:proofErr w:type="spellEnd"/>
      <w:r w:rsidR="00DC0C32" w:rsidRPr="00712B86">
        <w:t xml:space="preserve"> transformer.</w:t>
      </w:r>
      <w:r w:rsidR="00DC0C32" w:rsidRPr="00712B86">
        <w:fldChar w:fldCharType="begin"/>
      </w:r>
      <w:r w:rsidR="00904007">
        <w:instrText xml:space="preserve"> ADDIN ZOTERO_ITEM CSL_CITATION {"citationID":"a2b1ppj0s47","properties":{"formattedCitation":"(scikit-learn, n.d.-w)","plainCitation":"(scikit-learn, n.d.-w)","noteIndex":0},"citationItems":[{"id":"UatLG91Z/eNAiVoWP","uris":["http://zotero.org/users/local/yfYWsJHA/items/567FKAI4"],"itemData":{"id":50,"type":"post-weblog","title":"Regression: SVR","URL":"https://scikit-learn.org/stable/modules/generated/sklearn.svm.SVR.html?highlight=svr#sklearn.svm.SVR","author":[{"family":"scikit-learn","given":""}]}}],"schema":"https://github.com/citation-style-language/schema/raw/master/csl-citation.json"} </w:instrText>
      </w:r>
      <w:r w:rsidR="00DC0C32" w:rsidRPr="00712B86">
        <w:fldChar w:fldCharType="separate"/>
      </w:r>
      <w:r w:rsidR="00904007" w:rsidRPr="00904007">
        <w:rPr>
          <w:rFonts w:ascii="Calibri" w:hAnsi="Calibri" w:cs="Calibri"/>
        </w:rPr>
        <w:t>(scikit-learn, n.d.-w)</w:t>
      </w:r>
      <w:r w:rsidR="00DC0C32" w:rsidRPr="00712B86">
        <w:fldChar w:fldCharType="end"/>
      </w:r>
      <w:r w:rsidR="00DC0C32" w:rsidRPr="00712B86">
        <w:t xml:space="preserve">  </w:t>
      </w:r>
    </w:p>
    <w:tbl>
      <w:tblPr>
        <w:tblStyle w:val="TableGrid"/>
        <w:tblW w:w="9016" w:type="dxa"/>
        <w:tblLook w:val="04A0" w:firstRow="1" w:lastRow="0" w:firstColumn="1" w:lastColumn="0" w:noHBand="0" w:noVBand="1"/>
      </w:tblPr>
      <w:tblGrid>
        <w:gridCol w:w="951"/>
        <w:gridCol w:w="5502"/>
        <w:gridCol w:w="2563"/>
      </w:tblGrid>
      <w:tr w:rsidR="00AC157B" w:rsidRPr="00712B86" w14:paraId="10AFC02F" w14:textId="77777777" w:rsidTr="004845C4">
        <w:tc>
          <w:tcPr>
            <w:tcW w:w="9016" w:type="dxa"/>
            <w:gridSpan w:val="3"/>
          </w:tcPr>
          <w:p w14:paraId="78F601CB" w14:textId="1F145877" w:rsidR="00AC157B" w:rsidRPr="00712B86" w:rsidRDefault="00AC157B" w:rsidP="004845C4">
            <w:pPr>
              <w:jc w:val="center"/>
              <w:rPr>
                <w:noProof/>
              </w:rPr>
            </w:pPr>
            <w:r w:rsidRPr="00712B86">
              <w:rPr>
                <w:noProof/>
              </w:rPr>
              <w:t>Table B.</w:t>
            </w:r>
            <w:r w:rsidR="0057505C" w:rsidRPr="00712B86">
              <w:rPr>
                <w:noProof/>
              </w:rPr>
              <w:t>1c</w:t>
            </w:r>
            <w:r w:rsidRPr="00712B86">
              <w:rPr>
                <w:noProof/>
              </w:rPr>
              <w:t>: SVR Execution</w:t>
            </w:r>
            <w:r w:rsidR="00BC54F2" w:rsidRPr="00712B86">
              <w:rPr>
                <w:noProof/>
              </w:rPr>
              <w:t>: Graph Ouput</w:t>
            </w:r>
          </w:p>
        </w:tc>
      </w:tr>
      <w:tr w:rsidR="000654F0" w:rsidRPr="00712B86" w14:paraId="6E993ADE" w14:textId="77777777" w:rsidTr="004845C4">
        <w:tc>
          <w:tcPr>
            <w:tcW w:w="1271" w:type="dxa"/>
          </w:tcPr>
          <w:p w14:paraId="6AD0ECCC" w14:textId="77777777" w:rsidR="000654F0" w:rsidRPr="007F0543" w:rsidRDefault="000654F0" w:rsidP="004845C4">
            <w:pPr>
              <w:rPr>
                <w:sz w:val="16"/>
                <w:szCs w:val="16"/>
              </w:rPr>
            </w:pPr>
            <w:r w:rsidRPr="007F0543">
              <w:rPr>
                <w:b/>
                <w:bCs/>
                <w:i/>
                <w:iCs/>
                <w:sz w:val="16"/>
                <w:szCs w:val="16"/>
              </w:rPr>
              <w:t>Modifier</w:t>
            </w:r>
          </w:p>
        </w:tc>
        <w:tc>
          <w:tcPr>
            <w:tcW w:w="4739" w:type="dxa"/>
          </w:tcPr>
          <w:p w14:paraId="6C193788" w14:textId="77777777" w:rsidR="000654F0" w:rsidRPr="007F0543" w:rsidRDefault="000654F0" w:rsidP="004845C4">
            <w:pPr>
              <w:rPr>
                <w:sz w:val="16"/>
                <w:szCs w:val="16"/>
              </w:rPr>
            </w:pPr>
            <w:r w:rsidRPr="007F0543">
              <w:rPr>
                <w:sz w:val="16"/>
                <w:szCs w:val="16"/>
              </w:rPr>
              <w:t>SVR</w:t>
            </w:r>
          </w:p>
        </w:tc>
        <w:tc>
          <w:tcPr>
            <w:tcW w:w="3006" w:type="dxa"/>
            <w:vMerge w:val="restart"/>
          </w:tcPr>
          <w:p w14:paraId="1E744C20" w14:textId="77777777" w:rsidR="000654F0" w:rsidRPr="00712B86" w:rsidRDefault="000654F0" w:rsidP="004845C4">
            <w:r w:rsidRPr="00712B86">
              <w:rPr>
                <w:noProof/>
              </w:rPr>
              <w:drawing>
                <wp:inline distT="0" distB="0" distL="0" distR="0" wp14:anchorId="7B8394DD" wp14:editId="01F2D767">
                  <wp:extent cx="1472400" cy="1011600"/>
                  <wp:effectExtent l="0" t="0" r="0" b="0"/>
                  <wp:docPr id="474" name="Picture 4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0654F0" w:rsidRPr="00712B86" w14:paraId="3C6C6D29" w14:textId="77777777" w:rsidTr="004845C4">
        <w:tc>
          <w:tcPr>
            <w:tcW w:w="1271" w:type="dxa"/>
          </w:tcPr>
          <w:p w14:paraId="07744F49" w14:textId="77777777" w:rsidR="000654F0" w:rsidRPr="007F0543" w:rsidRDefault="000654F0" w:rsidP="004845C4">
            <w:pPr>
              <w:rPr>
                <w:sz w:val="16"/>
                <w:szCs w:val="16"/>
              </w:rPr>
            </w:pPr>
            <w:r w:rsidRPr="007F0543">
              <w:rPr>
                <w:b/>
                <w:bCs/>
                <w:i/>
                <w:iCs/>
                <w:sz w:val="16"/>
                <w:szCs w:val="16"/>
              </w:rPr>
              <w:t>File</w:t>
            </w:r>
          </w:p>
        </w:tc>
        <w:tc>
          <w:tcPr>
            <w:tcW w:w="4739" w:type="dxa"/>
          </w:tcPr>
          <w:p w14:paraId="14126815" w14:textId="77777777" w:rsidR="000654F0" w:rsidRPr="007F0543" w:rsidRDefault="000654F0" w:rsidP="004845C4">
            <w:pPr>
              <w:rPr>
                <w:sz w:val="16"/>
                <w:szCs w:val="16"/>
              </w:rPr>
            </w:pPr>
            <w:r w:rsidRPr="007F0543">
              <w:rPr>
                <w:sz w:val="16"/>
                <w:szCs w:val="16"/>
              </w:rPr>
              <w:t>Position_Salaries.csv</w:t>
            </w:r>
          </w:p>
        </w:tc>
        <w:tc>
          <w:tcPr>
            <w:tcW w:w="3006" w:type="dxa"/>
            <w:vMerge/>
          </w:tcPr>
          <w:p w14:paraId="212FA8D3" w14:textId="77777777" w:rsidR="000654F0" w:rsidRPr="00712B86" w:rsidRDefault="000654F0" w:rsidP="004845C4"/>
        </w:tc>
      </w:tr>
      <w:tr w:rsidR="000654F0" w:rsidRPr="00712B86" w14:paraId="0D42DA5E" w14:textId="77777777" w:rsidTr="004845C4">
        <w:tc>
          <w:tcPr>
            <w:tcW w:w="1271" w:type="dxa"/>
          </w:tcPr>
          <w:p w14:paraId="26A494D0"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4739" w:type="dxa"/>
          </w:tcPr>
          <w:p w14:paraId="12EDBE04" w14:textId="77777777" w:rsidR="000654F0" w:rsidRPr="007F0543" w:rsidRDefault="000654F0" w:rsidP="004845C4">
            <w:pPr>
              <w:rPr>
                <w:sz w:val="16"/>
                <w:szCs w:val="16"/>
              </w:rPr>
            </w:pPr>
            <w:r w:rsidRPr="007F0543">
              <w:rPr>
                <w:sz w:val="16"/>
                <w:szCs w:val="16"/>
              </w:rPr>
              <w:t>{"x":"Level","predict_test":5.5,"scaler</w:t>
            </w:r>
            <w:proofErr w:type="gramStart"/>
            <w:r w:rsidRPr="007F0543">
              <w:rPr>
                <w:sz w:val="16"/>
                <w:szCs w:val="16"/>
              </w:rPr>
              <w:t>":{</w:t>
            </w:r>
            <w:proofErr w:type="gramEnd"/>
            <w:r w:rsidRPr="007F0543">
              <w:rPr>
                <w:sz w:val="16"/>
                <w:szCs w:val="16"/>
              </w:rPr>
              <w:t>"method":"StandardScaler","params":{}}}</w:t>
            </w:r>
          </w:p>
        </w:tc>
        <w:tc>
          <w:tcPr>
            <w:tcW w:w="3006" w:type="dxa"/>
            <w:vMerge/>
          </w:tcPr>
          <w:p w14:paraId="459F59BF" w14:textId="77777777" w:rsidR="000654F0" w:rsidRPr="00712B86" w:rsidRDefault="000654F0" w:rsidP="004845C4"/>
        </w:tc>
      </w:tr>
      <w:tr w:rsidR="000654F0" w:rsidRPr="00712B86" w14:paraId="5AE04BD3" w14:textId="77777777" w:rsidTr="004845C4">
        <w:tc>
          <w:tcPr>
            <w:tcW w:w="1271" w:type="dxa"/>
          </w:tcPr>
          <w:p w14:paraId="58C003CA"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4739" w:type="dxa"/>
          </w:tcPr>
          <w:p w14:paraId="595E4CB3" w14:textId="77777777" w:rsidR="000654F0" w:rsidRPr="007F0543" w:rsidRDefault="000654F0" w:rsidP="004845C4">
            <w:pPr>
              <w:rPr>
                <w:iCs/>
                <w:sz w:val="16"/>
                <w:szCs w:val="16"/>
              </w:rPr>
            </w:pPr>
            <w:r w:rsidRPr="007F0543">
              <w:rPr>
                <w:iCs/>
                <w:sz w:val="16"/>
                <w:szCs w:val="16"/>
              </w:rPr>
              <w:t>{"kernel</w:t>
            </w:r>
            <w:proofErr w:type="gramStart"/>
            <w:r w:rsidRPr="007F0543">
              <w:rPr>
                <w:iCs/>
                <w:sz w:val="16"/>
                <w:szCs w:val="16"/>
              </w:rPr>
              <w:t>":[</w:t>
            </w:r>
            <w:proofErr w:type="gramEnd"/>
            <w:r w:rsidRPr="007F0543">
              <w:rPr>
                <w:iCs/>
                <w:sz w:val="16"/>
                <w:szCs w:val="16"/>
              </w:rPr>
              <w:t>"</w:t>
            </w:r>
            <w:proofErr w:type="spellStart"/>
            <w:r w:rsidRPr="007F0543">
              <w:rPr>
                <w:iCs/>
                <w:sz w:val="16"/>
                <w:szCs w:val="16"/>
              </w:rPr>
              <w:t>rbf</w:t>
            </w:r>
            <w:proofErr w:type="spellEnd"/>
            <w:r w:rsidRPr="007F0543">
              <w:rPr>
                <w:iCs/>
                <w:sz w:val="16"/>
                <w:szCs w:val="16"/>
              </w:rPr>
              <w:t>"]}</w:t>
            </w:r>
          </w:p>
        </w:tc>
        <w:tc>
          <w:tcPr>
            <w:tcW w:w="3006" w:type="dxa"/>
            <w:vMerge/>
          </w:tcPr>
          <w:p w14:paraId="11B15396" w14:textId="77777777" w:rsidR="000654F0" w:rsidRPr="00712B86" w:rsidRDefault="000654F0" w:rsidP="004845C4"/>
        </w:tc>
      </w:tr>
      <w:tr w:rsidR="000654F0" w:rsidRPr="00712B86" w14:paraId="4602D24D" w14:textId="77777777" w:rsidTr="004845C4">
        <w:tc>
          <w:tcPr>
            <w:tcW w:w="1271" w:type="dxa"/>
          </w:tcPr>
          <w:p w14:paraId="69C9CF8B" w14:textId="77777777" w:rsidR="000654F0" w:rsidRPr="007F0543" w:rsidRDefault="000654F0" w:rsidP="004845C4">
            <w:pPr>
              <w:rPr>
                <w:sz w:val="16"/>
                <w:szCs w:val="16"/>
              </w:rPr>
            </w:pPr>
            <w:r w:rsidRPr="007F0543">
              <w:rPr>
                <w:b/>
                <w:bCs/>
                <w:i/>
                <w:iCs/>
                <w:sz w:val="16"/>
                <w:szCs w:val="16"/>
              </w:rPr>
              <w:t>Graph Parameter</w:t>
            </w:r>
          </w:p>
        </w:tc>
        <w:tc>
          <w:tcPr>
            <w:tcW w:w="4739" w:type="dxa"/>
          </w:tcPr>
          <w:p w14:paraId="7E2BE4EE" w14:textId="77777777" w:rsidR="000654F0" w:rsidRPr="007F0543" w:rsidRDefault="000654F0" w:rsidP="004845C4">
            <w:pPr>
              <w:rPr>
                <w:iCs/>
                <w:sz w:val="16"/>
                <w:szCs w:val="16"/>
              </w:rPr>
            </w:pPr>
          </w:p>
        </w:tc>
        <w:tc>
          <w:tcPr>
            <w:tcW w:w="3006" w:type="dxa"/>
            <w:vMerge/>
          </w:tcPr>
          <w:p w14:paraId="74FA6BB4" w14:textId="77777777" w:rsidR="000654F0" w:rsidRPr="00712B86" w:rsidRDefault="000654F0" w:rsidP="004845C4"/>
        </w:tc>
      </w:tr>
    </w:tbl>
    <w:p w14:paraId="754A9BD3" w14:textId="77777777" w:rsidR="000654F0" w:rsidRPr="00712B86" w:rsidRDefault="000654F0" w:rsidP="000654F0">
      <w:pPr>
        <w:pStyle w:val="ListParagraph"/>
        <w:jc w:val="both"/>
      </w:pPr>
    </w:p>
    <w:p w14:paraId="4A48F546" w14:textId="4F157728" w:rsidR="000654F0" w:rsidRPr="00712B86" w:rsidRDefault="000654F0" w:rsidP="000654F0">
      <w:pPr>
        <w:pStyle w:val="ListParagraph"/>
        <w:numPr>
          <w:ilvl w:val="0"/>
          <w:numId w:val="14"/>
        </w:numPr>
        <w:jc w:val="both"/>
      </w:pPr>
      <w:proofErr w:type="spellStart"/>
      <w:r w:rsidRPr="00712B86">
        <w:t>DecisionTreeRegressor</w:t>
      </w:r>
      <w:proofErr w:type="spellEnd"/>
      <w:r w:rsidRPr="00712B86">
        <w:t xml:space="preserve"> – Decision Tree </w:t>
      </w:r>
      <w:proofErr w:type="spellStart"/>
      <w:r w:rsidRPr="00712B86">
        <w:t>Regresor</w:t>
      </w:r>
      <w:proofErr w:type="spellEnd"/>
    </w:p>
    <w:tbl>
      <w:tblPr>
        <w:tblStyle w:val="TableGrid"/>
        <w:tblW w:w="9016" w:type="dxa"/>
        <w:tblLook w:val="04A0" w:firstRow="1" w:lastRow="0" w:firstColumn="1" w:lastColumn="0" w:noHBand="0" w:noVBand="1"/>
      </w:tblPr>
      <w:tblGrid>
        <w:gridCol w:w="1271"/>
        <w:gridCol w:w="4739"/>
        <w:gridCol w:w="3006"/>
      </w:tblGrid>
      <w:tr w:rsidR="00AC157B" w:rsidRPr="00712B86" w14:paraId="774B03AF" w14:textId="77777777" w:rsidTr="004845C4">
        <w:tc>
          <w:tcPr>
            <w:tcW w:w="9016" w:type="dxa"/>
            <w:gridSpan w:val="3"/>
          </w:tcPr>
          <w:p w14:paraId="782324E3" w14:textId="30D2B91D" w:rsidR="00AC157B" w:rsidRPr="00712B86" w:rsidRDefault="00AC157B" w:rsidP="004845C4">
            <w:pPr>
              <w:jc w:val="center"/>
              <w:rPr>
                <w:noProof/>
              </w:rPr>
            </w:pPr>
            <w:r w:rsidRPr="00712B86">
              <w:rPr>
                <w:noProof/>
              </w:rPr>
              <w:t>Table B.</w:t>
            </w:r>
            <w:r w:rsidR="0057505C" w:rsidRPr="00712B86">
              <w:rPr>
                <w:noProof/>
              </w:rPr>
              <w:t>1d</w:t>
            </w:r>
            <w:r w:rsidRPr="00712B86">
              <w:rPr>
                <w:noProof/>
              </w:rPr>
              <w:t>: DecisionTreeRegressor Execution</w:t>
            </w:r>
            <w:r w:rsidR="00BC54F2" w:rsidRPr="00712B86">
              <w:rPr>
                <w:noProof/>
              </w:rPr>
              <w:t>: Graph Ouput</w:t>
            </w:r>
          </w:p>
        </w:tc>
      </w:tr>
      <w:tr w:rsidR="000654F0" w:rsidRPr="00712B86" w14:paraId="6543452B" w14:textId="77777777" w:rsidTr="004845C4">
        <w:tc>
          <w:tcPr>
            <w:tcW w:w="1271" w:type="dxa"/>
          </w:tcPr>
          <w:p w14:paraId="6BF64F93" w14:textId="77777777" w:rsidR="000654F0" w:rsidRPr="007F0543" w:rsidRDefault="000654F0" w:rsidP="004845C4">
            <w:pPr>
              <w:rPr>
                <w:sz w:val="16"/>
                <w:szCs w:val="16"/>
              </w:rPr>
            </w:pPr>
            <w:r w:rsidRPr="007F0543">
              <w:rPr>
                <w:b/>
                <w:bCs/>
                <w:i/>
                <w:iCs/>
                <w:sz w:val="16"/>
                <w:szCs w:val="16"/>
              </w:rPr>
              <w:t>Modifier</w:t>
            </w:r>
          </w:p>
        </w:tc>
        <w:tc>
          <w:tcPr>
            <w:tcW w:w="4739" w:type="dxa"/>
          </w:tcPr>
          <w:p w14:paraId="6357AFBD" w14:textId="77777777" w:rsidR="000654F0" w:rsidRPr="007F0543" w:rsidRDefault="000654F0" w:rsidP="004845C4">
            <w:pPr>
              <w:rPr>
                <w:sz w:val="16"/>
                <w:szCs w:val="16"/>
              </w:rPr>
            </w:pPr>
            <w:proofErr w:type="spellStart"/>
            <w:r w:rsidRPr="007F0543">
              <w:rPr>
                <w:sz w:val="16"/>
                <w:szCs w:val="16"/>
              </w:rPr>
              <w:t>DecisionTreeRegressor</w:t>
            </w:r>
            <w:proofErr w:type="spellEnd"/>
          </w:p>
        </w:tc>
        <w:tc>
          <w:tcPr>
            <w:tcW w:w="3006" w:type="dxa"/>
            <w:vMerge w:val="restart"/>
          </w:tcPr>
          <w:p w14:paraId="35FDD0E2" w14:textId="77777777" w:rsidR="000654F0" w:rsidRPr="00712B86" w:rsidRDefault="000654F0" w:rsidP="004845C4">
            <w:r w:rsidRPr="00712B86">
              <w:rPr>
                <w:noProof/>
              </w:rPr>
              <w:drawing>
                <wp:inline distT="0" distB="0" distL="0" distR="0" wp14:anchorId="5C3E3A4C" wp14:editId="5A4F5212">
                  <wp:extent cx="1472400" cy="1011600"/>
                  <wp:effectExtent l="0" t="0" r="0" b="0"/>
                  <wp:docPr id="479" name="Picture 4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0654F0" w:rsidRPr="00712B86" w14:paraId="7794E0DF" w14:textId="77777777" w:rsidTr="004845C4">
        <w:tc>
          <w:tcPr>
            <w:tcW w:w="1271" w:type="dxa"/>
          </w:tcPr>
          <w:p w14:paraId="60C15F02" w14:textId="77777777" w:rsidR="000654F0" w:rsidRPr="007F0543" w:rsidRDefault="000654F0" w:rsidP="004845C4">
            <w:pPr>
              <w:rPr>
                <w:sz w:val="16"/>
                <w:szCs w:val="16"/>
              </w:rPr>
            </w:pPr>
            <w:r w:rsidRPr="007F0543">
              <w:rPr>
                <w:b/>
                <w:bCs/>
                <w:i/>
                <w:iCs/>
                <w:sz w:val="16"/>
                <w:szCs w:val="16"/>
              </w:rPr>
              <w:t>File</w:t>
            </w:r>
          </w:p>
        </w:tc>
        <w:tc>
          <w:tcPr>
            <w:tcW w:w="4739" w:type="dxa"/>
          </w:tcPr>
          <w:p w14:paraId="7566A824" w14:textId="77777777" w:rsidR="000654F0" w:rsidRPr="007F0543" w:rsidRDefault="000654F0" w:rsidP="004845C4">
            <w:pPr>
              <w:rPr>
                <w:sz w:val="16"/>
                <w:szCs w:val="16"/>
              </w:rPr>
            </w:pPr>
            <w:r w:rsidRPr="007F0543">
              <w:rPr>
                <w:sz w:val="16"/>
                <w:szCs w:val="16"/>
              </w:rPr>
              <w:t>Position_Salaries.csv</w:t>
            </w:r>
          </w:p>
        </w:tc>
        <w:tc>
          <w:tcPr>
            <w:tcW w:w="3006" w:type="dxa"/>
            <w:vMerge/>
          </w:tcPr>
          <w:p w14:paraId="7E4D53CD" w14:textId="77777777" w:rsidR="000654F0" w:rsidRPr="00712B86" w:rsidRDefault="000654F0" w:rsidP="004845C4"/>
        </w:tc>
      </w:tr>
      <w:tr w:rsidR="000654F0" w:rsidRPr="00712B86" w14:paraId="069DB5F0" w14:textId="77777777" w:rsidTr="004845C4">
        <w:tc>
          <w:tcPr>
            <w:tcW w:w="1271" w:type="dxa"/>
          </w:tcPr>
          <w:p w14:paraId="2583BF87" w14:textId="77777777" w:rsidR="000654F0" w:rsidRPr="007F0543" w:rsidRDefault="000654F0" w:rsidP="004845C4">
            <w:pPr>
              <w:rPr>
                <w:sz w:val="16"/>
                <w:szCs w:val="16"/>
              </w:rPr>
            </w:pPr>
            <w:r w:rsidRPr="007F0543">
              <w:rPr>
                <w:b/>
                <w:bCs/>
                <w:i/>
                <w:iCs/>
                <w:sz w:val="16"/>
                <w:szCs w:val="16"/>
              </w:rPr>
              <w:lastRenderedPageBreak/>
              <w:t xml:space="preserve">Pre-processor </w:t>
            </w:r>
            <w:proofErr w:type="spellStart"/>
            <w:r w:rsidRPr="007F0543">
              <w:rPr>
                <w:b/>
                <w:bCs/>
                <w:i/>
                <w:iCs/>
                <w:sz w:val="16"/>
                <w:szCs w:val="16"/>
              </w:rPr>
              <w:t>Paramater</w:t>
            </w:r>
            <w:proofErr w:type="spellEnd"/>
          </w:p>
        </w:tc>
        <w:tc>
          <w:tcPr>
            <w:tcW w:w="4739" w:type="dxa"/>
          </w:tcPr>
          <w:p w14:paraId="4A5762E7" w14:textId="77777777" w:rsidR="000654F0" w:rsidRPr="007F0543" w:rsidRDefault="000654F0" w:rsidP="004845C4">
            <w:pPr>
              <w:rPr>
                <w:sz w:val="16"/>
                <w:szCs w:val="16"/>
              </w:rPr>
            </w:pPr>
            <w:r w:rsidRPr="007F0543">
              <w:rPr>
                <w:iCs/>
                <w:sz w:val="16"/>
                <w:szCs w:val="16"/>
              </w:rPr>
              <w:t>{"</w:t>
            </w:r>
            <w:proofErr w:type="spellStart"/>
            <w:r w:rsidRPr="007F0543">
              <w:rPr>
                <w:iCs/>
                <w:sz w:val="16"/>
                <w:szCs w:val="16"/>
              </w:rPr>
              <w:t>x":"Level</w:t>
            </w:r>
            <w:proofErr w:type="spellEnd"/>
            <w:r w:rsidRPr="007F0543">
              <w:rPr>
                <w:iCs/>
                <w:sz w:val="16"/>
                <w:szCs w:val="16"/>
              </w:rPr>
              <w:t>"}</w:t>
            </w:r>
          </w:p>
        </w:tc>
        <w:tc>
          <w:tcPr>
            <w:tcW w:w="3006" w:type="dxa"/>
            <w:vMerge/>
          </w:tcPr>
          <w:p w14:paraId="157A0EFD" w14:textId="77777777" w:rsidR="000654F0" w:rsidRPr="00712B86" w:rsidRDefault="000654F0" w:rsidP="004845C4"/>
        </w:tc>
      </w:tr>
      <w:tr w:rsidR="000654F0" w:rsidRPr="00712B86" w14:paraId="418011F0" w14:textId="77777777" w:rsidTr="004845C4">
        <w:tc>
          <w:tcPr>
            <w:tcW w:w="1271" w:type="dxa"/>
          </w:tcPr>
          <w:p w14:paraId="6B596A3D"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4739" w:type="dxa"/>
          </w:tcPr>
          <w:p w14:paraId="604D8CE3" w14:textId="77777777" w:rsidR="000654F0" w:rsidRPr="007F0543" w:rsidRDefault="000654F0" w:rsidP="004845C4">
            <w:pPr>
              <w:rPr>
                <w:iCs/>
                <w:sz w:val="16"/>
                <w:szCs w:val="16"/>
              </w:rPr>
            </w:pPr>
            <w:r w:rsidRPr="007F0543">
              <w:rPr>
                <w:iCs/>
                <w:sz w:val="16"/>
                <w:szCs w:val="16"/>
              </w:rPr>
              <w:t>{"random_state":0}</w:t>
            </w:r>
          </w:p>
        </w:tc>
        <w:tc>
          <w:tcPr>
            <w:tcW w:w="3006" w:type="dxa"/>
            <w:vMerge/>
          </w:tcPr>
          <w:p w14:paraId="1A22BB81" w14:textId="77777777" w:rsidR="000654F0" w:rsidRPr="00712B86" w:rsidRDefault="000654F0" w:rsidP="004845C4"/>
        </w:tc>
      </w:tr>
      <w:tr w:rsidR="000654F0" w:rsidRPr="00712B86" w14:paraId="05BBE5B9" w14:textId="77777777" w:rsidTr="004845C4">
        <w:tc>
          <w:tcPr>
            <w:tcW w:w="1271" w:type="dxa"/>
          </w:tcPr>
          <w:p w14:paraId="693D085D" w14:textId="77777777" w:rsidR="000654F0" w:rsidRPr="007F0543" w:rsidRDefault="000654F0" w:rsidP="004845C4">
            <w:pPr>
              <w:rPr>
                <w:sz w:val="16"/>
                <w:szCs w:val="16"/>
              </w:rPr>
            </w:pPr>
            <w:r w:rsidRPr="007F0543">
              <w:rPr>
                <w:b/>
                <w:bCs/>
                <w:i/>
                <w:iCs/>
                <w:sz w:val="16"/>
                <w:szCs w:val="16"/>
              </w:rPr>
              <w:t>Graph Parameter</w:t>
            </w:r>
          </w:p>
        </w:tc>
        <w:tc>
          <w:tcPr>
            <w:tcW w:w="4739" w:type="dxa"/>
          </w:tcPr>
          <w:p w14:paraId="6576D25E" w14:textId="77777777" w:rsidR="000654F0" w:rsidRPr="007F0543" w:rsidRDefault="000654F0" w:rsidP="004845C4">
            <w:pPr>
              <w:rPr>
                <w:iCs/>
                <w:sz w:val="16"/>
                <w:szCs w:val="16"/>
              </w:rPr>
            </w:pPr>
          </w:p>
        </w:tc>
        <w:tc>
          <w:tcPr>
            <w:tcW w:w="3006" w:type="dxa"/>
            <w:vMerge/>
          </w:tcPr>
          <w:p w14:paraId="1A714049" w14:textId="77777777" w:rsidR="000654F0" w:rsidRPr="00712B86" w:rsidRDefault="000654F0" w:rsidP="004845C4"/>
        </w:tc>
      </w:tr>
    </w:tbl>
    <w:p w14:paraId="14689C56" w14:textId="77777777" w:rsidR="000654F0" w:rsidRPr="00712B86" w:rsidRDefault="000654F0" w:rsidP="000654F0">
      <w:pPr>
        <w:pStyle w:val="ListParagraph"/>
        <w:jc w:val="both"/>
      </w:pPr>
    </w:p>
    <w:p w14:paraId="0C425694" w14:textId="0337B361" w:rsidR="000654F0" w:rsidRPr="00712B86" w:rsidRDefault="000654F0" w:rsidP="000654F0">
      <w:pPr>
        <w:pStyle w:val="ListParagraph"/>
        <w:numPr>
          <w:ilvl w:val="0"/>
          <w:numId w:val="14"/>
        </w:numPr>
        <w:jc w:val="both"/>
      </w:pPr>
      <w:proofErr w:type="spellStart"/>
      <w:r w:rsidRPr="00712B86">
        <w:t>RandomForestRegressor</w:t>
      </w:r>
      <w:proofErr w:type="spellEnd"/>
      <w:r w:rsidRPr="00712B86">
        <w:t xml:space="preserve">- is a meta estimator that classifies based on various sub-samples and uses averaging to improve accuracy and control overfitting using </w:t>
      </w:r>
      <w:proofErr w:type="spellStart"/>
      <w:r w:rsidRPr="00712B86">
        <w:rPr>
          <w:i/>
          <w:iCs/>
        </w:rPr>
        <w:t>max_samples</w:t>
      </w:r>
      <w:proofErr w:type="spellEnd"/>
      <w:r w:rsidRPr="00712B86">
        <w:t xml:space="preserve"> and </w:t>
      </w:r>
      <w:proofErr w:type="spellStart"/>
      <w:r w:rsidRPr="00712B86">
        <w:rPr>
          <w:i/>
          <w:iCs/>
        </w:rPr>
        <w:t>boostrap</w:t>
      </w:r>
      <w:proofErr w:type="spellEnd"/>
      <w:r w:rsidRPr="00712B86">
        <w:rPr>
          <w:i/>
          <w:iCs/>
        </w:rPr>
        <w:t>=True</w:t>
      </w:r>
      <w:r w:rsidRPr="00712B86">
        <w:t>.</w:t>
      </w:r>
      <w:r w:rsidR="00DC0C32" w:rsidRPr="00712B86">
        <w:t xml:space="preserve"> </w:t>
      </w:r>
      <w:r w:rsidR="00DC0C32" w:rsidRPr="00712B86">
        <w:fldChar w:fldCharType="begin"/>
      </w:r>
      <w:r w:rsidR="00904007">
        <w:instrText xml:space="preserve"> ADDIN ZOTERO_ITEM CSL_CITATION {"citationID":"afpmejv49i","properties":{"formattedCitation":"(scikit-learn, n.d.-v)","plainCitation":"(scikit-learn, n.d.-v)","noteIndex":0},"citationItems":[{"id":"UatLG91Z/nQC7vVT5","uris":["http://zotero.org/users/local/yfYWsJHA/items/ZJVYKAY8"],"itemData":{"id":20,"type":"post-weblog","title":"Regression RandomForestRegressor","URL":"https://scikit-learn.org/stable/modules/generated/sklearn.ensemble.RandomForestRegressor.html?highlight=randomforestregressor#sklearn.ensemble.RandomForestRegressor","author":[{"family":"scikit-learn","given":""}]}}],"schema":"https://github.com/citation-style-language/schema/raw/master/csl-citation.json"} </w:instrText>
      </w:r>
      <w:r w:rsidR="00DC0C32" w:rsidRPr="00712B86">
        <w:fldChar w:fldCharType="separate"/>
      </w:r>
      <w:r w:rsidR="00904007" w:rsidRPr="00904007">
        <w:rPr>
          <w:rFonts w:ascii="Calibri" w:hAnsi="Calibri" w:cs="Calibri"/>
        </w:rPr>
        <w:t>(scikit-learn, n.d.-v)</w:t>
      </w:r>
      <w:r w:rsidR="00DC0C32" w:rsidRPr="00712B86">
        <w:fldChar w:fldCharType="end"/>
      </w:r>
    </w:p>
    <w:tbl>
      <w:tblPr>
        <w:tblStyle w:val="TableGrid"/>
        <w:tblW w:w="9016" w:type="dxa"/>
        <w:tblLook w:val="04A0" w:firstRow="1" w:lastRow="0" w:firstColumn="1" w:lastColumn="0" w:noHBand="0" w:noVBand="1"/>
      </w:tblPr>
      <w:tblGrid>
        <w:gridCol w:w="1023"/>
        <w:gridCol w:w="3462"/>
        <w:gridCol w:w="2773"/>
        <w:gridCol w:w="1758"/>
      </w:tblGrid>
      <w:tr w:rsidR="00560BFA" w:rsidRPr="00712B86" w14:paraId="6AC6DB94" w14:textId="2B2AF4E0" w:rsidTr="00560BFA">
        <w:tc>
          <w:tcPr>
            <w:tcW w:w="7313" w:type="dxa"/>
            <w:gridSpan w:val="3"/>
          </w:tcPr>
          <w:p w14:paraId="271EFC6E" w14:textId="255104B4" w:rsidR="00560BFA" w:rsidRPr="00712B86" w:rsidRDefault="00560BFA" w:rsidP="004845C4">
            <w:pPr>
              <w:jc w:val="center"/>
              <w:rPr>
                <w:noProof/>
              </w:rPr>
            </w:pPr>
            <w:r w:rsidRPr="00712B86">
              <w:rPr>
                <w:noProof/>
              </w:rPr>
              <w:t>Table B.1e: RandomForestRegressor Execution: Graph Ouput</w:t>
            </w:r>
          </w:p>
        </w:tc>
        <w:tc>
          <w:tcPr>
            <w:tcW w:w="1703" w:type="dxa"/>
          </w:tcPr>
          <w:p w14:paraId="2A00F73D" w14:textId="77777777" w:rsidR="00560BFA" w:rsidRPr="00712B86" w:rsidRDefault="00560BFA" w:rsidP="004845C4">
            <w:pPr>
              <w:jc w:val="center"/>
              <w:rPr>
                <w:noProof/>
              </w:rPr>
            </w:pPr>
          </w:p>
        </w:tc>
      </w:tr>
      <w:tr w:rsidR="00560BFA" w:rsidRPr="00712B86" w14:paraId="1AC3BFB4" w14:textId="0219AC0A" w:rsidTr="00560BFA">
        <w:tc>
          <w:tcPr>
            <w:tcW w:w="1028" w:type="dxa"/>
          </w:tcPr>
          <w:p w14:paraId="68001C3E" w14:textId="77777777" w:rsidR="00560BFA" w:rsidRPr="007F0543" w:rsidRDefault="00560BFA" w:rsidP="004845C4">
            <w:pPr>
              <w:rPr>
                <w:sz w:val="16"/>
                <w:szCs w:val="16"/>
              </w:rPr>
            </w:pPr>
            <w:r w:rsidRPr="007F0543">
              <w:rPr>
                <w:b/>
                <w:bCs/>
                <w:i/>
                <w:iCs/>
                <w:sz w:val="16"/>
                <w:szCs w:val="16"/>
              </w:rPr>
              <w:t>Modifier</w:t>
            </w:r>
          </w:p>
        </w:tc>
        <w:tc>
          <w:tcPr>
            <w:tcW w:w="3500" w:type="dxa"/>
          </w:tcPr>
          <w:p w14:paraId="6748645E" w14:textId="77777777" w:rsidR="00560BFA" w:rsidRPr="007F0543" w:rsidRDefault="00560BFA" w:rsidP="004845C4">
            <w:pPr>
              <w:rPr>
                <w:sz w:val="16"/>
                <w:szCs w:val="16"/>
              </w:rPr>
            </w:pPr>
            <w:proofErr w:type="spellStart"/>
            <w:r w:rsidRPr="007F0543">
              <w:rPr>
                <w:sz w:val="16"/>
                <w:szCs w:val="16"/>
              </w:rPr>
              <w:t>RandomForestRegressor</w:t>
            </w:r>
            <w:proofErr w:type="spellEnd"/>
          </w:p>
        </w:tc>
        <w:tc>
          <w:tcPr>
            <w:tcW w:w="2785" w:type="dxa"/>
            <w:vMerge w:val="restart"/>
          </w:tcPr>
          <w:p w14:paraId="5F3F4EED" w14:textId="77777777" w:rsidR="00560BFA" w:rsidRPr="00712B86" w:rsidRDefault="00560BFA" w:rsidP="004845C4">
            <w:r w:rsidRPr="00712B86">
              <w:rPr>
                <w:noProof/>
              </w:rPr>
              <w:drawing>
                <wp:inline distT="0" distB="0" distL="0" distR="0" wp14:anchorId="300C72ED" wp14:editId="68A1C7A3">
                  <wp:extent cx="1472400" cy="101160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bookmarkStart w:id="21" w:name="_MON_1715272530"/>
        <w:bookmarkEnd w:id="21"/>
        <w:tc>
          <w:tcPr>
            <w:tcW w:w="1703" w:type="dxa"/>
            <w:vMerge w:val="restart"/>
          </w:tcPr>
          <w:p w14:paraId="2DE9BD0C" w14:textId="24FB742E" w:rsidR="00560BFA" w:rsidRPr="00712B86" w:rsidRDefault="00560BFA" w:rsidP="004845C4">
            <w:pPr>
              <w:rPr>
                <w:noProof/>
              </w:rPr>
            </w:pPr>
            <w:r w:rsidRPr="00712B86">
              <w:rPr>
                <w:noProof/>
              </w:rPr>
              <w:object w:dxaOrig="1534" w:dyaOrig="991" w14:anchorId="5DA4BD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45pt" o:ole="">
                  <v:imagedata r:id="rId28" o:title=""/>
                </v:shape>
                <o:OLEObject Type="Embed" ProgID="Excel.Sheet.12" ShapeID="_x0000_i1025" DrawAspect="Icon" ObjectID="_1716393961" r:id="rId29"/>
              </w:object>
            </w:r>
          </w:p>
        </w:tc>
      </w:tr>
      <w:tr w:rsidR="00560BFA" w:rsidRPr="00712B86" w14:paraId="3E23DA91" w14:textId="7B063ECA" w:rsidTr="00560BFA">
        <w:tc>
          <w:tcPr>
            <w:tcW w:w="1028" w:type="dxa"/>
          </w:tcPr>
          <w:p w14:paraId="629E1B8E" w14:textId="77777777" w:rsidR="00560BFA" w:rsidRPr="007F0543" w:rsidRDefault="00560BFA" w:rsidP="004845C4">
            <w:pPr>
              <w:rPr>
                <w:sz w:val="16"/>
                <w:szCs w:val="16"/>
              </w:rPr>
            </w:pPr>
            <w:r w:rsidRPr="007F0543">
              <w:rPr>
                <w:b/>
                <w:bCs/>
                <w:i/>
                <w:iCs/>
                <w:sz w:val="16"/>
                <w:szCs w:val="16"/>
              </w:rPr>
              <w:t>File</w:t>
            </w:r>
          </w:p>
        </w:tc>
        <w:tc>
          <w:tcPr>
            <w:tcW w:w="3500" w:type="dxa"/>
          </w:tcPr>
          <w:p w14:paraId="6693F525" w14:textId="77777777" w:rsidR="00560BFA" w:rsidRPr="007F0543" w:rsidRDefault="00560BFA" w:rsidP="004845C4">
            <w:pPr>
              <w:rPr>
                <w:sz w:val="16"/>
                <w:szCs w:val="16"/>
              </w:rPr>
            </w:pPr>
            <w:r w:rsidRPr="007F0543">
              <w:rPr>
                <w:sz w:val="16"/>
                <w:szCs w:val="16"/>
              </w:rPr>
              <w:t>Position_Salaries.csv</w:t>
            </w:r>
          </w:p>
        </w:tc>
        <w:tc>
          <w:tcPr>
            <w:tcW w:w="2785" w:type="dxa"/>
            <w:vMerge/>
          </w:tcPr>
          <w:p w14:paraId="55306F1F" w14:textId="77777777" w:rsidR="00560BFA" w:rsidRPr="00712B86" w:rsidRDefault="00560BFA" w:rsidP="004845C4"/>
        </w:tc>
        <w:tc>
          <w:tcPr>
            <w:tcW w:w="1703" w:type="dxa"/>
            <w:vMerge/>
          </w:tcPr>
          <w:p w14:paraId="39A3BC86" w14:textId="77777777" w:rsidR="00560BFA" w:rsidRPr="00712B86" w:rsidRDefault="00560BFA" w:rsidP="004845C4"/>
        </w:tc>
      </w:tr>
      <w:tr w:rsidR="00560BFA" w:rsidRPr="00712B86" w14:paraId="725A681E" w14:textId="5984454F" w:rsidTr="00560BFA">
        <w:tc>
          <w:tcPr>
            <w:tcW w:w="1028" w:type="dxa"/>
          </w:tcPr>
          <w:p w14:paraId="0084D282" w14:textId="77777777" w:rsidR="00560BFA" w:rsidRPr="007F0543" w:rsidRDefault="00560BFA"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3500" w:type="dxa"/>
          </w:tcPr>
          <w:p w14:paraId="028C72F0" w14:textId="77777777" w:rsidR="00560BFA" w:rsidRPr="007F0543" w:rsidRDefault="00560BFA" w:rsidP="004845C4">
            <w:pPr>
              <w:rPr>
                <w:sz w:val="16"/>
                <w:szCs w:val="16"/>
              </w:rPr>
            </w:pPr>
            <w:r w:rsidRPr="007F0543">
              <w:rPr>
                <w:sz w:val="16"/>
                <w:szCs w:val="16"/>
              </w:rPr>
              <w:t>{"</w:t>
            </w:r>
            <w:proofErr w:type="spellStart"/>
            <w:r w:rsidRPr="007F0543">
              <w:rPr>
                <w:sz w:val="16"/>
                <w:szCs w:val="16"/>
              </w:rPr>
              <w:t>x":"Level</w:t>
            </w:r>
            <w:proofErr w:type="spellEnd"/>
            <w:r w:rsidRPr="007F0543">
              <w:rPr>
                <w:sz w:val="16"/>
                <w:szCs w:val="16"/>
              </w:rPr>
              <w:t>"}</w:t>
            </w:r>
          </w:p>
        </w:tc>
        <w:tc>
          <w:tcPr>
            <w:tcW w:w="2785" w:type="dxa"/>
            <w:vMerge/>
          </w:tcPr>
          <w:p w14:paraId="61220D05" w14:textId="77777777" w:rsidR="00560BFA" w:rsidRPr="00712B86" w:rsidRDefault="00560BFA" w:rsidP="004845C4"/>
        </w:tc>
        <w:tc>
          <w:tcPr>
            <w:tcW w:w="1703" w:type="dxa"/>
            <w:vMerge/>
          </w:tcPr>
          <w:p w14:paraId="4263BF5E" w14:textId="77777777" w:rsidR="00560BFA" w:rsidRPr="00712B86" w:rsidRDefault="00560BFA" w:rsidP="004845C4"/>
        </w:tc>
      </w:tr>
      <w:tr w:rsidR="00560BFA" w:rsidRPr="00712B86" w14:paraId="747662EC" w14:textId="07B1408F" w:rsidTr="00560BFA">
        <w:tc>
          <w:tcPr>
            <w:tcW w:w="1028" w:type="dxa"/>
          </w:tcPr>
          <w:p w14:paraId="11593CB0" w14:textId="77777777" w:rsidR="00560BFA" w:rsidRPr="007F0543" w:rsidRDefault="00560BFA"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3500" w:type="dxa"/>
          </w:tcPr>
          <w:p w14:paraId="2779F418" w14:textId="77777777" w:rsidR="00560BFA" w:rsidRPr="007F0543" w:rsidRDefault="00560BFA" w:rsidP="004845C4">
            <w:pPr>
              <w:rPr>
                <w:iCs/>
                <w:sz w:val="16"/>
                <w:szCs w:val="16"/>
              </w:rPr>
            </w:pPr>
            <w:r w:rsidRPr="007F0543">
              <w:rPr>
                <w:sz w:val="16"/>
                <w:szCs w:val="16"/>
              </w:rPr>
              <w:t>{"n_estimators":10,"random_state":0}</w:t>
            </w:r>
          </w:p>
        </w:tc>
        <w:tc>
          <w:tcPr>
            <w:tcW w:w="2785" w:type="dxa"/>
            <w:vMerge/>
          </w:tcPr>
          <w:p w14:paraId="0C96137D" w14:textId="77777777" w:rsidR="00560BFA" w:rsidRPr="00712B86" w:rsidRDefault="00560BFA" w:rsidP="004845C4"/>
        </w:tc>
        <w:tc>
          <w:tcPr>
            <w:tcW w:w="1703" w:type="dxa"/>
            <w:vMerge/>
          </w:tcPr>
          <w:p w14:paraId="36066566" w14:textId="77777777" w:rsidR="00560BFA" w:rsidRPr="00712B86" w:rsidRDefault="00560BFA" w:rsidP="004845C4"/>
        </w:tc>
      </w:tr>
      <w:tr w:rsidR="00560BFA" w:rsidRPr="00712B86" w14:paraId="48B40419" w14:textId="2E6CBD6B" w:rsidTr="00560BFA">
        <w:tc>
          <w:tcPr>
            <w:tcW w:w="1028" w:type="dxa"/>
          </w:tcPr>
          <w:p w14:paraId="7CBDE0A1" w14:textId="77777777" w:rsidR="00560BFA" w:rsidRPr="007F0543" w:rsidRDefault="00560BFA" w:rsidP="004845C4">
            <w:pPr>
              <w:rPr>
                <w:sz w:val="16"/>
                <w:szCs w:val="16"/>
              </w:rPr>
            </w:pPr>
            <w:r w:rsidRPr="007F0543">
              <w:rPr>
                <w:b/>
                <w:bCs/>
                <w:i/>
                <w:iCs/>
                <w:sz w:val="16"/>
                <w:szCs w:val="16"/>
              </w:rPr>
              <w:t>Graph Parameter</w:t>
            </w:r>
          </w:p>
        </w:tc>
        <w:tc>
          <w:tcPr>
            <w:tcW w:w="3500" w:type="dxa"/>
          </w:tcPr>
          <w:p w14:paraId="1B5F8C15" w14:textId="77777777" w:rsidR="00560BFA" w:rsidRPr="007F0543" w:rsidRDefault="00560BFA" w:rsidP="004845C4">
            <w:pPr>
              <w:rPr>
                <w:iCs/>
                <w:sz w:val="16"/>
                <w:szCs w:val="16"/>
              </w:rPr>
            </w:pPr>
          </w:p>
        </w:tc>
        <w:tc>
          <w:tcPr>
            <w:tcW w:w="2785" w:type="dxa"/>
            <w:vMerge/>
          </w:tcPr>
          <w:p w14:paraId="3B8DC464" w14:textId="77777777" w:rsidR="00560BFA" w:rsidRPr="00712B86" w:rsidRDefault="00560BFA" w:rsidP="004845C4"/>
        </w:tc>
        <w:tc>
          <w:tcPr>
            <w:tcW w:w="1703" w:type="dxa"/>
            <w:vMerge/>
          </w:tcPr>
          <w:p w14:paraId="1CAB70AA" w14:textId="77777777" w:rsidR="00560BFA" w:rsidRPr="00712B86" w:rsidRDefault="00560BFA" w:rsidP="004845C4"/>
        </w:tc>
      </w:tr>
    </w:tbl>
    <w:p w14:paraId="3D0E0FC5" w14:textId="77777777" w:rsidR="000654F0" w:rsidRPr="00712B86" w:rsidRDefault="000654F0" w:rsidP="000654F0"/>
    <w:p w14:paraId="79C01BFE" w14:textId="53A5642C" w:rsidR="00BC54F2" w:rsidRPr="00712B86" w:rsidRDefault="000654F0" w:rsidP="000654F0">
      <w:r w:rsidRPr="00712B86">
        <w:t>Batch processing of the regressor for the various regression modelling given the regression metrices.</w:t>
      </w:r>
    </w:p>
    <w:tbl>
      <w:tblPr>
        <w:tblStyle w:val="TableGrid"/>
        <w:tblW w:w="0" w:type="auto"/>
        <w:tblLook w:val="04A0" w:firstRow="1" w:lastRow="0" w:firstColumn="1" w:lastColumn="0" w:noHBand="0" w:noVBand="1"/>
      </w:tblPr>
      <w:tblGrid>
        <w:gridCol w:w="9016"/>
      </w:tblGrid>
      <w:tr w:rsidR="00BC54F2" w:rsidRPr="00712B86" w14:paraId="3D5F286D" w14:textId="77777777" w:rsidTr="00BC54F2">
        <w:tc>
          <w:tcPr>
            <w:tcW w:w="9016" w:type="dxa"/>
          </w:tcPr>
          <w:p w14:paraId="1E9B0D6F" w14:textId="6214D111" w:rsidR="00BC54F2" w:rsidRPr="00712B86" w:rsidRDefault="00BC54F2" w:rsidP="000654F0">
            <w:r w:rsidRPr="00712B86">
              <w:rPr>
                <w:noProof/>
              </w:rPr>
              <w:t>Batch Executon:  Excel Output</w:t>
            </w:r>
          </w:p>
        </w:tc>
      </w:tr>
      <w:tr w:rsidR="00BC54F2" w:rsidRPr="00712B86" w14:paraId="1168FB71" w14:textId="77777777" w:rsidTr="00BC54F2">
        <w:tc>
          <w:tcPr>
            <w:tcW w:w="9016" w:type="dxa"/>
          </w:tcPr>
          <w:p w14:paraId="069EB3EB" w14:textId="38CC6B85" w:rsidR="00BC54F2" w:rsidRPr="00712B86" w:rsidRDefault="00560BFA" w:rsidP="000654F0">
            <w:r w:rsidRPr="00712B86">
              <w:rPr>
                <w:noProof/>
              </w:rPr>
              <w:drawing>
                <wp:inline distT="0" distB="0" distL="0" distR="0" wp14:anchorId="1545A150" wp14:editId="4D9E598B">
                  <wp:extent cx="3008376" cy="229514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99" t="4434" r="49646" b="43251"/>
                          <a:stretch/>
                        </pic:blipFill>
                        <pic:spPr bwMode="auto">
                          <a:xfrm>
                            <a:off x="0" y="0"/>
                            <a:ext cx="3008376" cy="22951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EEA604" w14:textId="4A7E76D2" w:rsidR="000654F0" w:rsidRPr="00712B86" w:rsidRDefault="000654F0" w:rsidP="000654F0"/>
    <w:tbl>
      <w:tblPr>
        <w:tblStyle w:val="TableGrid"/>
        <w:tblW w:w="0" w:type="auto"/>
        <w:tblLook w:val="04A0" w:firstRow="1" w:lastRow="0" w:firstColumn="1" w:lastColumn="0" w:noHBand="0" w:noVBand="1"/>
      </w:tblPr>
      <w:tblGrid>
        <w:gridCol w:w="1435"/>
        <w:gridCol w:w="7581"/>
      </w:tblGrid>
      <w:tr w:rsidR="00BA30A4" w:rsidRPr="00712B86" w14:paraId="79186F08" w14:textId="77777777" w:rsidTr="009B34CF">
        <w:tc>
          <w:tcPr>
            <w:tcW w:w="9016" w:type="dxa"/>
            <w:gridSpan w:val="2"/>
          </w:tcPr>
          <w:p w14:paraId="606AB7C2" w14:textId="698085CA" w:rsidR="00BA30A4" w:rsidRPr="00712B86" w:rsidRDefault="00BA30A4" w:rsidP="00BA30A4">
            <w:pPr>
              <w:jc w:val="center"/>
            </w:pPr>
            <w:r w:rsidRPr="00712B86">
              <w:rPr>
                <w:noProof/>
              </w:rPr>
              <w:t xml:space="preserve">Table </w:t>
            </w:r>
            <w:r w:rsidR="00601A57" w:rsidRPr="00712B86">
              <w:rPr>
                <w:noProof/>
              </w:rPr>
              <w:t>1</w:t>
            </w:r>
            <w:r w:rsidRPr="00712B86">
              <w:rPr>
                <w:noProof/>
              </w:rPr>
              <w:t>: Linear Regression Batch Run</w:t>
            </w:r>
          </w:p>
        </w:tc>
      </w:tr>
      <w:tr w:rsidR="00560BFA" w:rsidRPr="00712B86" w14:paraId="77081348" w14:textId="77777777" w:rsidTr="00BA30A4">
        <w:tc>
          <w:tcPr>
            <w:tcW w:w="1435" w:type="dxa"/>
          </w:tcPr>
          <w:p w14:paraId="25B9EA20" w14:textId="42170E49" w:rsidR="00560BFA" w:rsidRPr="00712B86" w:rsidRDefault="00BA30A4" w:rsidP="00560BFA">
            <w:r w:rsidRPr="00712B86">
              <w:t>Result Analysis</w:t>
            </w:r>
          </w:p>
        </w:tc>
        <w:tc>
          <w:tcPr>
            <w:tcW w:w="7581" w:type="dxa"/>
          </w:tcPr>
          <w:p w14:paraId="396872C7" w14:textId="3265A734" w:rsidR="00560BFA" w:rsidRPr="00712B86" w:rsidRDefault="005E6A98" w:rsidP="00560BFA">
            <m:oMath>
              <m:sSup>
                <m:sSupPr>
                  <m:ctrlPr>
                    <w:rPr>
                      <w:rFonts w:ascii="Cambria Math" w:hAnsi="Cambria Math"/>
                    </w:rPr>
                  </m:ctrlPr>
                </m:sSupPr>
                <m:e>
                  <m:r>
                    <w:rPr>
                      <w:rFonts w:ascii="Cambria Math" w:hAnsi="Cambria Math"/>
                    </w:rPr>
                    <m:t>R</m:t>
                  </m:r>
                </m:e>
                <m:sup>
                  <m:r>
                    <w:rPr>
                      <w:rFonts w:ascii="Cambria Math" w:hAnsi="Cambria Math"/>
                    </w:rPr>
                    <m:t>2</m:t>
                  </m:r>
                </m:sup>
              </m:sSup>
            </m:oMath>
            <w:r w:rsidR="00BA30A4" w:rsidRPr="00712B86">
              <w:rPr>
                <w:rFonts w:eastAsiaTheme="minorEastAsia"/>
              </w:rPr>
              <w:t xml:space="preserve"> is used to measure for the linear regression as 1 indicates it fits to a line, any value closer to 1 indicates the close correlation to a line, with 0 means no correlation. So, from the file Position_Salaries.csv</w:t>
            </w:r>
            <w:r w:rsidR="00D07FD2" w:rsidRPr="00712B86">
              <w:rPr>
                <w:rFonts w:eastAsiaTheme="minorEastAsia"/>
              </w:rPr>
              <w:t xml:space="preserve">, the best fits to line </w:t>
            </w:r>
            <w:proofErr w:type="gramStart"/>
            <w:r w:rsidR="00D07FD2" w:rsidRPr="00712B86">
              <w:rPr>
                <w:rFonts w:eastAsiaTheme="minorEastAsia"/>
              </w:rPr>
              <w:t>is</w:t>
            </w:r>
            <w:proofErr w:type="gramEnd"/>
            <w:r w:rsidR="00D07FD2" w:rsidRPr="00712B86">
              <w:rPr>
                <w:rFonts w:eastAsiaTheme="minorEastAsia"/>
              </w:rPr>
              <w:t xml:space="preserve"> (1) </w:t>
            </w:r>
            <w:proofErr w:type="spellStart"/>
            <w:r w:rsidR="00D07FD2" w:rsidRPr="00712B86">
              <w:rPr>
                <w:rFonts w:eastAsiaTheme="minorEastAsia"/>
              </w:rPr>
              <w:t>DecisionTreeRegressor</w:t>
            </w:r>
            <w:proofErr w:type="spellEnd"/>
            <w:r w:rsidR="00D07FD2" w:rsidRPr="00712B86">
              <w:rPr>
                <w:rFonts w:eastAsiaTheme="minorEastAsia"/>
              </w:rPr>
              <w:t xml:space="preserve">, (2) Polynomial Linear Regression, (3) </w:t>
            </w:r>
            <w:proofErr w:type="spellStart"/>
            <w:r w:rsidR="00D07FD2" w:rsidRPr="00712B86">
              <w:rPr>
                <w:rFonts w:eastAsiaTheme="minorEastAsia"/>
              </w:rPr>
              <w:t>RandomForestRegressor</w:t>
            </w:r>
            <w:proofErr w:type="spellEnd"/>
            <w:r w:rsidR="00D07FD2" w:rsidRPr="00712B86">
              <w:rPr>
                <w:rFonts w:eastAsiaTheme="minorEastAsia"/>
              </w:rPr>
              <w:t>.</w:t>
            </w:r>
            <w:r w:rsidR="00BA30A4" w:rsidRPr="00712B86">
              <w:rPr>
                <w:rFonts w:eastAsiaTheme="minorEastAsia"/>
              </w:rPr>
              <w:t xml:space="preserve"> </w:t>
            </w:r>
          </w:p>
        </w:tc>
      </w:tr>
    </w:tbl>
    <w:p w14:paraId="70A13B4A" w14:textId="77777777" w:rsidR="00560BFA" w:rsidRPr="00712B86" w:rsidRDefault="00560BFA" w:rsidP="000654F0"/>
    <w:p w14:paraId="3563C3EA" w14:textId="77777777" w:rsidR="000654F0" w:rsidRPr="00712B86" w:rsidRDefault="000654F0" w:rsidP="000654F0">
      <w:pPr>
        <w:pStyle w:val="Heading3"/>
        <w:numPr>
          <w:ilvl w:val="0"/>
          <w:numId w:val="13"/>
        </w:numPr>
        <w:rPr>
          <w:rFonts w:asciiTheme="minorHAnsi" w:eastAsiaTheme="minorHAnsi" w:hAnsiTheme="minorHAnsi" w:cstheme="minorBidi"/>
          <w:color w:val="auto"/>
          <w:sz w:val="22"/>
          <w:szCs w:val="22"/>
        </w:rPr>
      </w:pPr>
      <w:bookmarkStart w:id="22" w:name="_Toc105604354"/>
      <w:r w:rsidRPr="00712B86">
        <w:rPr>
          <w:color w:val="auto"/>
          <w:sz w:val="22"/>
          <w:szCs w:val="22"/>
        </w:rPr>
        <w:t>Classifier</w:t>
      </w:r>
      <w:bookmarkEnd w:id="22"/>
      <w:r w:rsidRPr="00712B86">
        <w:rPr>
          <w:color w:val="auto"/>
          <w:sz w:val="22"/>
          <w:szCs w:val="22"/>
        </w:rPr>
        <w:t xml:space="preserve"> </w:t>
      </w:r>
    </w:p>
    <w:p w14:paraId="4F5FC764" w14:textId="4CA7030A" w:rsidR="000654F0" w:rsidRPr="00712B86" w:rsidRDefault="000654F0" w:rsidP="000654F0">
      <w:r w:rsidRPr="00712B86">
        <w:t xml:space="preserve">This adheres for various classification techniques. A flag </w:t>
      </w:r>
      <w:proofErr w:type="spellStart"/>
      <w:r w:rsidRPr="00712B86">
        <w:rPr>
          <w:i/>
          <w:iCs/>
        </w:rPr>
        <w:t>classification_type</w:t>
      </w:r>
      <w:proofErr w:type="spellEnd"/>
      <w:r w:rsidRPr="00712B86">
        <w:rPr>
          <w:i/>
          <w:iCs/>
        </w:rPr>
        <w:t xml:space="preserve"> = ‘classifier’</w:t>
      </w:r>
      <w:r w:rsidRPr="00712B86">
        <w:t xml:space="preserve"> would identify the difference between classification and regression.</w:t>
      </w:r>
      <w:r w:rsidR="00776148" w:rsidRPr="00712B86">
        <w:t xml:space="preserve"> </w:t>
      </w:r>
    </w:p>
    <w:tbl>
      <w:tblPr>
        <w:tblStyle w:val="TableGrid"/>
        <w:tblW w:w="0" w:type="auto"/>
        <w:tblLook w:val="04A0" w:firstRow="1" w:lastRow="0" w:firstColumn="1" w:lastColumn="0" w:noHBand="0" w:noVBand="1"/>
      </w:tblPr>
      <w:tblGrid>
        <w:gridCol w:w="1271"/>
        <w:gridCol w:w="7745"/>
      </w:tblGrid>
      <w:tr w:rsidR="00860304" w:rsidRPr="00712B86" w14:paraId="0CC353FA" w14:textId="77777777" w:rsidTr="00DD78CC">
        <w:tc>
          <w:tcPr>
            <w:tcW w:w="1271" w:type="dxa"/>
            <w:shd w:val="clear" w:color="auto" w:fill="D5DCE4" w:themeFill="text2" w:themeFillTint="33"/>
          </w:tcPr>
          <w:p w14:paraId="4B8D107D" w14:textId="77777777" w:rsidR="00860304" w:rsidRPr="00712B86" w:rsidRDefault="00860304" w:rsidP="00DD78CC">
            <w:pPr>
              <w:rPr>
                <w:b/>
                <w:bCs/>
                <w:i/>
                <w:iCs/>
              </w:rPr>
            </w:pPr>
            <w:r w:rsidRPr="00712B86">
              <w:rPr>
                <w:b/>
                <w:bCs/>
                <w:i/>
                <w:iCs/>
              </w:rPr>
              <w:t>Execute</w:t>
            </w:r>
          </w:p>
        </w:tc>
        <w:tc>
          <w:tcPr>
            <w:tcW w:w="7745" w:type="dxa"/>
          </w:tcPr>
          <w:p w14:paraId="7DBE68B1" w14:textId="15E2F636" w:rsidR="00860304" w:rsidRPr="00712B86" w:rsidRDefault="00860304" w:rsidP="00DD78CC">
            <w:r w:rsidRPr="00712B86">
              <w:t>python -W ignore main.py -</w:t>
            </w:r>
            <w:proofErr w:type="spellStart"/>
            <w:r w:rsidRPr="00712B86">
              <w:t>i</w:t>
            </w:r>
            <w:proofErr w:type="spellEnd"/>
            <w:r w:rsidRPr="00712B86">
              <w:t xml:space="preserve"> input_classifier.txt</w:t>
            </w:r>
          </w:p>
        </w:tc>
      </w:tr>
    </w:tbl>
    <w:p w14:paraId="287129EF" w14:textId="5DCF389B" w:rsidR="000654F0" w:rsidRPr="00712B86" w:rsidRDefault="000654F0" w:rsidP="000654F0">
      <w:pPr>
        <w:pStyle w:val="ListParagraph"/>
        <w:numPr>
          <w:ilvl w:val="0"/>
          <w:numId w:val="16"/>
        </w:numPr>
      </w:pPr>
      <w:proofErr w:type="spellStart"/>
      <w:r w:rsidRPr="00712B86">
        <w:lastRenderedPageBreak/>
        <w:t>LogisticRegression</w:t>
      </w:r>
      <w:proofErr w:type="spellEnd"/>
      <w:r w:rsidR="00776148" w:rsidRPr="00712B86">
        <w:t xml:space="preserve"> – in multiclass case, the training algorithm uses the one-over-rest</w:t>
      </w:r>
      <w:r w:rsidRPr="00712B86">
        <w:t xml:space="preserve"> </w:t>
      </w:r>
      <w:r w:rsidR="00776148" w:rsidRPr="00712B86">
        <w:t>(</w:t>
      </w:r>
      <w:proofErr w:type="spellStart"/>
      <w:r w:rsidR="00776148" w:rsidRPr="00712B86">
        <w:t>OvR</w:t>
      </w:r>
      <w:proofErr w:type="spellEnd"/>
      <w:r w:rsidR="00776148" w:rsidRPr="00712B86">
        <w:t xml:space="preserve">) scheme when </w:t>
      </w:r>
      <w:r w:rsidR="00776148" w:rsidRPr="00712B86">
        <w:rPr>
          <w:i/>
          <w:iCs/>
        </w:rPr>
        <w:t>multiclass=’</w:t>
      </w:r>
      <w:proofErr w:type="spellStart"/>
      <w:r w:rsidR="00776148" w:rsidRPr="00712B86">
        <w:rPr>
          <w:i/>
          <w:iCs/>
        </w:rPr>
        <w:t>ovr</w:t>
      </w:r>
      <w:proofErr w:type="spellEnd"/>
      <w:r w:rsidR="00776148" w:rsidRPr="00712B86">
        <w:rPr>
          <w:i/>
          <w:iCs/>
        </w:rPr>
        <w:t>’</w:t>
      </w:r>
      <w:r w:rsidR="00776148" w:rsidRPr="00712B86">
        <w:t xml:space="preserve"> and uses the cross-entropy when </w:t>
      </w:r>
      <w:r w:rsidR="00776148" w:rsidRPr="00712B86">
        <w:rPr>
          <w:i/>
          <w:iCs/>
        </w:rPr>
        <w:t xml:space="preserve">multiclass=’multinominal’. </w:t>
      </w:r>
      <w:r w:rsidR="009C3B03" w:rsidRPr="00712B86">
        <w:rPr>
          <w:i/>
          <w:iCs/>
        </w:rPr>
        <w:fldChar w:fldCharType="begin"/>
      </w:r>
      <w:r w:rsidR="00904007">
        <w:rPr>
          <w:i/>
          <w:iCs/>
        </w:rPr>
        <w:instrText xml:space="preserve"> ADDIN ZOTERO_ITEM CSL_CITATION {"citationID":"aae73lq7bc","properties":{"formattedCitation":"(scikit-learn, n.d.-b)","plainCitation":"(scikit-learn, n.d.-b)","noteIndex":0},"citationItems":[{"id":"UatLG91Z/YBWEorwM","uris":["http://zotero.org/users/local/yfYWsJHA/items/GFWEA727"],"itemData":{"id":21,"type":"post-weblog","title":"Classifier: LogisticRegression","URL":"https://scikit-learn.org/stable/modules/generated/sklearn.linear_model.LogisticRegression.html","author":[{"family":"scikit-learn","given":""}]}}],"schema":"https://github.com/citation-style-language/schema/raw/master/csl-citation.json"} </w:instrText>
      </w:r>
      <w:r w:rsidR="009C3B03" w:rsidRPr="00712B86">
        <w:rPr>
          <w:i/>
          <w:iCs/>
        </w:rPr>
        <w:fldChar w:fldCharType="separate"/>
      </w:r>
      <w:r w:rsidR="00904007" w:rsidRPr="00904007">
        <w:rPr>
          <w:rFonts w:ascii="Calibri" w:hAnsi="Calibri" w:cs="Calibri"/>
        </w:rPr>
        <w:t>(scikit-learn, n.d.-b)</w:t>
      </w:r>
      <w:r w:rsidR="009C3B03" w:rsidRPr="00712B86">
        <w:rPr>
          <w:i/>
          <w:iCs/>
        </w:rPr>
        <w:fldChar w:fldCharType="end"/>
      </w:r>
    </w:p>
    <w:tbl>
      <w:tblPr>
        <w:tblStyle w:val="TableGrid"/>
        <w:tblW w:w="9291" w:type="dxa"/>
        <w:tblInd w:w="-275" w:type="dxa"/>
        <w:tblLayout w:type="fixed"/>
        <w:tblLook w:val="04A0" w:firstRow="1" w:lastRow="0" w:firstColumn="1" w:lastColumn="0" w:noHBand="0" w:noVBand="1"/>
      </w:tblPr>
      <w:tblGrid>
        <w:gridCol w:w="1530"/>
        <w:gridCol w:w="6004"/>
        <w:gridCol w:w="1757"/>
      </w:tblGrid>
      <w:tr w:rsidR="00AC157B" w:rsidRPr="00712B86" w14:paraId="58C16EE4" w14:textId="77777777" w:rsidTr="007F0543">
        <w:tc>
          <w:tcPr>
            <w:tcW w:w="9291" w:type="dxa"/>
            <w:gridSpan w:val="3"/>
          </w:tcPr>
          <w:p w14:paraId="146744A7" w14:textId="7576AA21" w:rsidR="00AC157B" w:rsidRPr="00712B86" w:rsidRDefault="00AC157B" w:rsidP="004845C4">
            <w:pPr>
              <w:jc w:val="center"/>
              <w:rPr>
                <w:noProof/>
              </w:rPr>
            </w:pPr>
            <w:r w:rsidRPr="00712B86">
              <w:rPr>
                <w:noProof/>
              </w:rPr>
              <w:t>Table B.</w:t>
            </w:r>
            <w:r w:rsidR="0057505C" w:rsidRPr="00712B86">
              <w:rPr>
                <w:noProof/>
              </w:rPr>
              <w:t>2a</w:t>
            </w:r>
            <w:r w:rsidRPr="00712B86">
              <w:rPr>
                <w:noProof/>
              </w:rPr>
              <w:t xml:space="preserve">: </w:t>
            </w:r>
            <w:r w:rsidR="0057505C" w:rsidRPr="00712B86">
              <w:rPr>
                <w:noProof/>
              </w:rPr>
              <w:t>Logistic</w:t>
            </w:r>
            <w:r w:rsidRPr="00712B86">
              <w:rPr>
                <w:noProof/>
              </w:rPr>
              <w:t>Regress</w:t>
            </w:r>
            <w:r w:rsidR="0057505C" w:rsidRPr="00712B86">
              <w:rPr>
                <w:noProof/>
              </w:rPr>
              <w:t>ion</w:t>
            </w:r>
            <w:r w:rsidRPr="00712B86">
              <w:rPr>
                <w:noProof/>
              </w:rPr>
              <w:t xml:space="preserve"> Execution</w:t>
            </w:r>
            <w:r w:rsidR="00BC54F2" w:rsidRPr="00712B86">
              <w:rPr>
                <w:noProof/>
              </w:rPr>
              <w:t>: Excel Output</w:t>
            </w:r>
          </w:p>
        </w:tc>
      </w:tr>
      <w:tr w:rsidR="000654F0" w:rsidRPr="00712B86" w14:paraId="736B1DF9" w14:textId="77777777" w:rsidTr="007F0543">
        <w:tc>
          <w:tcPr>
            <w:tcW w:w="1530" w:type="dxa"/>
          </w:tcPr>
          <w:p w14:paraId="1862912A" w14:textId="77777777" w:rsidR="000654F0" w:rsidRPr="007F0543" w:rsidRDefault="000654F0" w:rsidP="004845C4">
            <w:pPr>
              <w:rPr>
                <w:sz w:val="16"/>
                <w:szCs w:val="16"/>
              </w:rPr>
            </w:pPr>
            <w:r w:rsidRPr="007F0543">
              <w:rPr>
                <w:b/>
                <w:bCs/>
                <w:i/>
                <w:iCs/>
                <w:sz w:val="16"/>
                <w:szCs w:val="16"/>
              </w:rPr>
              <w:t>Modifier</w:t>
            </w:r>
          </w:p>
        </w:tc>
        <w:tc>
          <w:tcPr>
            <w:tcW w:w="6004" w:type="dxa"/>
          </w:tcPr>
          <w:p w14:paraId="1867BBD9" w14:textId="77777777" w:rsidR="000654F0" w:rsidRPr="007F0543" w:rsidRDefault="000654F0" w:rsidP="004845C4">
            <w:pPr>
              <w:rPr>
                <w:sz w:val="16"/>
                <w:szCs w:val="16"/>
              </w:rPr>
            </w:pPr>
            <w:proofErr w:type="spellStart"/>
            <w:r w:rsidRPr="007F0543">
              <w:rPr>
                <w:sz w:val="16"/>
                <w:szCs w:val="16"/>
              </w:rPr>
              <w:t>LogisticRegression</w:t>
            </w:r>
            <w:proofErr w:type="spellEnd"/>
          </w:p>
        </w:tc>
        <w:tc>
          <w:tcPr>
            <w:tcW w:w="1757" w:type="dxa"/>
            <w:vMerge w:val="restart"/>
          </w:tcPr>
          <w:p w14:paraId="5E9E212A" w14:textId="77777777" w:rsidR="000654F0" w:rsidRPr="00712B86" w:rsidRDefault="000654F0" w:rsidP="004845C4">
            <w:r w:rsidRPr="00712B86">
              <w:object w:dxaOrig="1536" w:dyaOrig="994" w14:anchorId="57BBF5A3">
                <v:shape id="_x0000_i1026" type="#_x0000_t75" style="width:78.95pt;height:50.3pt" o:ole="">
                  <v:imagedata r:id="rId31" o:title=""/>
                </v:shape>
                <o:OLEObject Type="Embed" ProgID="Excel.Sheet.12" ShapeID="_x0000_i1026" DrawAspect="Icon" ObjectID="_1716393962" r:id="rId32"/>
              </w:object>
            </w:r>
          </w:p>
        </w:tc>
      </w:tr>
      <w:tr w:rsidR="000654F0" w:rsidRPr="00712B86" w14:paraId="1EDE3894" w14:textId="77777777" w:rsidTr="007F0543">
        <w:tc>
          <w:tcPr>
            <w:tcW w:w="1530" w:type="dxa"/>
          </w:tcPr>
          <w:p w14:paraId="6F69D1DD" w14:textId="77777777" w:rsidR="000654F0" w:rsidRPr="007F0543" w:rsidRDefault="000654F0" w:rsidP="004845C4">
            <w:pPr>
              <w:rPr>
                <w:sz w:val="16"/>
                <w:szCs w:val="16"/>
              </w:rPr>
            </w:pPr>
            <w:r w:rsidRPr="007F0543">
              <w:rPr>
                <w:b/>
                <w:bCs/>
                <w:i/>
                <w:iCs/>
                <w:sz w:val="16"/>
                <w:szCs w:val="16"/>
              </w:rPr>
              <w:t>File</w:t>
            </w:r>
          </w:p>
        </w:tc>
        <w:tc>
          <w:tcPr>
            <w:tcW w:w="6004" w:type="dxa"/>
          </w:tcPr>
          <w:p w14:paraId="49A50797" w14:textId="77777777" w:rsidR="000654F0" w:rsidRPr="007F0543" w:rsidRDefault="000654F0" w:rsidP="004845C4">
            <w:pPr>
              <w:rPr>
                <w:sz w:val="16"/>
                <w:szCs w:val="16"/>
              </w:rPr>
            </w:pPr>
            <w:r w:rsidRPr="007F0543">
              <w:rPr>
                <w:sz w:val="16"/>
                <w:szCs w:val="16"/>
              </w:rPr>
              <w:t>Position_Salaries.csv</w:t>
            </w:r>
          </w:p>
        </w:tc>
        <w:tc>
          <w:tcPr>
            <w:tcW w:w="1757" w:type="dxa"/>
            <w:vMerge/>
          </w:tcPr>
          <w:p w14:paraId="5B2112E1" w14:textId="77777777" w:rsidR="000654F0" w:rsidRPr="00712B86" w:rsidRDefault="000654F0" w:rsidP="004845C4"/>
        </w:tc>
      </w:tr>
      <w:tr w:rsidR="000654F0" w:rsidRPr="00712B86" w14:paraId="5266F254" w14:textId="77777777" w:rsidTr="007F0543">
        <w:tc>
          <w:tcPr>
            <w:tcW w:w="1530" w:type="dxa"/>
          </w:tcPr>
          <w:p w14:paraId="4E2D3C63"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6004" w:type="dxa"/>
          </w:tcPr>
          <w:p w14:paraId="38728BC4" w14:textId="77777777" w:rsidR="000654F0" w:rsidRPr="007F0543" w:rsidRDefault="000654F0" w:rsidP="004845C4">
            <w:pPr>
              <w:rPr>
                <w:sz w:val="16"/>
                <w:szCs w:val="16"/>
              </w:rPr>
            </w:pPr>
            <w:r w:rsidRPr="007F0543">
              <w:rPr>
                <w:sz w:val="16"/>
                <w:szCs w:val="16"/>
              </w:rPr>
              <w:t>{"</w:t>
            </w:r>
            <w:proofErr w:type="spellStart"/>
            <w:r w:rsidRPr="007F0543">
              <w:rPr>
                <w:sz w:val="16"/>
                <w:szCs w:val="16"/>
              </w:rPr>
              <w:t>test_size</w:t>
            </w:r>
            <w:proofErr w:type="spellEnd"/>
            <w:r w:rsidRPr="007F0543">
              <w:rPr>
                <w:sz w:val="16"/>
                <w:szCs w:val="16"/>
              </w:rPr>
              <w:t>": 0.25,"random_state":0,"predict_test</w:t>
            </w:r>
            <w:proofErr w:type="gramStart"/>
            <w:r w:rsidRPr="007F0543">
              <w:rPr>
                <w:sz w:val="16"/>
                <w:szCs w:val="16"/>
              </w:rPr>
              <w:t>":[</w:t>
            </w:r>
            <w:proofErr w:type="gramEnd"/>
            <w:r w:rsidRPr="007F0543">
              <w:rPr>
                <w:sz w:val="16"/>
                <w:szCs w:val="16"/>
              </w:rPr>
              <w:t>30,87000],"scaler":{"method":"StandardScaler","params":{}}}</w:t>
            </w:r>
          </w:p>
        </w:tc>
        <w:tc>
          <w:tcPr>
            <w:tcW w:w="1757" w:type="dxa"/>
            <w:vMerge/>
          </w:tcPr>
          <w:p w14:paraId="1D68A3F7" w14:textId="77777777" w:rsidR="000654F0" w:rsidRPr="00712B86" w:rsidRDefault="000654F0" w:rsidP="004845C4"/>
        </w:tc>
      </w:tr>
      <w:tr w:rsidR="000654F0" w:rsidRPr="00712B86" w14:paraId="15E26057" w14:textId="77777777" w:rsidTr="007F0543">
        <w:tc>
          <w:tcPr>
            <w:tcW w:w="1530" w:type="dxa"/>
          </w:tcPr>
          <w:p w14:paraId="526B51D0"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6004" w:type="dxa"/>
          </w:tcPr>
          <w:p w14:paraId="7A2E7578" w14:textId="77777777" w:rsidR="000654F0" w:rsidRPr="007F0543" w:rsidRDefault="000654F0" w:rsidP="004845C4">
            <w:pPr>
              <w:rPr>
                <w:iCs/>
                <w:sz w:val="16"/>
                <w:szCs w:val="16"/>
              </w:rPr>
            </w:pPr>
            <w:r w:rsidRPr="007F0543">
              <w:rPr>
                <w:iCs/>
                <w:sz w:val="16"/>
                <w:szCs w:val="16"/>
              </w:rPr>
              <w:t>{"random_state":0}</w:t>
            </w:r>
          </w:p>
        </w:tc>
        <w:tc>
          <w:tcPr>
            <w:tcW w:w="1757" w:type="dxa"/>
            <w:vMerge/>
          </w:tcPr>
          <w:p w14:paraId="635D85C9" w14:textId="77777777" w:rsidR="000654F0" w:rsidRPr="00712B86" w:rsidRDefault="000654F0" w:rsidP="004845C4"/>
        </w:tc>
      </w:tr>
      <w:tr w:rsidR="000654F0" w:rsidRPr="00712B86" w14:paraId="17C68202" w14:textId="77777777" w:rsidTr="007F0543">
        <w:tc>
          <w:tcPr>
            <w:tcW w:w="1530" w:type="dxa"/>
          </w:tcPr>
          <w:p w14:paraId="2896A7CC" w14:textId="77777777" w:rsidR="000654F0" w:rsidRPr="007F0543" w:rsidRDefault="000654F0" w:rsidP="004845C4">
            <w:pPr>
              <w:rPr>
                <w:sz w:val="16"/>
                <w:szCs w:val="16"/>
              </w:rPr>
            </w:pPr>
            <w:r w:rsidRPr="007F0543">
              <w:rPr>
                <w:b/>
                <w:bCs/>
                <w:i/>
                <w:iCs/>
                <w:sz w:val="16"/>
                <w:szCs w:val="16"/>
              </w:rPr>
              <w:t>Graph Parameter</w:t>
            </w:r>
          </w:p>
        </w:tc>
        <w:tc>
          <w:tcPr>
            <w:tcW w:w="6004" w:type="dxa"/>
          </w:tcPr>
          <w:p w14:paraId="36B00DCF" w14:textId="77777777" w:rsidR="000654F0" w:rsidRPr="007F0543" w:rsidRDefault="000654F0" w:rsidP="004845C4">
            <w:pPr>
              <w:rPr>
                <w:iCs/>
                <w:sz w:val="16"/>
                <w:szCs w:val="16"/>
              </w:rPr>
            </w:pPr>
            <w:r w:rsidRPr="007F0543">
              <w:rPr>
                <w:iCs/>
                <w:sz w:val="16"/>
                <w:szCs w:val="16"/>
              </w:rPr>
              <w:t>{"smooth</w:t>
            </w:r>
            <w:proofErr w:type="gramStart"/>
            <w:r w:rsidRPr="007F0543">
              <w:rPr>
                <w:iCs/>
                <w:sz w:val="16"/>
                <w:szCs w:val="16"/>
              </w:rPr>
              <w:t>":[</w:t>
            </w:r>
            <w:proofErr w:type="gramEnd"/>
            <w:r w:rsidRPr="007F0543">
              <w:rPr>
                <w:iCs/>
                <w:sz w:val="16"/>
                <w:szCs w:val="16"/>
              </w:rPr>
              <w:t>10,1000]}</w:t>
            </w:r>
          </w:p>
        </w:tc>
        <w:tc>
          <w:tcPr>
            <w:tcW w:w="1757" w:type="dxa"/>
            <w:vMerge/>
          </w:tcPr>
          <w:p w14:paraId="1B0E89BB" w14:textId="77777777" w:rsidR="000654F0" w:rsidRPr="00712B86" w:rsidRDefault="000654F0" w:rsidP="004845C4"/>
        </w:tc>
      </w:tr>
    </w:tbl>
    <w:p w14:paraId="35764D9C" w14:textId="3E735235" w:rsidR="000654F0" w:rsidRPr="00712B86" w:rsidRDefault="000654F0" w:rsidP="000654F0"/>
    <w:tbl>
      <w:tblPr>
        <w:tblStyle w:val="TableGrid"/>
        <w:tblW w:w="9016" w:type="dxa"/>
        <w:tblLook w:val="04A0" w:firstRow="1" w:lastRow="0" w:firstColumn="1" w:lastColumn="0" w:noHBand="0" w:noVBand="1"/>
      </w:tblPr>
      <w:tblGrid>
        <w:gridCol w:w="2254"/>
        <w:gridCol w:w="2254"/>
        <w:gridCol w:w="2254"/>
        <w:gridCol w:w="2254"/>
      </w:tblGrid>
      <w:tr w:rsidR="0057505C" w:rsidRPr="00712B86" w14:paraId="60C6B0B8" w14:textId="77777777" w:rsidTr="0057505C">
        <w:tc>
          <w:tcPr>
            <w:tcW w:w="9016" w:type="dxa"/>
            <w:gridSpan w:val="4"/>
          </w:tcPr>
          <w:p w14:paraId="5E57939C" w14:textId="616F1250" w:rsidR="0057505C" w:rsidRPr="00712B86" w:rsidRDefault="0057505C" w:rsidP="004845C4">
            <w:pPr>
              <w:jc w:val="center"/>
              <w:rPr>
                <w:noProof/>
              </w:rPr>
            </w:pPr>
            <w:r w:rsidRPr="00712B86">
              <w:rPr>
                <w:noProof/>
              </w:rPr>
              <w:t>Table B.2a: LogisticRegression Execution</w:t>
            </w:r>
            <w:r w:rsidR="00BC54F2" w:rsidRPr="00712B86">
              <w:rPr>
                <w:noProof/>
              </w:rPr>
              <w:t>: Graph / Excel Output</w:t>
            </w:r>
          </w:p>
        </w:tc>
      </w:tr>
      <w:tr w:rsidR="000654F0" w:rsidRPr="00712B86" w14:paraId="315BB811" w14:textId="77777777" w:rsidTr="0057505C">
        <w:tc>
          <w:tcPr>
            <w:tcW w:w="2254" w:type="dxa"/>
          </w:tcPr>
          <w:p w14:paraId="168C2D12" w14:textId="562559E6" w:rsidR="000654F0" w:rsidRPr="00712B86" w:rsidRDefault="004C280B" w:rsidP="004845C4">
            <w:r w:rsidRPr="00712B86">
              <w:rPr>
                <w:noProof/>
              </w:rPr>
              <w:drawing>
                <wp:inline distT="0" distB="0" distL="0" distR="0" wp14:anchorId="71F6A6EA" wp14:editId="71BD6CD7">
                  <wp:extent cx="1472400" cy="10116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1AA9C563" w14:textId="77777777" w:rsidR="000654F0" w:rsidRPr="00712B86" w:rsidRDefault="000654F0" w:rsidP="004845C4">
            <w:r w:rsidRPr="00712B86">
              <w:rPr>
                <w:noProof/>
              </w:rPr>
              <w:drawing>
                <wp:inline distT="0" distB="0" distL="0" distR="0" wp14:anchorId="3D7D4291" wp14:editId="096F8E38">
                  <wp:extent cx="1080000" cy="914400"/>
                  <wp:effectExtent l="0" t="0" r="6350" b="0"/>
                  <wp:docPr id="478" name="Picture 4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7E062321" w14:textId="77777777" w:rsidR="000654F0" w:rsidRPr="00712B86" w:rsidRDefault="000654F0" w:rsidP="004845C4">
            <w:r w:rsidRPr="00712B86">
              <w:rPr>
                <w:noProof/>
              </w:rPr>
              <w:drawing>
                <wp:inline distT="0" distB="0" distL="0" distR="0" wp14:anchorId="17AFB025" wp14:editId="4A053EF4">
                  <wp:extent cx="1080000" cy="914400"/>
                  <wp:effectExtent l="0" t="0" r="635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4C7EA3B8" w14:textId="77777777" w:rsidR="000654F0" w:rsidRPr="00712B86" w:rsidRDefault="000654F0" w:rsidP="004845C4">
            <w:r w:rsidRPr="00712B86">
              <w:rPr>
                <w:noProof/>
              </w:rPr>
              <w:drawing>
                <wp:inline distT="0" distB="0" distL="0" distR="0" wp14:anchorId="464CE35E" wp14:editId="0EBB66FE">
                  <wp:extent cx="1080000" cy="914400"/>
                  <wp:effectExtent l="0" t="0" r="635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78001891" w14:textId="77777777" w:rsidTr="0057505C">
        <w:tc>
          <w:tcPr>
            <w:tcW w:w="2254" w:type="dxa"/>
          </w:tcPr>
          <w:p w14:paraId="26B11F12" w14:textId="77777777" w:rsidR="000654F0" w:rsidRPr="00712B86" w:rsidRDefault="000654F0" w:rsidP="004845C4">
            <w:r w:rsidRPr="00712B86">
              <w:rPr>
                <w:noProof/>
              </w:rPr>
              <w:drawing>
                <wp:inline distT="0" distB="0" distL="0" distR="0" wp14:anchorId="466AC995" wp14:editId="09C43286">
                  <wp:extent cx="1472400" cy="1011600"/>
                  <wp:effectExtent l="0" t="0" r="0" b="0"/>
                  <wp:docPr id="70" name="Picture 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treemap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7401C689" w14:textId="77777777" w:rsidR="000654F0" w:rsidRPr="00712B86" w:rsidRDefault="000654F0" w:rsidP="004845C4">
            <w:r w:rsidRPr="00712B86">
              <w:rPr>
                <w:noProof/>
              </w:rPr>
              <w:drawing>
                <wp:inline distT="0" distB="0" distL="0" distR="0" wp14:anchorId="46D2E68B" wp14:editId="23E32E40">
                  <wp:extent cx="1472400" cy="1011600"/>
                  <wp:effectExtent l="0" t="0" r="0" b="0"/>
                  <wp:docPr id="71" name="Picture 7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treemap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032A5D2D" w14:textId="77777777" w:rsidR="000654F0" w:rsidRPr="00712B86" w:rsidRDefault="000654F0" w:rsidP="004845C4">
            <w:r w:rsidRPr="00712B86">
              <w:rPr>
                <w:noProof/>
              </w:rPr>
              <w:drawing>
                <wp:inline distT="0" distB="0" distL="0" distR="0" wp14:anchorId="5D72193A" wp14:editId="7D3EA6F3">
                  <wp:extent cx="1472400" cy="1011600"/>
                  <wp:effectExtent l="0" t="0" r="0" b="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0B452DF0" w14:textId="77777777" w:rsidR="000654F0" w:rsidRPr="00712B86" w:rsidRDefault="000654F0" w:rsidP="004845C4">
            <w:r w:rsidRPr="00712B86">
              <w:rPr>
                <w:noProof/>
              </w:rPr>
              <w:drawing>
                <wp:inline distT="0" distB="0" distL="0" distR="0" wp14:anchorId="6797B328" wp14:editId="41C1018A">
                  <wp:extent cx="1472400" cy="1011600"/>
                  <wp:effectExtent l="0" t="0" r="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36BB7558" w14:textId="77777777" w:rsidR="000654F0" w:rsidRPr="00712B86" w:rsidRDefault="000654F0" w:rsidP="000654F0"/>
    <w:p w14:paraId="50917348" w14:textId="3DEC9C9D" w:rsidR="000654F0" w:rsidRPr="00712B86" w:rsidRDefault="000654F0" w:rsidP="000654F0">
      <w:pPr>
        <w:pStyle w:val="ListParagraph"/>
        <w:numPr>
          <w:ilvl w:val="0"/>
          <w:numId w:val="16"/>
        </w:numPr>
      </w:pPr>
      <w:proofErr w:type="spellStart"/>
      <w:r w:rsidRPr="00712B86">
        <w:t>KNeighborsClassifier</w:t>
      </w:r>
      <w:proofErr w:type="spellEnd"/>
      <w:r w:rsidR="00776148" w:rsidRPr="00712B86">
        <w:t xml:space="preserve"> – implements nearest </w:t>
      </w:r>
      <w:proofErr w:type="gramStart"/>
      <w:r w:rsidR="00776148" w:rsidRPr="00712B86">
        <w:t>neighbours</w:t>
      </w:r>
      <w:proofErr w:type="gramEnd"/>
      <w:r w:rsidR="00776148" w:rsidRPr="00712B86">
        <w:t xml:space="preserve"> algorithm</w:t>
      </w:r>
    </w:p>
    <w:tbl>
      <w:tblPr>
        <w:tblStyle w:val="TableGrid"/>
        <w:tblW w:w="9471" w:type="dxa"/>
        <w:tblInd w:w="-455" w:type="dxa"/>
        <w:tblLook w:val="04A0" w:firstRow="1" w:lastRow="0" w:firstColumn="1" w:lastColumn="0" w:noHBand="0" w:noVBand="1"/>
      </w:tblPr>
      <w:tblGrid>
        <w:gridCol w:w="934"/>
        <w:gridCol w:w="6745"/>
        <w:gridCol w:w="1792"/>
      </w:tblGrid>
      <w:tr w:rsidR="0057505C" w:rsidRPr="00712B86" w14:paraId="03D1882A" w14:textId="77777777" w:rsidTr="007F0543">
        <w:tc>
          <w:tcPr>
            <w:tcW w:w="9471" w:type="dxa"/>
            <w:gridSpan w:val="3"/>
          </w:tcPr>
          <w:p w14:paraId="61794178" w14:textId="57C0D569" w:rsidR="0057505C" w:rsidRPr="00712B86" w:rsidRDefault="0057505C" w:rsidP="004845C4">
            <w:pPr>
              <w:jc w:val="center"/>
              <w:rPr>
                <w:noProof/>
              </w:rPr>
            </w:pPr>
            <w:r w:rsidRPr="00712B86">
              <w:rPr>
                <w:noProof/>
              </w:rPr>
              <w:t>Table B.2b: KNeighnorsClassifier Execution</w:t>
            </w:r>
            <w:r w:rsidR="00BC54F2" w:rsidRPr="00712B86">
              <w:rPr>
                <w:noProof/>
              </w:rPr>
              <w:t>: Excel Output</w:t>
            </w:r>
          </w:p>
        </w:tc>
      </w:tr>
      <w:tr w:rsidR="000654F0" w:rsidRPr="00712B86" w14:paraId="7E1AA0B2" w14:textId="77777777" w:rsidTr="007F0543">
        <w:tc>
          <w:tcPr>
            <w:tcW w:w="938" w:type="dxa"/>
          </w:tcPr>
          <w:p w14:paraId="7700617A" w14:textId="77777777" w:rsidR="000654F0" w:rsidRPr="007F0543" w:rsidRDefault="000654F0" w:rsidP="004845C4">
            <w:pPr>
              <w:rPr>
                <w:sz w:val="16"/>
                <w:szCs w:val="16"/>
              </w:rPr>
            </w:pPr>
            <w:r w:rsidRPr="007F0543">
              <w:rPr>
                <w:b/>
                <w:bCs/>
                <w:i/>
                <w:iCs/>
                <w:sz w:val="16"/>
                <w:szCs w:val="16"/>
              </w:rPr>
              <w:t>Modifier</w:t>
            </w:r>
          </w:p>
        </w:tc>
        <w:tc>
          <w:tcPr>
            <w:tcW w:w="6745" w:type="dxa"/>
          </w:tcPr>
          <w:p w14:paraId="64A87ABB" w14:textId="77777777" w:rsidR="000654F0" w:rsidRPr="007F0543" w:rsidRDefault="000654F0" w:rsidP="004845C4">
            <w:pPr>
              <w:rPr>
                <w:sz w:val="16"/>
                <w:szCs w:val="16"/>
              </w:rPr>
            </w:pPr>
            <w:proofErr w:type="spellStart"/>
            <w:r w:rsidRPr="007F0543">
              <w:rPr>
                <w:sz w:val="16"/>
                <w:szCs w:val="16"/>
              </w:rPr>
              <w:t>KNeighborsClassifier</w:t>
            </w:r>
            <w:proofErr w:type="spellEnd"/>
          </w:p>
        </w:tc>
        <w:tc>
          <w:tcPr>
            <w:tcW w:w="1788" w:type="dxa"/>
            <w:vMerge w:val="restart"/>
          </w:tcPr>
          <w:p w14:paraId="2E794A0D" w14:textId="77777777" w:rsidR="000654F0" w:rsidRPr="00712B86" w:rsidRDefault="000654F0" w:rsidP="004845C4">
            <w:r w:rsidRPr="00712B86">
              <w:object w:dxaOrig="1536" w:dyaOrig="994" w14:anchorId="60CB5EFB">
                <v:shape id="_x0000_i1027" type="#_x0000_t75" style="width:78.95pt;height:50.3pt" o:ole="">
                  <v:imagedata r:id="rId41" o:title=""/>
                </v:shape>
                <o:OLEObject Type="Embed" ProgID="Excel.Sheet.12" ShapeID="_x0000_i1027" DrawAspect="Icon" ObjectID="_1716393963" r:id="rId42"/>
              </w:object>
            </w:r>
          </w:p>
        </w:tc>
      </w:tr>
      <w:tr w:rsidR="000654F0" w:rsidRPr="00712B86" w14:paraId="0E6388E4" w14:textId="77777777" w:rsidTr="007F0543">
        <w:tc>
          <w:tcPr>
            <w:tcW w:w="938" w:type="dxa"/>
          </w:tcPr>
          <w:p w14:paraId="5E93D3E8" w14:textId="77777777" w:rsidR="000654F0" w:rsidRPr="007F0543" w:rsidRDefault="000654F0" w:rsidP="004845C4">
            <w:pPr>
              <w:rPr>
                <w:sz w:val="16"/>
                <w:szCs w:val="16"/>
              </w:rPr>
            </w:pPr>
            <w:r w:rsidRPr="007F0543">
              <w:rPr>
                <w:b/>
                <w:bCs/>
                <w:i/>
                <w:iCs/>
                <w:sz w:val="16"/>
                <w:szCs w:val="16"/>
              </w:rPr>
              <w:t>File</w:t>
            </w:r>
          </w:p>
        </w:tc>
        <w:tc>
          <w:tcPr>
            <w:tcW w:w="6745" w:type="dxa"/>
          </w:tcPr>
          <w:p w14:paraId="6835663D" w14:textId="77777777" w:rsidR="000654F0" w:rsidRPr="007F0543" w:rsidRDefault="000654F0" w:rsidP="004845C4">
            <w:pPr>
              <w:rPr>
                <w:sz w:val="16"/>
                <w:szCs w:val="16"/>
              </w:rPr>
            </w:pPr>
            <w:r w:rsidRPr="007F0543">
              <w:rPr>
                <w:sz w:val="16"/>
                <w:szCs w:val="16"/>
              </w:rPr>
              <w:t>Position_Salaries.csv</w:t>
            </w:r>
          </w:p>
        </w:tc>
        <w:tc>
          <w:tcPr>
            <w:tcW w:w="1788" w:type="dxa"/>
            <w:vMerge/>
          </w:tcPr>
          <w:p w14:paraId="63A00EC5" w14:textId="77777777" w:rsidR="000654F0" w:rsidRPr="00712B86" w:rsidRDefault="000654F0" w:rsidP="004845C4"/>
        </w:tc>
      </w:tr>
      <w:tr w:rsidR="000654F0" w:rsidRPr="00712B86" w14:paraId="401EBC8B" w14:textId="77777777" w:rsidTr="007F0543">
        <w:tc>
          <w:tcPr>
            <w:tcW w:w="938" w:type="dxa"/>
          </w:tcPr>
          <w:p w14:paraId="1B8746D5"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6745" w:type="dxa"/>
          </w:tcPr>
          <w:p w14:paraId="2FB50F1B" w14:textId="77777777" w:rsidR="000654F0" w:rsidRPr="007F0543" w:rsidRDefault="000654F0" w:rsidP="004845C4">
            <w:pPr>
              <w:rPr>
                <w:sz w:val="16"/>
                <w:szCs w:val="16"/>
              </w:rPr>
            </w:pPr>
            <w:r w:rsidRPr="007F0543">
              <w:rPr>
                <w:sz w:val="16"/>
                <w:szCs w:val="16"/>
              </w:rPr>
              <w:t>{"</w:t>
            </w:r>
            <w:proofErr w:type="spellStart"/>
            <w:r w:rsidRPr="007F0543">
              <w:rPr>
                <w:sz w:val="16"/>
                <w:szCs w:val="16"/>
              </w:rPr>
              <w:t>test_size</w:t>
            </w:r>
            <w:proofErr w:type="spellEnd"/>
            <w:r w:rsidRPr="007F0543">
              <w:rPr>
                <w:sz w:val="16"/>
                <w:szCs w:val="16"/>
              </w:rPr>
              <w:t>": 0.25,"random_state":0,"predict_test</w:t>
            </w:r>
            <w:proofErr w:type="gramStart"/>
            <w:r w:rsidRPr="007F0543">
              <w:rPr>
                <w:sz w:val="16"/>
                <w:szCs w:val="16"/>
              </w:rPr>
              <w:t>":[</w:t>
            </w:r>
            <w:proofErr w:type="gramEnd"/>
            <w:r w:rsidRPr="007F0543">
              <w:rPr>
                <w:sz w:val="16"/>
                <w:szCs w:val="16"/>
              </w:rPr>
              <w:t>30,87000],"scaler":{"method":"StandardScaler","params":{}}}</w:t>
            </w:r>
          </w:p>
        </w:tc>
        <w:tc>
          <w:tcPr>
            <w:tcW w:w="1788" w:type="dxa"/>
            <w:vMerge/>
          </w:tcPr>
          <w:p w14:paraId="50113B5A" w14:textId="77777777" w:rsidR="000654F0" w:rsidRPr="00712B86" w:rsidRDefault="000654F0" w:rsidP="004845C4"/>
        </w:tc>
      </w:tr>
      <w:tr w:rsidR="000654F0" w:rsidRPr="00712B86" w14:paraId="0D2B9E24" w14:textId="77777777" w:rsidTr="007F0543">
        <w:tc>
          <w:tcPr>
            <w:tcW w:w="938" w:type="dxa"/>
          </w:tcPr>
          <w:p w14:paraId="7633F9F5"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6745" w:type="dxa"/>
          </w:tcPr>
          <w:p w14:paraId="43092790" w14:textId="77777777" w:rsidR="000654F0" w:rsidRPr="007F0543" w:rsidRDefault="000654F0" w:rsidP="004845C4">
            <w:pPr>
              <w:rPr>
                <w:iCs/>
                <w:sz w:val="16"/>
                <w:szCs w:val="16"/>
              </w:rPr>
            </w:pPr>
            <w:r w:rsidRPr="007F0543">
              <w:rPr>
                <w:iCs/>
                <w:sz w:val="16"/>
                <w:szCs w:val="16"/>
              </w:rPr>
              <w:t>{"n_neighbors":5,"metric":"minkowski","p":2}</w:t>
            </w:r>
          </w:p>
        </w:tc>
        <w:tc>
          <w:tcPr>
            <w:tcW w:w="1788" w:type="dxa"/>
            <w:vMerge/>
          </w:tcPr>
          <w:p w14:paraId="513F8705" w14:textId="77777777" w:rsidR="000654F0" w:rsidRPr="00712B86" w:rsidRDefault="000654F0" w:rsidP="004845C4"/>
        </w:tc>
      </w:tr>
      <w:tr w:rsidR="000654F0" w:rsidRPr="00712B86" w14:paraId="588C22C0" w14:textId="77777777" w:rsidTr="007F0543">
        <w:tc>
          <w:tcPr>
            <w:tcW w:w="938" w:type="dxa"/>
          </w:tcPr>
          <w:p w14:paraId="5D5E7DF4" w14:textId="77777777" w:rsidR="000654F0" w:rsidRPr="007F0543" w:rsidRDefault="000654F0" w:rsidP="004845C4">
            <w:pPr>
              <w:rPr>
                <w:sz w:val="16"/>
                <w:szCs w:val="16"/>
              </w:rPr>
            </w:pPr>
            <w:r w:rsidRPr="007F0543">
              <w:rPr>
                <w:b/>
                <w:bCs/>
                <w:i/>
                <w:iCs/>
                <w:sz w:val="16"/>
                <w:szCs w:val="16"/>
              </w:rPr>
              <w:t>Graph Parameter</w:t>
            </w:r>
          </w:p>
        </w:tc>
        <w:tc>
          <w:tcPr>
            <w:tcW w:w="6745" w:type="dxa"/>
          </w:tcPr>
          <w:p w14:paraId="0D12E04C" w14:textId="77777777" w:rsidR="000654F0" w:rsidRPr="007F0543" w:rsidRDefault="000654F0" w:rsidP="004845C4">
            <w:pPr>
              <w:rPr>
                <w:iCs/>
                <w:sz w:val="16"/>
                <w:szCs w:val="16"/>
              </w:rPr>
            </w:pPr>
            <w:r w:rsidRPr="007F0543">
              <w:rPr>
                <w:iCs/>
                <w:sz w:val="16"/>
                <w:szCs w:val="16"/>
              </w:rPr>
              <w:t>{"smooth</w:t>
            </w:r>
            <w:proofErr w:type="gramStart"/>
            <w:r w:rsidRPr="007F0543">
              <w:rPr>
                <w:iCs/>
                <w:sz w:val="16"/>
                <w:szCs w:val="16"/>
              </w:rPr>
              <w:t>":[</w:t>
            </w:r>
            <w:proofErr w:type="gramEnd"/>
            <w:r w:rsidRPr="007F0543">
              <w:rPr>
                <w:iCs/>
                <w:sz w:val="16"/>
                <w:szCs w:val="16"/>
              </w:rPr>
              <w:t>10,1000]}</w:t>
            </w:r>
          </w:p>
        </w:tc>
        <w:tc>
          <w:tcPr>
            <w:tcW w:w="1788" w:type="dxa"/>
            <w:vMerge/>
          </w:tcPr>
          <w:p w14:paraId="2833713E" w14:textId="77777777" w:rsidR="000654F0" w:rsidRPr="00712B86" w:rsidRDefault="000654F0" w:rsidP="004845C4"/>
        </w:tc>
      </w:tr>
    </w:tbl>
    <w:p w14:paraId="131E07AE" w14:textId="14144973" w:rsidR="000654F0" w:rsidRPr="00712B86" w:rsidRDefault="000654F0" w:rsidP="000654F0">
      <w:pPr>
        <w:pStyle w:val="ListParagraph"/>
      </w:pPr>
    </w:p>
    <w:tbl>
      <w:tblPr>
        <w:tblStyle w:val="TableGrid"/>
        <w:tblW w:w="9016" w:type="dxa"/>
        <w:tblLook w:val="04A0" w:firstRow="1" w:lastRow="0" w:firstColumn="1" w:lastColumn="0" w:noHBand="0" w:noVBand="1"/>
      </w:tblPr>
      <w:tblGrid>
        <w:gridCol w:w="2254"/>
        <w:gridCol w:w="2254"/>
        <w:gridCol w:w="2254"/>
        <w:gridCol w:w="2254"/>
      </w:tblGrid>
      <w:tr w:rsidR="0057505C" w:rsidRPr="00712B86" w14:paraId="552539A1" w14:textId="77777777" w:rsidTr="0057505C">
        <w:tc>
          <w:tcPr>
            <w:tcW w:w="9016" w:type="dxa"/>
            <w:gridSpan w:val="4"/>
          </w:tcPr>
          <w:p w14:paraId="1B98EF68" w14:textId="248601B8" w:rsidR="0057505C" w:rsidRPr="00712B86" w:rsidRDefault="0057505C" w:rsidP="004845C4">
            <w:pPr>
              <w:jc w:val="center"/>
              <w:rPr>
                <w:noProof/>
              </w:rPr>
            </w:pPr>
            <w:r w:rsidRPr="00712B86">
              <w:rPr>
                <w:noProof/>
              </w:rPr>
              <w:t>Table B.2b: KNeighnorsClassifier Execution</w:t>
            </w:r>
            <w:r w:rsidR="00BC54F2" w:rsidRPr="00712B86">
              <w:rPr>
                <w:noProof/>
              </w:rPr>
              <w:t>: Graph / Excel Output</w:t>
            </w:r>
          </w:p>
        </w:tc>
      </w:tr>
      <w:tr w:rsidR="000654F0" w:rsidRPr="00712B86" w14:paraId="3D948482" w14:textId="77777777" w:rsidTr="0057505C">
        <w:tc>
          <w:tcPr>
            <w:tcW w:w="2254" w:type="dxa"/>
          </w:tcPr>
          <w:p w14:paraId="02194F38" w14:textId="64D91035" w:rsidR="000654F0" w:rsidRPr="00712B86" w:rsidRDefault="00E37C5A" w:rsidP="004845C4">
            <w:r w:rsidRPr="00712B86">
              <w:rPr>
                <w:noProof/>
              </w:rPr>
              <w:drawing>
                <wp:inline distT="0" distB="0" distL="0" distR="0" wp14:anchorId="764FB0F8" wp14:editId="1282D196">
                  <wp:extent cx="1472400" cy="10116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000C2E1" w14:textId="77777777" w:rsidR="000654F0" w:rsidRPr="00712B86" w:rsidRDefault="000654F0" w:rsidP="004845C4">
            <w:r w:rsidRPr="00712B86">
              <w:rPr>
                <w:noProof/>
              </w:rPr>
              <w:drawing>
                <wp:inline distT="0" distB="0" distL="0" distR="0" wp14:anchorId="3CAFACEB" wp14:editId="3A898485">
                  <wp:extent cx="1080000" cy="914400"/>
                  <wp:effectExtent l="0" t="0" r="635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5840F9AC" w14:textId="77777777" w:rsidR="000654F0" w:rsidRPr="00712B86" w:rsidRDefault="000654F0" w:rsidP="004845C4">
            <w:r w:rsidRPr="00712B86">
              <w:rPr>
                <w:noProof/>
              </w:rPr>
              <w:drawing>
                <wp:inline distT="0" distB="0" distL="0" distR="0" wp14:anchorId="48ADB14A" wp14:editId="4A774EF4">
                  <wp:extent cx="1080000" cy="914400"/>
                  <wp:effectExtent l="0" t="0" r="635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4FB71459" w14:textId="77777777" w:rsidR="000654F0" w:rsidRPr="00712B86" w:rsidRDefault="000654F0" w:rsidP="004845C4">
            <w:r w:rsidRPr="00712B86">
              <w:rPr>
                <w:noProof/>
              </w:rPr>
              <w:drawing>
                <wp:inline distT="0" distB="0" distL="0" distR="0" wp14:anchorId="5E1CD622" wp14:editId="134FBAFC">
                  <wp:extent cx="1080000" cy="914400"/>
                  <wp:effectExtent l="0" t="0" r="6350" b="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2E18CB58" w14:textId="77777777" w:rsidTr="0057505C">
        <w:tc>
          <w:tcPr>
            <w:tcW w:w="2254" w:type="dxa"/>
          </w:tcPr>
          <w:p w14:paraId="05AC3178" w14:textId="77777777" w:rsidR="000654F0" w:rsidRPr="00712B86" w:rsidRDefault="000654F0" w:rsidP="004845C4">
            <w:r w:rsidRPr="00712B86">
              <w:rPr>
                <w:noProof/>
              </w:rPr>
              <w:drawing>
                <wp:inline distT="0" distB="0" distL="0" distR="0" wp14:anchorId="74C506D9" wp14:editId="45A4A09A">
                  <wp:extent cx="1472400" cy="1011600"/>
                  <wp:effectExtent l="0" t="0" r="0" b="0"/>
                  <wp:docPr id="97" name="Picture 9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treemap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9F26B96" w14:textId="77777777" w:rsidR="000654F0" w:rsidRPr="00712B86" w:rsidRDefault="000654F0" w:rsidP="004845C4">
            <w:r w:rsidRPr="00712B86">
              <w:rPr>
                <w:noProof/>
              </w:rPr>
              <w:drawing>
                <wp:inline distT="0" distB="0" distL="0" distR="0" wp14:anchorId="57B211D4" wp14:editId="6562E2B5">
                  <wp:extent cx="1472400" cy="1011600"/>
                  <wp:effectExtent l="0" t="0" r="0" b="0"/>
                  <wp:docPr id="98" name="Picture 9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treemap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4162CAA" w14:textId="77777777" w:rsidR="000654F0" w:rsidRPr="00712B86" w:rsidRDefault="000654F0" w:rsidP="004845C4">
            <w:r w:rsidRPr="00712B86">
              <w:rPr>
                <w:noProof/>
              </w:rPr>
              <w:drawing>
                <wp:inline distT="0" distB="0" distL="0" distR="0" wp14:anchorId="1DA01ACA" wp14:editId="2230737A">
                  <wp:extent cx="1472400" cy="1011600"/>
                  <wp:effectExtent l="0" t="0" r="0" b="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01BC4111" w14:textId="77777777" w:rsidR="000654F0" w:rsidRPr="00712B86" w:rsidRDefault="000654F0" w:rsidP="004845C4">
            <w:r w:rsidRPr="00712B86">
              <w:rPr>
                <w:noProof/>
              </w:rPr>
              <w:drawing>
                <wp:inline distT="0" distB="0" distL="0" distR="0" wp14:anchorId="37CADCB9" wp14:editId="7C827108">
                  <wp:extent cx="1472400" cy="1011600"/>
                  <wp:effectExtent l="0" t="0" r="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083DC238" w14:textId="77777777" w:rsidR="000654F0" w:rsidRPr="00712B86" w:rsidRDefault="000654F0" w:rsidP="000654F0">
      <w:pPr>
        <w:pStyle w:val="ListParagraph"/>
      </w:pPr>
    </w:p>
    <w:p w14:paraId="4450A141" w14:textId="2D224851" w:rsidR="000654F0" w:rsidRPr="00712B86" w:rsidRDefault="000654F0" w:rsidP="000654F0">
      <w:pPr>
        <w:pStyle w:val="ListParagraph"/>
        <w:numPr>
          <w:ilvl w:val="0"/>
          <w:numId w:val="16"/>
        </w:numPr>
      </w:pPr>
      <w:r w:rsidRPr="00712B86">
        <w:t>SVC</w:t>
      </w:r>
      <w:r w:rsidR="00D25F9C" w:rsidRPr="00712B86">
        <w:t xml:space="preserve"> – Support Vector Classification</w:t>
      </w:r>
    </w:p>
    <w:p w14:paraId="64471C51" w14:textId="538C42A2" w:rsidR="000654F0" w:rsidRPr="00712B86" w:rsidRDefault="000654F0" w:rsidP="000654F0">
      <w:pPr>
        <w:rPr>
          <w:i/>
          <w:iCs/>
        </w:rPr>
      </w:pPr>
      <w:r w:rsidRPr="00712B86">
        <w:t>Test1</w:t>
      </w:r>
      <w:r w:rsidRPr="00712B86">
        <w:rPr>
          <w:i/>
          <w:iCs/>
        </w:rPr>
        <w:t xml:space="preserve"> – kernel=linear</w:t>
      </w:r>
    </w:p>
    <w:tbl>
      <w:tblPr>
        <w:tblStyle w:val="TableGrid"/>
        <w:tblW w:w="9561" w:type="dxa"/>
        <w:tblInd w:w="-545" w:type="dxa"/>
        <w:tblLook w:val="04A0" w:firstRow="1" w:lastRow="0" w:firstColumn="1" w:lastColumn="0" w:noHBand="0" w:noVBand="1"/>
      </w:tblPr>
      <w:tblGrid>
        <w:gridCol w:w="1024"/>
        <w:gridCol w:w="6745"/>
        <w:gridCol w:w="1792"/>
      </w:tblGrid>
      <w:tr w:rsidR="0057505C" w:rsidRPr="00712B86" w14:paraId="7FAC66B7" w14:textId="77777777" w:rsidTr="00214FD7">
        <w:tc>
          <w:tcPr>
            <w:tcW w:w="9561" w:type="dxa"/>
            <w:gridSpan w:val="3"/>
          </w:tcPr>
          <w:p w14:paraId="5D6ED348" w14:textId="716AC556" w:rsidR="0057505C" w:rsidRPr="00712B86" w:rsidRDefault="0057505C" w:rsidP="004845C4">
            <w:pPr>
              <w:jc w:val="center"/>
              <w:rPr>
                <w:noProof/>
              </w:rPr>
            </w:pPr>
            <w:r w:rsidRPr="00712B86">
              <w:rPr>
                <w:noProof/>
              </w:rPr>
              <w:t>Table B.2c1: SVC Execution</w:t>
            </w:r>
            <w:r w:rsidR="00BC54F2" w:rsidRPr="00712B86">
              <w:rPr>
                <w:noProof/>
              </w:rPr>
              <w:t>: Excel Output</w:t>
            </w:r>
          </w:p>
        </w:tc>
      </w:tr>
      <w:tr w:rsidR="000654F0" w:rsidRPr="00712B86" w14:paraId="780F0324" w14:textId="77777777" w:rsidTr="00214FD7">
        <w:tc>
          <w:tcPr>
            <w:tcW w:w="1186" w:type="dxa"/>
          </w:tcPr>
          <w:p w14:paraId="17164A3C" w14:textId="77777777" w:rsidR="000654F0" w:rsidRPr="007F0543" w:rsidRDefault="000654F0" w:rsidP="004845C4">
            <w:pPr>
              <w:rPr>
                <w:sz w:val="16"/>
                <w:szCs w:val="16"/>
              </w:rPr>
            </w:pPr>
            <w:r w:rsidRPr="007F0543">
              <w:rPr>
                <w:b/>
                <w:bCs/>
                <w:i/>
                <w:iCs/>
                <w:sz w:val="16"/>
                <w:szCs w:val="16"/>
              </w:rPr>
              <w:t>Modifier</w:t>
            </w:r>
          </w:p>
        </w:tc>
        <w:tc>
          <w:tcPr>
            <w:tcW w:w="6618" w:type="dxa"/>
          </w:tcPr>
          <w:p w14:paraId="4D2AAE79" w14:textId="77777777" w:rsidR="000654F0" w:rsidRPr="007F0543" w:rsidRDefault="000654F0" w:rsidP="004845C4">
            <w:pPr>
              <w:rPr>
                <w:sz w:val="16"/>
                <w:szCs w:val="16"/>
              </w:rPr>
            </w:pPr>
            <w:r w:rsidRPr="007F0543">
              <w:rPr>
                <w:sz w:val="16"/>
                <w:szCs w:val="16"/>
              </w:rPr>
              <w:t>SVC</w:t>
            </w:r>
          </w:p>
        </w:tc>
        <w:tc>
          <w:tcPr>
            <w:tcW w:w="1757" w:type="dxa"/>
            <w:vMerge w:val="restart"/>
          </w:tcPr>
          <w:p w14:paraId="79742727" w14:textId="77777777" w:rsidR="000654F0" w:rsidRPr="00712B86" w:rsidRDefault="000654F0" w:rsidP="004845C4">
            <w:r w:rsidRPr="00712B86">
              <w:object w:dxaOrig="1536" w:dyaOrig="994" w14:anchorId="7507AB2E">
                <v:shape id="_x0000_i1028" type="#_x0000_t75" style="width:78.95pt;height:50.3pt" o:ole="">
                  <v:imagedata r:id="rId51" o:title=""/>
                </v:shape>
                <o:OLEObject Type="Embed" ProgID="Excel.Sheet.12" ShapeID="_x0000_i1028" DrawAspect="Icon" ObjectID="_1716393964" r:id="rId52"/>
              </w:object>
            </w:r>
          </w:p>
        </w:tc>
      </w:tr>
      <w:tr w:rsidR="000654F0" w:rsidRPr="00712B86" w14:paraId="0CB80BEA" w14:textId="77777777" w:rsidTr="00214FD7">
        <w:tc>
          <w:tcPr>
            <w:tcW w:w="1186" w:type="dxa"/>
          </w:tcPr>
          <w:p w14:paraId="72F88592" w14:textId="77777777" w:rsidR="000654F0" w:rsidRPr="007F0543" w:rsidRDefault="000654F0" w:rsidP="004845C4">
            <w:pPr>
              <w:rPr>
                <w:sz w:val="16"/>
                <w:szCs w:val="16"/>
              </w:rPr>
            </w:pPr>
            <w:r w:rsidRPr="007F0543">
              <w:rPr>
                <w:b/>
                <w:bCs/>
                <w:i/>
                <w:iCs/>
                <w:sz w:val="16"/>
                <w:szCs w:val="16"/>
              </w:rPr>
              <w:t>File</w:t>
            </w:r>
          </w:p>
        </w:tc>
        <w:tc>
          <w:tcPr>
            <w:tcW w:w="6618" w:type="dxa"/>
          </w:tcPr>
          <w:p w14:paraId="432917DE" w14:textId="77777777" w:rsidR="000654F0" w:rsidRPr="007F0543" w:rsidRDefault="000654F0" w:rsidP="004845C4">
            <w:pPr>
              <w:rPr>
                <w:sz w:val="16"/>
                <w:szCs w:val="16"/>
              </w:rPr>
            </w:pPr>
            <w:r w:rsidRPr="007F0543">
              <w:rPr>
                <w:sz w:val="16"/>
                <w:szCs w:val="16"/>
              </w:rPr>
              <w:t>Position_Salaries.csv</w:t>
            </w:r>
          </w:p>
        </w:tc>
        <w:tc>
          <w:tcPr>
            <w:tcW w:w="1757" w:type="dxa"/>
            <w:vMerge/>
          </w:tcPr>
          <w:p w14:paraId="1A8573CC" w14:textId="77777777" w:rsidR="000654F0" w:rsidRPr="00712B86" w:rsidRDefault="000654F0" w:rsidP="004845C4"/>
        </w:tc>
      </w:tr>
      <w:tr w:rsidR="000654F0" w:rsidRPr="00712B86" w14:paraId="41BF5CD7" w14:textId="77777777" w:rsidTr="00214FD7">
        <w:tc>
          <w:tcPr>
            <w:tcW w:w="1186" w:type="dxa"/>
          </w:tcPr>
          <w:p w14:paraId="0BADC955" w14:textId="77777777" w:rsidR="000654F0" w:rsidRPr="007F0543" w:rsidRDefault="000654F0" w:rsidP="004845C4">
            <w:pPr>
              <w:rPr>
                <w:sz w:val="16"/>
                <w:szCs w:val="16"/>
              </w:rPr>
            </w:pPr>
            <w:r w:rsidRPr="007F0543">
              <w:rPr>
                <w:b/>
                <w:bCs/>
                <w:i/>
                <w:iCs/>
                <w:sz w:val="16"/>
                <w:szCs w:val="16"/>
              </w:rPr>
              <w:t xml:space="preserve">Pre-processor </w:t>
            </w:r>
            <w:proofErr w:type="spellStart"/>
            <w:r w:rsidRPr="007F0543">
              <w:rPr>
                <w:b/>
                <w:bCs/>
                <w:i/>
                <w:iCs/>
                <w:sz w:val="16"/>
                <w:szCs w:val="16"/>
              </w:rPr>
              <w:t>Paramater</w:t>
            </w:r>
            <w:proofErr w:type="spellEnd"/>
          </w:p>
        </w:tc>
        <w:tc>
          <w:tcPr>
            <w:tcW w:w="6618" w:type="dxa"/>
          </w:tcPr>
          <w:p w14:paraId="251173A2" w14:textId="77777777" w:rsidR="000654F0" w:rsidRPr="007F0543" w:rsidRDefault="000654F0" w:rsidP="004845C4">
            <w:pPr>
              <w:rPr>
                <w:sz w:val="16"/>
                <w:szCs w:val="16"/>
              </w:rPr>
            </w:pPr>
            <w:r w:rsidRPr="007F0543">
              <w:rPr>
                <w:sz w:val="16"/>
                <w:szCs w:val="16"/>
              </w:rPr>
              <w:t>{"</w:t>
            </w:r>
            <w:proofErr w:type="spellStart"/>
            <w:r w:rsidRPr="007F0543">
              <w:rPr>
                <w:sz w:val="16"/>
                <w:szCs w:val="16"/>
              </w:rPr>
              <w:t>test_size</w:t>
            </w:r>
            <w:proofErr w:type="spellEnd"/>
            <w:r w:rsidRPr="007F0543">
              <w:rPr>
                <w:sz w:val="16"/>
                <w:szCs w:val="16"/>
              </w:rPr>
              <w:t>": 0.25,"random_state":0,"predict_test</w:t>
            </w:r>
            <w:proofErr w:type="gramStart"/>
            <w:r w:rsidRPr="007F0543">
              <w:rPr>
                <w:sz w:val="16"/>
                <w:szCs w:val="16"/>
              </w:rPr>
              <w:t>":[</w:t>
            </w:r>
            <w:proofErr w:type="gramEnd"/>
            <w:r w:rsidRPr="007F0543">
              <w:rPr>
                <w:sz w:val="16"/>
                <w:szCs w:val="16"/>
              </w:rPr>
              <w:t>30,87000],"scaler":{"method":"StandardScaler","params":{}}}</w:t>
            </w:r>
          </w:p>
        </w:tc>
        <w:tc>
          <w:tcPr>
            <w:tcW w:w="1757" w:type="dxa"/>
            <w:vMerge/>
          </w:tcPr>
          <w:p w14:paraId="298DD8B5" w14:textId="77777777" w:rsidR="000654F0" w:rsidRPr="00712B86" w:rsidRDefault="000654F0" w:rsidP="004845C4"/>
        </w:tc>
      </w:tr>
      <w:tr w:rsidR="000654F0" w:rsidRPr="00712B86" w14:paraId="674B2A94" w14:textId="77777777" w:rsidTr="00214FD7">
        <w:tc>
          <w:tcPr>
            <w:tcW w:w="1186" w:type="dxa"/>
          </w:tcPr>
          <w:p w14:paraId="655969B6" w14:textId="77777777" w:rsidR="000654F0" w:rsidRPr="007F0543" w:rsidRDefault="000654F0" w:rsidP="004845C4">
            <w:pPr>
              <w:rPr>
                <w:sz w:val="16"/>
                <w:szCs w:val="16"/>
              </w:rPr>
            </w:pPr>
            <w:r w:rsidRPr="007F0543">
              <w:rPr>
                <w:b/>
                <w:bCs/>
                <w:i/>
                <w:iCs/>
                <w:sz w:val="16"/>
                <w:szCs w:val="16"/>
              </w:rPr>
              <w:t xml:space="preserve">Modifier </w:t>
            </w:r>
            <w:proofErr w:type="spellStart"/>
            <w:r w:rsidRPr="007F0543">
              <w:rPr>
                <w:b/>
                <w:bCs/>
                <w:i/>
                <w:iCs/>
                <w:sz w:val="16"/>
                <w:szCs w:val="16"/>
              </w:rPr>
              <w:t>Paramater</w:t>
            </w:r>
            <w:proofErr w:type="spellEnd"/>
          </w:p>
        </w:tc>
        <w:tc>
          <w:tcPr>
            <w:tcW w:w="6618" w:type="dxa"/>
          </w:tcPr>
          <w:p w14:paraId="32396181" w14:textId="77777777" w:rsidR="000654F0" w:rsidRPr="007F0543" w:rsidRDefault="000654F0" w:rsidP="004845C4">
            <w:pPr>
              <w:rPr>
                <w:iCs/>
                <w:sz w:val="16"/>
                <w:szCs w:val="16"/>
              </w:rPr>
            </w:pPr>
            <w:r w:rsidRPr="007F0543">
              <w:rPr>
                <w:iCs/>
                <w:sz w:val="16"/>
                <w:szCs w:val="16"/>
              </w:rPr>
              <w:t>{"kernel":"linear","random_state":0}</w:t>
            </w:r>
          </w:p>
        </w:tc>
        <w:tc>
          <w:tcPr>
            <w:tcW w:w="1757" w:type="dxa"/>
            <w:vMerge/>
          </w:tcPr>
          <w:p w14:paraId="5E5E6B67" w14:textId="77777777" w:rsidR="000654F0" w:rsidRPr="00712B86" w:rsidRDefault="000654F0" w:rsidP="004845C4"/>
        </w:tc>
      </w:tr>
      <w:tr w:rsidR="000654F0" w:rsidRPr="00712B86" w14:paraId="589CCF05" w14:textId="77777777" w:rsidTr="00214FD7">
        <w:tc>
          <w:tcPr>
            <w:tcW w:w="1186" w:type="dxa"/>
          </w:tcPr>
          <w:p w14:paraId="49AD59A4" w14:textId="77777777" w:rsidR="000654F0" w:rsidRPr="007F0543" w:rsidRDefault="000654F0" w:rsidP="004845C4">
            <w:pPr>
              <w:rPr>
                <w:sz w:val="16"/>
                <w:szCs w:val="16"/>
              </w:rPr>
            </w:pPr>
            <w:r w:rsidRPr="007F0543">
              <w:rPr>
                <w:b/>
                <w:bCs/>
                <w:i/>
                <w:iCs/>
                <w:sz w:val="16"/>
                <w:szCs w:val="16"/>
              </w:rPr>
              <w:t>Graph Parameter</w:t>
            </w:r>
          </w:p>
        </w:tc>
        <w:tc>
          <w:tcPr>
            <w:tcW w:w="6618" w:type="dxa"/>
          </w:tcPr>
          <w:p w14:paraId="1A54B54F" w14:textId="77777777" w:rsidR="000654F0" w:rsidRPr="007F0543" w:rsidRDefault="000654F0" w:rsidP="004845C4">
            <w:pPr>
              <w:rPr>
                <w:iCs/>
                <w:sz w:val="16"/>
                <w:szCs w:val="16"/>
              </w:rPr>
            </w:pPr>
            <w:r w:rsidRPr="007F0543">
              <w:rPr>
                <w:iCs/>
                <w:sz w:val="16"/>
                <w:szCs w:val="16"/>
              </w:rPr>
              <w:t>{"smooth</w:t>
            </w:r>
            <w:proofErr w:type="gramStart"/>
            <w:r w:rsidRPr="007F0543">
              <w:rPr>
                <w:iCs/>
                <w:sz w:val="16"/>
                <w:szCs w:val="16"/>
              </w:rPr>
              <w:t>":[</w:t>
            </w:r>
            <w:proofErr w:type="gramEnd"/>
            <w:r w:rsidRPr="007F0543">
              <w:rPr>
                <w:iCs/>
                <w:sz w:val="16"/>
                <w:szCs w:val="16"/>
              </w:rPr>
              <w:t>10,1000]}</w:t>
            </w:r>
          </w:p>
        </w:tc>
        <w:tc>
          <w:tcPr>
            <w:tcW w:w="1757" w:type="dxa"/>
            <w:vMerge/>
          </w:tcPr>
          <w:p w14:paraId="3EBC4B2D" w14:textId="77777777" w:rsidR="000654F0" w:rsidRPr="00712B86" w:rsidRDefault="000654F0" w:rsidP="004845C4"/>
        </w:tc>
      </w:tr>
    </w:tbl>
    <w:p w14:paraId="12BECC35" w14:textId="3FA55CC3" w:rsidR="000654F0" w:rsidRPr="00712B86" w:rsidRDefault="000654F0" w:rsidP="000654F0"/>
    <w:tbl>
      <w:tblPr>
        <w:tblStyle w:val="TableGrid"/>
        <w:tblW w:w="9016" w:type="dxa"/>
        <w:tblLook w:val="04A0" w:firstRow="1" w:lastRow="0" w:firstColumn="1" w:lastColumn="0" w:noHBand="0" w:noVBand="1"/>
      </w:tblPr>
      <w:tblGrid>
        <w:gridCol w:w="2397"/>
        <w:gridCol w:w="2397"/>
        <w:gridCol w:w="2397"/>
        <w:gridCol w:w="1825"/>
      </w:tblGrid>
      <w:tr w:rsidR="0057505C" w:rsidRPr="00712B86" w14:paraId="0683019C" w14:textId="77777777" w:rsidTr="0057505C">
        <w:tc>
          <w:tcPr>
            <w:tcW w:w="9016" w:type="dxa"/>
            <w:gridSpan w:val="4"/>
          </w:tcPr>
          <w:p w14:paraId="6B49BA75" w14:textId="71EC1540" w:rsidR="0057505C" w:rsidRPr="00712B86" w:rsidRDefault="0057505C" w:rsidP="004845C4">
            <w:pPr>
              <w:jc w:val="center"/>
              <w:rPr>
                <w:noProof/>
              </w:rPr>
            </w:pPr>
            <w:r w:rsidRPr="00712B86">
              <w:rPr>
                <w:noProof/>
              </w:rPr>
              <w:t>Table B.2c1: SVC Execution</w:t>
            </w:r>
            <w:r w:rsidR="00BC54F2" w:rsidRPr="00712B86">
              <w:rPr>
                <w:noProof/>
              </w:rPr>
              <w:t>: Graph / Excel Output</w:t>
            </w:r>
          </w:p>
        </w:tc>
      </w:tr>
      <w:tr w:rsidR="000654F0" w:rsidRPr="00712B86" w14:paraId="66153B18" w14:textId="77777777" w:rsidTr="0057505C">
        <w:tc>
          <w:tcPr>
            <w:tcW w:w="2397" w:type="dxa"/>
          </w:tcPr>
          <w:p w14:paraId="3CACDB7B" w14:textId="035C6A93" w:rsidR="000654F0" w:rsidRPr="00712B86" w:rsidRDefault="00E37C5A" w:rsidP="004845C4">
            <w:r w:rsidRPr="00712B86">
              <w:rPr>
                <w:noProof/>
              </w:rPr>
              <w:drawing>
                <wp:inline distT="0" distB="0" distL="0" distR="0" wp14:anchorId="0B713D68" wp14:editId="19DE452B">
                  <wp:extent cx="1472400" cy="101160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4E6CC96F" w14:textId="77777777" w:rsidR="000654F0" w:rsidRPr="00712B86" w:rsidRDefault="000654F0" w:rsidP="004845C4">
            <w:r w:rsidRPr="00712B86">
              <w:rPr>
                <w:noProof/>
              </w:rPr>
              <w:drawing>
                <wp:inline distT="0" distB="0" distL="0" distR="0" wp14:anchorId="162360CA" wp14:editId="6644F362">
                  <wp:extent cx="1080000" cy="914400"/>
                  <wp:effectExtent l="0" t="0" r="6350"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397" w:type="dxa"/>
          </w:tcPr>
          <w:p w14:paraId="3E7899AA" w14:textId="77777777" w:rsidR="000654F0" w:rsidRPr="00712B86" w:rsidRDefault="000654F0" w:rsidP="004845C4">
            <w:r w:rsidRPr="00712B86">
              <w:rPr>
                <w:noProof/>
              </w:rPr>
              <w:drawing>
                <wp:inline distT="0" distB="0" distL="0" distR="0" wp14:anchorId="7E39D3CF" wp14:editId="0B7FAAE8">
                  <wp:extent cx="1080000" cy="914400"/>
                  <wp:effectExtent l="0" t="0" r="6350" b="0"/>
                  <wp:docPr id="103" name="Picture 1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1825" w:type="dxa"/>
          </w:tcPr>
          <w:p w14:paraId="33ABEFA4" w14:textId="77777777" w:rsidR="000654F0" w:rsidRPr="00712B86" w:rsidRDefault="000654F0" w:rsidP="004845C4">
            <w:r w:rsidRPr="00712B86">
              <w:rPr>
                <w:noProof/>
              </w:rPr>
              <w:drawing>
                <wp:inline distT="0" distB="0" distL="0" distR="0" wp14:anchorId="3BCC3FC0" wp14:editId="25B68ECE">
                  <wp:extent cx="1080000" cy="914400"/>
                  <wp:effectExtent l="0" t="0" r="635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59B49DB4" w14:textId="77777777" w:rsidTr="0057505C">
        <w:tc>
          <w:tcPr>
            <w:tcW w:w="2397" w:type="dxa"/>
          </w:tcPr>
          <w:p w14:paraId="578903B9" w14:textId="77777777" w:rsidR="000654F0" w:rsidRPr="00712B86" w:rsidRDefault="000654F0" w:rsidP="004845C4">
            <w:r w:rsidRPr="00712B86">
              <w:rPr>
                <w:noProof/>
              </w:rPr>
              <w:drawing>
                <wp:inline distT="0" distB="0" distL="0" distR="0" wp14:anchorId="67913772" wp14:editId="4908FC9C">
                  <wp:extent cx="1472400" cy="1011600"/>
                  <wp:effectExtent l="0" t="0" r="0" b="0"/>
                  <wp:docPr id="105" name="Picture 10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treemap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3E60C1A6" w14:textId="77777777" w:rsidR="000654F0" w:rsidRPr="00712B86" w:rsidRDefault="000654F0" w:rsidP="004845C4">
            <w:r w:rsidRPr="00712B86">
              <w:rPr>
                <w:noProof/>
              </w:rPr>
              <w:drawing>
                <wp:inline distT="0" distB="0" distL="0" distR="0" wp14:anchorId="78CFD199" wp14:editId="57A8CE1F">
                  <wp:extent cx="1472400" cy="1011600"/>
                  <wp:effectExtent l="0" t="0" r="0" b="0"/>
                  <wp:docPr id="106" name="Picture 10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treemap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20F1D74C" w14:textId="77777777" w:rsidR="000654F0" w:rsidRPr="00712B86" w:rsidRDefault="000654F0" w:rsidP="004845C4">
            <w:r w:rsidRPr="00712B86">
              <w:rPr>
                <w:noProof/>
              </w:rPr>
              <w:drawing>
                <wp:inline distT="0" distB="0" distL="0" distR="0" wp14:anchorId="01F858B4" wp14:editId="2F6F91E9">
                  <wp:extent cx="1472400" cy="1011600"/>
                  <wp:effectExtent l="0" t="0" r="0" b="0"/>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1825" w:type="dxa"/>
          </w:tcPr>
          <w:p w14:paraId="78DD37DA" w14:textId="77777777" w:rsidR="000654F0" w:rsidRPr="00712B86" w:rsidRDefault="000654F0" w:rsidP="004845C4"/>
        </w:tc>
      </w:tr>
    </w:tbl>
    <w:p w14:paraId="0112F7CF" w14:textId="77777777" w:rsidR="000654F0" w:rsidRPr="00712B86" w:rsidRDefault="000654F0" w:rsidP="000654F0"/>
    <w:p w14:paraId="4FB96583" w14:textId="3177AF1B" w:rsidR="000654F0" w:rsidRPr="00712B86" w:rsidRDefault="000654F0" w:rsidP="000654F0">
      <w:pPr>
        <w:rPr>
          <w:i/>
          <w:iCs/>
        </w:rPr>
      </w:pPr>
      <w:r w:rsidRPr="00712B86">
        <w:t xml:space="preserve">Test2 – </w:t>
      </w:r>
      <w:r w:rsidRPr="00712B86">
        <w:rPr>
          <w:i/>
          <w:iCs/>
        </w:rPr>
        <w:t>kernel=</w:t>
      </w:r>
      <w:proofErr w:type="spellStart"/>
      <w:r w:rsidRPr="00712B86">
        <w:rPr>
          <w:i/>
          <w:iCs/>
        </w:rPr>
        <w:t>rbf</w:t>
      </w:r>
      <w:proofErr w:type="spellEnd"/>
    </w:p>
    <w:tbl>
      <w:tblPr>
        <w:tblStyle w:val="TableGrid"/>
        <w:tblW w:w="9471" w:type="dxa"/>
        <w:tblInd w:w="-455" w:type="dxa"/>
        <w:tblLook w:val="04A0" w:firstRow="1" w:lastRow="0" w:firstColumn="1" w:lastColumn="0" w:noHBand="0" w:noVBand="1"/>
      </w:tblPr>
      <w:tblGrid>
        <w:gridCol w:w="934"/>
        <w:gridCol w:w="6745"/>
        <w:gridCol w:w="1792"/>
      </w:tblGrid>
      <w:tr w:rsidR="0057505C" w:rsidRPr="00712B86" w14:paraId="56F6913D" w14:textId="77777777" w:rsidTr="00BC4EF7">
        <w:tc>
          <w:tcPr>
            <w:tcW w:w="9471" w:type="dxa"/>
            <w:gridSpan w:val="3"/>
          </w:tcPr>
          <w:p w14:paraId="25520780" w14:textId="69FA2CAC" w:rsidR="0057505C" w:rsidRPr="00BC4EF7" w:rsidRDefault="0057505C" w:rsidP="004845C4">
            <w:pPr>
              <w:jc w:val="center"/>
              <w:rPr>
                <w:noProof/>
                <w:sz w:val="16"/>
                <w:szCs w:val="16"/>
              </w:rPr>
            </w:pPr>
            <w:r w:rsidRPr="00BC4EF7">
              <w:rPr>
                <w:noProof/>
                <w:sz w:val="16"/>
                <w:szCs w:val="16"/>
              </w:rPr>
              <w:t>Table B.2c2: SVC Execution</w:t>
            </w:r>
            <w:r w:rsidR="00BC54F2" w:rsidRPr="00BC4EF7">
              <w:rPr>
                <w:noProof/>
                <w:sz w:val="16"/>
                <w:szCs w:val="16"/>
              </w:rPr>
              <w:t>:  Excel Output</w:t>
            </w:r>
          </w:p>
        </w:tc>
      </w:tr>
      <w:tr w:rsidR="000654F0" w:rsidRPr="00712B86" w14:paraId="5BBCA277" w14:textId="77777777" w:rsidTr="00BC4EF7">
        <w:tc>
          <w:tcPr>
            <w:tcW w:w="1349" w:type="dxa"/>
          </w:tcPr>
          <w:p w14:paraId="16783DF7" w14:textId="77777777" w:rsidR="000654F0" w:rsidRPr="00BC4EF7" w:rsidRDefault="000654F0" w:rsidP="004845C4">
            <w:pPr>
              <w:rPr>
                <w:sz w:val="16"/>
                <w:szCs w:val="16"/>
              </w:rPr>
            </w:pPr>
            <w:r w:rsidRPr="00BC4EF7">
              <w:rPr>
                <w:b/>
                <w:bCs/>
                <w:i/>
                <w:iCs/>
                <w:sz w:val="16"/>
                <w:szCs w:val="16"/>
              </w:rPr>
              <w:t>Modifier</w:t>
            </w:r>
          </w:p>
        </w:tc>
        <w:tc>
          <w:tcPr>
            <w:tcW w:w="6414" w:type="dxa"/>
          </w:tcPr>
          <w:p w14:paraId="1DEDF6D6" w14:textId="77777777" w:rsidR="000654F0" w:rsidRPr="00BC4EF7" w:rsidRDefault="000654F0" w:rsidP="004845C4">
            <w:pPr>
              <w:rPr>
                <w:sz w:val="16"/>
                <w:szCs w:val="16"/>
              </w:rPr>
            </w:pPr>
            <w:r w:rsidRPr="00BC4EF7">
              <w:rPr>
                <w:sz w:val="16"/>
                <w:szCs w:val="16"/>
              </w:rPr>
              <w:t>SVC</w:t>
            </w:r>
          </w:p>
        </w:tc>
        <w:tc>
          <w:tcPr>
            <w:tcW w:w="1708" w:type="dxa"/>
            <w:vMerge w:val="restart"/>
          </w:tcPr>
          <w:p w14:paraId="4D233BDE" w14:textId="77777777" w:rsidR="000654F0" w:rsidRPr="00BC4EF7" w:rsidRDefault="000654F0" w:rsidP="004845C4">
            <w:pPr>
              <w:rPr>
                <w:sz w:val="16"/>
                <w:szCs w:val="16"/>
              </w:rPr>
            </w:pPr>
            <w:r w:rsidRPr="00BC4EF7">
              <w:rPr>
                <w:sz w:val="16"/>
                <w:szCs w:val="16"/>
              </w:rPr>
              <w:object w:dxaOrig="1536" w:dyaOrig="994" w14:anchorId="423F0869">
                <v:shape id="_x0000_i1029" type="#_x0000_t75" style="width:78.95pt;height:50.3pt" o:ole="">
                  <v:imagedata r:id="rId60" o:title=""/>
                </v:shape>
                <o:OLEObject Type="Embed" ProgID="Excel.Sheet.12" ShapeID="_x0000_i1029" DrawAspect="Icon" ObjectID="_1716393965" r:id="rId61"/>
              </w:object>
            </w:r>
          </w:p>
        </w:tc>
      </w:tr>
      <w:tr w:rsidR="000654F0" w:rsidRPr="00712B86" w14:paraId="483F8BF0" w14:textId="77777777" w:rsidTr="00BC4EF7">
        <w:tc>
          <w:tcPr>
            <w:tcW w:w="1349" w:type="dxa"/>
          </w:tcPr>
          <w:p w14:paraId="6EB1A1DE" w14:textId="77777777" w:rsidR="000654F0" w:rsidRPr="00BC4EF7" w:rsidRDefault="000654F0" w:rsidP="004845C4">
            <w:pPr>
              <w:rPr>
                <w:sz w:val="16"/>
                <w:szCs w:val="16"/>
              </w:rPr>
            </w:pPr>
            <w:r w:rsidRPr="00BC4EF7">
              <w:rPr>
                <w:b/>
                <w:bCs/>
                <w:i/>
                <w:iCs/>
                <w:sz w:val="16"/>
                <w:szCs w:val="16"/>
              </w:rPr>
              <w:t>File</w:t>
            </w:r>
          </w:p>
        </w:tc>
        <w:tc>
          <w:tcPr>
            <w:tcW w:w="6414" w:type="dxa"/>
          </w:tcPr>
          <w:p w14:paraId="2F9BBE68" w14:textId="77777777" w:rsidR="000654F0" w:rsidRPr="00BC4EF7" w:rsidRDefault="000654F0" w:rsidP="004845C4">
            <w:pPr>
              <w:rPr>
                <w:sz w:val="16"/>
                <w:szCs w:val="16"/>
              </w:rPr>
            </w:pPr>
            <w:r w:rsidRPr="00BC4EF7">
              <w:rPr>
                <w:sz w:val="16"/>
                <w:szCs w:val="16"/>
              </w:rPr>
              <w:t>Position_Salaries.csv</w:t>
            </w:r>
          </w:p>
        </w:tc>
        <w:tc>
          <w:tcPr>
            <w:tcW w:w="1708" w:type="dxa"/>
            <w:vMerge/>
          </w:tcPr>
          <w:p w14:paraId="04E45FE5" w14:textId="77777777" w:rsidR="000654F0" w:rsidRPr="00BC4EF7" w:rsidRDefault="000654F0" w:rsidP="004845C4">
            <w:pPr>
              <w:rPr>
                <w:sz w:val="16"/>
                <w:szCs w:val="16"/>
              </w:rPr>
            </w:pPr>
          </w:p>
        </w:tc>
      </w:tr>
      <w:tr w:rsidR="000654F0" w:rsidRPr="00712B86" w14:paraId="7877D255" w14:textId="77777777" w:rsidTr="00BC4EF7">
        <w:tc>
          <w:tcPr>
            <w:tcW w:w="1349" w:type="dxa"/>
          </w:tcPr>
          <w:p w14:paraId="48E8556C" w14:textId="77777777" w:rsidR="000654F0" w:rsidRPr="00BC4EF7" w:rsidRDefault="000654F0" w:rsidP="004845C4">
            <w:pPr>
              <w:rPr>
                <w:sz w:val="16"/>
                <w:szCs w:val="16"/>
              </w:rPr>
            </w:pPr>
            <w:r w:rsidRPr="00BC4EF7">
              <w:rPr>
                <w:b/>
                <w:bCs/>
                <w:i/>
                <w:iCs/>
                <w:sz w:val="16"/>
                <w:szCs w:val="16"/>
              </w:rPr>
              <w:t xml:space="preserve">Pre-processor </w:t>
            </w:r>
            <w:proofErr w:type="spellStart"/>
            <w:r w:rsidRPr="00BC4EF7">
              <w:rPr>
                <w:b/>
                <w:bCs/>
                <w:i/>
                <w:iCs/>
                <w:sz w:val="16"/>
                <w:szCs w:val="16"/>
              </w:rPr>
              <w:t>Paramater</w:t>
            </w:r>
            <w:proofErr w:type="spellEnd"/>
          </w:p>
        </w:tc>
        <w:tc>
          <w:tcPr>
            <w:tcW w:w="6414" w:type="dxa"/>
          </w:tcPr>
          <w:p w14:paraId="1421E4E8" w14:textId="77777777" w:rsidR="000654F0" w:rsidRPr="00BC4EF7" w:rsidRDefault="000654F0" w:rsidP="004845C4">
            <w:pPr>
              <w:rPr>
                <w:sz w:val="16"/>
                <w:szCs w:val="16"/>
              </w:rPr>
            </w:pPr>
            <w:r w:rsidRPr="00BC4EF7">
              <w:rPr>
                <w:sz w:val="16"/>
                <w:szCs w:val="16"/>
              </w:rPr>
              <w:t>{"</w:t>
            </w:r>
            <w:proofErr w:type="spellStart"/>
            <w:r w:rsidRPr="00BC4EF7">
              <w:rPr>
                <w:sz w:val="16"/>
                <w:szCs w:val="16"/>
              </w:rPr>
              <w:t>test_size</w:t>
            </w:r>
            <w:proofErr w:type="spellEnd"/>
            <w:r w:rsidRPr="00BC4EF7">
              <w:rPr>
                <w:sz w:val="16"/>
                <w:szCs w:val="16"/>
              </w:rPr>
              <w:t>": 0.25,"random_state":0,"predict_test</w:t>
            </w:r>
            <w:proofErr w:type="gramStart"/>
            <w:r w:rsidRPr="00BC4EF7">
              <w:rPr>
                <w:sz w:val="16"/>
                <w:szCs w:val="16"/>
              </w:rPr>
              <w:t>":[</w:t>
            </w:r>
            <w:proofErr w:type="gramEnd"/>
            <w:r w:rsidRPr="00BC4EF7">
              <w:rPr>
                <w:sz w:val="16"/>
                <w:szCs w:val="16"/>
              </w:rPr>
              <w:t>30,87000],"scaler":{"method":"StandardScaler","params":{}}}</w:t>
            </w:r>
          </w:p>
        </w:tc>
        <w:tc>
          <w:tcPr>
            <w:tcW w:w="1708" w:type="dxa"/>
            <w:vMerge/>
          </w:tcPr>
          <w:p w14:paraId="7357557F" w14:textId="77777777" w:rsidR="000654F0" w:rsidRPr="00BC4EF7" w:rsidRDefault="000654F0" w:rsidP="004845C4">
            <w:pPr>
              <w:rPr>
                <w:sz w:val="16"/>
                <w:szCs w:val="16"/>
              </w:rPr>
            </w:pPr>
          </w:p>
        </w:tc>
      </w:tr>
      <w:tr w:rsidR="000654F0" w:rsidRPr="00712B86" w14:paraId="32DFF37C" w14:textId="77777777" w:rsidTr="00BC4EF7">
        <w:tc>
          <w:tcPr>
            <w:tcW w:w="1349" w:type="dxa"/>
          </w:tcPr>
          <w:p w14:paraId="27CD07FB" w14:textId="77777777" w:rsidR="000654F0" w:rsidRPr="00BC4EF7" w:rsidRDefault="000654F0" w:rsidP="004845C4">
            <w:pPr>
              <w:rPr>
                <w:sz w:val="16"/>
                <w:szCs w:val="16"/>
              </w:rPr>
            </w:pPr>
            <w:r w:rsidRPr="00BC4EF7">
              <w:rPr>
                <w:b/>
                <w:bCs/>
                <w:i/>
                <w:iCs/>
                <w:sz w:val="16"/>
                <w:szCs w:val="16"/>
              </w:rPr>
              <w:t xml:space="preserve">Modifier </w:t>
            </w:r>
            <w:proofErr w:type="spellStart"/>
            <w:r w:rsidRPr="00BC4EF7">
              <w:rPr>
                <w:b/>
                <w:bCs/>
                <w:i/>
                <w:iCs/>
                <w:sz w:val="16"/>
                <w:szCs w:val="16"/>
              </w:rPr>
              <w:t>Paramater</w:t>
            </w:r>
            <w:proofErr w:type="spellEnd"/>
          </w:p>
        </w:tc>
        <w:tc>
          <w:tcPr>
            <w:tcW w:w="6414" w:type="dxa"/>
          </w:tcPr>
          <w:p w14:paraId="7FB800D2" w14:textId="77777777" w:rsidR="000654F0" w:rsidRPr="00BC4EF7" w:rsidRDefault="000654F0" w:rsidP="004845C4">
            <w:pPr>
              <w:rPr>
                <w:iCs/>
                <w:sz w:val="16"/>
                <w:szCs w:val="16"/>
              </w:rPr>
            </w:pPr>
            <w:r w:rsidRPr="00BC4EF7">
              <w:rPr>
                <w:iCs/>
                <w:sz w:val="16"/>
                <w:szCs w:val="16"/>
              </w:rPr>
              <w:t>{"kernel":"rbf","random_state":0}</w:t>
            </w:r>
          </w:p>
        </w:tc>
        <w:tc>
          <w:tcPr>
            <w:tcW w:w="1708" w:type="dxa"/>
            <w:vMerge/>
          </w:tcPr>
          <w:p w14:paraId="510473EC" w14:textId="77777777" w:rsidR="000654F0" w:rsidRPr="00BC4EF7" w:rsidRDefault="000654F0" w:rsidP="004845C4">
            <w:pPr>
              <w:rPr>
                <w:sz w:val="16"/>
                <w:szCs w:val="16"/>
              </w:rPr>
            </w:pPr>
          </w:p>
        </w:tc>
      </w:tr>
      <w:tr w:rsidR="000654F0" w:rsidRPr="00712B86" w14:paraId="5783C719" w14:textId="77777777" w:rsidTr="00BC4EF7">
        <w:tc>
          <w:tcPr>
            <w:tcW w:w="1349" w:type="dxa"/>
          </w:tcPr>
          <w:p w14:paraId="548CB237" w14:textId="77777777" w:rsidR="000654F0" w:rsidRPr="00BC4EF7" w:rsidRDefault="000654F0" w:rsidP="004845C4">
            <w:pPr>
              <w:rPr>
                <w:sz w:val="16"/>
                <w:szCs w:val="16"/>
              </w:rPr>
            </w:pPr>
            <w:r w:rsidRPr="00BC4EF7">
              <w:rPr>
                <w:b/>
                <w:bCs/>
                <w:i/>
                <w:iCs/>
                <w:sz w:val="16"/>
                <w:szCs w:val="16"/>
              </w:rPr>
              <w:t>Graph Parameter</w:t>
            </w:r>
          </w:p>
        </w:tc>
        <w:tc>
          <w:tcPr>
            <w:tcW w:w="6414" w:type="dxa"/>
          </w:tcPr>
          <w:p w14:paraId="349DBD7A" w14:textId="77777777" w:rsidR="000654F0" w:rsidRPr="00BC4EF7" w:rsidRDefault="000654F0" w:rsidP="004845C4">
            <w:pPr>
              <w:rPr>
                <w:iCs/>
                <w:sz w:val="16"/>
                <w:szCs w:val="16"/>
              </w:rPr>
            </w:pPr>
            <w:r w:rsidRPr="00BC4EF7">
              <w:rPr>
                <w:iCs/>
                <w:sz w:val="16"/>
                <w:szCs w:val="16"/>
              </w:rPr>
              <w:t>{"smooth</w:t>
            </w:r>
            <w:proofErr w:type="gramStart"/>
            <w:r w:rsidRPr="00BC4EF7">
              <w:rPr>
                <w:iCs/>
                <w:sz w:val="16"/>
                <w:szCs w:val="16"/>
              </w:rPr>
              <w:t>":[</w:t>
            </w:r>
            <w:proofErr w:type="gramEnd"/>
            <w:r w:rsidRPr="00BC4EF7">
              <w:rPr>
                <w:iCs/>
                <w:sz w:val="16"/>
                <w:szCs w:val="16"/>
              </w:rPr>
              <w:t>10,1000]}</w:t>
            </w:r>
          </w:p>
        </w:tc>
        <w:tc>
          <w:tcPr>
            <w:tcW w:w="1708" w:type="dxa"/>
            <w:vMerge/>
          </w:tcPr>
          <w:p w14:paraId="227AAE77" w14:textId="77777777" w:rsidR="000654F0" w:rsidRPr="00BC4EF7" w:rsidRDefault="000654F0" w:rsidP="004845C4">
            <w:pPr>
              <w:rPr>
                <w:sz w:val="16"/>
                <w:szCs w:val="16"/>
              </w:rPr>
            </w:pPr>
          </w:p>
        </w:tc>
      </w:tr>
    </w:tbl>
    <w:p w14:paraId="7579E8F0" w14:textId="396AE23F" w:rsidR="000654F0" w:rsidRPr="00712B86" w:rsidRDefault="000654F0" w:rsidP="000654F0"/>
    <w:tbl>
      <w:tblPr>
        <w:tblStyle w:val="TableGrid"/>
        <w:tblW w:w="9016" w:type="dxa"/>
        <w:tblLook w:val="04A0" w:firstRow="1" w:lastRow="0" w:firstColumn="1" w:lastColumn="0" w:noHBand="0" w:noVBand="1"/>
      </w:tblPr>
      <w:tblGrid>
        <w:gridCol w:w="2397"/>
        <w:gridCol w:w="2397"/>
        <w:gridCol w:w="2397"/>
        <w:gridCol w:w="1825"/>
      </w:tblGrid>
      <w:tr w:rsidR="0057505C" w:rsidRPr="00712B86" w14:paraId="44C8EF2B" w14:textId="77777777" w:rsidTr="0057505C">
        <w:tc>
          <w:tcPr>
            <w:tcW w:w="9016" w:type="dxa"/>
            <w:gridSpan w:val="4"/>
          </w:tcPr>
          <w:p w14:paraId="59B30B64" w14:textId="2F0C1679" w:rsidR="0057505C" w:rsidRPr="00712B86" w:rsidRDefault="0057505C" w:rsidP="004845C4">
            <w:pPr>
              <w:jc w:val="center"/>
              <w:rPr>
                <w:noProof/>
              </w:rPr>
            </w:pPr>
            <w:r w:rsidRPr="00712B86">
              <w:rPr>
                <w:noProof/>
              </w:rPr>
              <w:t>Table B.2c2: SVC Execution</w:t>
            </w:r>
            <w:r w:rsidR="00BC54F2" w:rsidRPr="00712B86">
              <w:rPr>
                <w:noProof/>
              </w:rPr>
              <w:t>: : Graph / Excel Output</w:t>
            </w:r>
          </w:p>
        </w:tc>
      </w:tr>
      <w:tr w:rsidR="000654F0" w:rsidRPr="00712B86" w14:paraId="6F0D196C" w14:textId="77777777" w:rsidTr="0057505C">
        <w:tc>
          <w:tcPr>
            <w:tcW w:w="2397" w:type="dxa"/>
          </w:tcPr>
          <w:p w14:paraId="60EA3DBD" w14:textId="612792E7" w:rsidR="000654F0" w:rsidRPr="00712B86" w:rsidRDefault="00E37C5A" w:rsidP="004845C4">
            <w:r w:rsidRPr="00712B86">
              <w:rPr>
                <w:noProof/>
              </w:rPr>
              <w:drawing>
                <wp:inline distT="0" distB="0" distL="0" distR="0" wp14:anchorId="463BA20D" wp14:editId="5FD98321">
                  <wp:extent cx="1472400" cy="10116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154F73EC" w14:textId="77777777" w:rsidR="000654F0" w:rsidRPr="00712B86" w:rsidRDefault="000654F0" w:rsidP="004845C4">
            <w:r w:rsidRPr="00712B86">
              <w:rPr>
                <w:noProof/>
              </w:rPr>
              <w:drawing>
                <wp:inline distT="0" distB="0" distL="0" distR="0" wp14:anchorId="082A18F0" wp14:editId="520B5E04">
                  <wp:extent cx="1080000" cy="914400"/>
                  <wp:effectExtent l="0" t="0" r="6350" b="0"/>
                  <wp:docPr id="109" name="Picture 10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397" w:type="dxa"/>
          </w:tcPr>
          <w:p w14:paraId="241EECAB" w14:textId="77777777" w:rsidR="000654F0" w:rsidRPr="00712B86" w:rsidRDefault="000654F0" w:rsidP="004845C4">
            <w:r w:rsidRPr="00712B86">
              <w:rPr>
                <w:noProof/>
              </w:rPr>
              <w:drawing>
                <wp:inline distT="0" distB="0" distL="0" distR="0" wp14:anchorId="1922AD73" wp14:editId="6264E121">
                  <wp:extent cx="1080000" cy="914400"/>
                  <wp:effectExtent l="0" t="0" r="6350" b="0"/>
                  <wp:docPr id="110" name="Picture 1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1825" w:type="dxa"/>
          </w:tcPr>
          <w:p w14:paraId="516A1DFB" w14:textId="77777777" w:rsidR="000654F0" w:rsidRPr="00712B86" w:rsidRDefault="000654F0" w:rsidP="004845C4">
            <w:r w:rsidRPr="00712B86">
              <w:rPr>
                <w:noProof/>
              </w:rPr>
              <w:drawing>
                <wp:inline distT="0" distB="0" distL="0" distR="0" wp14:anchorId="531D8C59" wp14:editId="2F9E189C">
                  <wp:extent cx="1080000" cy="914400"/>
                  <wp:effectExtent l="0" t="0" r="6350" b="0"/>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25344C0C" w14:textId="77777777" w:rsidTr="0057505C">
        <w:tc>
          <w:tcPr>
            <w:tcW w:w="2397" w:type="dxa"/>
          </w:tcPr>
          <w:p w14:paraId="64952C02" w14:textId="77777777" w:rsidR="000654F0" w:rsidRPr="00712B86" w:rsidRDefault="000654F0" w:rsidP="004845C4">
            <w:r w:rsidRPr="00712B86">
              <w:rPr>
                <w:noProof/>
              </w:rPr>
              <w:lastRenderedPageBreak/>
              <w:drawing>
                <wp:inline distT="0" distB="0" distL="0" distR="0" wp14:anchorId="5F22F030" wp14:editId="5A654145">
                  <wp:extent cx="1472400" cy="1011600"/>
                  <wp:effectExtent l="0" t="0" r="0" b="0"/>
                  <wp:docPr id="112" name="Picture 1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treemap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49C63898" w14:textId="77777777" w:rsidR="000654F0" w:rsidRPr="00712B86" w:rsidRDefault="000654F0" w:rsidP="004845C4">
            <w:r w:rsidRPr="00712B86">
              <w:rPr>
                <w:noProof/>
              </w:rPr>
              <w:drawing>
                <wp:inline distT="0" distB="0" distL="0" distR="0" wp14:anchorId="7985DA1E" wp14:editId="1F0D99E0">
                  <wp:extent cx="1472400" cy="1011600"/>
                  <wp:effectExtent l="0" t="0" r="0" b="0"/>
                  <wp:docPr id="113" name="Picture 1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treemap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397" w:type="dxa"/>
          </w:tcPr>
          <w:p w14:paraId="54760053" w14:textId="77777777" w:rsidR="000654F0" w:rsidRPr="00712B86" w:rsidRDefault="000654F0" w:rsidP="004845C4">
            <w:r w:rsidRPr="00712B86">
              <w:rPr>
                <w:noProof/>
              </w:rPr>
              <w:drawing>
                <wp:inline distT="0" distB="0" distL="0" distR="0" wp14:anchorId="67D4EC48" wp14:editId="6E79720D">
                  <wp:extent cx="1472400" cy="1011600"/>
                  <wp:effectExtent l="0" t="0" r="0" b="0"/>
                  <wp:docPr id="114" name="Picture 1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1825" w:type="dxa"/>
          </w:tcPr>
          <w:p w14:paraId="4DF75993" w14:textId="77777777" w:rsidR="000654F0" w:rsidRPr="00712B86" w:rsidRDefault="000654F0" w:rsidP="004845C4"/>
        </w:tc>
      </w:tr>
    </w:tbl>
    <w:p w14:paraId="6256348F" w14:textId="77777777" w:rsidR="000654F0" w:rsidRPr="00712B86" w:rsidRDefault="000654F0" w:rsidP="000654F0"/>
    <w:p w14:paraId="01B74F8F" w14:textId="5776FDD8" w:rsidR="0057505C" w:rsidRPr="00712B86" w:rsidRDefault="000654F0" w:rsidP="0057505C">
      <w:pPr>
        <w:pStyle w:val="ListParagraph"/>
        <w:numPr>
          <w:ilvl w:val="0"/>
          <w:numId w:val="16"/>
        </w:numPr>
      </w:pPr>
      <w:proofErr w:type="spellStart"/>
      <w:r w:rsidRPr="00712B86">
        <w:t>GaussianNB</w:t>
      </w:r>
      <w:proofErr w:type="spellEnd"/>
      <w:r w:rsidR="00D25F9C" w:rsidRPr="00712B86">
        <w:t xml:space="preserve"> – Gaussian Naïve Bayes</w:t>
      </w:r>
    </w:p>
    <w:tbl>
      <w:tblPr>
        <w:tblStyle w:val="TableGrid"/>
        <w:tblW w:w="9651" w:type="dxa"/>
        <w:tblInd w:w="-635" w:type="dxa"/>
        <w:tblLook w:val="04A0" w:firstRow="1" w:lastRow="0" w:firstColumn="1" w:lastColumn="0" w:noHBand="0" w:noVBand="1"/>
      </w:tblPr>
      <w:tblGrid>
        <w:gridCol w:w="1114"/>
        <w:gridCol w:w="6745"/>
        <w:gridCol w:w="1792"/>
      </w:tblGrid>
      <w:tr w:rsidR="0057505C" w:rsidRPr="00712B86" w14:paraId="1691ED05" w14:textId="77777777" w:rsidTr="00253852">
        <w:tc>
          <w:tcPr>
            <w:tcW w:w="9651" w:type="dxa"/>
            <w:gridSpan w:val="3"/>
          </w:tcPr>
          <w:p w14:paraId="187689D2" w14:textId="47C8B93D" w:rsidR="0057505C" w:rsidRPr="00253852" w:rsidRDefault="0057505C" w:rsidP="004845C4">
            <w:pPr>
              <w:jc w:val="center"/>
              <w:rPr>
                <w:noProof/>
                <w:sz w:val="16"/>
                <w:szCs w:val="16"/>
              </w:rPr>
            </w:pPr>
            <w:r w:rsidRPr="00253852">
              <w:rPr>
                <w:noProof/>
                <w:sz w:val="16"/>
                <w:szCs w:val="16"/>
              </w:rPr>
              <w:t>Table B.2d: GaussianNB Execution</w:t>
            </w:r>
            <w:r w:rsidR="00BC54F2" w:rsidRPr="00253852">
              <w:rPr>
                <w:noProof/>
                <w:sz w:val="16"/>
                <w:szCs w:val="16"/>
              </w:rPr>
              <w:t>:  Excel Output</w:t>
            </w:r>
          </w:p>
        </w:tc>
      </w:tr>
      <w:tr w:rsidR="000654F0" w:rsidRPr="00712B86" w14:paraId="38CB213F" w14:textId="77777777" w:rsidTr="00253852">
        <w:tc>
          <w:tcPr>
            <w:tcW w:w="1529" w:type="dxa"/>
          </w:tcPr>
          <w:p w14:paraId="376BE5D1" w14:textId="77777777" w:rsidR="000654F0" w:rsidRPr="00253852" w:rsidRDefault="000654F0" w:rsidP="004845C4">
            <w:pPr>
              <w:rPr>
                <w:sz w:val="16"/>
                <w:szCs w:val="16"/>
              </w:rPr>
            </w:pPr>
            <w:r w:rsidRPr="00253852">
              <w:rPr>
                <w:b/>
                <w:bCs/>
                <w:i/>
                <w:iCs/>
                <w:sz w:val="16"/>
                <w:szCs w:val="16"/>
              </w:rPr>
              <w:t>Modifier</w:t>
            </w:r>
          </w:p>
        </w:tc>
        <w:tc>
          <w:tcPr>
            <w:tcW w:w="6414" w:type="dxa"/>
          </w:tcPr>
          <w:p w14:paraId="415C59B1" w14:textId="77777777" w:rsidR="000654F0" w:rsidRPr="00253852" w:rsidRDefault="000654F0" w:rsidP="004845C4">
            <w:pPr>
              <w:rPr>
                <w:sz w:val="16"/>
                <w:szCs w:val="16"/>
              </w:rPr>
            </w:pPr>
            <w:proofErr w:type="spellStart"/>
            <w:r w:rsidRPr="00253852">
              <w:rPr>
                <w:sz w:val="16"/>
                <w:szCs w:val="16"/>
              </w:rPr>
              <w:t>GaussianNB</w:t>
            </w:r>
            <w:proofErr w:type="spellEnd"/>
          </w:p>
        </w:tc>
        <w:tc>
          <w:tcPr>
            <w:tcW w:w="1708" w:type="dxa"/>
            <w:vMerge w:val="restart"/>
          </w:tcPr>
          <w:p w14:paraId="0EE9C22E" w14:textId="77777777" w:rsidR="000654F0" w:rsidRPr="00712B86" w:rsidRDefault="000654F0" w:rsidP="004845C4">
            <w:r w:rsidRPr="00712B86">
              <w:object w:dxaOrig="1536" w:dyaOrig="994" w14:anchorId="07327200">
                <v:shape id="_x0000_i1030" type="#_x0000_t75" style="width:78.95pt;height:50.3pt" o:ole="">
                  <v:imagedata r:id="rId66" o:title=""/>
                </v:shape>
                <o:OLEObject Type="Embed" ProgID="Excel.Sheet.12" ShapeID="_x0000_i1030" DrawAspect="Icon" ObjectID="_1716393966" r:id="rId67"/>
              </w:object>
            </w:r>
          </w:p>
        </w:tc>
      </w:tr>
      <w:tr w:rsidR="000654F0" w:rsidRPr="00712B86" w14:paraId="44B89121" w14:textId="77777777" w:rsidTr="00253852">
        <w:tc>
          <w:tcPr>
            <w:tcW w:w="1529" w:type="dxa"/>
          </w:tcPr>
          <w:p w14:paraId="63C7531D" w14:textId="77777777" w:rsidR="000654F0" w:rsidRPr="00253852" w:rsidRDefault="000654F0" w:rsidP="004845C4">
            <w:pPr>
              <w:rPr>
                <w:sz w:val="16"/>
                <w:szCs w:val="16"/>
              </w:rPr>
            </w:pPr>
            <w:r w:rsidRPr="00253852">
              <w:rPr>
                <w:b/>
                <w:bCs/>
                <w:i/>
                <w:iCs/>
                <w:sz w:val="16"/>
                <w:szCs w:val="16"/>
              </w:rPr>
              <w:t>File</w:t>
            </w:r>
          </w:p>
        </w:tc>
        <w:tc>
          <w:tcPr>
            <w:tcW w:w="6414" w:type="dxa"/>
          </w:tcPr>
          <w:p w14:paraId="70CC6895" w14:textId="77777777" w:rsidR="000654F0" w:rsidRPr="00253852" w:rsidRDefault="000654F0" w:rsidP="004845C4">
            <w:pPr>
              <w:rPr>
                <w:sz w:val="16"/>
                <w:szCs w:val="16"/>
              </w:rPr>
            </w:pPr>
            <w:r w:rsidRPr="00253852">
              <w:rPr>
                <w:sz w:val="16"/>
                <w:szCs w:val="16"/>
              </w:rPr>
              <w:t>Position_Salaries.csv</w:t>
            </w:r>
          </w:p>
        </w:tc>
        <w:tc>
          <w:tcPr>
            <w:tcW w:w="1708" w:type="dxa"/>
            <w:vMerge/>
          </w:tcPr>
          <w:p w14:paraId="6CD50F4B" w14:textId="77777777" w:rsidR="000654F0" w:rsidRPr="00712B86" w:rsidRDefault="000654F0" w:rsidP="004845C4"/>
        </w:tc>
      </w:tr>
      <w:tr w:rsidR="000654F0" w:rsidRPr="00712B86" w14:paraId="4AA7499F" w14:textId="77777777" w:rsidTr="00253852">
        <w:tc>
          <w:tcPr>
            <w:tcW w:w="1529" w:type="dxa"/>
          </w:tcPr>
          <w:p w14:paraId="77A47394" w14:textId="77777777" w:rsidR="000654F0" w:rsidRPr="00253852" w:rsidRDefault="000654F0" w:rsidP="004845C4">
            <w:pPr>
              <w:rPr>
                <w:sz w:val="16"/>
                <w:szCs w:val="16"/>
              </w:rPr>
            </w:pPr>
            <w:r w:rsidRPr="00253852">
              <w:rPr>
                <w:b/>
                <w:bCs/>
                <w:i/>
                <w:iCs/>
                <w:sz w:val="16"/>
                <w:szCs w:val="16"/>
              </w:rPr>
              <w:t xml:space="preserve">Pre-processor </w:t>
            </w:r>
            <w:proofErr w:type="spellStart"/>
            <w:r w:rsidRPr="00253852">
              <w:rPr>
                <w:b/>
                <w:bCs/>
                <w:i/>
                <w:iCs/>
                <w:sz w:val="16"/>
                <w:szCs w:val="16"/>
              </w:rPr>
              <w:t>Paramater</w:t>
            </w:r>
            <w:proofErr w:type="spellEnd"/>
          </w:p>
        </w:tc>
        <w:tc>
          <w:tcPr>
            <w:tcW w:w="6414" w:type="dxa"/>
          </w:tcPr>
          <w:p w14:paraId="7AF2F7BD" w14:textId="77777777" w:rsidR="000654F0" w:rsidRPr="00253852" w:rsidRDefault="000654F0" w:rsidP="004845C4">
            <w:pPr>
              <w:rPr>
                <w:sz w:val="16"/>
                <w:szCs w:val="16"/>
              </w:rPr>
            </w:pPr>
            <w:r w:rsidRPr="00253852">
              <w:rPr>
                <w:sz w:val="16"/>
                <w:szCs w:val="16"/>
              </w:rPr>
              <w:t>{"</w:t>
            </w:r>
            <w:proofErr w:type="spellStart"/>
            <w:r w:rsidRPr="00253852">
              <w:rPr>
                <w:sz w:val="16"/>
                <w:szCs w:val="16"/>
              </w:rPr>
              <w:t>test_size</w:t>
            </w:r>
            <w:proofErr w:type="spellEnd"/>
            <w:r w:rsidRPr="00253852">
              <w:rPr>
                <w:sz w:val="16"/>
                <w:szCs w:val="16"/>
              </w:rPr>
              <w:t>": 0.25,"random_state":0,"predict_test</w:t>
            </w:r>
            <w:proofErr w:type="gramStart"/>
            <w:r w:rsidRPr="00253852">
              <w:rPr>
                <w:sz w:val="16"/>
                <w:szCs w:val="16"/>
              </w:rPr>
              <w:t>":[</w:t>
            </w:r>
            <w:proofErr w:type="gramEnd"/>
            <w:r w:rsidRPr="00253852">
              <w:rPr>
                <w:sz w:val="16"/>
                <w:szCs w:val="16"/>
              </w:rPr>
              <w:t>30,87000],"scaler":{"method":"StandardScaler","params":{}}}</w:t>
            </w:r>
          </w:p>
        </w:tc>
        <w:tc>
          <w:tcPr>
            <w:tcW w:w="1708" w:type="dxa"/>
            <w:vMerge/>
          </w:tcPr>
          <w:p w14:paraId="5616FAFB" w14:textId="77777777" w:rsidR="000654F0" w:rsidRPr="00712B86" w:rsidRDefault="000654F0" w:rsidP="004845C4"/>
        </w:tc>
      </w:tr>
      <w:tr w:rsidR="000654F0" w:rsidRPr="00712B86" w14:paraId="4A0F118C" w14:textId="77777777" w:rsidTr="00253852">
        <w:tc>
          <w:tcPr>
            <w:tcW w:w="1529" w:type="dxa"/>
          </w:tcPr>
          <w:p w14:paraId="0EC03BD2" w14:textId="77777777" w:rsidR="000654F0" w:rsidRPr="00253852" w:rsidRDefault="000654F0" w:rsidP="004845C4">
            <w:pPr>
              <w:rPr>
                <w:sz w:val="16"/>
                <w:szCs w:val="16"/>
              </w:rPr>
            </w:pPr>
            <w:r w:rsidRPr="00253852">
              <w:rPr>
                <w:b/>
                <w:bCs/>
                <w:i/>
                <w:iCs/>
                <w:sz w:val="16"/>
                <w:szCs w:val="16"/>
              </w:rPr>
              <w:t xml:space="preserve">Modifier </w:t>
            </w:r>
            <w:proofErr w:type="spellStart"/>
            <w:r w:rsidRPr="00253852">
              <w:rPr>
                <w:b/>
                <w:bCs/>
                <w:i/>
                <w:iCs/>
                <w:sz w:val="16"/>
                <w:szCs w:val="16"/>
              </w:rPr>
              <w:t>Paramater</w:t>
            </w:r>
            <w:proofErr w:type="spellEnd"/>
          </w:p>
        </w:tc>
        <w:tc>
          <w:tcPr>
            <w:tcW w:w="6414" w:type="dxa"/>
          </w:tcPr>
          <w:p w14:paraId="7FC39FB5" w14:textId="77777777" w:rsidR="000654F0" w:rsidRPr="00253852" w:rsidRDefault="000654F0" w:rsidP="004845C4">
            <w:pPr>
              <w:rPr>
                <w:iCs/>
                <w:sz w:val="16"/>
                <w:szCs w:val="16"/>
              </w:rPr>
            </w:pPr>
          </w:p>
        </w:tc>
        <w:tc>
          <w:tcPr>
            <w:tcW w:w="1708" w:type="dxa"/>
            <w:vMerge/>
          </w:tcPr>
          <w:p w14:paraId="0ED2DA58" w14:textId="77777777" w:rsidR="000654F0" w:rsidRPr="00712B86" w:rsidRDefault="000654F0" w:rsidP="004845C4"/>
        </w:tc>
      </w:tr>
      <w:tr w:rsidR="000654F0" w:rsidRPr="00712B86" w14:paraId="66D9EF94" w14:textId="77777777" w:rsidTr="00253852">
        <w:tc>
          <w:tcPr>
            <w:tcW w:w="1529" w:type="dxa"/>
          </w:tcPr>
          <w:p w14:paraId="3F210ED0" w14:textId="77777777" w:rsidR="000654F0" w:rsidRPr="00253852" w:rsidRDefault="000654F0" w:rsidP="004845C4">
            <w:pPr>
              <w:rPr>
                <w:sz w:val="16"/>
                <w:szCs w:val="16"/>
              </w:rPr>
            </w:pPr>
            <w:r w:rsidRPr="00253852">
              <w:rPr>
                <w:b/>
                <w:bCs/>
                <w:i/>
                <w:iCs/>
                <w:sz w:val="16"/>
                <w:szCs w:val="16"/>
              </w:rPr>
              <w:t>Graph Parameter</w:t>
            </w:r>
          </w:p>
        </w:tc>
        <w:tc>
          <w:tcPr>
            <w:tcW w:w="6414" w:type="dxa"/>
          </w:tcPr>
          <w:p w14:paraId="72420B10" w14:textId="77777777" w:rsidR="000654F0" w:rsidRPr="00253852" w:rsidRDefault="000654F0" w:rsidP="004845C4">
            <w:pPr>
              <w:rPr>
                <w:iCs/>
                <w:sz w:val="16"/>
                <w:szCs w:val="16"/>
              </w:rPr>
            </w:pPr>
            <w:r w:rsidRPr="00253852">
              <w:rPr>
                <w:iCs/>
                <w:sz w:val="16"/>
                <w:szCs w:val="16"/>
              </w:rPr>
              <w:t>{"smooth</w:t>
            </w:r>
            <w:proofErr w:type="gramStart"/>
            <w:r w:rsidRPr="00253852">
              <w:rPr>
                <w:iCs/>
                <w:sz w:val="16"/>
                <w:szCs w:val="16"/>
              </w:rPr>
              <w:t>":[</w:t>
            </w:r>
            <w:proofErr w:type="gramEnd"/>
            <w:r w:rsidRPr="00253852">
              <w:rPr>
                <w:iCs/>
                <w:sz w:val="16"/>
                <w:szCs w:val="16"/>
              </w:rPr>
              <w:t>10,1000]}</w:t>
            </w:r>
          </w:p>
        </w:tc>
        <w:tc>
          <w:tcPr>
            <w:tcW w:w="1708" w:type="dxa"/>
            <w:vMerge/>
          </w:tcPr>
          <w:p w14:paraId="6AAF6C48" w14:textId="77777777" w:rsidR="000654F0" w:rsidRPr="00712B86" w:rsidRDefault="000654F0" w:rsidP="004845C4"/>
        </w:tc>
      </w:tr>
    </w:tbl>
    <w:p w14:paraId="51C8F068" w14:textId="7F49A0CC" w:rsidR="000654F0" w:rsidRPr="00712B86" w:rsidRDefault="000654F0" w:rsidP="000654F0"/>
    <w:tbl>
      <w:tblPr>
        <w:tblStyle w:val="TableGrid"/>
        <w:tblW w:w="9016" w:type="dxa"/>
        <w:tblLook w:val="04A0" w:firstRow="1" w:lastRow="0" w:firstColumn="1" w:lastColumn="0" w:noHBand="0" w:noVBand="1"/>
      </w:tblPr>
      <w:tblGrid>
        <w:gridCol w:w="2254"/>
        <w:gridCol w:w="2254"/>
        <w:gridCol w:w="2254"/>
        <w:gridCol w:w="2254"/>
      </w:tblGrid>
      <w:tr w:rsidR="0057505C" w:rsidRPr="00712B86" w14:paraId="02126FEE" w14:textId="77777777" w:rsidTr="0057505C">
        <w:tc>
          <w:tcPr>
            <w:tcW w:w="9016" w:type="dxa"/>
            <w:gridSpan w:val="4"/>
          </w:tcPr>
          <w:p w14:paraId="2B65F91C" w14:textId="0CCB8832" w:rsidR="0057505C" w:rsidRPr="00712B86" w:rsidRDefault="0057505C" w:rsidP="004845C4">
            <w:pPr>
              <w:jc w:val="center"/>
              <w:rPr>
                <w:noProof/>
              </w:rPr>
            </w:pPr>
            <w:r w:rsidRPr="00712B86">
              <w:rPr>
                <w:noProof/>
              </w:rPr>
              <w:t>Table B.2d: GaussianNB Execution</w:t>
            </w:r>
            <w:r w:rsidR="00BC54F2" w:rsidRPr="00712B86">
              <w:rPr>
                <w:noProof/>
              </w:rPr>
              <w:t>: Graph / Excel Output</w:t>
            </w:r>
          </w:p>
        </w:tc>
      </w:tr>
      <w:tr w:rsidR="000654F0" w:rsidRPr="00712B86" w14:paraId="51703846" w14:textId="77777777" w:rsidTr="0057505C">
        <w:tc>
          <w:tcPr>
            <w:tcW w:w="2254" w:type="dxa"/>
          </w:tcPr>
          <w:p w14:paraId="24BBB859" w14:textId="7B061C87" w:rsidR="000654F0" w:rsidRPr="00712B86" w:rsidRDefault="00E37C5A" w:rsidP="004845C4">
            <w:r w:rsidRPr="00712B86">
              <w:rPr>
                <w:noProof/>
              </w:rPr>
              <w:drawing>
                <wp:inline distT="0" distB="0" distL="0" distR="0" wp14:anchorId="34815783" wp14:editId="0CDC39F1">
                  <wp:extent cx="1472400" cy="10116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509BFDC1" w14:textId="77777777" w:rsidR="000654F0" w:rsidRPr="00712B86" w:rsidRDefault="000654F0" w:rsidP="004845C4">
            <w:r w:rsidRPr="00712B86">
              <w:rPr>
                <w:noProof/>
              </w:rPr>
              <w:drawing>
                <wp:inline distT="0" distB="0" distL="0" distR="0" wp14:anchorId="7F92B450" wp14:editId="3A1C70B3">
                  <wp:extent cx="1080000" cy="914400"/>
                  <wp:effectExtent l="0" t="0" r="6350" b="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0B62C3A3" w14:textId="77777777" w:rsidR="000654F0" w:rsidRPr="00712B86" w:rsidRDefault="000654F0" w:rsidP="004845C4">
            <w:r w:rsidRPr="00712B86">
              <w:rPr>
                <w:noProof/>
              </w:rPr>
              <w:drawing>
                <wp:inline distT="0" distB="0" distL="0" distR="0" wp14:anchorId="701C64CE" wp14:editId="0C54349D">
                  <wp:extent cx="1080000" cy="914400"/>
                  <wp:effectExtent l="0" t="0" r="6350"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66F7F49E" w14:textId="77777777" w:rsidR="000654F0" w:rsidRPr="00712B86" w:rsidRDefault="000654F0" w:rsidP="004845C4">
            <w:r w:rsidRPr="00712B86">
              <w:rPr>
                <w:noProof/>
              </w:rPr>
              <w:drawing>
                <wp:inline distT="0" distB="0" distL="0" distR="0" wp14:anchorId="15733597" wp14:editId="7FDBB16D">
                  <wp:extent cx="1080000" cy="914400"/>
                  <wp:effectExtent l="0" t="0" r="635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37F201F1" w14:textId="77777777" w:rsidTr="0057505C">
        <w:tc>
          <w:tcPr>
            <w:tcW w:w="2254" w:type="dxa"/>
          </w:tcPr>
          <w:p w14:paraId="592BBE54" w14:textId="77777777" w:rsidR="000654F0" w:rsidRPr="00712B86" w:rsidRDefault="000654F0" w:rsidP="004845C4">
            <w:r w:rsidRPr="00712B86">
              <w:rPr>
                <w:noProof/>
              </w:rPr>
              <w:drawing>
                <wp:inline distT="0" distB="0" distL="0" distR="0" wp14:anchorId="2A329F0E" wp14:editId="730CAAAF">
                  <wp:extent cx="1472400" cy="1011600"/>
                  <wp:effectExtent l="0" t="0" r="0" b="0"/>
                  <wp:docPr id="132" name="Picture 13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treemap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7E3181BE" w14:textId="77777777" w:rsidR="000654F0" w:rsidRPr="00712B86" w:rsidRDefault="000654F0" w:rsidP="004845C4">
            <w:r w:rsidRPr="00712B86">
              <w:rPr>
                <w:noProof/>
              </w:rPr>
              <w:drawing>
                <wp:inline distT="0" distB="0" distL="0" distR="0" wp14:anchorId="47FCEA2B" wp14:editId="4CB0515B">
                  <wp:extent cx="1472400" cy="1011600"/>
                  <wp:effectExtent l="0" t="0" r="0" b="0"/>
                  <wp:docPr id="133" name="Picture 1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treemap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4C4B3F13" w14:textId="77777777" w:rsidR="000654F0" w:rsidRPr="00712B86" w:rsidRDefault="000654F0" w:rsidP="004845C4">
            <w:r w:rsidRPr="00712B86">
              <w:rPr>
                <w:noProof/>
              </w:rPr>
              <w:drawing>
                <wp:inline distT="0" distB="0" distL="0" distR="0" wp14:anchorId="232DF2D1" wp14:editId="34C8FED6">
                  <wp:extent cx="1472400" cy="1011600"/>
                  <wp:effectExtent l="0" t="0" r="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7DBF88DA" w14:textId="77777777" w:rsidR="000654F0" w:rsidRPr="00712B86" w:rsidRDefault="000654F0" w:rsidP="004845C4">
            <w:r w:rsidRPr="00712B86">
              <w:rPr>
                <w:noProof/>
              </w:rPr>
              <w:drawing>
                <wp:inline distT="0" distB="0" distL="0" distR="0" wp14:anchorId="1DE53973" wp14:editId="7DD9C538">
                  <wp:extent cx="1472400" cy="1011600"/>
                  <wp:effectExtent l="0" t="0" r="0" b="0"/>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5A414002" w14:textId="77777777" w:rsidR="000654F0" w:rsidRPr="00712B86" w:rsidRDefault="000654F0" w:rsidP="000654F0"/>
    <w:p w14:paraId="1441752E" w14:textId="50B0F377" w:rsidR="000654F0" w:rsidRPr="00712B86" w:rsidRDefault="000654F0" w:rsidP="000654F0">
      <w:pPr>
        <w:pStyle w:val="ListParagraph"/>
        <w:numPr>
          <w:ilvl w:val="0"/>
          <w:numId w:val="16"/>
        </w:numPr>
      </w:pPr>
      <w:proofErr w:type="spellStart"/>
      <w:r w:rsidRPr="00712B86">
        <w:t>DecisionTreeClassifier</w:t>
      </w:r>
      <w:proofErr w:type="spellEnd"/>
    </w:p>
    <w:tbl>
      <w:tblPr>
        <w:tblStyle w:val="TableGrid"/>
        <w:tblW w:w="9651" w:type="dxa"/>
        <w:tblInd w:w="-635" w:type="dxa"/>
        <w:tblLook w:val="04A0" w:firstRow="1" w:lastRow="0" w:firstColumn="1" w:lastColumn="0" w:noHBand="0" w:noVBand="1"/>
      </w:tblPr>
      <w:tblGrid>
        <w:gridCol w:w="1114"/>
        <w:gridCol w:w="6745"/>
        <w:gridCol w:w="1792"/>
      </w:tblGrid>
      <w:tr w:rsidR="0057505C" w:rsidRPr="00712B86" w14:paraId="4CD671BF" w14:textId="77777777" w:rsidTr="004063DE">
        <w:tc>
          <w:tcPr>
            <w:tcW w:w="9651" w:type="dxa"/>
            <w:gridSpan w:val="3"/>
          </w:tcPr>
          <w:p w14:paraId="4B81C7AF" w14:textId="4FCEC782" w:rsidR="0057505C" w:rsidRPr="004063DE" w:rsidRDefault="0057505C" w:rsidP="004845C4">
            <w:pPr>
              <w:jc w:val="center"/>
              <w:rPr>
                <w:noProof/>
                <w:sz w:val="16"/>
                <w:szCs w:val="16"/>
              </w:rPr>
            </w:pPr>
            <w:r w:rsidRPr="004063DE">
              <w:rPr>
                <w:noProof/>
                <w:sz w:val="16"/>
                <w:szCs w:val="16"/>
              </w:rPr>
              <w:t>Table B.2e: DecisionTreeClassifier Execution</w:t>
            </w:r>
            <w:r w:rsidR="00BC54F2" w:rsidRPr="004063DE">
              <w:rPr>
                <w:noProof/>
                <w:sz w:val="16"/>
                <w:szCs w:val="16"/>
              </w:rPr>
              <w:t>: Excel Output</w:t>
            </w:r>
          </w:p>
        </w:tc>
      </w:tr>
      <w:tr w:rsidR="000654F0" w:rsidRPr="00712B86" w14:paraId="39216F08" w14:textId="77777777" w:rsidTr="004063DE">
        <w:tc>
          <w:tcPr>
            <w:tcW w:w="2160" w:type="dxa"/>
          </w:tcPr>
          <w:p w14:paraId="2E392121" w14:textId="77777777" w:rsidR="000654F0" w:rsidRPr="004063DE" w:rsidRDefault="000654F0" w:rsidP="004845C4">
            <w:pPr>
              <w:rPr>
                <w:sz w:val="16"/>
                <w:szCs w:val="16"/>
              </w:rPr>
            </w:pPr>
            <w:r w:rsidRPr="004063DE">
              <w:rPr>
                <w:b/>
                <w:bCs/>
                <w:i/>
                <w:iCs/>
                <w:sz w:val="16"/>
                <w:szCs w:val="16"/>
              </w:rPr>
              <w:t>Modifier</w:t>
            </w:r>
          </w:p>
        </w:tc>
        <w:tc>
          <w:tcPr>
            <w:tcW w:w="5703" w:type="dxa"/>
          </w:tcPr>
          <w:p w14:paraId="60B8CA66" w14:textId="77777777" w:rsidR="000654F0" w:rsidRPr="004063DE" w:rsidRDefault="000654F0" w:rsidP="004845C4">
            <w:pPr>
              <w:rPr>
                <w:sz w:val="16"/>
                <w:szCs w:val="16"/>
              </w:rPr>
            </w:pPr>
            <w:proofErr w:type="spellStart"/>
            <w:r w:rsidRPr="004063DE">
              <w:rPr>
                <w:sz w:val="16"/>
                <w:szCs w:val="16"/>
              </w:rPr>
              <w:t>DecisionTreeClassifier</w:t>
            </w:r>
            <w:proofErr w:type="spellEnd"/>
          </w:p>
        </w:tc>
        <w:tc>
          <w:tcPr>
            <w:tcW w:w="1788" w:type="dxa"/>
            <w:vMerge w:val="restart"/>
          </w:tcPr>
          <w:p w14:paraId="2C399BF9" w14:textId="77777777" w:rsidR="000654F0" w:rsidRPr="004063DE" w:rsidRDefault="000654F0" w:rsidP="004845C4">
            <w:pPr>
              <w:rPr>
                <w:sz w:val="16"/>
                <w:szCs w:val="16"/>
              </w:rPr>
            </w:pPr>
            <w:r w:rsidRPr="004063DE">
              <w:rPr>
                <w:sz w:val="16"/>
                <w:szCs w:val="16"/>
              </w:rPr>
              <w:object w:dxaOrig="1536" w:dyaOrig="994" w14:anchorId="354C12E9">
                <v:shape id="_x0000_i1031" type="#_x0000_t75" style="width:78.95pt;height:50.3pt" o:ole="">
                  <v:imagedata r:id="rId76" o:title=""/>
                </v:shape>
                <o:OLEObject Type="Embed" ProgID="Excel.Sheet.12" ShapeID="_x0000_i1031" DrawAspect="Icon" ObjectID="_1716393967" r:id="rId77"/>
              </w:object>
            </w:r>
          </w:p>
        </w:tc>
      </w:tr>
      <w:tr w:rsidR="000654F0" w:rsidRPr="00712B86" w14:paraId="1FE2A832" w14:textId="77777777" w:rsidTr="004063DE">
        <w:tc>
          <w:tcPr>
            <w:tcW w:w="2160" w:type="dxa"/>
          </w:tcPr>
          <w:p w14:paraId="52AD5BFF" w14:textId="77777777" w:rsidR="000654F0" w:rsidRPr="004063DE" w:rsidRDefault="000654F0" w:rsidP="004845C4">
            <w:pPr>
              <w:rPr>
                <w:sz w:val="16"/>
                <w:szCs w:val="16"/>
              </w:rPr>
            </w:pPr>
            <w:r w:rsidRPr="004063DE">
              <w:rPr>
                <w:b/>
                <w:bCs/>
                <w:i/>
                <w:iCs/>
                <w:sz w:val="16"/>
                <w:szCs w:val="16"/>
              </w:rPr>
              <w:t>File</w:t>
            </w:r>
          </w:p>
        </w:tc>
        <w:tc>
          <w:tcPr>
            <w:tcW w:w="5703" w:type="dxa"/>
          </w:tcPr>
          <w:p w14:paraId="5FAF3A86" w14:textId="77777777" w:rsidR="000654F0" w:rsidRPr="004063DE" w:rsidRDefault="000654F0" w:rsidP="004845C4">
            <w:pPr>
              <w:rPr>
                <w:sz w:val="16"/>
                <w:szCs w:val="16"/>
              </w:rPr>
            </w:pPr>
            <w:r w:rsidRPr="004063DE">
              <w:rPr>
                <w:sz w:val="16"/>
                <w:szCs w:val="16"/>
              </w:rPr>
              <w:t>Position_Salaries.csv</w:t>
            </w:r>
          </w:p>
        </w:tc>
        <w:tc>
          <w:tcPr>
            <w:tcW w:w="1788" w:type="dxa"/>
            <w:vMerge/>
          </w:tcPr>
          <w:p w14:paraId="60650E4E" w14:textId="77777777" w:rsidR="000654F0" w:rsidRPr="004063DE" w:rsidRDefault="000654F0" w:rsidP="004845C4">
            <w:pPr>
              <w:rPr>
                <w:sz w:val="16"/>
                <w:szCs w:val="16"/>
              </w:rPr>
            </w:pPr>
          </w:p>
        </w:tc>
      </w:tr>
      <w:tr w:rsidR="000654F0" w:rsidRPr="00712B86" w14:paraId="702532EB" w14:textId="77777777" w:rsidTr="004063DE">
        <w:tc>
          <w:tcPr>
            <w:tcW w:w="2160" w:type="dxa"/>
          </w:tcPr>
          <w:p w14:paraId="555B422E" w14:textId="77777777" w:rsidR="000654F0" w:rsidRPr="004063DE" w:rsidRDefault="000654F0" w:rsidP="004845C4">
            <w:pPr>
              <w:rPr>
                <w:sz w:val="16"/>
                <w:szCs w:val="16"/>
              </w:rPr>
            </w:pPr>
            <w:r w:rsidRPr="004063DE">
              <w:rPr>
                <w:b/>
                <w:bCs/>
                <w:i/>
                <w:iCs/>
                <w:sz w:val="16"/>
                <w:szCs w:val="16"/>
              </w:rPr>
              <w:t xml:space="preserve">Pre-processor </w:t>
            </w:r>
            <w:proofErr w:type="spellStart"/>
            <w:r w:rsidRPr="004063DE">
              <w:rPr>
                <w:b/>
                <w:bCs/>
                <w:i/>
                <w:iCs/>
                <w:sz w:val="16"/>
                <w:szCs w:val="16"/>
              </w:rPr>
              <w:t>Paramater</w:t>
            </w:r>
            <w:proofErr w:type="spellEnd"/>
          </w:p>
        </w:tc>
        <w:tc>
          <w:tcPr>
            <w:tcW w:w="5703" w:type="dxa"/>
          </w:tcPr>
          <w:p w14:paraId="2906CB82" w14:textId="77777777" w:rsidR="000654F0" w:rsidRPr="004063DE" w:rsidRDefault="000654F0" w:rsidP="004845C4">
            <w:pPr>
              <w:rPr>
                <w:sz w:val="16"/>
                <w:szCs w:val="16"/>
              </w:rPr>
            </w:pPr>
            <w:r w:rsidRPr="004063DE">
              <w:rPr>
                <w:sz w:val="16"/>
                <w:szCs w:val="16"/>
              </w:rPr>
              <w:t>{"</w:t>
            </w:r>
            <w:proofErr w:type="spellStart"/>
            <w:r w:rsidRPr="004063DE">
              <w:rPr>
                <w:sz w:val="16"/>
                <w:szCs w:val="16"/>
              </w:rPr>
              <w:t>test_size</w:t>
            </w:r>
            <w:proofErr w:type="spellEnd"/>
            <w:r w:rsidRPr="004063DE">
              <w:rPr>
                <w:sz w:val="16"/>
                <w:szCs w:val="16"/>
              </w:rPr>
              <w:t>": 0.25,"random_state":0,"predict_test</w:t>
            </w:r>
            <w:proofErr w:type="gramStart"/>
            <w:r w:rsidRPr="004063DE">
              <w:rPr>
                <w:sz w:val="16"/>
                <w:szCs w:val="16"/>
              </w:rPr>
              <w:t>":[</w:t>
            </w:r>
            <w:proofErr w:type="gramEnd"/>
            <w:r w:rsidRPr="004063DE">
              <w:rPr>
                <w:sz w:val="16"/>
                <w:szCs w:val="16"/>
              </w:rPr>
              <w:t>30,87000],"scaler":{"method":"StandardScaler","params":{}}}</w:t>
            </w:r>
          </w:p>
        </w:tc>
        <w:tc>
          <w:tcPr>
            <w:tcW w:w="1788" w:type="dxa"/>
            <w:vMerge/>
          </w:tcPr>
          <w:p w14:paraId="04BA0A2E" w14:textId="77777777" w:rsidR="000654F0" w:rsidRPr="004063DE" w:rsidRDefault="000654F0" w:rsidP="004845C4">
            <w:pPr>
              <w:rPr>
                <w:sz w:val="16"/>
                <w:szCs w:val="16"/>
              </w:rPr>
            </w:pPr>
          </w:p>
        </w:tc>
      </w:tr>
      <w:tr w:rsidR="000654F0" w:rsidRPr="00712B86" w14:paraId="7276EEFB" w14:textId="77777777" w:rsidTr="004063DE">
        <w:tc>
          <w:tcPr>
            <w:tcW w:w="2160" w:type="dxa"/>
          </w:tcPr>
          <w:p w14:paraId="5E1F41A7" w14:textId="77777777" w:rsidR="000654F0" w:rsidRPr="004063DE" w:rsidRDefault="000654F0" w:rsidP="004845C4">
            <w:pPr>
              <w:rPr>
                <w:sz w:val="16"/>
                <w:szCs w:val="16"/>
              </w:rPr>
            </w:pPr>
            <w:r w:rsidRPr="004063DE">
              <w:rPr>
                <w:b/>
                <w:bCs/>
                <w:i/>
                <w:iCs/>
                <w:sz w:val="16"/>
                <w:szCs w:val="16"/>
              </w:rPr>
              <w:t xml:space="preserve">Modifier </w:t>
            </w:r>
            <w:proofErr w:type="spellStart"/>
            <w:r w:rsidRPr="004063DE">
              <w:rPr>
                <w:b/>
                <w:bCs/>
                <w:i/>
                <w:iCs/>
                <w:sz w:val="16"/>
                <w:szCs w:val="16"/>
              </w:rPr>
              <w:t>Paramater</w:t>
            </w:r>
            <w:proofErr w:type="spellEnd"/>
          </w:p>
        </w:tc>
        <w:tc>
          <w:tcPr>
            <w:tcW w:w="5703" w:type="dxa"/>
          </w:tcPr>
          <w:p w14:paraId="70268D3D" w14:textId="77777777" w:rsidR="000654F0" w:rsidRPr="004063DE" w:rsidRDefault="000654F0" w:rsidP="004845C4">
            <w:pPr>
              <w:rPr>
                <w:iCs/>
                <w:sz w:val="16"/>
                <w:szCs w:val="16"/>
              </w:rPr>
            </w:pPr>
            <w:r w:rsidRPr="004063DE">
              <w:rPr>
                <w:iCs/>
                <w:sz w:val="16"/>
                <w:szCs w:val="16"/>
              </w:rPr>
              <w:t>{"criterion":"entropy","random_state":0}</w:t>
            </w:r>
          </w:p>
        </w:tc>
        <w:tc>
          <w:tcPr>
            <w:tcW w:w="1788" w:type="dxa"/>
            <w:vMerge/>
          </w:tcPr>
          <w:p w14:paraId="12055ABE" w14:textId="77777777" w:rsidR="000654F0" w:rsidRPr="004063DE" w:rsidRDefault="000654F0" w:rsidP="004845C4">
            <w:pPr>
              <w:rPr>
                <w:sz w:val="16"/>
                <w:szCs w:val="16"/>
              </w:rPr>
            </w:pPr>
          </w:p>
        </w:tc>
      </w:tr>
      <w:tr w:rsidR="000654F0" w:rsidRPr="00712B86" w14:paraId="05AB5E29" w14:textId="77777777" w:rsidTr="004063DE">
        <w:tc>
          <w:tcPr>
            <w:tcW w:w="2160" w:type="dxa"/>
          </w:tcPr>
          <w:p w14:paraId="57BB09B8" w14:textId="77777777" w:rsidR="000654F0" w:rsidRPr="004063DE" w:rsidRDefault="000654F0" w:rsidP="004845C4">
            <w:pPr>
              <w:rPr>
                <w:sz w:val="16"/>
                <w:szCs w:val="16"/>
              </w:rPr>
            </w:pPr>
            <w:r w:rsidRPr="004063DE">
              <w:rPr>
                <w:b/>
                <w:bCs/>
                <w:i/>
                <w:iCs/>
                <w:sz w:val="16"/>
                <w:szCs w:val="16"/>
              </w:rPr>
              <w:t>Graph Parameter</w:t>
            </w:r>
          </w:p>
        </w:tc>
        <w:tc>
          <w:tcPr>
            <w:tcW w:w="5703" w:type="dxa"/>
          </w:tcPr>
          <w:p w14:paraId="3D70BF78" w14:textId="77777777" w:rsidR="000654F0" w:rsidRPr="004063DE" w:rsidRDefault="000654F0" w:rsidP="004845C4">
            <w:pPr>
              <w:rPr>
                <w:iCs/>
                <w:sz w:val="16"/>
                <w:szCs w:val="16"/>
              </w:rPr>
            </w:pPr>
            <w:r w:rsidRPr="004063DE">
              <w:rPr>
                <w:iCs/>
                <w:sz w:val="16"/>
                <w:szCs w:val="16"/>
              </w:rPr>
              <w:t>{"smooth</w:t>
            </w:r>
            <w:proofErr w:type="gramStart"/>
            <w:r w:rsidRPr="004063DE">
              <w:rPr>
                <w:iCs/>
                <w:sz w:val="16"/>
                <w:szCs w:val="16"/>
              </w:rPr>
              <w:t>":[</w:t>
            </w:r>
            <w:proofErr w:type="gramEnd"/>
            <w:r w:rsidRPr="004063DE">
              <w:rPr>
                <w:iCs/>
                <w:sz w:val="16"/>
                <w:szCs w:val="16"/>
              </w:rPr>
              <w:t>10,1000]}</w:t>
            </w:r>
          </w:p>
        </w:tc>
        <w:tc>
          <w:tcPr>
            <w:tcW w:w="1788" w:type="dxa"/>
            <w:vMerge/>
          </w:tcPr>
          <w:p w14:paraId="296E4074" w14:textId="77777777" w:rsidR="000654F0" w:rsidRPr="004063DE" w:rsidRDefault="000654F0" w:rsidP="004845C4">
            <w:pPr>
              <w:rPr>
                <w:sz w:val="16"/>
                <w:szCs w:val="16"/>
              </w:rPr>
            </w:pPr>
          </w:p>
        </w:tc>
      </w:tr>
    </w:tbl>
    <w:p w14:paraId="1A481154" w14:textId="64A1C818" w:rsidR="000654F0" w:rsidRPr="00712B86" w:rsidRDefault="000654F0" w:rsidP="000654F0"/>
    <w:tbl>
      <w:tblPr>
        <w:tblStyle w:val="TableGrid"/>
        <w:tblW w:w="9016" w:type="dxa"/>
        <w:tblLook w:val="04A0" w:firstRow="1" w:lastRow="0" w:firstColumn="1" w:lastColumn="0" w:noHBand="0" w:noVBand="1"/>
      </w:tblPr>
      <w:tblGrid>
        <w:gridCol w:w="2254"/>
        <w:gridCol w:w="2254"/>
        <w:gridCol w:w="2254"/>
        <w:gridCol w:w="2254"/>
      </w:tblGrid>
      <w:tr w:rsidR="0057505C" w:rsidRPr="00712B86" w14:paraId="32791278" w14:textId="77777777" w:rsidTr="0057505C">
        <w:tc>
          <w:tcPr>
            <w:tcW w:w="9016" w:type="dxa"/>
            <w:gridSpan w:val="4"/>
          </w:tcPr>
          <w:p w14:paraId="12391220" w14:textId="6321C620" w:rsidR="0057505C" w:rsidRPr="00712B86" w:rsidRDefault="0057505C" w:rsidP="004845C4">
            <w:pPr>
              <w:jc w:val="center"/>
              <w:rPr>
                <w:noProof/>
              </w:rPr>
            </w:pPr>
            <w:r w:rsidRPr="00712B86">
              <w:rPr>
                <w:noProof/>
              </w:rPr>
              <w:t>Table B.2e: DecisionTreeClassifier Execution</w:t>
            </w:r>
            <w:r w:rsidR="007B0403" w:rsidRPr="00712B86">
              <w:rPr>
                <w:noProof/>
              </w:rPr>
              <w:t>: Graph / Excel Output</w:t>
            </w:r>
          </w:p>
        </w:tc>
      </w:tr>
      <w:tr w:rsidR="000654F0" w:rsidRPr="00712B86" w14:paraId="21725649" w14:textId="77777777" w:rsidTr="0057505C">
        <w:tc>
          <w:tcPr>
            <w:tcW w:w="2254" w:type="dxa"/>
          </w:tcPr>
          <w:p w14:paraId="59CD9376" w14:textId="03019536" w:rsidR="000654F0" w:rsidRPr="00712B86" w:rsidRDefault="00E37C5A" w:rsidP="004845C4">
            <w:r w:rsidRPr="00712B86">
              <w:rPr>
                <w:noProof/>
              </w:rPr>
              <w:drawing>
                <wp:inline distT="0" distB="0" distL="0" distR="0" wp14:anchorId="6EC5F349" wp14:editId="077E1335">
                  <wp:extent cx="1472400" cy="1011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E9F0ECD" w14:textId="77777777" w:rsidR="000654F0" w:rsidRPr="00712B86" w:rsidRDefault="000654F0" w:rsidP="004845C4">
            <w:r w:rsidRPr="00712B86">
              <w:rPr>
                <w:noProof/>
              </w:rPr>
              <w:drawing>
                <wp:inline distT="0" distB="0" distL="0" distR="0" wp14:anchorId="6C82D1D3" wp14:editId="71B88CE7">
                  <wp:extent cx="1080000" cy="914400"/>
                  <wp:effectExtent l="0" t="0" r="6350" b="0"/>
                  <wp:docPr id="137" name="Picture 1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7707AEC1" w14:textId="77777777" w:rsidR="000654F0" w:rsidRPr="00712B86" w:rsidRDefault="000654F0" w:rsidP="004845C4">
            <w:r w:rsidRPr="00712B86">
              <w:rPr>
                <w:noProof/>
              </w:rPr>
              <w:drawing>
                <wp:inline distT="0" distB="0" distL="0" distR="0" wp14:anchorId="5002607F" wp14:editId="063CB53E">
                  <wp:extent cx="1080000" cy="914400"/>
                  <wp:effectExtent l="0" t="0" r="6350" b="0"/>
                  <wp:docPr id="138" name="Picture 1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7CC80B9C" w14:textId="77777777" w:rsidR="000654F0" w:rsidRPr="00712B86" w:rsidRDefault="000654F0" w:rsidP="004845C4">
            <w:r w:rsidRPr="00712B86">
              <w:rPr>
                <w:noProof/>
              </w:rPr>
              <w:drawing>
                <wp:inline distT="0" distB="0" distL="0" distR="0" wp14:anchorId="6201BB7A" wp14:editId="77821ABF">
                  <wp:extent cx="1080000" cy="914400"/>
                  <wp:effectExtent l="0" t="0" r="635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30669ABA" w14:textId="77777777" w:rsidTr="0057505C">
        <w:tc>
          <w:tcPr>
            <w:tcW w:w="2254" w:type="dxa"/>
          </w:tcPr>
          <w:p w14:paraId="3A64F6AD" w14:textId="77777777" w:rsidR="000654F0" w:rsidRPr="00712B86" w:rsidRDefault="000654F0" w:rsidP="004845C4">
            <w:r w:rsidRPr="00712B86">
              <w:rPr>
                <w:noProof/>
              </w:rPr>
              <w:lastRenderedPageBreak/>
              <w:drawing>
                <wp:inline distT="0" distB="0" distL="0" distR="0" wp14:anchorId="55491303" wp14:editId="6F6B3D38">
                  <wp:extent cx="1472400" cy="1011600"/>
                  <wp:effectExtent l="0" t="0" r="0" b="0"/>
                  <wp:docPr id="140" name="Picture 1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treemap char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4E58219D" w14:textId="77777777" w:rsidR="000654F0" w:rsidRPr="00712B86" w:rsidRDefault="000654F0" w:rsidP="004845C4">
            <w:r w:rsidRPr="00712B86">
              <w:rPr>
                <w:noProof/>
              </w:rPr>
              <w:drawing>
                <wp:inline distT="0" distB="0" distL="0" distR="0" wp14:anchorId="0018731A" wp14:editId="45045355">
                  <wp:extent cx="1472400" cy="1011600"/>
                  <wp:effectExtent l="0" t="0" r="0" b="0"/>
                  <wp:docPr id="141" name="Picture 1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treemap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60E6AEA" w14:textId="77777777" w:rsidR="000654F0" w:rsidRPr="00712B86" w:rsidRDefault="000654F0" w:rsidP="004845C4">
            <w:r w:rsidRPr="00712B86">
              <w:rPr>
                <w:noProof/>
              </w:rPr>
              <w:drawing>
                <wp:inline distT="0" distB="0" distL="0" distR="0" wp14:anchorId="51FDC822" wp14:editId="0FF3A92E">
                  <wp:extent cx="1472400" cy="1011600"/>
                  <wp:effectExtent l="0" t="0" r="0" b="0"/>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1228558C" w14:textId="77777777" w:rsidR="000654F0" w:rsidRPr="00712B86" w:rsidRDefault="000654F0" w:rsidP="004845C4">
            <w:r w:rsidRPr="00712B86">
              <w:rPr>
                <w:noProof/>
              </w:rPr>
              <w:drawing>
                <wp:inline distT="0" distB="0" distL="0" distR="0" wp14:anchorId="11AE019C" wp14:editId="5B80847A">
                  <wp:extent cx="1472400" cy="1011600"/>
                  <wp:effectExtent l="0" t="0" r="0" b="0"/>
                  <wp:docPr id="143" name="Picture 1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6B4A9441" w14:textId="77777777" w:rsidR="000654F0" w:rsidRPr="00712B86" w:rsidRDefault="000654F0" w:rsidP="000654F0"/>
    <w:p w14:paraId="272674C8" w14:textId="54A83AAD" w:rsidR="000654F0" w:rsidRPr="00712B86" w:rsidRDefault="000654F0" w:rsidP="000654F0">
      <w:pPr>
        <w:pStyle w:val="ListParagraph"/>
        <w:numPr>
          <w:ilvl w:val="0"/>
          <w:numId w:val="16"/>
        </w:numPr>
      </w:pPr>
      <w:proofErr w:type="spellStart"/>
      <w:r w:rsidRPr="00712B86">
        <w:t>RandomForestClassifier</w:t>
      </w:r>
      <w:proofErr w:type="spellEnd"/>
      <w:r w:rsidR="00D25F9C" w:rsidRPr="00712B86">
        <w:t xml:space="preserve"> – it fits the estimator on various sub-samples and uses averaging to improve the predictive accuracy and control over-fitting.</w:t>
      </w:r>
      <w:r w:rsidR="009C3B03" w:rsidRPr="00712B86">
        <w:fldChar w:fldCharType="begin"/>
      </w:r>
      <w:r w:rsidR="00904007">
        <w:instrText xml:space="preserve"> ADDIN ZOTERO_ITEM CSL_CITATION {"citationID":"ajn6jq3ock","properties":{"formattedCitation":"(scikit-learn, n.d.-c)","plainCitation":"(scikit-learn, n.d.-c)","noteIndex":0},"citationItems":[{"id":"UatLG91Z/lrfUvpmu","uris":["http://zotero.org/users/local/yfYWsJHA/items/57VJK8JW"],"itemData":{"id":22,"type":"post-weblog","title":"Classifier: RandomForestClassifier","URL":"https://scikit-learn.org/stable/modules/generated/sklearn.ensemble.RandomForestClassifier.html?highlight=randomforestclassifier#sklearn.ensemble.RandomForestClassifier","author":[{"family":"scikit-learn","given":""}]}}],"schema":"https://github.com/citation-style-language/schema/raw/master/csl-citation.json"} </w:instrText>
      </w:r>
      <w:r w:rsidR="009C3B03" w:rsidRPr="00712B86">
        <w:fldChar w:fldCharType="separate"/>
      </w:r>
      <w:r w:rsidR="00904007" w:rsidRPr="00904007">
        <w:rPr>
          <w:rFonts w:ascii="Calibri" w:hAnsi="Calibri" w:cs="Calibri"/>
        </w:rPr>
        <w:t>(scikit-learn, n.d.-c)</w:t>
      </w:r>
      <w:r w:rsidR="009C3B03" w:rsidRPr="00712B86">
        <w:fldChar w:fldCharType="end"/>
      </w:r>
    </w:p>
    <w:tbl>
      <w:tblPr>
        <w:tblStyle w:val="TableGrid"/>
        <w:tblW w:w="10101" w:type="dxa"/>
        <w:tblInd w:w="-5" w:type="dxa"/>
        <w:tblLook w:val="04A0" w:firstRow="1" w:lastRow="0" w:firstColumn="1" w:lastColumn="0" w:noHBand="0" w:noVBand="1"/>
      </w:tblPr>
      <w:tblGrid>
        <w:gridCol w:w="1564"/>
        <w:gridCol w:w="6745"/>
        <w:gridCol w:w="1792"/>
      </w:tblGrid>
      <w:tr w:rsidR="0057505C" w:rsidRPr="00712B86" w14:paraId="78E73F0F" w14:textId="77777777" w:rsidTr="004063DE">
        <w:tc>
          <w:tcPr>
            <w:tcW w:w="10101" w:type="dxa"/>
            <w:gridSpan w:val="3"/>
          </w:tcPr>
          <w:p w14:paraId="35898CB1" w14:textId="07B7B325" w:rsidR="0057505C" w:rsidRPr="004063DE" w:rsidRDefault="0057505C" w:rsidP="004845C4">
            <w:pPr>
              <w:jc w:val="center"/>
              <w:rPr>
                <w:noProof/>
                <w:sz w:val="16"/>
                <w:szCs w:val="16"/>
              </w:rPr>
            </w:pPr>
            <w:r w:rsidRPr="004063DE">
              <w:rPr>
                <w:noProof/>
                <w:sz w:val="16"/>
                <w:szCs w:val="16"/>
              </w:rPr>
              <w:t xml:space="preserve">Table B.2f: </w:t>
            </w:r>
            <w:r w:rsidR="00781E41" w:rsidRPr="004063DE">
              <w:rPr>
                <w:noProof/>
                <w:sz w:val="16"/>
                <w:szCs w:val="16"/>
              </w:rPr>
              <w:t>RandomForest</w:t>
            </w:r>
            <w:r w:rsidRPr="004063DE">
              <w:rPr>
                <w:noProof/>
                <w:sz w:val="16"/>
                <w:szCs w:val="16"/>
              </w:rPr>
              <w:t>Classifier Execution</w:t>
            </w:r>
            <w:r w:rsidR="007B0403" w:rsidRPr="004063DE">
              <w:rPr>
                <w:noProof/>
                <w:sz w:val="16"/>
                <w:szCs w:val="16"/>
              </w:rPr>
              <w:t>: Excel Output</w:t>
            </w:r>
          </w:p>
        </w:tc>
      </w:tr>
      <w:tr w:rsidR="000654F0" w:rsidRPr="00712B86" w14:paraId="51994F66" w14:textId="77777777" w:rsidTr="004063DE">
        <w:tc>
          <w:tcPr>
            <w:tcW w:w="1568" w:type="dxa"/>
          </w:tcPr>
          <w:p w14:paraId="095AD72E" w14:textId="77777777" w:rsidR="000654F0" w:rsidRPr="004063DE" w:rsidRDefault="000654F0" w:rsidP="004845C4">
            <w:pPr>
              <w:rPr>
                <w:sz w:val="16"/>
                <w:szCs w:val="16"/>
              </w:rPr>
            </w:pPr>
            <w:r w:rsidRPr="004063DE">
              <w:rPr>
                <w:b/>
                <w:bCs/>
                <w:i/>
                <w:iCs/>
                <w:sz w:val="16"/>
                <w:szCs w:val="16"/>
              </w:rPr>
              <w:t>Modifier</w:t>
            </w:r>
          </w:p>
        </w:tc>
        <w:tc>
          <w:tcPr>
            <w:tcW w:w="6745" w:type="dxa"/>
          </w:tcPr>
          <w:p w14:paraId="7CFDADDD" w14:textId="77777777" w:rsidR="000654F0" w:rsidRPr="004063DE" w:rsidRDefault="000654F0" w:rsidP="004845C4">
            <w:pPr>
              <w:rPr>
                <w:sz w:val="16"/>
                <w:szCs w:val="16"/>
              </w:rPr>
            </w:pPr>
            <w:proofErr w:type="spellStart"/>
            <w:r w:rsidRPr="004063DE">
              <w:rPr>
                <w:sz w:val="16"/>
                <w:szCs w:val="16"/>
              </w:rPr>
              <w:t>RandomForestClassifier</w:t>
            </w:r>
            <w:proofErr w:type="spellEnd"/>
          </w:p>
        </w:tc>
        <w:tc>
          <w:tcPr>
            <w:tcW w:w="1788" w:type="dxa"/>
            <w:vMerge w:val="restart"/>
          </w:tcPr>
          <w:p w14:paraId="2B03F34B" w14:textId="77777777" w:rsidR="000654F0" w:rsidRPr="00712B86" w:rsidRDefault="000654F0" w:rsidP="004845C4">
            <w:r w:rsidRPr="00712B86">
              <w:object w:dxaOrig="1536" w:dyaOrig="994" w14:anchorId="427E553A">
                <v:shape id="_x0000_i1032" type="#_x0000_t75" style="width:78.95pt;height:50.3pt" o:ole="">
                  <v:imagedata r:id="rId86" o:title=""/>
                </v:shape>
                <o:OLEObject Type="Embed" ProgID="Excel.Sheet.12" ShapeID="_x0000_i1032" DrawAspect="Icon" ObjectID="_1716393968" r:id="rId87"/>
              </w:object>
            </w:r>
          </w:p>
        </w:tc>
      </w:tr>
      <w:tr w:rsidR="000654F0" w:rsidRPr="00712B86" w14:paraId="3E001FCD" w14:textId="77777777" w:rsidTr="004063DE">
        <w:tc>
          <w:tcPr>
            <w:tcW w:w="1568" w:type="dxa"/>
          </w:tcPr>
          <w:p w14:paraId="0187DD04" w14:textId="77777777" w:rsidR="000654F0" w:rsidRPr="004063DE" w:rsidRDefault="000654F0" w:rsidP="004845C4">
            <w:pPr>
              <w:rPr>
                <w:sz w:val="16"/>
                <w:szCs w:val="16"/>
              </w:rPr>
            </w:pPr>
            <w:r w:rsidRPr="004063DE">
              <w:rPr>
                <w:b/>
                <w:bCs/>
                <w:i/>
                <w:iCs/>
                <w:sz w:val="16"/>
                <w:szCs w:val="16"/>
              </w:rPr>
              <w:t>File</w:t>
            </w:r>
          </w:p>
        </w:tc>
        <w:tc>
          <w:tcPr>
            <w:tcW w:w="6745" w:type="dxa"/>
          </w:tcPr>
          <w:p w14:paraId="54369794" w14:textId="77777777" w:rsidR="000654F0" w:rsidRPr="004063DE" w:rsidRDefault="000654F0" w:rsidP="004845C4">
            <w:pPr>
              <w:rPr>
                <w:sz w:val="16"/>
                <w:szCs w:val="16"/>
              </w:rPr>
            </w:pPr>
            <w:r w:rsidRPr="004063DE">
              <w:rPr>
                <w:sz w:val="16"/>
                <w:szCs w:val="16"/>
              </w:rPr>
              <w:t>Position_Salaries.csv</w:t>
            </w:r>
          </w:p>
        </w:tc>
        <w:tc>
          <w:tcPr>
            <w:tcW w:w="1788" w:type="dxa"/>
            <w:vMerge/>
          </w:tcPr>
          <w:p w14:paraId="4D61DA4A" w14:textId="77777777" w:rsidR="000654F0" w:rsidRPr="00712B86" w:rsidRDefault="000654F0" w:rsidP="004845C4"/>
        </w:tc>
      </w:tr>
      <w:tr w:rsidR="000654F0" w:rsidRPr="00712B86" w14:paraId="55884757" w14:textId="77777777" w:rsidTr="004063DE">
        <w:tc>
          <w:tcPr>
            <w:tcW w:w="1568" w:type="dxa"/>
          </w:tcPr>
          <w:p w14:paraId="25D0C9ED" w14:textId="77777777" w:rsidR="000654F0" w:rsidRPr="004063DE" w:rsidRDefault="000654F0" w:rsidP="004845C4">
            <w:pPr>
              <w:rPr>
                <w:sz w:val="16"/>
                <w:szCs w:val="16"/>
              </w:rPr>
            </w:pPr>
            <w:r w:rsidRPr="004063DE">
              <w:rPr>
                <w:b/>
                <w:bCs/>
                <w:i/>
                <w:iCs/>
                <w:sz w:val="16"/>
                <w:szCs w:val="16"/>
              </w:rPr>
              <w:t xml:space="preserve">Pre-processor </w:t>
            </w:r>
            <w:proofErr w:type="spellStart"/>
            <w:r w:rsidRPr="004063DE">
              <w:rPr>
                <w:b/>
                <w:bCs/>
                <w:i/>
                <w:iCs/>
                <w:sz w:val="16"/>
                <w:szCs w:val="16"/>
              </w:rPr>
              <w:t>Paramater</w:t>
            </w:r>
            <w:proofErr w:type="spellEnd"/>
          </w:p>
        </w:tc>
        <w:tc>
          <w:tcPr>
            <w:tcW w:w="6745" w:type="dxa"/>
          </w:tcPr>
          <w:p w14:paraId="55DF4364" w14:textId="77777777" w:rsidR="000654F0" w:rsidRPr="004063DE" w:rsidRDefault="000654F0" w:rsidP="004845C4">
            <w:pPr>
              <w:rPr>
                <w:sz w:val="16"/>
                <w:szCs w:val="16"/>
              </w:rPr>
            </w:pPr>
            <w:r w:rsidRPr="004063DE">
              <w:rPr>
                <w:sz w:val="16"/>
                <w:szCs w:val="16"/>
              </w:rPr>
              <w:t>{"</w:t>
            </w:r>
            <w:proofErr w:type="spellStart"/>
            <w:r w:rsidRPr="004063DE">
              <w:rPr>
                <w:sz w:val="16"/>
                <w:szCs w:val="16"/>
              </w:rPr>
              <w:t>test_size</w:t>
            </w:r>
            <w:proofErr w:type="spellEnd"/>
            <w:r w:rsidRPr="004063DE">
              <w:rPr>
                <w:sz w:val="16"/>
                <w:szCs w:val="16"/>
              </w:rPr>
              <w:t>": 0.25,"random_state":0,"predict_test</w:t>
            </w:r>
            <w:proofErr w:type="gramStart"/>
            <w:r w:rsidRPr="004063DE">
              <w:rPr>
                <w:sz w:val="16"/>
                <w:szCs w:val="16"/>
              </w:rPr>
              <w:t>":[</w:t>
            </w:r>
            <w:proofErr w:type="gramEnd"/>
            <w:r w:rsidRPr="004063DE">
              <w:rPr>
                <w:sz w:val="16"/>
                <w:szCs w:val="16"/>
              </w:rPr>
              <w:t>30,87000],"scaler":{"method":"StandardScaler","params":{}}}</w:t>
            </w:r>
          </w:p>
        </w:tc>
        <w:tc>
          <w:tcPr>
            <w:tcW w:w="1788" w:type="dxa"/>
            <w:vMerge/>
          </w:tcPr>
          <w:p w14:paraId="7129394E" w14:textId="77777777" w:rsidR="000654F0" w:rsidRPr="00712B86" w:rsidRDefault="000654F0" w:rsidP="004845C4"/>
        </w:tc>
      </w:tr>
      <w:tr w:rsidR="000654F0" w:rsidRPr="00712B86" w14:paraId="4C96B0A8" w14:textId="77777777" w:rsidTr="004063DE">
        <w:tc>
          <w:tcPr>
            <w:tcW w:w="1568" w:type="dxa"/>
          </w:tcPr>
          <w:p w14:paraId="6825C4EC" w14:textId="77777777" w:rsidR="000654F0" w:rsidRPr="004063DE" w:rsidRDefault="000654F0" w:rsidP="004845C4">
            <w:pPr>
              <w:rPr>
                <w:sz w:val="16"/>
                <w:szCs w:val="16"/>
              </w:rPr>
            </w:pPr>
            <w:r w:rsidRPr="004063DE">
              <w:rPr>
                <w:b/>
                <w:bCs/>
                <w:i/>
                <w:iCs/>
                <w:sz w:val="16"/>
                <w:szCs w:val="16"/>
              </w:rPr>
              <w:t xml:space="preserve">Modifier </w:t>
            </w:r>
            <w:proofErr w:type="spellStart"/>
            <w:r w:rsidRPr="004063DE">
              <w:rPr>
                <w:b/>
                <w:bCs/>
                <w:i/>
                <w:iCs/>
                <w:sz w:val="16"/>
                <w:szCs w:val="16"/>
              </w:rPr>
              <w:t>Paramater</w:t>
            </w:r>
            <w:proofErr w:type="spellEnd"/>
          </w:p>
        </w:tc>
        <w:tc>
          <w:tcPr>
            <w:tcW w:w="6745" w:type="dxa"/>
          </w:tcPr>
          <w:p w14:paraId="0C00764B" w14:textId="77777777" w:rsidR="000654F0" w:rsidRPr="004063DE" w:rsidRDefault="000654F0" w:rsidP="004845C4">
            <w:pPr>
              <w:rPr>
                <w:iCs/>
                <w:sz w:val="16"/>
                <w:szCs w:val="16"/>
              </w:rPr>
            </w:pPr>
            <w:r w:rsidRPr="004063DE">
              <w:rPr>
                <w:iCs/>
                <w:sz w:val="16"/>
                <w:szCs w:val="16"/>
              </w:rPr>
              <w:t>{"criterion":"entropy","n_estimators":10,"random_state":0}</w:t>
            </w:r>
          </w:p>
        </w:tc>
        <w:tc>
          <w:tcPr>
            <w:tcW w:w="1788" w:type="dxa"/>
            <w:vMerge/>
          </w:tcPr>
          <w:p w14:paraId="08C6C596" w14:textId="77777777" w:rsidR="000654F0" w:rsidRPr="00712B86" w:rsidRDefault="000654F0" w:rsidP="004845C4"/>
        </w:tc>
      </w:tr>
      <w:tr w:rsidR="000654F0" w:rsidRPr="00712B86" w14:paraId="773B4FAF" w14:textId="77777777" w:rsidTr="004063DE">
        <w:tc>
          <w:tcPr>
            <w:tcW w:w="1568" w:type="dxa"/>
          </w:tcPr>
          <w:p w14:paraId="4C03FA77" w14:textId="77777777" w:rsidR="000654F0" w:rsidRPr="004063DE" w:rsidRDefault="000654F0" w:rsidP="004845C4">
            <w:pPr>
              <w:rPr>
                <w:sz w:val="16"/>
                <w:szCs w:val="16"/>
              </w:rPr>
            </w:pPr>
            <w:r w:rsidRPr="004063DE">
              <w:rPr>
                <w:b/>
                <w:bCs/>
                <w:i/>
                <w:iCs/>
                <w:sz w:val="16"/>
                <w:szCs w:val="16"/>
              </w:rPr>
              <w:t>Graph Parameter</w:t>
            </w:r>
          </w:p>
        </w:tc>
        <w:tc>
          <w:tcPr>
            <w:tcW w:w="6745" w:type="dxa"/>
          </w:tcPr>
          <w:p w14:paraId="4FAC947A" w14:textId="77777777" w:rsidR="000654F0" w:rsidRPr="004063DE" w:rsidRDefault="000654F0" w:rsidP="004845C4">
            <w:pPr>
              <w:rPr>
                <w:iCs/>
                <w:sz w:val="16"/>
                <w:szCs w:val="16"/>
              </w:rPr>
            </w:pPr>
            <w:r w:rsidRPr="004063DE">
              <w:rPr>
                <w:iCs/>
                <w:sz w:val="16"/>
                <w:szCs w:val="16"/>
              </w:rPr>
              <w:t>{"smooth</w:t>
            </w:r>
            <w:proofErr w:type="gramStart"/>
            <w:r w:rsidRPr="004063DE">
              <w:rPr>
                <w:iCs/>
                <w:sz w:val="16"/>
                <w:szCs w:val="16"/>
              </w:rPr>
              <w:t>":[</w:t>
            </w:r>
            <w:proofErr w:type="gramEnd"/>
            <w:r w:rsidRPr="004063DE">
              <w:rPr>
                <w:iCs/>
                <w:sz w:val="16"/>
                <w:szCs w:val="16"/>
              </w:rPr>
              <w:t>10,1000]}</w:t>
            </w:r>
          </w:p>
        </w:tc>
        <w:tc>
          <w:tcPr>
            <w:tcW w:w="1788" w:type="dxa"/>
            <w:vMerge/>
          </w:tcPr>
          <w:p w14:paraId="2AC8DFB8" w14:textId="77777777" w:rsidR="000654F0" w:rsidRPr="00712B86" w:rsidRDefault="000654F0" w:rsidP="004845C4"/>
        </w:tc>
      </w:tr>
    </w:tbl>
    <w:p w14:paraId="396CF578" w14:textId="002C564B" w:rsidR="000654F0" w:rsidRPr="00712B86" w:rsidRDefault="000654F0" w:rsidP="000654F0"/>
    <w:tbl>
      <w:tblPr>
        <w:tblStyle w:val="TableGrid"/>
        <w:tblW w:w="9016" w:type="dxa"/>
        <w:tblLook w:val="04A0" w:firstRow="1" w:lastRow="0" w:firstColumn="1" w:lastColumn="0" w:noHBand="0" w:noVBand="1"/>
      </w:tblPr>
      <w:tblGrid>
        <w:gridCol w:w="2254"/>
        <w:gridCol w:w="2254"/>
        <w:gridCol w:w="2254"/>
        <w:gridCol w:w="2254"/>
      </w:tblGrid>
      <w:tr w:rsidR="00781E41" w:rsidRPr="00712B86" w14:paraId="5A01CBB8" w14:textId="77777777" w:rsidTr="00781E41">
        <w:tc>
          <w:tcPr>
            <w:tcW w:w="9016" w:type="dxa"/>
            <w:gridSpan w:val="4"/>
          </w:tcPr>
          <w:p w14:paraId="09609A08" w14:textId="3EF18749" w:rsidR="00781E41" w:rsidRPr="00712B86" w:rsidRDefault="00781E41" w:rsidP="004845C4">
            <w:pPr>
              <w:jc w:val="center"/>
              <w:rPr>
                <w:noProof/>
              </w:rPr>
            </w:pPr>
            <w:r w:rsidRPr="00712B86">
              <w:rPr>
                <w:noProof/>
              </w:rPr>
              <w:t>Table B.2f: RandomForestClassifier Execution</w:t>
            </w:r>
            <w:r w:rsidR="007B0403" w:rsidRPr="00712B86">
              <w:rPr>
                <w:noProof/>
              </w:rPr>
              <w:t>: Graph / Excel Output</w:t>
            </w:r>
          </w:p>
        </w:tc>
      </w:tr>
      <w:tr w:rsidR="000654F0" w:rsidRPr="00712B86" w14:paraId="504E75C0" w14:textId="77777777" w:rsidTr="00781E41">
        <w:tc>
          <w:tcPr>
            <w:tcW w:w="2254" w:type="dxa"/>
          </w:tcPr>
          <w:p w14:paraId="2411D10A" w14:textId="696FDAFB" w:rsidR="000654F0" w:rsidRPr="00712B86" w:rsidRDefault="00E37C5A" w:rsidP="004845C4">
            <w:r w:rsidRPr="00712B86">
              <w:rPr>
                <w:noProof/>
              </w:rPr>
              <w:drawing>
                <wp:inline distT="0" distB="0" distL="0" distR="0" wp14:anchorId="0330C221" wp14:editId="0E6B7248">
                  <wp:extent cx="1472400" cy="10116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5A8D3B4E" w14:textId="77777777" w:rsidR="000654F0" w:rsidRPr="00712B86" w:rsidRDefault="000654F0" w:rsidP="004845C4">
            <w:r w:rsidRPr="00712B86">
              <w:rPr>
                <w:noProof/>
              </w:rPr>
              <w:drawing>
                <wp:inline distT="0" distB="0" distL="0" distR="0" wp14:anchorId="554FF5BB" wp14:editId="7792E5CA">
                  <wp:extent cx="1080000" cy="914400"/>
                  <wp:effectExtent l="0" t="0" r="6350"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772914E5" w14:textId="77777777" w:rsidR="000654F0" w:rsidRPr="00712B86" w:rsidRDefault="000654F0" w:rsidP="004845C4">
            <w:r w:rsidRPr="00712B86">
              <w:rPr>
                <w:noProof/>
              </w:rPr>
              <w:drawing>
                <wp:inline distT="0" distB="0" distL="0" distR="0" wp14:anchorId="598674EF" wp14:editId="1640ED16">
                  <wp:extent cx="1080000" cy="914400"/>
                  <wp:effectExtent l="0" t="0" r="635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c>
          <w:tcPr>
            <w:tcW w:w="2254" w:type="dxa"/>
          </w:tcPr>
          <w:p w14:paraId="7E13952A" w14:textId="77777777" w:rsidR="000654F0" w:rsidRPr="00712B86" w:rsidRDefault="000654F0" w:rsidP="004845C4">
            <w:r w:rsidRPr="00712B86">
              <w:rPr>
                <w:noProof/>
              </w:rPr>
              <w:drawing>
                <wp:inline distT="0" distB="0" distL="0" distR="0" wp14:anchorId="53D42CEC" wp14:editId="0DCC41F7">
                  <wp:extent cx="1080000" cy="914400"/>
                  <wp:effectExtent l="0" t="0" r="6350" b="0"/>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0" cy="914400"/>
                          </a:xfrm>
                          <a:prstGeom prst="rect">
                            <a:avLst/>
                          </a:prstGeom>
                        </pic:spPr>
                      </pic:pic>
                    </a:graphicData>
                  </a:graphic>
                </wp:inline>
              </w:drawing>
            </w:r>
          </w:p>
        </w:tc>
      </w:tr>
      <w:tr w:rsidR="000654F0" w:rsidRPr="00712B86" w14:paraId="7089F9AA" w14:textId="77777777" w:rsidTr="00781E41">
        <w:tc>
          <w:tcPr>
            <w:tcW w:w="2254" w:type="dxa"/>
          </w:tcPr>
          <w:p w14:paraId="6D082C93" w14:textId="77777777" w:rsidR="000654F0" w:rsidRPr="00712B86" w:rsidRDefault="000654F0" w:rsidP="004845C4">
            <w:r w:rsidRPr="00712B86">
              <w:rPr>
                <w:noProof/>
              </w:rPr>
              <w:drawing>
                <wp:inline distT="0" distB="0" distL="0" distR="0" wp14:anchorId="700B473E" wp14:editId="7BB8FD4C">
                  <wp:extent cx="1472400" cy="1011600"/>
                  <wp:effectExtent l="0" t="0" r="0" b="0"/>
                  <wp:docPr id="148" name="Picture 14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treemap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6DA2FDD5" w14:textId="77777777" w:rsidR="000654F0" w:rsidRPr="00712B86" w:rsidRDefault="000654F0" w:rsidP="004845C4">
            <w:r w:rsidRPr="00712B86">
              <w:rPr>
                <w:noProof/>
              </w:rPr>
              <w:drawing>
                <wp:inline distT="0" distB="0" distL="0" distR="0" wp14:anchorId="02DA3C7B" wp14:editId="094EF582">
                  <wp:extent cx="1472400" cy="1011600"/>
                  <wp:effectExtent l="0" t="0" r="0" b="0"/>
                  <wp:docPr id="149" name="Picture 1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treemap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0F0CD17" w14:textId="77777777" w:rsidR="000654F0" w:rsidRPr="00712B86" w:rsidRDefault="000654F0" w:rsidP="004845C4">
            <w:r w:rsidRPr="00712B86">
              <w:rPr>
                <w:noProof/>
              </w:rPr>
              <w:drawing>
                <wp:inline distT="0" distB="0" distL="0" distR="0" wp14:anchorId="352D1FE5" wp14:editId="1F2D7059">
                  <wp:extent cx="1472400" cy="1011600"/>
                  <wp:effectExtent l="0" t="0" r="0" b="0"/>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50F8B6CF" w14:textId="77777777" w:rsidR="000654F0" w:rsidRPr="00712B86" w:rsidRDefault="000654F0" w:rsidP="004845C4">
            <w:r w:rsidRPr="00712B86">
              <w:rPr>
                <w:noProof/>
              </w:rPr>
              <w:drawing>
                <wp:inline distT="0" distB="0" distL="0" distR="0" wp14:anchorId="2D3BBA99" wp14:editId="67723A83">
                  <wp:extent cx="1472400" cy="1011600"/>
                  <wp:effectExtent l="0" t="0" r="0" b="0"/>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783BE01F" w14:textId="77777777" w:rsidR="000654F0" w:rsidRPr="00712B86" w:rsidRDefault="000654F0" w:rsidP="000654F0"/>
    <w:p w14:paraId="340D855F" w14:textId="31E1A179" w:rsidR="00C73B47" w:rsidRPr="00712B86" w:rsidRDefault="000654F0" w:rsidP="00B70CED">
      <w:pPr>
        <w:jc w:val="both"/>
      </w:pPr>
      <w:r w:rsidRPr="00712B86">
        <w:t xml:space="preserve">Batch processing of the regressor for the various classifier modelling given the classification metrices. From the sample metrics result of the batch run, SVC with </w:t>
      </w:r>
      <w:r w:rsidRPr="00712B86">
        <w:rPr>
          <w:i/>
          <w:iCs/>
        </w:rPr>
        <w:t>kernel=</w:t>
      </w:r>
      <w:proofErr w:type="spellStart"/>
      <w:r w:rsidRPr="00712B86">
        <w:rPr>
          <w:i/>
          <w:iCs/>
        </w:rPr>
        <w:t>rbf</w:t>
      </w:r>
      <w:proofErr w:type="spellEnd"/>
      <w:r w:rsidRPr="00712B86">
        <w:t xml:space="preserve"> and </w:t>
      </w:r>
      <w:proofErr w:type="spellStart"/>
      <w:r w:rsidRPr="00712B86">
        <w:t>KNeighbors</w:t>
      </w:r>
      <w:proofErr w:type="spellEnd"/>
      <w:r w:rsidRPr="00712B86">
        <w:t xml:space="preserve"> performs better than the other classifiers. </w:t>
      </w:r>
    </w:p>
    <w:tbl>
      <w:tblPr>
        <w:tblStyle w:val="TableGrid"/>
        <w:tblW w:w="0" w:type="auto"/>
        <w:tblLook w:val="04A0" w:firstRow="1" w:lastRow="0" w:firstColumn="1" w:lastColumn="0" w:noHBand="0" w:noVBand="1"/>
      </w:tblPr>
      <w:tblGrid>
        <w:gridCol w:w="1390"/>
        <w:gridCol w:w="7626"/>
      </w:tblGrid>
      <w:tr w:rsidR="00C73B47" w:rsidRPr="00712B86" w14:paraId="68B872C4" w14:textId="77777777" w:rsidTr="00BE6FC1">
        <w:tc>
          <w:tcPr>
            <w:tcW w:w="2065" w:type="dxa"/>
          </w:tcPr>
          <w:p w14:paraId="65A28C24" w14:textId="56C93E58" w:rsidR="00C73B47" w:rsidRPr="00712B86" w:rsidRDefault="00C73B47" w:rsidP="000654F0">
            <w:r w:rsidRPr="00712B86">
              <w:t xml:space="preserve">Batch </w:t>
            </w:r>
            <w:proofErr w:type="spellStart"/>
            <w:r w:rsidRPr="00712B86">
              <w:t>RunExcel</w:t>
            </w:r>
            <w:proofErr w:type="spellEnd"/>
            <w:r w:rsidRPr="00712B86">
              <w:t xml:space="preserve"> </w:t>
            </w:r>
          </w:p>
        </w:tc>
        <w:tc>
          <w:tcPr>
            <w:tcW w:w="6951" w:type="dxa"/>
          </w:tcPr>
          <w:p w14:paraId="27E71FB7" w14:textId="40A91EAE" w:rsidR="00C73B47" w:rsidRPr="00712B86" w:rsidRDefault="00BE6FC1" w:rsidP="000654F0">
            <w:r w:rsidRPr="00712B86">
              <w:t>Snapshot</w:t>
            </w:r>
          </w:p>
        </w:tc>
      </w:tr>
      <w:bookmarkStart w:id="23" w:name="_MON_1715274862"/>
      <w:bookmarkEnd w:id="23"/>
      <w:tr w:rsidR="00C73B47" w:rsidRPr="00712B86" w14:paraId="32EBAD2C" w14:textId="77777777" w:rsidTr="00BE6FC1">
        <w:tc>
          <w:tcPr>
            <w:tcW w:w="2065" w:type="dxa"/>
          </w:tcPr>
          <w:p w14:paraId="0717A764" w14:textId="6529B5FC" w:rsidR="00C73B47" w:rsidRPr="00712B86" w:rsidRDefault="00C73B47" w:rsidP="000654F0">
            <w:r w:rsidRPr="00712B86">
              <w:object w:dxaOrig="1088" w:dyaOrig="704" w14:anchorId="0DAA9BDA">
                <v:shape id="_x0000_i1033" type="#_x0000_t75" style="width:55.5pt;height:35.55pt" o:ole="">
                  <v:imagedata r:id="rId96" o:title=""/>
                </v:shape>
                <o:OLEObject Type="Embed" ProgID="Excel.Sheet.12" ShapeID="_x0000_i1033" DrawAspect="Icon" ObjectID="_1716393969" r:id="rId97"/>
              </w:object>
            </w:r>
          </w:p>
        </w:tc>
        <w:tc>
          <w:tcPr>
            <w:tcW w:w="6951" w:type="dxa"/>
          </w:tcPr>
          <w:p w14:paraId="317D672B" w14:textId="1B7DBB95" w:rsidR="00C73B47" w:rsidRPr="00712B86" w:rsidRDefault="00BE6FC1" w:rsidP="000654F0">
            <w:r w:rsidRPr="00712B86">
              <w:rPr>
                <w:noProof/>
              </w:rPr>
              <w:drawing>
                <wp:inline distT="0" distB="0" distL="0" distR="0" wp14:anchorId="4191FD59" wp14:editId="330AC3C4">
                  <wp:extent cx="4700016" cy="2258568"/>
                  <wp:effectExtent l="0" t="0" r="57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473" t="5321" r="30368" b="43251"/>
                          <a:stretch/>
                        </pic:blipFill>
                        <pic:spPr bwMode="auto">
                          <a:xfrm>
                            <a:off x="0" y="0"/>
                            <a:ext cx="4700016" cy="2258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A546A5" w14:textId="77777777" w:rsidR="00601A57" w:rsidRPr="00712B86" w:rsidRDefault="00601A57" w:rsidP="00601A57"/>
    <w:tbl>
      <w:tblPr>
        <w:tblStyle w:val="TableGrid"/>
        <w:tblW w:w="0" w:type="auto"/>
        <w:tblLook w:val="04A0" w:firstRow="1" w:lastRow="0" w:firstColumn="1" w:lastColumn="0" w:noHBand="0" w:noVBand="1"/>
      </w:tblPr>
      <w:tblGrid>
        <w:gridCol w:w="1435"/>
        <w:gridCol w:w="7581"/>
      </w:tblGrid>
      <w:tr w:rsidR="00601A57" w:rsidRPr="00712B86" w14:paraId="42C99124" w14:textId="77777777" w:rsidTr="00516DBE">
        <w:tc>
          <w:tcPr>
            <w:tcW w:w="9016" w:type="dxa"/>
            <w:gridSpan w:val="2"/>
          </w:tcPr>
          <w:p w14:paraId="7994212C" w14:textId="557CDFC7" w:rsidR="00601A57" w:rsidRPr="00712B86" w:rsidRDefault="00601A57" w:rsidP="00516DBE">
            <w:pPr>
              <w:jc w:val="center"/>
            </w:pPr>
            <w:r w:rsidRPr="00712B86">
              <w:rPr>
                <w:noProof/>
              </w:rPr>
              <w:t xml:space="preserve">Table 2: </w:t>
            </w:r>
            <w:r w:rsidR="00327CEB" w:rsidRPr="00712B86">
              <w:rPr>
                <w:noProof/>
              </w:rPr>
              <w:t>Classifier</w:t>
            </w:r>
            <w:r w:rsidRPr="00712B86">
              <w:rPr>
                <w:noProof/>
              </w:rPr>
              <w:t xml:space="preserve"> Batch Run</w:t>
            </w:r>
          </w:p>
        </w:tc>
      </w:tr>
      <w:tr w:rsidR="00601A57" w:rsidRPr="00712B86" w14:paraId="1368247B" w14:textId="77777777" w:rsidTr="00516DBE">
        <w:tc>
          <w:tcPr>
            <w:tcW w:w="1435" w:type="dxa"/>
          </w:tcPr>
          <w:p w14:paraId="49D1EB2B" w14:textId="77777777" w:rsidR="00601A57" w:rsidRPr="00712B86" w:rsidRDefault="00601A57" w:rsidP="00516DBE">
            <w:r w:rsidRPr="00712B86">
              <w:t>Result Analysis</w:t>
            </w:r>
          </w:p>
        </w:tc>
        <w:tc>
          <w:tcPr>
            <w:tcW w:w="7581" w:type="dxa"/>
          </w:tcPr>
          <w:p w14:paraId="1537A957" w14:textId="7ED55000" w:rsidR="00601A57" w:rsidRPr="00712B86" w:rsidRDefault="00327CEB" w:rsidP="00C73B47">
            <w:r w:rsidRPr="00712B86">
              <w:t xml:space="preserve">Using the </w:t>
            </w:r>
            <w:proofErr w:type="spellStart"/>
            <w:r w:rsidRPr="00712B86">
              <w:t>Social_Networks_</w:t>
            </w:r>
            <w:proofErr w:type="gramStart"/>
            <w:r w:rsidRPr="00712B86">
              <w:t>ads..</w:t>
            </w:r>
            <w:proofErr w:type="gramEnd"/>
            <w:r w:rsidRPr="00712B86">
              <w:t>csv</w:t>
            </w:r>
            <w:proofErr w:type="spellEnd"/>
            <w:r w:rsidRPr="00712B86">
              <w:t xml:space="preserve"> `</w:t>
            </w:r>
            <w:r w:rsidR="00C73B47" w:rsidRPr="00712B86">
              <w:t xml:space="preserve">based on one’s ages, estimated salary who are likely to purchase social network ads </w:t>
            </w:r>
            <w:r w:rsidR="00BE6FC1" w:rsidRPr="00712B86">
              <w:t xml:space="preserve">having the correct predictions between the </w:t>
            </w:r>
            <w:proofErr w:type="spellStart"/>
            <w:r w:rsidR="00BE6FC1" w:rsidRPr="00712B86">
              <w:t>y_true</w:t>
            </w:r>
            <w:proofErr w:type="spellEnd"/>
            <w:r w:rsidR="00BE6FC1" w:rsidRPr="00712B86">
              <w:t xml:space="preserve"> value and the forecasted value, using</w:t>
            </w:r>
            <w:r w:rsidR="00C73B47" w:rsidRPr="00712B86">
              <w:t xml:space="preserve"> the following metrices: </w:t>
            </w:r>
            <w:proofErr w:type="spellStart"/>
            <w:r w:rsidR="00C73B47" w:rsidRPr="00712B86">
              <w:t>accuracy_score</w:t>
            </w:r>
            <w:proofErr w:type="spellEnd"/>
            <w:r w:rsidR="00C73B47" w:rsidRPr="00712B86">
              <w:t xml:space="preserve">, </w:t>
            </w:r>
            <w:proofErr w:type="spellStart"/>
            <w:r w:rsidR="00C73B47" w:rsidRPr="00712B86">
              <w:t>precision_score</w:t>
            </w:r>
            <w:proofErr w:type="spellEnd"/>
            <w:r w:rsidR="00C73B47" w:rsidRPr="00712B86">
              <w:t xml:space="preserve">, recall_score,f1_score, </w:t>
            </w:r>
            <w:proofErr w:type="spellStart"/>
            <w:r w:rsidR="009F7475" w:rsidRPr="00712B86">
              <w:t>matthews_corrcoef</w:t>
            </w:r>
            <w:proofErr w:type="spellEnd"/>
            <w:r w:rsidR="009F7475" w:rsidRPr="00712B86">
              <w:t xml:space="preserve">, </w:t>
            </w:r>
            <w:r w:rsidR="00BE6FC1" w:rsidRPr="00712B86">
              <w:t xml:space="preserve">the best classifiers are SVC with </w:t>
            </w:r>
            <w:proofErr w:type="spellStart"/>
            <w:r w:rsidR="00BE6FC1" w:rsidRPr="00712B86">
              <w:t>rbf</w:t>
            </w:r>
            <w:proofErr w:type="spellEnd"/>
            <w:r w:rsidR="00BE6FC1" w:rsidRPr="00712B86">
              <w:t>, which is in the 3</w:t>
            </w:r>
            <w:r w:rsidR="00BE6FC1" w:rsidRPr="00712B86">
              <w:rPr>
                <w:vertAlign w:val="superscript"/>
              </w:rPr>
              <w:t>rd</w:t>
            </w:r>
            <w:r w:rsidR="00BE6FC1" w:rsidRPr="00712B86">
              <w:t xml:space="preserve"> index compared to SVC with linear in the 2</w:t>
            </w:r>
            <w:r w:rsidR="00BE6FC1" w:rsidRPr="00712B86">
              <w:rPr>
                <w:vertAlign w:val="superscript"/>
              </w:rPr>
              <w:t>nd</w:t>
            </w:r>
            <w:r w:rsidR="00BE6FC1" w:rsidRPr="00712B86">
              <w:t xml:space="preserve"> index and</w:t>
            </w:r>
            <w:r w:rsidR="004063DE">
              <w:t xml:space="preserve"> others,</w:t>
            </w:r>
            <w:r w:rsidR="00BE6FC1" w:rsidRPr="00712B86">
              <w:t xml:space="preserve"> </w:t>
            </w:r>
            <w:r w:rsidR="004063DE">
              <w:t xml:space="preserve">equally </w:t>
            </w:r>
            <w:r w:rsidR="00BE6FC1" w:rsidRPr="00712B86">
              <w:t xml:space="preserve">the </w:t>
            </w:r>
            <w:proofErr w:type="spellStart"/>
            <w:r w:rsidR="00BE6FC1" w:rsidRPr="00712B86">
              <w:t>KNeighborsClassifier</w:t>
            </w:r>
            <w:proofErr w:type="spellEnd"/>
            <w:r w:rsidR="004063DE">
              <w:t xml:space="preserve"> top the list</w:t>
            </w:r>
          </w:p>
        </w:tc>
      </w:tr>
    </w:tbl>
    <w:p w14:paraId="0C5CE40C" w14:textId="77777777" w:rsidR="00601A57" w:rsidRPr="00712B86" w:rsidRDefault="00601A57" w:rsidP="000654F0"/>
    <w:p w14:paraId="119E7CE2" w14:textId="33C13AD6" w:rsidR="00860304" w:rsidRPr="00712B86" w:rsidRDefault="000654F0" w:rsidP="00860304">
      <w:pPr>
        <w:pStyle w:val="Heading3"/>
        <w:numPr>
          <w:ilvl w:val="0"/>
          <w:numId w:val="13"/>
        </w:numPr>
        <w:rPr>
          <w:color w:val="auto"/>
          <w:sz w:val="22"/>
          <w:szCs w:val="22"/>
        </w:rPr>
      </w:pPr>
      <w:bookmarkStart w:id="24" w:name="_Toc105604355"/>
      <w:r w:rsidRPr="00712B86">
        <w:rPr>
          <w:color w:val="auto"/>
          <w:sz w:val="22"/>
          <w:szCs w:val="22"/>
        </w:rPr>
        <w:t>Cluster</w:t>
      </w:r>
      <w:bookmarkEnd w:id="24"/>
    </w:p>
    <w:tbl>
      <w:tblPr>
        <w:tblStyle w:val="TableGrid"/>
        <w:tblW w:w="0" w:type="auto"/>
        <w:tblLook w:val="04A0" w:firstRow="1" w:lastRow="0" w:firstColumn="1" w:lastColumn="0" w:noHBand="0" w:noVBand="1"/>
      </w:tblPr>
      <w:tblGrid>
        <w:gridCol w:w="1271"/>
        <w:gridCol w:w="7745"/>
      </w:tblGrid>
      <w:tr w:rsidR="00860304" w:rsidRPr="00712B86" w14:paraId="13D07B25" w14:textId="77777777" w:rsidTr="00DD78CC">
        <w:tc>
          <w:tcPr>
            <w:tcW w:w="1271" w:type="dxa"/>
            <w:shd w:val="clear" w:color="auto" w:fill="D5DCE4" w:themeFill="text2" w:themeFillTint="33"/>
          </w:tcPr>
          <w:p w14:paraId="352FB6B1" w14:textId="77777777" w:rsidR="00860304" w:rsidRPr="00712B86" w:rsidRDefault="00860304" w:rsidP="00DD78CC">
            <w:pPr>
              <w:rPr>
                <w:b/>
                <w:bCs/>
                <w:i/>
                <w:iCs/>
              </w:rPr>
            </w:pPr>
            <w:r w:rsidRPr="00712B86">
              <w:rPr>
                <w:b/>
                <w:bCs/>
                <w:i/>
                <w:iCs/>
              </w:rPr>
              <w:t>Execute</w:t>
            </w:r>
          </w:p>
        </w:tc>
        <w:tc>
          <w:tcPr>
            <w:tcW w:w="7745" w:type="dxa"/>
          </w:tcPr>
          <w:p w14:paraId="02806C89" w14:textId="7C138518" w:rsidR="00860304" w:rsidRPr="00712B86" w:rsidRDefault="00860304" w:rsidP="00DD78CC">
            <w:r w:rsidRPr="00712B86">
              <w:t>python -W ignore main.py -</w:t>
            </w:r>
            <w:proofErr w:type="spellStart"/>
            <w:r w:rsidRPr="00712B86">
              <w:t>i</w:t>
            </w:r>
            <w:proofErr w:type="spellEnd"/>
            <w:r w:rsidRPr="00712B86">
              <w:t xml:space="preserve"> input_cluster.txt</w:t>
            </w:r>
          </w:p>
        </w:tc>
      </w:tr>
    </w:tbl>
    <w:p w14:paraId="21538691" w14:textId="0461A324" w:rsidR="000654F0" w:rsidRPr="00712B86" w:rsidRDefault="000654F0" w:rsidP="000654F0">
      <w:pPr>
        <w:pStyle w:val="ListParagraph"/>
        <w:numPr>
          <w:ilvl w:val="0"/>
          <w:numId w:val="17"/>
        </w:numPr>
      </w:pPr>
      <w:proofErr w:type="spellStart"/>
      <w:r w:rsidRPr="00712B86">
        <w:t>KMeans</w:t>
      </w:r>
      <w:proofErr w:type="spellEnd"/>
      <w:r w:rsidRPr="00712B86">
        <w:t xml:space="preserve"> – one of the fastest clustering algorithms, but it falls in local minima.</w:t>
      </w:r>
      <w:r w:rsidR="003D0F46" w:rsidRPr="00712B86">
        <w:t xml:space="preserve"> </w:t>
      </w:r>
      <w:r w:rsidR="003D0F46" w:rsidRPr="00712B86">
        <w:fldChar w:fldCharType="begin"/>
      </w:r>
      <w:r w:rsidR="00904007">
        <w:instrText xml:space="preserve"> ADDIN ZOTERO_ITEM CSL_CITATION {"citationID":"amn90m06e8","properties":{"formattedCitation":"(scikit-learn, n.d.-f)","plainCitation":"(scikit-learn, n.d.-f)","noteIndex":0},"citationItems":[{"id":"UatLG91Z/ihwmISsF","uris":["http://zotero.org/users/local/yfYWsJHA/items/SSGTPTGP"],"itemData":{"id":23,"type":"post-weblog","title":"Cluster: KMeans","URL":"https://scikit-learn.org/stable/modules/generated/sklearn.cluster.KMeans.html?highlight=kmeans#sklearn.cluster.KMeans","author":[{"family":"scikit-learn","given":""}]}}],"schema":"https://github.com/citation-style-language/schema/raw/master/csl-citation.json"} </w:instrText>
      </w:r>
      <w:r w:rsidR="003D0F46" w:rsidRPr="00712B86">
        <w:fldChar w:fldCharType="separate"/>
      </w:r>
      <w:r w:rsidR="00904007" w:rsidRPr="00904007">
        <w:rPr>
          <w:rFonts w:ascii="Calibri" w:hAnsi="Calibri" w:cs="Calibri"/>
        </w:rPr>
        <w:t>(scikit-learn, n.d.-f)</w:t>
      </w:r>
      <w:r w:rsidR="003D0F46" w:rsidRPr="00712B86">
        <w:fldChar w:fldCharType="end"/>
      </w:r>
    </w:p>
    <w:p w14:paraId="1C5E3ED9" w14:textId="26D053A5" w:rsidR="000654F0" w:rsidRPr="00712B86" w:rsidRDefault="000654F0" w:rsidP="000654F0">
      <w:pPr>
        <w:pStyle w:val="ListParagraph"/>
        <w:numPr>
          <w:ilvl w:val="0"/>
          <w:numId w:val="1"/>
        </w:numPr>
      </w:pPr>
      <w:r w:rsidRPr="00712B86">
        <w:t xml:space="preserve">No y, no parameter in model – using elbow method to find the clusters in the range of </w:t>
      </w:r>
      <w:r w:rsidRPr="00712B86">
        <w:rPr>
          <w:i/>
          <w:iCs/>
        </w:rPr>
        <w:t>(2,11)</w:t>
      </w:r>
      <w:r w:rsidRPr="00712B86">
        <w:t>.</w:t>
      </w:r>
    </w:p>
    <w:tbl>
      <w:tblPr>
        <w:tblStyle w:val="TableGrid"/>
        <w:tblW w:w="9016" w:type="dxa"/>
        <w:tblLook w:val="04A0" w:firstRow="1" w:lastRow="0" w:firstColumn="1" w:lastColumn="0" w:noHBand="0" w:noVBand="1"/>
      </w:tblPr>
      <w:tblGrid>
        <w:gridCol w:w="1648"/>
        <w:gridCol w:w="776"/>
        <w:gridCol w:w="2414"/>
        <w:gridCol w:w="1171"/>
        <w:gridCol w:w="593"/>
        <w:gridCol w:w="2414"/>
      </w:tblGrid>
      <w:tr w:rsidR="00781E41" w:rsidRPr="00712B86" w14:paraId="07E5555A" w14:textId="77777777" w:rsidTr="004845C4">
        <w:tc>
          <w:tcPr>
            <w:tcW w:w="9016" w:type="dxa"/>
            <w:gridSpan w:val="6"/>
          </w:tcPr>
          <w:p w14:paraId="5BE8AA97" w14:textId="505F2BC6" w:rsidR="00781E41" w:rsidRPr="00712B86" w:rsidRDefault="00781E41" w:rsidP="004845C4">
            <w:pPr>
              <w:jc w:val="center"/>
              <w:rPr>
                <w:noProof/>
              </w:rPr>
            </w:pPr>
            <w:r w:rsidRPr="00712B86">
              <w:rPr>
                <w:noProof/>
              </w:rPr>
              <w:t>Table B.3a: KMeans Execution</w:t>
            </w:r>
            <w:r w:rsidR="007B0403" w:rsidRPr="00712B86">
              <w:rPr>
                <w:noProof/>
              </w:rPr>
              <w:t>: Excel Output</w:t>
            </w:r>
          </w:p>
        </w:tc>
      </w:tr>
      <w:tr w:rsidR="000654F0" w:rsidRPr="00712B86" w14:paraId="63C27F61" w14:textId="77777777" w:rsidTr="004845C4">
        <w:tc>
          <w:tcPr>
            <w:tcW w:w="1271" w:type="dxa"/>
          </w:tcPr>
          <w:p w14:paraId="669DB9F6" w14:textId="77777777" w:rsidR="000654F0" w:rsidRPr="00712B86" w:rsidRDefault="000654F0" w:rsidP="004845C4">
            <w:r w:rsidRPr="00712B86">
              <w:rPr>
                <w:b/>
                <w:bCs/>
                <w:i/>
                <w:iCs/>
              </w:rPr>
              <w:t>Modifier</w:t>
            </w:r>
          </w:p>
        </w:tc>
        <w:tc>
          <w:tcPr>
            <w:tcW w:w="4739" w:type="dxa"/>
            <w:gridSpan w:val="3"/>
          </w:tcPr>
          <w:p w14:paraId="4BF3F5DF" w14:textId="77777777" w:rsidR="000654F0" w:rsidRPr="00712B86" w:rsidRDefault="000654F0" w:rsidP="004845C4">
            <w:proofErr w:type="spellStart"/>
            <w:r w:rsidRPr="00712B86">
              <w:t>KMeans</w:t>
            </w:r>
            <w:proofErr w:type="spellEnd"/>
          </w:p>
        </w:tc>
        <w:tc>
          <w:tcPr>
            <w:tcW w:w="3006" w:type="dxa"/>
            <w:gridSpan w:val="2"/>
            <w:vMerge w:val="restart"/>
          </w:tcPr>
          <w:p w14:paraId="692C4E3E" w14:textId="07D8FABD" w:rsidR="000654F0" w:rsidRPr="00712B86" w:rsidRDefault="00943EBE" w:rsidP="004845C4">
            <w:r w:rsidRPr="00712B86">
              <w:object w:dxaOrig="1536" w:dyaOrig="994" w14:anchorId="2A17E972">
                <v:shape id="_x0000_i1034" type="#_x0000_t75" style="width:78.95pt;height:50.3pt" o:ole="">
                  <v:imagedata r:id="rId99" o:title=""/>
                </v:shape>
                <o:OLEObject Type="Embed" ProgID="Excel.Sheet.12" ShapeID="_x0000_i1034" DrawAspect="Icon" ObjectID="_1716393970" r:id="rId100"/>
              </w:object>
            </w:r>
          </w:p>
        </w:tc>
      </w:tr>
      <w:tr w:rsidR="000654F0" w:rsidRPr="00712B86" w14:paraId="3F8DFD59" w14:textId="77777777" w:rsidTr="004845C4">
        <w:tc>
          <w:tcPr>
            <w:tcW w:w="1271" w:type="dxa"/>
          </w:tcPr>
          <w:p w14:paraId="379DAACB" w14:textId="77777777" w:rsidR="000654F0" w:rsidRPr="00712B86" w:rsidRDefault="000654F0" w:rsidP="004845C4">
            <w:r w:rsidRPr="00712B86">
              <w:rPr>
                <w:b/>
                <w:bCs/>
                <w:i/>
                <w:iCs/>
              </w:rPr>
              <w:t>File</w:t>
            </w:r>
          </w:p>
        </w:tc>
        <w:tc>
          <w:tcPr>
            <w:tcW w:w="4739" w:type="dxa"/>
            <w:gridSpan w:val="3"/>
          </w:tcPr>
          <w:p w14:paraId="36ADFF92" w14:textId="77777777" w:rsidR="000654F0" w:rsidRPr="00712B86" w:rsidRDefault="000654F0" w:rsidP="004845C4">
            <w:r w:rsidRPr="00712B86">
              <w:t>Mall_Customers.csv</w:t>
            </w:r>
          </w:p>
        </w:tc>
        <w:tc>
          <w:tcPr>
            <w:tcW w:w="3006" w:type="dxa"/>
            <w:gridSpan w:val="2"/>
            <w:vMerge/>
          </w:tcPr>
          <w:p w14:paraId="4C324500" w14:textId="77777777" w:rsidR="000654F0" w:rsidRPr="00712B86" w:rsidRDefault="000654F0" w:rsidP="004845C4"/>
        </w:tc>
      </w:tr>
      <w:tr w:rsidR="000654F0" w:rsidRPr="00712B86" w14:paraId="703D555D" w14:textId="77777777" w:rsidTr="004845C4">
        <w:tc>
          <w:tcPr>
            <w:tcW w:w="1271" w:type="dxa"/>
          </w:tcPr>
          <w:p w14:paraId="453D0BD5" w14:textId="77777777" w:rsidR="000654F0" w:rsidRPr="00712B86" w:rsidRDefault="000654F0" w:rsidP="004845C4">
            <w:r w:rsidRPr="00712B86">
              <w:rPr>
                <w:b/>
                <w:bCs/>
                <w:i/>
                <w:iCs/>
              </w:rPr>
              <w:t xml:space="preserve">Pre-processor </w:t>
            </w:r>
            <w:proofErr w:type="spellStart"/>
            <w:r w:rsidRPr="00712B86">
              <w:rPr>
                <w:b/>
                <w:bCs/>
                <w:i/>
                <w:iCs/>
              </w:rPr>
              <w:t>Paramater</w:t>
            </w:r>
            <w:proofErr w:type="spellEnd"/>
          </w:p>
        </w:tc>
        <w:tc>
          <w:tcPr>
            <w:tcW w:w="4739" w:type="dxa"/>
            <w:gridSpan w:val="3"/>
          </w:tcPr>
          <w:p w14:paraId="51FBD5AD" w14:textId="77777777" w:rsidR="000654F0" w:rsidRPr="00712B86" w:rsidRDefault="000654F0" w:rsidP="004845C4">
            <w:r w:rsidRPr="00712B86">
              <w:t>{"</w:t>
            </w:r>
            <w:proofErr w:type="spellStart"/>
            <w:r w:rsidRPr="00712B86">
              <w:t>has_y</w:t>
            </w:r>
            <w:proofErr w:type="spellEnd"/>
            <w:r w:rsidRPr="00712B86">
              <w:t xml:space="preserve">": </w:t>
            </w:r>
            <w:proofErr w:type="spellStart"/>
            <w:r w:rsidRPr="00712B86">
              <w:t>false,"x</w:t>
            </w:r>
            <w:proofErr w:type="spellEnd"/>
            <w:proofErr w:type="gramStart"/>
            <w:r w:rsidRPr="00712B86">
              <w:t>":[</w:t>
            </w:r>
            <w:proofErr w:type="gramEnd"/>
            <w:r w:rsidRPr="00712B86">
              <w:t xml:space="preserve">"Annual </w:t>
            </w:r>
            <w:proofErr w:type="spellStart"/>
            <w:r w:rsidRPr="00712B86">
              <w:t>Income","Spending</w:t>
            </w:r>
            <w:proofErr w:type="spellEnd"/>
            <w:r w:rsidRPr="00712B86">
              <w:t xml:space="preserve"> Score"]}</w:t>
            </w:r>
          </w:p>
        </w:tc>
        <w:tc>
          <w:tcPr>
            <w:tcW w:w="3006" w:type="dxa"/>
            <w:gridSpan w:val="2"/>
            <w:vMerge/>
          </w:tcPr>
          <w:p w14:paraId="45412BE2" w14:textId="77777777" w:rsidR="000654F0" w:rsidRPr="00712B86" w:rsidRDefault="000654F0" w:rsidP="004845C4"/>
        </w:tc>
      </w:tr>
      <w:tr w:rsidR="000654F0" w:rsidRPr="00712B86" w14:paraId="421ADF77" w14:textId="77777777" w:rsidTr="004845C4">
        <w:tc>
          <w:tcPr>
            <w:tcW w:w="1271" w:type="dxa"/>
          </w:tcPr>
          <w:p w14:paraId="7C00CFEF" w14:textId="77777777" w:rsidR="000654F0" w:rsidRPr="00712B86" w:rsidRDefault="000654F0" w:rsidP="004845C4">
            <w:r w:rsidRPr="00712B86">
              <w:rPr>
                <w:b/>
                <w:bCs/>
                <w:i/>
                <w:iCs/>
              </w:rPr>
              <w:t xml:space="preserve">Modifier </w:t>
            </w:r>
            <w:proofErr w:type="spellStart"/>
            <w:r w:rsidRPr="00712B86">
              <w:rPr>
                <w:b/>
                <w:bCs/>
                <w:i/>
                <w:iCs/>
              </w:rPr>
              <w:t>Paramater</w:t>
            </w:r>
            <w:proofErr w:type="spellEnd"/>
          </w:p>
        </w:tc>
        <w:tc>
          <w:tcPr>
            <w:tcW w:w="4739" w:type="dxa"/>
            <w:gridSpan w:val="3"/>
          </w:tcPr>
          <w:p w14:paraId="46360D78" w14:textId="77777777" w:rsidR="000654F0" w:rsidRPr="00712B86" w:rsidRDefault="000654F0" w:rsidP="004845C4">
            <w:pPr>
              <w:rPr>
                <w:iCs/>
              </w:rPr>
            </w:pPr>
          </w:p>
        </w:tc>
        <w:tc>
          <w:tcPr>
            <w:tcW w:w="3006" w:type="dxa"/>
            <w:gridSpan w:val="2"/>
            <w:vMerge/>
          </w:tcPr>
          <w:p w14:paraId="22AF81FF" w14:textId="77777777" w:rsidR="000654F0" w:rsidRPr="00712B86" w:rsidRDefault="000654F0" w:rsidP="004845C4"/>
        </w:tc>
      </w:tr>
      <w:tr w:rsidR="000654F0" w:rsidRPr="00712B86" w14:paraId="729EF34B" w14:textId="77777777" w:rsidTr="004845C4">
        <w:tc>
          <w:tcPr>
            <w:tcW w:w="1271" w:type="dxa"/>
          </w:tcPr>
          <w:p w14:paraId="1BFBAB2E" w14:textId="77777777" w:rsidR="000654F0" w:rsidRPr="00712B86" w:rsidRDefault="000654F0" w:rsidP="004845C4">
            <w:r w:rsidRPr="00712B86">
              <w:rPr>
                <w:b/>
                <w:bCs/>
                <w:i/>
                <w:iCs/>
              </w:rPr>
              <w:t>Graph Parameter</w:t>
            </w:r>
          </w:p>
        </w:tc>
        <w:tc>
          <w:tcPr>
            <w:tcW w:w="4739" w:type="dxa"/>
            <w:gridSpan w:val="3"/>
          </w:tcPr>
          <w:p w14:paraId="20E2BA1C" w14:textId="77777777" w:rsidR="000654F0" w:rsidRPr="00712B86" w:rsidRDefault="000654F0" w:rsidP="004845C4">
            <w:pPr>
              <w:rPr>
                <w:iCs/>
              </w:rPr>
            </w:pPr>
          </w:p>
        </w:tc>
        <w:tc>
          <w:tcPr>
            <w:tcW w:w="3006" w:type="dxa"/>
            <w:gridSpan w:val="2"/>
            <w:vMerge/>
          </w:tcPr>
          <w:p w14:paraId="350A9911" w14:textId="77777777" w:rsidR="000654F0" w:rsidRPr="00712B86" w:rsidRDefault="000654F0" w:rsidP="004845C4"/>
        </w:tc>
      </w:tr>
      <w:tr w:rsidR="00943EBE" w:rsidRPr="00712B86" w14:paraId="2FEC3B9A" w14:textId="77777777" w:rsidTr="004845C4">
        <w:tc>
          <w:tcPr>
            <w:tcW w:w="9016" w:type="dxa"/>
            <w:gridSpan w:val="6"/>
          </w:tcPr>
          <w:p w14:paraId="0BA0B92A" w14:textId="0196B92A" w:rsidR="00943EBE" w:rsidRPr="00712B86" w:rsidRDefault="00943EBE" w:rsidP="004845C4">
            <w:pPr>
              <w:jc w:val="center"/>
              <w:rPr>
                <w:noProof/>
              </w:rPr>
            </w:pPr>
            <w:r w:rsidRPr="00712B86">
              <w:rPr>
                <w:noProof/>
              </w:rPr>
              <w:t>Table B.3a: KMeans Execution</w:t>
            </w:r>
            <w:r w:rsidR="007B0403" w:rsidRPr="00712B86">
              <w:rPr>
                <w:noProof/>
              </w:rPr>
              <w:t>: Graph / Excel Output</w:t>
            </w:r>
          </w:p>
        </w:tc>
      </w:tr>
      <w:tr w:rsidR="00943EBE" w:rsidRPr="00712B86" w14:paraId="3DC0AC8C" w14:textId="77777777" w:rsidTr="00943EBE">
        <w:tc>
          <w:tcPr>
            <w:tcW w:w="2419" w:type="dxa"/>
            <w:gridSpan w:val="2"/>
          </w:tcPr>
          <w:p w14:paraId="31A0FC5A" w14:textId="75517ED8" w:rsidR="00943EBE" w:rsidRPr="00712B86" w:rsidRDefault="00943EBE" w:rsidP="004845C4">
            <w:r w:rsidRPr="00712B86">
              <w:rPr>
                <w:noProof/>
              </w:rPr>
              <w:drawing>
                <wp:inline distT="0" distB="0" distL="0" distR="0" wp14:anchorId="527C22F2" wp14:editId="597D0952">
                  <wp:extent cx="1472400" cy="10116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420" w:type="dxa"/>
          </w:tcPr>
          <w:p w14:paraId="4536A3CE" w14:textId="77F15334" w:rsidR="00943EBE" w:rsidRPr="00712B86" w:rsidRDefault="00943EBE" w:rsidP="004845C4">
            <w:r w:rsidRPr="00712B86">
              <w:rPr>
                <w:noProof/>
              </w:rPr>
              <w:drawing>
                <wp:inline distT="0" distB="0" distL="0" distR="0" wp14:anchorId="0011F445" wp14:editId="003E254E">
                  <wp:extent cx="1472400" cy="10116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1757" w:type="dxa"/>
            <w:gridSpan w:val="2"/>
          </w:tcPr>
          <w:p w14:paraId="07FDDDAB" w14:textId="4051702A" w:rsidR="00943EBE" w:rsidRPr="00712B86" w:rsidRDefault="00943EBE" w:rsidP="004845C4">
            <w:r w:rsidRPr="00712B86">
              <w:rPr>
                <w:noProof/>
              </w:rPr>
              <w:drawing>
                <wp:inline distT="0" distB="0" distL="0" distR="0" wp14:anchorId="0F48DC25" wp14:editId="5F394BAA">
                  <wp:extent cx="1029600"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29600" cy="914400"/>
                          </a:xfrm>
                          <a:prstGeom prst="rect">
                            <a:avLst/>
                          </a:prstGeom>
                        </pic:spPr>
                      </pic:pic>
                    </a:graphicData>
                  </a:graphic>
                </wp:inline>
              </w:drawing>
            </w:r>
          </w:p>
        </w:tc>
        <w:tc>
          <w:tcPr>
            <w:tcW w:w="2420" w:type="dxa"/>
          </w:tcPr>
          <w:p w14:paraId="312D9BD9" w14:textId="2DFC0669" w:rsidR="00943EBE" w:rsidRPr="00712B86" w:rsidRDefault="00943EBE" w:rsidP="004845C4">
            <w:r w:rsidRPr="00712B86">
              <w:rPr>
                <w:noProof/>
              </w:rPr>
              <w:drawing>
                <wp:inline distT="0" distB="0" distL="0" distR="0" wp14:anchorId="388EB599" wp14:editId="1A5F53EB">
                  <wp:extent cx="1472400" cy="10116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23A85319" w14:textId="77777777" w:rsidR="000654F0" w:rsidRPr="00712B86" w:rsidRDefault="000654F0" w:rsidP="000654F0"/>
    <w:p w14:paraId="0B88B090" w14:textId="6FB83C9F" w:rsidR="000654F0" w:rsidRPr="00712B86" w:rsidRDefault="000654F0" w:rsidP="000654F0">
      <w:pPr>
        <w:pStyle w:val="ListParagraph"/>
        <w:numPr>
          <w:ilvl w:val="0"/>
          <w:numId w:val="1"/>
        </w:numPr>
      </w:pPr>
      <w:r w:rsidRPr="00712B86">
        <w:t xml:space="preserve">With y, with parameter in the model – using </w:t>
      </w:r>
      <w:proofErr w:type="spellStart"/>
      <w:r w:rsidRPr="00712B86">
        <w:t>GridSearchCV</w:t>
      </w:r>
      <w:proofErr w:type="spellEnd"/>
      <w:r w:rsidRPr="00712B86">
        <w:t xml:space="preserve"> to find the optimal parameters</w:t>
      </w:r>
    </w:p>
    <w:tbl>
      <w:tblPr>
        <w:tblStyle w:val="TableGrid"/>
        <w:tblW w:w="10191" w:type="dxa"/>
        <w:tblInd w:w="-1175" w:type="dxa"/>
        <w:tblLook w:val="04A0" w:firstRow="1" w:lastRow="0" w:firstColumn="1" w:lastColumn="0" w:noHBand="0" w:noVBand="1"/>
      </w:tblPr>
      <w:tblGrid>
        <w:gridCol w:w="1036"/>
        <w:gridCol w:w="4829"/>
        <w:gridCol w:w="1792"/>
        <w:gridCol w:w="2534"/>
      </w:tblGrid>
      <w:tr w:rsidR="00781E41" w:rsidRPr="00712B86" w14:paraId="43936840" w14:textId="77777777" w:rsidTr="00D873C8">
        <w:tc>
          <w:tcPr>
            <w:tcW w:w="10191" w:type="dxa"/>
            <w:gridSpan w:val="4"/>
          </w:tcPr>
          <w:p w14:paraId="717C2B3B" w14:textId="434B5C45" w:rsidR="00781E41" w:rsidRPr="00712B86" w:rsidRDefault="00781E41" w:rsidP="004845C4">
            <w:pPr>
              <w:jc w:val="center"/>
              <w:rPr>
                <w:noProof/>
              </w:rPr>
            </w:pPr>
            <w:r w:rsidRPr="00712B86">
              <w:rPr>
                <w:noProof/>
              </w:rPr>
              <w:t>Table B.3a2: KMeans Execution</w:t>
            </w:r>
            <w:r w:rsidR="007B0403" w:rsidRPr="00712B86">
              <w:rPr>
                <w:noProof/>
              </w:rPr>
              <w:t>: Graph / Excel Output</w:t>
            </w:r>
          </w:p>
        </w:tc>
      </w:tr>
      <w:tr w:rsidR="000654F0" w:rsidRPr="00712B86" w14:paraId="5C6B5EAB" w14:textId="77777777" w:rsidTr="00D873C8">
        <w:tc>
          <w:tcPr>
            <w:tcW w:w="1436" w:type="dxa"/>
          </w:tcPr>
          <w:p w14:paraId="15EA4CEC" w14:textId="77777777" w:rsidR="000654F0" w:rsidRPr="00D873C8" w:rsidRDefault="000654F0" w:rsidP="004845C4">
            <w:pPr>
              <w:rPr>
                <w:sz w:val="16"/>
                <w:szCs w:val="16"/>
              </w:rPr>
            </w:pPr>
            <w:r w:rsidRPr="00D873C8">
              <w:rPr>
                <w:b/>
                <w:bCs/>
                <w:i/>
                <w:iCs/>
                <w:sz w:val="16"/>
                <w:szCs w:val="16"/>
              </w:rPr>
              <w:t>Modifier</w:t>
            </w:r>
          </w:p>
        </w:tc>
        <w:tc>
          <w:tcPr>
            <w:tcW w:w="4614" w:type="dxa"/>
          </w:tcPr>
          <w:p w14:paraId="5895AD95" w14:textId="77777777" w:rsidR="000654F0" w:rsidRPr="00D873C8" w:rsidRDefault="000654F0" w:rsidP="004845C4">
            <w:pPr>
              <w:rPr>
                <w:sz w:val="16"/>
                <w:szCs w:val="16"/>
              </w:rPr>
            </w:pPr>
            <w:proofErr w:type="spellStart"/>
            <w:r w:rsidRPr="00D873C8">
              <w:rPr>
                <w:sz w:val="16"/>
                <w:szCs w:val="16"/>
              </w:rPr>
              <w:t>KMeans</w:t>
            </w:r>
            <w:proofErr w:type="spellEnd"/>
          </w:p>
        </w:tc>
        <w:tc>
          <w:tcPr>
            <w:tcW w:w="1715" w:type="dxa"/>
            <w:vMerge w:val="restart"/>
          </w:tcPr>
          <w:p w14:paraId="013121A6" w14:textId="285C9471" w:rsidR="000654F0" w:rsidRPr="00712B86" w:rsidRDefault="006B5977" w:rsidP="004845C4">
            <w:r w:rsidRPr="00712B86">
              <w:object w:dxaOrig="1536" w:dyaOrig="994" w14:anchorId="02B785DA">
                <v:shape id="_x0000_i1035" type="#_x0000_t75" style="width:78.95pt;height:50.3pt" o:ole="">
                  <v:imagedata r:id="rId105" o:title=""/>
                </v:shape>
                <o:OLEObject Type="Embed" ProgID="Excel.Sheet.12" ShapeID="_x0000_i1035" DrawAspect="Icon" ObjectID="_1716393971" r:id="rId106"/>
              </w:object>
            </w:r>
          </w:p>
        </w:tc>
        <w:tc>
          <w:tcPr>
            <w:tcW w:w="2426" w:type="dxa"/>
            <w:vMerge w:val="restart"/>
          </w:tcPr>
          <w:p w14:paraId="54E47BBA" w14:textId="0F379E2C" w:rsidR="000654F0" w:rsidRPr="00712B86" w:rsidRDefault="006B5977" w:rsidP="004845C4">
            <w:r w:rsidRPr="00712B86">
              <w:rPr>
                <w:noProof/>
              </w:rPr>
              <w:drawing>
                <wp:inline distT="0" distB="0" distL="0" distR="0" wp14:anchorId="63BBBFFF" wp14:editId="7D92D1A5">
                  <wp:extent cx="1472400" cy="1011600"/>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0654F0" w:rsidRPr="00712B86" w14:paraId="200977D5" w14:textId="77777777" w:rsidTr="00D873C8">
        <w:tc>
          <w:tcPr>
            <w:tcW w:w="1436" w:type="dxa"/>
          </w:tcPr>
          <w:p w14:paraId="1E1BB218" w14:textId="77777777" w:rsidR="000654F0" w:rsidRPr="00D873C8" w:rsidRDefault="000654F0" w:rsidP="004845C4">
            <w:pPr>
              <w:rPr>
                <w:sz w:val="16"/>
                <w:szCs w:val="16"/>
              </w:rPr>
            </w:pPr>
            <w:r w:rsidRPr="00D873C8">
              <w:rPr>
                <w:b/>
                <w:bCs/>
                <w:i/>
                <w:iCs/>
                <w:sz w:val="16"/>
                <w:szCs w:val="16"/>
              </w:rPr>
              <w:t>File</w:t>
            </w:r>
          </w:p>
        </w:tc>
        <w:tc>
          <w:tcPr>
            <w:tcW w:w="4614" w:type="dxa"/>
          </w:tcPr>
          <w:p w14:paraId="278C12BE" w14:textId="77777777" w:rsidR="000654F0" w:rsidRPr="00D873C8" w:rsidRDefault="000654F0" w:rsidP="004845C4">
            <w:pPr>
              <w:rPr>
                <w:sz w:val="16"/>
                <w:szCs w:val="16"/>
              </w:rPr>
            </w:pPr>
            <w:proofErr w:type="spellStart"/>
            <w:r w:rsidRPr="00D873C8">
              <w:rPr>
                <w:sz w:val="16"/>
                <w:szCs w:val="16"/>
              </w:rPr>
              <w:t>load_breast_cancer</w:t>
            </w:r>
            <w:proofErr w:type="spellEnd"/>
          </w:p>
        </w:tc>
        <w:tc>
          <w:tcPr>
            <w:tcW w:w="1715" w:type="dxa"/>
            <w:vMerge/>
          </w:tcPr>
          <w:p w14:paraId="43B7DC90" w14:textId="77777777" w:rsidR="000654F0" w:rsidRPr="00712B86" w:rsidRDefault="000654F0" w:rsidP="004845C4"/>
        </w:tc>
        <w:tc>
          <w:tcPr>
            <w:tcW w:w="2426" w:type="dxa"/>
            <w:vMerge/>
          </w:tcPr>
          <w:p w14:paraId="7F955C79" w14:textId="77777777" w:rsidR="000654F0" w:rsidRPr="00712B86" w:rsidRDefault="000654F0" w:rsidP="004845C4"/>
        </w:tc>
      </w:tr>
      <w:tr w:rsidR="000654F0" w:rsidRPr="00712B86" w14:paraId="2DECF2D7" w14:textId="77777777" w:rsidTr="00D873C8">
        <w:tc>
          <w:tcPr>
            <w:tcW w:w="1436" w:type="dxa"/>
          </w:tcPr>
          <w:p w14:paraId="2646F32F" w14:textId="77777777" w:rsidR="000654F0" w:rsidRPr="00D873C8" w:rsidRDefault="000654F0" w:rsidP="004845C4">
            <w:pPr>
              <w:rPr>
                <w:sz w:val="16"/>
                <w:szCs w:val="16"/>
              </w:rPr>
            </w:pPr>
            <w:r w:rsidRPr="00D873C8">
              <w:rPr>
                <w:b/>
                <w:bCs/>
                <w:i/>
                <w:iCs/>
                <w:sz w:val="16"/>
                <w:szCs w:val="16"/>
              </w:rPr>
              <w:t xml:space="preserve">Pre-processor </w:t>
            </w:r>
            <w:proofErr w:type="spellStart"/>
            <w:r w:rsidRPr="00D873C8">
              <w:rPr>
                <w:b/>
                <w:bCs/>
                <w:i/>
                <w:iCs/>
                <w:sz w:val="16"/>
                <w:szCs w:val="16"/>
              </w:rPr>
              <w:t>Paramater</w:t>
            </w:r>
            <w:proofErr w:type="spellEnd"/>
          </w:p>
        </w:tc>
        <w:tc>
          <w:tcPr>
            <w:tcW w:w="4614" w:type="dxa"/>
          </w:tcPr>
          <w:p w14:paraId="0AEC0C86" w14:textId="77777777" w:rsidR="000654F0" w:rsidRPr="00D873C8" w:rsidRDefault="000654F0" w:rsidP="004845C4">
            <w:pPr>
              <w:rPr>
                <w:sz w:val="16"/>
                <w:szCs w:val="16"/>
              </w:rPr>
            </w:pPr>
            <w:r w:rsidRPr="00D873C8">
              <w:rPr>
                <w:sz w:val="16"/>
                <w:szCs w:val="16"/>
              </w:rPr>
              <w:t>{"test_size":0.2,"scaler</w:t>
            </w:r>
            <w:proofErr w:type="gramStart"/>
            <w:r w:rsidRPr="00D873C8">
              <w:rPr>
                <w:sz w:val="16"/>
                <w:szCs w:val="16"/>
              </w:rPr>
              <w:t>":{</w:t>
            </w:r>
            <w:proofErr w:type="gramEnd"/>
            <w:r w:rsidRPr="00D873C8">
              <w:rPr>
                <w:sz w:val="16"/>
                <w:szCs w:val="16"/>
              </w:rPr>
              <w:t>"method":"StandardScaler","params":{}},</w:t>
            </w:r>
          </w:p>
          <w:p w14:paraId="1CA917DF" w14:textId="77777777" w:rsidR="000654F0" w:rsidRPr="00D873C8" w:rsidRDefault="000654F0" w:rsidP="004845C4">
            <w:pPr>
              <w:rPr>
                <w:sz w:val="16"/>
                <w:szCs w:val="16"/>
              </w:rPr>
            </w:pPr>
            <w:r w:rsidRPr="00D873C8">
              <w:rPr>
                <w:sz w:val="16"/>
                <w:szCs w:val="16"/>
              </w:rPr>
              <w:t>"feature</w:t>
            </w:r>
            <w:proofErr w:type="gramStart"/>
            <w:r w:rsidRPr="00D873C8">
              <w:rPr>
                <w:sz w:val="16"/>
                <w:szCs w:val="16"/>
              </w:rPr>
              <w:t>":{</w:t>
            </w:r>
            <w:proofErr w:type="gramEnd"/>
            <w:r w:rsidRPr="00D873C8">
              <w:rPr>
                <w:sz w:val="16"/>
                <w:szCs w:val="16"/>
              </w:rPr>
              <w:t>"</w:t>
            </w:r>
            <w:proofErr w:type="spellStart"/>
            <w:r w:rsidRPr="00D873C8">
              <w:rPr>
                <w:sz w:val="16"/>
                <w:szCs w:val="16"/>
              </w:rPr>
              <w:t>method":"PCA","params</w:t>
            </w:r>
            <w:proofErr w:type="spellEnd"/>
            <w:r w:rsidRPr="00D873C8">
              <w:rPr>
                <w:sz w:val="16"/>
                <w:szCs w:val="16"/>
              </w:rPr>
              <w:t>":{"n_components":5}},</w:t>
            </w:r>
          </w:p>
          <w:p w14:paraId="1E05796A" w14:textId="77777777" w:rsidR="000654F0" w:rsidRPr="00D873C8" w:rsidRDefault="000654F0" w:rsidP="004845C4">
            <w:pPr>
              <w:rPr>
                <w:sz w:val="16"/>
                <w:szCs w:val="16"/>
              </w:rPr>
            </w:pPr>
            <w:r w:rsidRPr="00D873C8">
              <w:rPr>
                <w:sz w:val="16"/>
                <w:szCs w:val="16"/>
              </w:rPr>
              <w:t>"imputer</w:t>
            </w:r>
            <w:proofErr w:type="gramStart"/>
            <w:r w:rsidRPr="00D873C8">
              <w:rPr>
                <w:sz w:val="16"/>
                <w:szCs w:val="16"/>
              </w:rPr>
              <w:t>":{</w:t>
            </w:r>
            <w:proofErr w:type="gramEnd"/>
            <w:r w:rsidRPr="00D873C8">
              <w:rPr>
                <w:sz w:val="16"/>
                <w:szCs w:val="16"/>
              </w:rPr>
              <w:t>"method":"SimpleImputer","params":{"strategy":"mean"}}}</w:t>
            </w:r>
          </w:p>
        </w:tc>
        <w:tc>
          <w:tcPr>
            <w:tcW w:w="1715" w:type="dxa"/>
            <w:vMerge/>
          </w:tcPr>
          <w:p w14:paraId="530FA236" w14:textId="77777777" w:rsidR="000654F0" w:rsidRPr="00712B86" w:rsidRDefault="000654F0" w:rsidP="004845C4"/>
        </w:tc>
        <w:tc>
          <w:tcPr>
            <w:tcW w:w="2426" w:type="dxa"/>
            <w:vMerge/>
          </w:tcPr>
          <w:p w14:paraId="19CECF21" w14:textId="77777777" w:rsidR="000654F0" w:rsidRPr="00712B86" w:rsidRDefault="000654F0" w:rsidP="004845C4"/>
        </w:tc>
      </w:tr>
      <w:tr w:rsidR="000654F0" w:rsidRPr="00712B86" w14:paraId="235C2822" w14:textId="77777777" w:rsidTr="00D873C8">
        <w:tc>
          <w:tcPr>
            <w:tcW w:w="1436" w:type="dxa"/>
          </w:tcPr>
          <w:p w14:paraId="762CF160" w14:textId="77777777" w:rsidR="000654F0" w:rsidRPr="00D873C8" w:rsidRDefault="000654F0" w:rsidP="004845C4">
            <w:pPr>
              <w:rPr>
                <w:sz w:val="16"/>
                <w:szCs w:val="16"/>
              </w:rPr>
            </w:pPr>
            <w:r w:rsidRPr="00D873C8">
              <w:rPr>
                <w:b/>
                <w:bCs/>
                <w:i/>
                <w:iCs/>
                <w:sz w:val="16"/>
                <w:szCs w:val="16"/>
              </w:rPr>
              <w:t xml:space="preserve">Modifier </w:t>
            </w:r>
            <w:proofErr w:type="spellStart"/>
            <w:r w:rsidRPr="00D873C8">
              <w:rPr>
                <w:b/>
                <w:bCs/>
                <w:i/>
                <w:iCs/>
                <w:sz w:val="16"/>
                <w:szCs w:val="16"/>
              </w:rPr>
              <w:t>Paramater</w:t>
            </w:r>
            <w:proofErr w:type="spellEnd"/>
          </w:p>
        </w:tc>
        <w:tc>
          <w:tcPr>
            <w:tcW w:w="4614" w:type="dxa"/>
          </w:tcPr>
          <w:p w14:paraId="3534F6D2" w14:textId="77777777" w:rsidR="000654F0" w:rsidRPr="00D873C8" w:rsidRDefault="000654F0" w:rsidP="004845C4">
            <w:pPr>
              <w:rPr>
                <w:iCs/>
                <w:sz w:val="16"/>
                <w:szCs w:val="16"/>
              </w:rPr>
            </w:pPr>
            <w:r w:rsidRPr="00D873C8">
              <w:rPr>
                <w:iCs/>
                <w:sz w:val="16"/>
                <w:szCs w:val="16"/>
              </w:rPr>
              <w:t>{"</w:t>
            </w:r>
            <w:proofErr w:type="spellStart"/>
            <w:r w:rsidRPr="00D873C8">
              <w:rPr>
                <w:iCs/>
                <w:sz w:val="16"/>
                <w:szCs w:val="16"/>
              </w:rPr>
              <w:t>n_clusters</w:t>
            </w:r>
            <w:proofErr w:type="spellEnd"/>
            <w:proofErr w:type="gramStart"/>
            <w:r w:rsidRPr="00D873C8">
              <w:rPr>
                <w:iCs/>
                <w:sz w:val="16"/>
                <w:szCs w:val="16"/>
              </w:rPr>
              <w:t>":[</w:t>
            </w:r>
            <w:proofErr w:type="gramEnd"/>
            <w:r w:rsidRPr="00D873C8">
              <w:rPr>
                <w:iCs/>
                <w:sz w:val="16"/>
                <w:szCs w:val="16"/>
              </w:rPr>
              <w:t>2,3,4,5,6,7,8,9,10]}</w:t>
            </w:r>
          </w:p>
        </w:tc>
        <w:tc>
          <w:tcPr>
            <w:tcW w:w="1715" w:type="dxa"/>
            <w:vMerge/>
          </w:tcPr>
          <w:p w14:paraId="4BEDB55F" w14:textId="77777777" w:rsidR="000654F0" w:rsidRPr="00712B86" w:rsidRDefault="000654F0" w:rsidP="004845C4"/>
        </w:tc>
        <w:tc>
          <w:tcPr>
            <w:tcW w:w="2426" w:type="dxa"/>
            <w:vMerge/>
          </w:tcPr>
          <w:p w14:paraId="7953EA9B" w14:textId="77777777" w:rsidR="000654F0" w:rsidRPr="00712B86" w:rsidRDefault="000654F0" w:rsidP="004845C4"/>
        </w:tc>
      </w:tr>
      <w:tr w:rsidR="000654F0" w:rsidRPr="00712B86" w14:paraId="5433EF19" w14:textId="77777777" w:rsidTr="00D873C8">
        <w:tc>
          <w:tcPr>
            <w:tcW w:w="1436" w:type="dxa"/>
          </w:tcPr>
          <w:p w14:paraId="217C6284" w14:textId="77777777" w:rsidR="000654F0" w:rsidRPr="00D873C8" w:rsidRDefault="000654F0" w:rsidP="004845C4">
            <w:pPr>
              <w:rPr>
                <w:sz w:val="16"/>
                <w:szCs w:val="16"/>
              </w:rPr>
            </w:pPr>
            <w:r w:rsidRPr="00D873C8">
              <w:rPr>
                <w:b/>
                <w:bCs/>
                <w:i/>
                <w:iCs/>
                <w:sz w:val="16"/>
                <w:szCs w:val="16"/>
              </w:rPr>
              <w:t>Graph Parameter</w:t>
            </w:r>
          </w:p>
        </w:tc>
        <w:tc>
          <w:tcPr>
            <w:tcW w:w="4614" w:type="dxa"/>
          </w:tcPr>
          <w:p w14:paraId="3BDC2457" w14:textId="77777777" w:rsidR="000654F0" w:rsidRPr="00D873C8" w:rsidRDefault="000654F0" w:rsidP="004845C4">
            <w:pPr>
              <w:rPr>
                <w:iCs/>
                <w:sz w:val="16"/>
                <w:szCs w:val="16"/>
              </w:rPr>
            </w:pPr>
          </w:p>
        </w:tc>
        <w:tc>
          <w:tcPr>
            <w:tcW w:w="1715" w:type="dxa"/>
            <w:vMerge/>
          </w:tcPr>
          <w:p w14:paraId="076AF4E7" w14:textId="77777777" w:rsidR="000654F0" w:rsidRPr="00712B86" w:rsidRDefault="000654F0" w:rsidP="004845C4"/>
        </w:tc>
        <w:tc>
          <w:tcPr>
            <w:tcW w:w="2426" w:type="dxa"/>
            <w:vMerge/>
          </w:tcPr>
          <w:p w14:paraId="2D41E67C" w14:textId="77777777" w:rsidR="000654F0" w:rsidRPr="00712B86" w:rsidRDefault="000654F0" w:rsidP="004845C4"/>
        </w:tc>
      </w:tr>
    </w:tbl>
    <w:p w14:paraId="6834D352" w14:textId="4D9BD185" w:rsidR="00781E41" w:rsidRPr="00712B86" w:rsidRDefault="00781E41" w:rsidP="00781E41"/>
    <w:tbl>
      <w:tblPr>
        <w:tblStyle w:val="TableGrid"/>
        <w:tblW w:w="9016" w:type="dxa"/>
        <w:tblLook w:val="04A0" w:firstRow="1" w:lastRow="0" w:firstColumn="1" w:lastColumn="0" w:noHBand="0" w:noVBand="1"/>
      </w:tblPr>
      <w:tblGrid>
        <w:gridCol w:w="2241"/>
        <w:gridCol w:w="626"/>
        <w:gridCol w:w="1641"/>
        <w:gridCol w:w="1622"/>
        <w:gridCol w:w="646"/>
        <w:gridCol w:w="2240"/>
      </w:tblGrid>
      <w:tr w:rsidR="00781E41" w:rsidRPr="00712B86" w14:paraId="4EA5CB79" w14:textId="77777777" w:rsidTr="00781E41">
        <w:tc>
          <w:tcPr>
            <w:tcW w:w="9016" w:type="dxa"/>
            <w:gridSpan w:val="6"/>
          </w:tcPr>
          <w:p w14:paraId="3E2C903A" w14:textId="17195E82" w:rsidR="00781E41" w:rsidRPr="00712B86" w:rsidRDefault="00781E41" w:rsidP="004845C4">
            <w:pPr>
              <w:jc w:val="center"/>
              <w:rPr>
                <w:noProof/>
              </w:rPr>
            </w:pPr>
            <w:r w:rsidRPr="00712B86">
              <w:rPr>
                <w:noProof/>
              </w:rPr>
              <w:t>Table B.3a2: KMeans Execution</w:t>
            </w:r>
            <w:r w:rsidR="007B0403" w:rsidRPr="00712B86">
              <w:rPr>
                <w:noProof/>
              </w:rPr>
              <w:t>: Graph / Excel Output</w:t>
            </w:r>
          </w:p>
        </w:tc>
      </w:tr>
      <w:tr w:rsidR="000654F0" w:rsidRPr="00712B86" w14:paraId="7AFDB05E" w14:textId="77777777" w:rsidTr="00781E41">
        <w:tc>
          <w:tcPr>
            <w:tcW w:w="2917" w:type="dxa"/>
            <w:gridSpan w:val="2"/>
          </w:tcPr>
          <w:p w14:paraId="2E1A9639" w14:textId="58F25EAD" w:rsidR="000654F0" w:rsidRPr="00712B86" w:rsidRDefault="006B5977" w:rsidP="004845C4">
            <w:r w:rsidRPr="00712B86">
              <w:rPr>
                <w:noProof/>
              </w:rPr>
              <w:lastRenderedPageBreak/>
              <w:drawing>
                <wp:inline distT="0" distB="0" distL="0" distR="0" wp14:anchorId="65270B55" wp14:editId="68D5426C">
                  <wp:extent cx="1792800" cy="1713600"/>
                  <wp:effectExtent l="0" t="0" r="0" b="1270"/>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c>
          <w:tcPr>
            <w:tcW w:w="3185" w:type="dxa"/>
            <w:gridSpan w:val="2"/>
          </w:tcPr>
          <w:p w14:paraId="4D01DEB9" w14:textId="45CEA289" w:rsidR="000654F0" w:rsidRPr="00712B86" w:rsidRDefault="006B5977" w:rsidP="004845C4">
            <w:r w:rsidRPr="00712B86">
              <w:rPr>
                <w:noProof/>
              </w:rPr>
              <w:drawing>
                <wp:inline distT="0" distB="0" distL="0" distR="0" wp14:anchorId="233E438E" wp14:editId="3F3438F1">
                  <wp:extent cx="1792800" cy="1713600"/>
                  <wp:effectExtent l="0" t="0" r="0" b="1270"/>
                  <wp:docPr id="22" name="Picture 2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atter 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c>
          <w:tcPr>
            <w:tcW w:w="2914" w:type="dxa"/>
            <w:gridSpan w:val="2"/>
          </w:tcPr>
          <w:p w14:paraId="5BCA4D20" w14:textId="3740717B" w:rsidR="000654F0" w:rsidRPr="00712B86" w:rsidRDefault="006B5977" w:rsidP="004845C4">
            <w:r w:rsidRPr="00712B86">
              <w:rPr>
                <w:noProof/>
              </w:rPr>
              <w:drawing>
                <wp:inline distT="0" distB="0" distL="0" distR="0" wp14:anchorId="3E4E5945" wp14:editId="04D1518F">
                  <wp:extent cx="1792800" cy="1713600"/>
                  <wp:effectExtent l="0" t="0" r="0" b="127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r>
      <w:tr w:rsidR="000654F0" w:rsidRPr="00712B86" w14:paraId="6F743DE7" w14:textId="77777777" w:rsidTr="00781E41">
        <w:tc>
          <w:tcPr>
            <w:tcW w:w="2241" w:type="dxa"/>
          </w:tcPr>
          <w:p w14:paraId="71640DFE" w14:textId="455596E0" w:rsidR="000654F0" w:rsidRPr="00712B86" w:rsidRDefault="006B5977" w:rsidP="004845C4">
            <w:r w:rsidRPr="00712B86">
              <w:rPr>
                <w:noProof/>
              </w:rPr>
              <w:drawing>
                <wp:inline distT="0" distB="0" distL="0" distR="0" wp14:anchorId="7F89F31A" wp14:editId="0E99F795">
                  <wp:extent cx="1472400" cy="101160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68" w:type="dxa"/>
            <w:gridSpan w:val="2"/>
          </w:tcPr>
          <w:p w14:paraId="2679AF41" w14:textId="17FFA522" w:rsidR="000654F0" w:rsidRPr="00712B86" w:rsidRDefault="006B5977" w:rsidP="004845C4">
            <w:r w:rsidRPr="00712B86">
              <w:rPr>
                <w:noProof/>
              </w:rPr>
              <w:drawing>
                <wp:inline distT="0" distB="0" distL="0" distR="0" wp14:anchorId="456ED7CD" wp14:editId="129CAD28">
                  <wp:extent cx="1472400" cy="10116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67" w:type="dxa"/>
            <w:gridSpan w:val="2"/>
          </w:tcPr>
          <w:p w14:paraId="25450C55" w14:textId="15AF9E7E" w:rsidR="000654F0" w:rsidRPr="00712B86" w:rsidRDefault="006B5977" w:rsidP="004845C4">
            <w:r w:rsidRPr="00712B86">
              <w:rPr>
                <w:noProof/>
              </w:rPr>
              <w:drawing>
                <wp:inline distT="0" distB="0" distL="0" distR="0" wp14:anchorId="0D600751" wp14:editId="26344A47">
                  <wp:extent cx="1472400" cy="10116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40" w:type="dxa"/>
          </w:tcPr>
          <w:p w14:paraId="64F6E9CD" w14:textId="44E3CFA9" w:rsidR="000654F0" w:rsidRPr="00712B86" w:rsidRDefault="003D0F46" w:rsidP="004845C4">
            <w:r w:rsidRPr="00712B86">
              <w:rPr>
                <w:noProof/>
              </w:rPr>
              <w:t xml:space="preserve"> </w:t>
            </w:r>
            <w:r w:rsidR="006B5977" w:rsidRPr="00712B86">
              <w:rPr>
                <w:noProof/>
              </w:rPr>
              <w:drawing>
                <wp:inline distT="0" distB="0" distL="0" distR="0" wp14:anchorId="09CA1214" wp14:editId="3142ED5A">
                  <wp:extent cx="1472400" cy="10116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03196646" w14:textId="2D6DF38F" w:rsidR="00506E8C" w:rsidRPr="00712B86" w:rsidRDefault="00506E8C" w:rsidP="00506E8C"/>
    <w:p w14:paraId="30224C55" w14:textId="03BF663A" w:rsidR="00CE3247" w:rsidRPr="00712B86" w:rsidRDefault="00864A66" w:rsidP="00CE3247">
      <w:pPr>
        <w:pStyle w:val="ListParagraph"/>
        <w:numPr>
          <w:ilvl w:val="0"/>
          <w:numId w:val="17"/>
        </w:numPr>
      </w:pPr>
      <w:proofErr w:type="spellStart"/>
      <w:r w:rsidRPr="00712B86">
        <w:t>AgglomerativeClustering</w:t>
      </w:r>
      <w:proofErr w:type="spellEnd"/>
      <w:r w:rsidRPr="00712B86">
        <w:t xml:space="preserve"> –</w:t>
      </w:r>
      <w:r w:rsidR="00CE3247" w:rsidRPr="00712B86">
        <w:t xml:space="preserve"> do recursively pairing of clusters of the dataset using linkage distance.</w:t>
      </w:r>
      <w:r w:rsidR="003D0F46" w:rsidRPr="00712B86">
        <w:t xml:space="preserve"> </w:t>
      </w:r>
      <w:r w:rsidR="003D0F46" w:rsidRPr="00712B86">
        <w:fldChar w:fldCharType="begin"/>
      </w:r>
      <w:r w:rsidR="00904007">
        <w:instrText xml:space="preserve"> ADDIN ZOTERO_ITEM CSL_CITATION {"citationID":"a2evb6ksrkd","properties":{"formattedCitation":"(scikit-learn, n.d.-d)","plainCitation":"(scikit-learn, n.d.-d)","noteIndex":0},"citationItems":[{"id":"UatLG91Z/MqSkN8Bo","uris":["http://zotero.org/users/local/yfYWsJHA/items/G3LGXZH9"],"itemData":{"id":25,"type":"post-weblog","title":"Cluster: Agglomerative","URL":"https://scikit-learn.org/stable/modules/generated/sklearn.cluster.AgglomerativeClustering.html?highlight=agglomerativeclustering#sklearn.cluster.AgglomerativeClustering","author":[{"family":"scikit-learn","given":""}]}}],"schema":"https://github.com/citation-style-language/schema/raw/master/csl-citation.json"} </w:instrText>
      </w:r>
      <w:r w:rsidR="003D0F46" w:rsidRPr="00712B86">
        <w:fldChar w:fldCharType="separate"/>
      </w:r>
      <w:r w:rsidR="00904007" w:rsidRPr="00904007">
        <w:rPr>
          <w:rFonts w:ascii="Calibri" w:hAnsi="Calibri" w:cs="Calibri"/>
        </w:rPr>
        <w:t>(scikit-learn, n.d.-d)</w:t>
      </w:r>
      <w:r w:rsidR="003D0F46" w:rsidRPr="00712B86">
        <w:fldChar w:fldCharType="end"/>
      </w:r>
    </w:p>
    <w:tbl>
      <w:tblPr>
        <w:tblStyle w:val="TableGrid"/>
        <w:tblW w:w="9016" w:type="dxa"/>
        <w:tblLook w:val="04A0" w:firstRow="1" w:lastRow="0" w:firstColumn="1" w:lastColumn="0" w:noHBand="0" w:noVBand="1"/>
      </w:tblPr>
      <w:tblGrid>
        <w:gridCol w:w="1892"/>
        <w:gridCol w:w="532"/>
        <w:gridCol w:w="2414"/>
        <w:gridCol w:w="1717"/>
        <w:gridCol w:w="47"/>
        <w:gridCol w:w="2414"/>
      </w:tblGrid>
      <w:tr w:rsidR="00781E41" w:rsidRPr="00712B86" w14:paraId="6A9F895C" w14:textId="77777777" w:rsidTr="006B5977">
        <w:tc>
          <w:tcPr>
            <w:tcW w:w="9016" w:type="dxa"/>
            <w:gridSpan w:val="6"/>
          </w:tcPr>
          <w:p w14:paraId="3676120F" w14:textId="3423E2E4" w:rsidR="00781E41" w:rsidRPr="00712B86" w:rsidRDefault="00781E41" w:rsidP="004845C4">
            <w:pPr>
              <w:jc w:val="center"/>
              <w:rPr>
                <w:noProof/>
              </w:rPr>
            </w:pPr>
            <w:r w:rsidRPr="00712B86">
              <w:rPr>
                <w:noProof/>
              </w:rPr>
              <w:t>Table B.3b: AgglomerativeClustering Execution</w:t>
            </w:r>
            <w:r w:rsidR="007B0403" w:rsidRPr="00712B86">
              <w:rPr>
                <w:noProof/>
              </w:rPr>
              <w:t>: Graph / Excel Output</w:t>
            </w:r>
          </w:p>
        </w:tc>
      </w:tr>
      <w:tr w:rsidR="00CE3247" w:rsidRPr="00712B86" w14:paraId="63FA10DD" w14:textId="77777777" w:rsidTr="006B5977">
        <w:tc>
          <w:tcPr>
            <w:tcW w:w="1985" w:type="dxa"/>
          </w:tcPr>
          <w:p w14:paraId="00D1D52E" w14:textId="77777777" w:rsidR="00CE3247" w:rsidRPr="00712B86" w:rsidRDefault="00CE3247" w:rsidP="004845C4">
            <w:r w:rsidRPr="00712B86">
              <w:rPr>
                <w:b/>
                <w:bCs/>
                <w:i/>
                <w:iCs/>
              </w:rPr>
              <w:t>Modifier</w:t>
            </w:r>
          </w:p>
        </w:tc>
        <w:tc>
          <w:tcPr>
            <w:tcW w:w="4784" w:type="dxa"/>
            <w:gridSpan w:val="3"/>
          </w:tcPr>
          <w:p w14:paraId="0CEBE782" w14:textId="3836CB31" w:rsidR="00CE3247" w:rsidRPr="00712B86" w:rsidRDefault="00CE3247" w:rsidP="004845C4">
            <w:proofErr w:type="spellStart"/>
            <w:r w:rsidRPr="00712B86">
              <w:t>AgglomerativeClustering</w:t>
            </w:r>
            <w:proofErr w:type="spellEnd"/>
          </w:p>
        </w:tc>
        <w:tc>
          <w:tcPr>
            <w:tcW w:w="2247" w:type="dxa"/>
            <w:gridSpan w:val="2"/>
            <w:vMerge w:val="restart"/>
          </w:tcPr>
          <w:p w14:paraId="511D16A1" w14:textId="7BE1B5FB" w:rsidR="00CE3247" w:rsidRPr="00712B86" w:rsidRDefault="006B5977" w:rsidP="004845C4">
            <w:r w:rsidRPr="00712B86">
              <w:object w:dxaOrig="1536" w:dyaOrig="994" w14:anchorId="1D0F5133">
                <v:shape id="_x0000_i1036" type="#_x0000_t75" style="width:78.95pt;height:50.3pt" o:ole="">
                  <v:imagedata r:id="rId115" o:title=""/>
                </v:shape>
                <o:OLEObject Type="Embed" ProgID="Excel.Sheet.12" ShapeID="_x0000_i1036" DrawAspect="Icon" ObjectID="_1716393972" r:id="rId116"/>
              </w:object>
            </w:r>
          </w:p>
        </w:tc>
      </w:tr>
      <w:tr w:rsidR="00CE3247" w:rsidRPr="00712B86" w14:paraId="233B84BA" w14:textId="77777777" w:rsidTr="006B5977">
        <w:tc>
          <w:tcPr>
            <w:tcW w:w="1985" w:type="dxa"/>
          </w:tcPr>
          <w:p w14:paraId="0B65E5E0" w14:textId="77777777" w:rsidR="00CE3247" w:rsidRPr="00712B86" w:rsidRDefault="00CE3247" w:rsidP="004845C4">
            <w:r w:rsidRPr="00712B86">
              <w:rPr>
                <w:b/>
                <w:bCs/>
                <w:i/>
                <w:iCs/>
              </w:rPr>
              <w:t>File</w:t>
            </w:r>
          </w:p>
        </w:tc>
        <w:tc>
          <w:tcPr>
            <w:tcW w:w="4784" w:type="dxa"/>
            <w:gridSpan w:val="3"/>
          </w:tcPr>
          <w:p w14:paraId="5F3071F4" w14:textId="77777777" w:rsidR="00CE3247" w:rsidRPr="00712B86" w:rsidRDefault="00CE3247" w:rsidP="004845C4">
            <w:r w:rsidRPr="00712B86">
              <w:t>Mall_Customers.csv</w:t>
            </w:r>
          </w:p>
        </w:tc>
        <w:tc>
          <w:tcPr>
            <w:tcW w:w="2247" w:type="dxa"/>
            <w:gridSpan w:val="2"/>
            <w:vMerge/>
          </w:tcPr>
          <w:p w14:paraId="60908497" w14:textId="77777777" w:rsidR="00CE3247" w:rsidRPr="00712B86" w:rsidRDefault="00CE3247" w:rsidP="004845C4"/>
        </w:tc>
      </w:tr>
      <w:tr w:rsidR="00CE3247" w:rsidRPr="00712B86" w14:paraId="495AA281" w14:textId="77777777" w:rsidTr="006B5977">
        <w:tc>
          <w:tcPr>
            <w:tcW w:w="1985" w:type="dxa"/>
          </w:tcPr>
          <w:p w14:paraId="3D5F8E51" w14:textId="77777777" w:rsidR="00CE3247" w:rsidRPr="00712B86" w:rsidRDefault="00CE3247" w:rsidP="004845C4">
            <w:r w:rsidRPr="00712B86">
              <w:rPr>
                <w:b/>
                <w:bCs/>
                <w:i/>
                <w:iCs/>
              </w:rPr>
              <w:t xml:space="preserve">Pre-processor </w:t>
            </w:r>
            <w:proofErr w:type="spellStart"/>
            <w:r w:rsidRPr="00712B86">
              <w:rPr>
                <w:b/>
                <w:bCs/>
                <w:i/>
                <w:iCs/>
              </w:rPr>
              <w:t>Paramater</w:t>
            </w:r>
            <w:proofErr w:type="spellEnd"/>
          </w:p>
        </w:tc>
        <w:tc>
          <w:tcPr>
            <w:tcW w:w="4784" w:type="dxa"/>
            <w:gridSpan w:val="3"/>
          </w:tcPr>
          <w:p w14:paraId="15E37C7D" w14:textId="77777777" w:rsidR="00CE3247" w:rsidRPr="00712B86" w:rsidRDefault="00CE3247" w:rsidP="004845C4">
            <w:r w:rsidRPr="00712B86">
              <w:t>{"</w:t>
            </w:r>
            <w:proofErr w:type="spellStart"/>
            <w:r w:rsidRPr="00712B86">
              <w:t>has_y</w:t>
            </w:r>
            <w:proofErr w:type="spellEnd"/>
            <w:r w:rsidRPr="00712B86">
              <w:t xml:space="preserve">": </w:t>
            </w:r>
            <w:proofErr w:type="spellStart"/>
            <w:r w:rsidRPr="00712B86">
              <w:t>false,"x</w:t>
            </w:r>
            <w:proofErr w:type="spellEnd"/>
            <w:proofErr w:type="gramStart"/>
            <w:r w:rsidRPr="00712B86">
              <w:t>":[</w:t>
            </w:r>
            <w:proofErr w:type="gramEnd"/>
            <w:r w:rsidRPr="00712B86">
              <w:t xml:space="preserve">"Annual </w:t>
            </w:r>
            <w:proofErr w:type="spellStart"/>
            <w:r w:rsidRPr="00712B86">
              <w:t>Income","Spending</w:t>
            </w:r>
            <w:proofErr w:type="spellEnd"/>
            <w:r w:rsidRPr="00712B86">
              <w:t xml:space="preserve"> Score"]}</w:t>
            </w:r>
          </w:p>
        </w:tc>
        <w:tc>
          <w:tcPr>
            <w:tcW w:w="2247" w:type="dxa"/>
            <w:gridSpan w:val="2"/>
            <w:vMerge/>
          </w:tcPr>
          <w:p w14:paraId="532B90B0" w14:textId="77777777" w:rsidR="00CE3247" w:rsidRPr="00712B86" w:rsidRDefault="00CE3247" w:rsidP="004845C4"/>
        </w:tc>
      </w:tr>
      <w:tr w:rsidR="00CE3247" w:rsidRPr="00712B86" w14:paraId="40637AEE" w14:textId="77777777" w:rsidTr="006B5977">
        <w:tc>
          <w:tcPr>
            <w:tcW w:w="1985" w:type="dxa"/>
          </w:tcPr>
          <w:p w14:paraId="3518FE4A" w14:textId="77777777" w:rsidR="00CE3247" w:rsidRPr="00712B86" w:rsidRDefault="00CE3247" w:rsidP="004845C4">
            <w:r w:rsidRPr="00712B86">
              <w:rPr>
                <w:b/>
                <w:bCs/>
                <w:i/>
                <w:iCs/>
              </w:rPr>
              <w:t xml:space="preserve">Modifier </w:t>
            </w:r>
            <w:proofErr w:type="spellStart"/>
            <w:r w:rsidRPr="00712B86">
              <w:rPr>
                <w:b/>
                <w:bCs/>
                <w:i/>
                <w:iCs/>
              </w:rPr>
              <w:t>Paramater</w:t>
            </w:r>
            <w:proofErr w:type="spellEnd"/>
          </w:p>
        </w:tc>
        <w:tc>
          <w:tcPr>
            <w:tcW w:w="4784" w:type="dxa"/>
            <w:gridSpan w:val="3"/>
          </w:tcPr>
          <w:p w14:paraId="1AE0250B" w14:textId="77777777" w:rsidR="00CE3247" w:rsidRPr="00712B86" w:rsidRDefault="00CE3247" w:rsidP="004845C4">
            <w:pPr>
              <w:rPr>
                <w:iCs/>
              </w:rPr>
            </w:pPr>
          </w:p>
        </w:tc>
        <w:tc>
          <w:tcPr>
            <w:tcW w:w="2247" w:type="dxa"/>
            <w:gridSpan w:val="2"/>
            <w:vMerge/>
          </w:tcPr>
          <w:p w14:paraId="23F9C767" w14:textId="77777777" w:rsidR="00CE3247" w:rsidRPr="00712B86" w:rsidRDefault="00CE3247" w:rsidP="004845C4"/>
        </w:tc>
      </w:tr>
      <w:tr w:rsidR="00CE3247" w:rsidRPr="00712B86" w14:paraId="5B2A8BDC" w14:textId="77777777" w:rsidTr="006B5977">
        <w:tc>
          <w:tcPr>
            <w:tcW w:w="1985" w:type="dxa"/>
          </w:tcPr>
          <w:p w14:paraId="436FE55C" w14:textId="77777777" w:rsidR="00CE3247" w:rsidRPr="00712B86" w:rsidRDefault="00CE3247" w:rsidP="004845C4">
            <w:r w:rsidRPr="00712B86">
              <w:rPr>
                <w:b/>
                <w:bCs/>
                <w:i/>
                <w:iCs/>
              </w:rPr>
              <w:t>Graph Parameter</w:t>
            </w:r>
          </w:p>
        </w:tc>
        <w:tc>
          <w:tcPr>
            <w:tcW w:w="4784" w:type="dxa"/>
            <w:gridSpan w:val="3"/>
          </w:tcPr>
          <w:p w14:paraId="36BEDFA7" w14:textId="77777777" w:rsidR="00CE3247" w:rsidRPr="00712B86" w:rsidRDefault="00CE3247" w:rsidP="004845C4">
            <w:pPr>
              <w:rPr>
                <w:iCs/>
              </w:rPr>
            </w:pPr>
          </w:p>
        </w:tc>
        <w:tc>
          <w:tcPr>
            <w:tcW w:w="2247" w:type="dxa"/>
            <w:gridSpan w:val="2"/>
            <w:vMerge/>
          </w:tcPr>
          <w:p w14:paraId="5396CC5A" w14:textId="77777777" w:rsidR="00CE3247" w:rsidRPr="00712B86" w:rsidRDefault="00CE3247" w:rsidP="004845C4"/>
        </w:tc>
      </w:tr>
      <w:tr w:rsidR="006B5977" w:rsidRPr="00712B86" w14:paraId="1A707431" w14:textId="1BFFC7D6" w:rsidTr="006B5977">
        <w:tc>
          <w:tcPr>
            <w:tcW w:w="2589" w:type="dxa"/>
            <w:gridSpan w:val="2"/>
          </w:tcPr>
          <w:p w14:paraId="5BB2869F" w14:textId="77D57D52" w:rsidR="00C25587" w:rsidRPr="00712B86" w:rsidRDefault="006B5977" w:rsidP="00CE3247">
            <w:r w:rsidRPr="00712B86">
              <w:rPr>
                <w:noProof/>
              </w:rPr>
              <w:drawing>
                <wp:inline distT="0" distB="0" distL="0" distR="0" wp14:anchorId="5435BB4F" wp14:editId="06D60939">
                  <wp:extent cx="1472400" cy="10116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534" w:type="dxa"/>
          </w:tcPr>
          <w:p w14:paraId="6AE35694" w14:textId="317541F9" w:rsidR="00C25587" w:rsidRPr="00712B86" w:rsidRDefault="006B5977" w:rsidP="00CE3247">
            <w:r w:rsidRPr="00712B86">
              <w:rPr>
                <w:noProof/>
              </w:rPr>
              <w:drawing>
                <wp:inline distT="0" distB="0" distL="0" distR="0" wp14:anchorId="7A70BFCD" wp14:editId="435DF425">
                  <wp:extent cx="1472400" cy="10116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1676" w:type="dxa"/>
            <w:gridSpan w:val="2"/>
          </w:tcPr>
          <w:p w14:paraId="2E7D5D49" w14:textId="0B49AA43" w:rsidR="00C25587" w:rsidRPr="00712B86" w:rsidRDefault="006B5977" w:rsidP="00CE3247">
            <w:r w:rsidRPr="00712B86">
              <w:rPr>
                <w:noProof/>
              </w:rPr>
              <w:drawing>
                <wp:inline distT="0" distB="0" distL="0" distR="0" wp14:anchorId="241591CD" wp14:editId="00CF78E1">
                  <wp:extent cx="1029600" cy="9144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029600" cy="914400"/>
                          </a:xfrm>
                          <a:prstGeom prst="rect">
                            <a:avLst/>
                          </a:prstGeom>
                        </pic:spPr>
                      </pic:pic>
                    </a:graphicData>
                  </a:graphic>
                </wp:inline>
              </w:drawing>
            </w:r>
          </w:p>
        </w:tc>
        <w:tc>
          <w:tcPr>
            <w:tcW w:w="2217" w:type="dxa"/>
          </w:tcPr>
          <w:p w14:paraId="3EA214CA" w14:textId="2CAD893F" w:rsidR="00C25587" w:rsidRPr="00712B86" w:rsidRDefault="006B5977" w:rsidP="00CE3247">
            <w:pPr>
              <w:rPr>
                <w:noProof/>
              </w:rPr>
            </w:pPr>
            <w:r w:rsidRPr="00712B86">
              <w:rPr>
                <w:noProof/>
              </w:rPr>
              <w:drawing>
                <wp:inline distT="0" distB="0" distL="0" distR="0" wp14:anchorId="18770AC9" wp14:editId="668448BD">
                  <wp:extent cx="1472400" cy="10116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5080BA2D" w14:textId="08099976" w:rsidR="001253ED" w:rsidRPr="00712B86" w:rsidRDefault="001253ED" w:rsidP="00CE3247"/>
    <w:p w14:paraId="73510A72" w14:textId="46445621" w:rsidR="001253ED" w:rsidRPr="00712B86" w:rsidRDefault="006E4467" w:rsidP="006B5977">
      <w:pPr>
        <w:pStyle w:val="ListParagraph"/>
        <w:numPr>
          <w:ilvl w:val="0"/>
          <w:numId w:val="17"/>
        </w:numPr>
      </w:pPr>
      <w:proofErr w:type="spellStart"/>
      <w:r w:rsidRPr="00712B86">
        <w:t>MiniBatchKMeans</w:t>
      </w:r>
      <w:proofErr w:type="spellEnd"/>
      <w:r w:rsidRPr="00712B86">
        <w:t xml:space="preserve"> – Mini batch </w:t>
      </w:r>
      <w:proofErr w:type="spellStart"/>
      <w:r w:rsidRPr="00712B86">
        <w:t>KMeans</w:t>
      </w:r>
      <w:proofErr w:type="spellEnd"/>
      <w:r w:rsidRPr="00712B86">
        <w:t xml:space="preserve"> clustering</w:t>
      </w:r>
      <w:r w:rsidR="006B5977" w:rsidRPr="00712B86">
        <w:t>.</w:t>
      </w:r>
    </w:p>
    <w:tbl>
      <w:tblPr>
        <w:tblStyle w:val="TableGrid"/>
        <w:tblW w:w="10086" w:type="dxa"/>
        <w:tblInd w:w="-5" w:type="dxa"/>
        <w:tblLook w:val="04A0" w:firstRow="1" w:lastRow="0" w:firstColumn="1" w:lastColumn="0" w:noHBand="0" w:noVBand="1"/>
      </w:tblPr>
      <w:tblGrid>
        <w:gridCol w:w="931"/>
        <w:gridCol w:w="4829"/>
        <w:gridCol w:w="1792"/>
        <w:gridCol w:w="2534"/>
      </w:tblGrid>
      <w:tr w:rsidR="006E4467" w:rsidRPr="00712B86" w14:paraId="7F2DD688" w14:textId="77777777" w:rsidTr="004D22DF">
        <w:tc>
          <w:tcPr>
            <w:tcW w:w="10081" w:type="dxa"/>
            <w:gridSpan w:val="4"/>
          </w:tcPr>
          <w:p w14:paraId="52C23310" w14:textId="2373FFAA" w:rsidR="006E4467" w:rsidRPr="00712B86" w:rsidRDefault="006E4467" w:rsidP="006E4467">
            <w:pPr>
              <w:jc w:val="center"/>
              <w:rPr>
                <w:noProof/>
              </w:rPr>
            </w:pPr>
            <w:r w:rsidRPr="00712B86">
              <w:rPr>
                <w:noProof/>
              </w:rPr>
              <w:t>Table B.3c: MiniBatchKMeans Execution</w:t>
            </w:r>
            <w:r w:rsidR="007B0403" w:rsidRPr="00712B86">
              <w:rPr>
                <w:noProof/>
              </w:rPr>
              <w:t>: Graph / Excel Output</w:t>
            </w:r>
          </w:p>
        </w:tc>
      </w:tr>
      <w:tr w:rsidR="006E4467" w:rsidRPr="00712B86" w14:paraId="20698A2F" w14:textId="77777777" w:rsidTr="004D22DF">
        <w:tc>
          <w:tcPr>
            <w:tcW w:w="930" w:type="dxa"/>
          </w:tcPr>
          <w:p w14:paraId="1C8C2AED" w14:textId="77777777" w:rsidR="006E4467" w:rsidRPr="00214FD7" w:rsidRDefault="006E4467" w:rsidP="004845C4">
            <w:pPr>
              <w:rPr>
                <w:sz w:val="16"/>
                <w:szCs w:val="16"/>
              </w:rPr>
            </w:pPr>
            <w:r w:rsidRPr="00214FD7">
              <w:rPr>
                <w:b/>
                <w:bCs/>
                <w:i/>
                <w:iCs/>
                <w:sz w:val="16"/>
                <w:szCs w:val="16"/>
              </w:rPr>
              <w:t>Modifier</w:t>
            </w:r>
          </w:p>
        </w:tc>
        <w:tc>
          <w:tcPr>
            <w:tcW w:w="4829" w:type="dxa"/>
          </w:tcPr>
          <w:p w14:paraId="485781F7" w14:textId="354073CB" w:rsidR="006E4467" w:rsidRPr="00214FD7" w:rsidRDefault="006E4467" w:rsidP="004845C4">
            <w:pPr>
              <w:rPr>
                <w:sz w:val="16"/>
                <w:szCs w:val="16"/>
              </w:rPr>
            </w:pPr>
            <w:proofErr w:type="spellStart"/>
            <w:r w:rsidRPr="00214FD7">
              <w:rPr>
                <w:sz w:val="16"/>
                <w:szCs w:val="16"/>
              </w:rPr>
              <w:t>MiniBatchKMeans</w:t>
            </w:r>
            <w:proofErr w:type="spellEnd"/>
          </w:p>
        </w:tc>
        <w:tc>
          <w:tcPr>
            <w:tcW w:w="1788" w:type="dxa"/>
            <w:vMerge w:val="restart"/>
          </w:tcPr>
          <w:p w14:paraId="6021BF97" w14:textId="391D609D" w:rsidR="006E4467" w:rsidRPr="00712B86" w:rsidRDefault="006E4467" w:rsidP="004845C4">
            <w:r w:rsidRPr="00712B86">
              <w:object w:dxaOrig="1536" w:dyaOrig="994" w14:anchorId="37103A6E">
                <v:shape id="_x0000_i1037" type="#_x0000_t75" style="width:78.95pt;height:50.3pt" o:ole="">
                  <v:imagedata r:id="rId121" o:title=""/>
                </v:shape>
                <o:OLEObject Type="Embed" ProgID="Excel.Sheet.12" ShapeID="_x0000_i1037" DrawAspect="Icon" ObjectID="_1716393973" r:id="rId122"/>
              </w:object>
            </w:r>
          </w:p>
        </w:tc>
        <w:tc>
          <w:tcPr>
            <w:tcW w:w="2534" w:type="dxa"/>
            <w:vMerge w:val="restart"/>
          </w:tcPr>
          <w:p w14:paraId="09BFDC0D" w14:textId="792A8E89" w:rsidR="006E4467" w:rsidRPr="00712B86" w:rsidRDefault="006E4467" w:rsidP="004845C4">
            <w:r w:rsidRPr="00712B86">
              <w:rPr>
                <w:noProof/>
              </w:rPr>
              <w:drawing>
                <wp:inline distT="0" distB="0" distL="0" distR="0" wp14:anchorId="70AB0BD6" wp14:editId="1903DD06">
                  <wp:extent cx="1472400" cy="1011600"/>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r w:rsidR="006E4467" w:rsidRPr="00712B86" w14:paraId="7561CB3A" w14:textId="77777777" w:rsidTr="004D22DF">
        <w:tc>
          <w:tcPr>
            <w:tcW w:w="930" w:type="dxa"/>
          </w:tcPr>
          <w:p w14:paraId="0BE6EE0A" w14:textId="77777777" w:rsidR="006E4467" w:rsidRPr="00214FD7" w:rsidRDefault="006E4467" w:rsidP="004845C4">
            <w:pPr>
              <w:rPr>
                <w:sz w:val="16"/>
                <w:szCs w:val="16"/>
              </w:rPr>
            </w:pPr>
            <w:r w:rsidRPr="00214FD7">
              <w:rPr>
                <w:b/>
                <w:bCs/>
                <w:i/>
                <w:iCs/>
                <w:sz w:val="16"/>
                <w:szCs w:val="16"/>
              </w:rPr>
              <w:t>File</w:t>
            </w:r>
          </w:p>
        </w:tc>
        <w:tc>
          <w:tcPr>
            <w:tcW w:w="4829" w:type="dxa"/>
          </w:tcPr>
          <w:p w14:paraId="3546BB9E" w14:textId="77777777" w:rsidR="006E4467" w:rsidRPr="00214FD7" w:rsidRDefault="006E4467" w:rsidP="004845C4">
            <w:pPr>
              <w:rPr>
                <w:sz w:val="16"/>
                <w:szCs w:val="16"/>
              </w:rPr>
            </w:pPr>
            <w:proofErr w:type="spellStart"/>
            <w:r w:rsidRPr="00214FD7">
              <w:rPr>
                <w:sz w:val="16"/>
                <w:szCs w:val="16"/>
              </w:rPr>
              <w:t>load_breast_cancer</w:t>
            </w:r>
            <w:proofErr w:type="spellEnd"/>
          </w:p>
        </w:tc>
        <w:tc>
          <w:tcPr>
            <w:tcW w:w="1788" w:type="dxa"/>
            <w:vMerge/>
          </w:tcPr>
          <w:p w14:paraId="759868E6" w14:textId="77777777" w:rsidR="006E4467" w:rsidRPr="00712B86" w:rsidRDefault="006E4467" w:rsidP="004845C4"/>
        </w:tc>
        <w:tc>
          <w:tcPr>
            <w:tcW w:w="2534" w:type="dxa"/>
            <w:vMerge/>
          </w:tcPr>
          <w:p w14:paraId="72FD2AD9" w14:textId="77777777" w:rsidR="006E4467" w:rsidRPr="00712B86" w:rsidRDefault="006E4467" w:rsidP="004845C4"/>
        </w:tc>
      </w:tr>
      <w:tr w:rsidR="006E4467" w:rsidRPr="00712B86" w14:paraId="52687F0B" w14:textId="77777777" w:rsidTr="004D22DF">
        <w:tc>
          <w:tcPr>
            <w:tcW w:w="935" w:type="dxa"/>
          </w:tcPr>
          <w:p w14:paraId="43BE6EC6" w14:textId="77777777" w:rsidR="006E4467" w:rsidRPr="00214FD7" w:rsidRDefault="006E4467" w:rsidP="004845C4">
            <w:pPr>
              <w:rPr>
                <w:sz w:val="16"/>
                <w:szCs w:val="16"/>
              </w:rPr>
            </w:pPr>
            <w:r w:rsidRPr="00214FD7">
              <w:rPr>
                <w:b/>
                <w:bCs/>
                <w:i/>
                <w:iCs/>
                <w:sz w:val="16"/>
                <w:szCs w:val="16"/>
              </w:rPr>
              <w:t xml:space="preserve">Pre-processor </w:t>
            </w:r>
            <w:proofErr w:type="spellStart"/>
            <w:r w:rsidRPr="00214FD7">
              <w:rPr>
                <w:b/>
                <w:bCs/>
                <w:i/>
                <w:iCs/>
                <w:sz w:val="16"/>
                <w:szCs w:val="16"/>
              </w:rPr>
              <w:t>Paramater</w:t>
            </w:r>
            <w:proofErr w:type="spellEnd"/>
          </w:p>
        </w:tc>
        <w:tc>
          <w:tcPr>
            <w:tcW w:w="4829" w:type="dxa"/>
          </w:tcPr>
          <w:p w14:paraId="4B08F116" w14:textId="77777777" w:rsidR="00214FD7" w:rsidRDefault="006E4467" w:rsidP="004845C4">
            <w:pPr>
              <w:rPr>
                <w:sz w:val="16"/>
                <w:szCs w:val="16"/>
              </w:rPr>
            </w:pPr>
            <w:r w:rsidRPr="00214FD7">
              <w:rPr>
                <w:sz w:val="16"/>
                <w:szCs w:val="16"/>
              </w:rPr>
              <w:t>{"test_size":0.2,"scaler</w:t>
            </w:r>
            <w:proofErr w:type="gramStart"/>
            <w:r w:rsidRPr="00214FD7">
              <w:rPr>
                <w:sz w:val="16"/>
                <w:szCs w:val="16"/>
              </w:rPr>
              <w:t>":{</w:t>
            </w:r>
            <w:proofErr w:type="gramEnd"/>
            <w:r w:rsidRPr="00214FD7">
              <w:rPr>
                <w:sz w:val="16"/>
                <w:szCs w:val="16"/>
              </w:rPr>
              <w:t>"method":"</w:t>
            </w:r>
            <w:proofErr w:type="spellStart"/>
            <w:r w:rsidRPr="00214FD7">
              <w:rPr>
                <w:sz w:val="16"/>
                <w:szCs w:val="16"/>
              </w:rPr>
              <w:t>StandardScaler</w:t>
            </w:r>
            <w:proofErr w:type="spellEnd"/>
            <w:r w:rsidRPr="00214FD7">
              <w:rPr>
                <w:sz w:val="16"/>
                <w:szCs w:val="16"/>
              </w:rPr>
              <w:t>"</w:t>
            </w:r>
          </w:p>
          <w:p w14:paraId="7BAC81C2" w14:textId="3ED6A1C6" w:rsidR="006E4467" w:rsidRPr="00214FD7" w:rsidRDefault="006E4467" w:rsidP="004845C4">
            <w:pPr>
              <w:rPr>
                <w:sz w:val="16"/>
                <w:szCs w:val="16"/>
              </w:rPr>
            </w:pPr>
            <w:r w:rsidRPr="00214FD7">
              <w:rPr>
                <w:sz w:val="16"/>
                <w:szCs w:val="16"/>
              </w:rPr>
              <w:t>,"params</w:t>
            </w:r>
            <w:proofErr w:type="gramStart"/>
            <w:r w:rsidRPr="00214FD7">
              <w:rPr>
                <w:sz w:val="16"/>
                <w:szCs w:val="16"/>
              </w:rPr>
              <w:t>":{</w:t>
            </w:r>
            <w:proofErr w:type="gramEnd"/>
            <w:r w:rsidRPr="00214FD7">
              <w:rPr>
                <w:sz w:val="16"/>
                <w:szCs w:val="16"/>
              </w:rPr>
              <w:t>}},</w:t>
            </w:r>
          </w:p>
          <w:p w14:paraId="23FAFBE5" w14:textId="77777777" w:rsidR="006E4467" w:rsidRPr="00214FD7" w:rsidRDefault="006E4467" w:rsidP="004845C4">
            <w:pPr>
              <w:rPr>
                <w:sz w:val="16"/>
                <w:szCs w:val="16"/>
              </w:rPr>
            </w:pPr>
            <w:r w:rsidRPr="00214FD7">
              <w:rPr>
                <w:sz w:val="16"/>
                <w:szCs w:val="16"/>
              </w:rPr>
              <w:t>"feature</w:t>
            </w:r>
            <w:proofErr w:type="gramStart"/>
            <w:r w:rsidRPr="00214FD7">
              <w:rPr>
                <w:sz w:val="16"/>
                <w:szCs w:val="16"/>
              </w:rPr>
              <w:t>":{</w:t>
            </w:r>
            <w:proofErr w:type="gramEnd"/>
            <w:r w:rsidRPr="00214FD7">
              <w:rPr>
                <w:sz w:val="16"/>
                <w:szCs w:val="16"/>
              </w:rPr>
              <w:t>"</w:t>
            </w:r>
            <w:proofErr w:type="spellStart"/>
            <w:r w:rsidRPr="00214FD7">
              <w:rPr>
                <w:sz w:val="16"/>
                <w:szCs w:val="16"/>
              </w:rPr>
              <w:t>method":"PCA","params</w:t>
            </w:r>
            <w:proofErr w:type="spellEnd"/>
            <w:r w:rsidRPr="00214FD7">
              <w:rPr>
                <w:sz w:val="16"/>
                <w:szCs w:val="16"/>
              </w:rPr>
              <w:t>":{"n_components":5}},</w:t>
            </w:r>
          </w:p>
          <w:p w14:paraId="6E9E42F3" w14:textId="77777777" w:rsidR="006E4467" w:rsidRPr="00214FD7" w:rsidRDefault="006E4467" w:rsidP="004845C4">
            <w:pPr>
              <w:rPr>
                <w:sz w:val="16"/>
                <w:szCs w:val="16"/>
              </w:rPr>
            </w:pPr>
            <w:r w:rsidRPr="00214FD7">
              <w:rPr>
                <w:sz w:val="16"/>
                <w:szCs w:val="16"/>
              </w:rPr>
              <w:t>"imputer</w:t>
            </w:r>
            <w:proofErr w:type="gramStart"/>
            <w:r w:rsidRPr="00214FD7">
              <w:rPr>
                <w:sz w:val="16"/>
                <w:szCs w:val="16"/>
              </w:rPr>
              <w:t>":{</w:t>
            </w:r>
            <w:proofErr w:type="gramEnd"/>
            <w:r w:rsidRPr="00214FD7">
              <w:rPr>
                <w:sz w:val="16"/>
                <w:szCs w:val="16"/>
              </w:rPr>
              <w:t>"method":"SimpleImputer","params":{"strategy":"mean"}}}</w:t>
            </w:r>
          </w:p>
        </w:tc>
        <w:tc>
          <w:tcPr>
            <w:tcW w:w="1788" w:type="dxa"/>
            <w:vMerge/>
          </w:tcPr>
          <w:p w14:paraId="487B5E69" w14:textId="77777777" w:rsidR="006E4467" w:rsidRPr="00712B86" w:rsidRDefault="006E4467" w:rsidP="004845C4"/>
        </w:tc>
        <w:tc>
          <w:tcPr>
            <w:tcW w:w="2534" w:type="dxa"/>
            <w:vMerge/>
          </w:tcPr>
          <w:p w14:paraId="3FE1BEFB" w14:textId="77777777" w:rsidR="006E4467" w:rsidRPr="00712B86" w:rsidRDefault="006E4467" w:rsidP="004845C4"/>
        </w:tc>
      </w:tr>
      <w:tr w:rsidR="006E4467" w:rsidRPr="00712B86" w14:paraId="06C52A09" w14:textId="77777777" w:rsidTr="004D22DF">
        <w:tc>
          <w:tcPr>
            <w:tcW w:w="930" w:type="dxa"/>
          </w:tcPr>
          <w:p w14:paraId="0DDEBD5D" w14:textId="77777777" w:rsidR="006E4467" w:rsidRPr="00214FD7" w:rsidRDefault="006E4467" w:rsidP="004845C4">
            <w:pPr>
              <w:rPr>
                <w:sz w:val="16"/>
                <w:szCs w:val="16"/>
              </w:rPr>
            </w:pPr>
            <w:r w:rsidRPr="00214FD7">
              <w:rPr>
                <w:b/>
                <w:bCs/>
                <w:i/>
                <w:iCs/>
                <w:sz w:val="16"/>
                <w:szCs w:val="16"/>
              </w:rPr>
              <w:t xml:space="preserve">Modifier </w:t>
            </w:r>
            <w:proofErr w:type="spellStart"/>
            <w:r w:rsidRPr="00214FD7">
              <w:rPr>
                <w:b/>
                <w:bCs/>
                <w:i/>
                <w:iCs/>
                <w:sz w:val="16"/>
                <w:szCs w:val="16"/>
              </w:rPr>
              <w:t>Paramater</w:t>
            </w:r>
            <w:proofErr w:type="spellEnd"/>
          </w:p>
        </w:tc>
        <w:tc>
          <w:tcPr>
            <w:tcW w:w="4829" w:type="dxa"/>
          </w:tcPr>
          <w:p w14:paraId="35134FA2" w14:textId="77777777" w:rsidR="006E4467" w:rsidRPr="00214FD7" w:rsidRDefault="006E4467" w:rsidP="004845C4">
            <w:pPr>
              <w:rPr>
                <w:iCs/>
                <w:sz w:val="16"/>
                <w:szCs w:val="16"/>
              </w:rPr>
            </w:pPr>
            <w:r w:rsidRPr="00214FD7">
              <w:rPr>
                <w:iCs/>
                <w:sz w:val="16"/>
                <w:szCs w:val="16"/>
              </w:rPr>
              <w:t>{"</w:t>
            </w:r>
            <w:proofErr w:type="spellStart"/>
            <w:r w:rsidRPr="00214FD7">
              <w:rPr>
                <w:iCs/>
                <w:sz w:val="16"/>
                <w:szCs w:val="16"/>
              </w:rPr>
              <w:t>n_clusters</w:t>
            </w:r>
            <w:proofErr w:type="spellEnd"/>
            <w:proofErr w:type="gramStart"/>
            <w:r w:rsidRPr="00214FD7">
              <w:rPr>
                <w:iCs/>
                <w:sz w:val="16"/>
                <w:szCs w:val="16"/>
              </w:rPr>
              <w:t>":[</w:t>
            </w:r>
            <w:proofErr w:type="gramEnd"/>
            <w:r w:rsidRPr="00214FD7">
              <w:rPr>
                <w:iCs/>
                <w:sz w:val="16"/>
                <w:szCs w:val="16"/>
              </w:rPr>
              <w:t>2,3,4,5,6,7,8,9,10]}</w:t>
            </w:r>
          </w:p>
        </w:tc>
        <w:tc>
          <w:tcPr>
            <w:tcW w:w="1788" w:type="dxa"/>
            <w:vMerge/>
          </w:tcPr>
          <w:p w14:paraId="40E2D231" w14:textId="77777777" w:rsidR="006E4467" w:rsidRPr="00712B86" w:rsidRDefault="006E4467" w:rsidP="004845C4"/>
        </w:tc>
        <w:tc>
          <w:tcPr>
            <w:tcW w:w="2534" w:type="dxa"/>
            <w:vMerge/>
          </w:tcPr>
          <w:p w14:paraId="58A6818F" w14:textId="77777777" w:rsidR="006E4467" w:rsidRPr="00712B86" w:rsidRDefault="006E4467" w:rsidP="004845C4"/>
        </w:tc>
      </w:tr>
      <w:tr w:rsidR="006E4467" w:rsidRPr="00712B86" w14:paraId="0025A778" w14:textId="77777777" w:rsidTr="004D22DF">
        <w:tc>
          <w:tcPr>
            <w:tcW w:w="930" w:type="dxa"/>
          </w:tcPr>
          <w:p w14:paraId="54EA6200" w14:textId="77777777" w:rsidR="006E4467" w:rsidRPr="00214FD7" w:rsidRDefault="006E4467" w:rsidP="004845C4">
            <w:pPr>
              <w:rPr>
                <w:sz w:val="16"/>
                <w:szCs w:val="16"/>
              </w:rPr>
            </w:pPr>
            <w:r w:rsidRPr="00214FD7">
              <w:rPr>
                <w:b/>
                <w:bCs/>
                <w:i/>
                <w:iCs/>
                <w:sz w:val="16"/>
                <w:szCs w:val="16"/>
              </w:rPr>
              <w:t>Graph Parameter</w:t>
            </w:r>
          </w:p>
        </w:tc>
        <w:tc>
          <w:tcPr>
            <w:tcW w:w="4829" w:type="dxa"/>
          </w:tcPr>
          <w:p w14:paraId="3EBE85D2" w14:textId="77777777" w:rsidR="006E4467" w:rsidRPr="00214FD7" w:rsidRDefault="006E4467" w:rsidP="004845C4">
            <w:pPr>
              <w:rPr>
                <w:iCs/>
                <w:sz w:val="16"/>
                <w:szCs w:val="16"/>
              </w:rPr>
            </w:pPr>
          </w:p>
        </w:tc>
        <w:tc>
          <w:tcPr>
            <w:tcW w:w="1788" w:type="dxa"/>
            <w:vMerge/>
          </w:tcPr>
          <w:p w14:paraId="2E20B1BE" w14:textId="77777777" w:rsidR="006E4467" w:rsidRPr="00712B86" w:rsidRDefault="006E4467" w:rsidP="004845C4"/>
        </w:tc>
        <w:tc>
          <w:tcPr>
            <w:tcW w:w="2534" w:type="dxa"/>
            <w:vMerge/>
          </w:tcPr>
          <w:p w14:paraId="374F8171" w14:textId="77777777" w:rsidR="006E4467" w:rsidRPr="00712B86" w:rsidRDefault="006E4467" w:rsidP="004845C4"/>
        </w:tc>
      </w:tr>
    </w:tbl>
    <w:p w14:paraId="3F964AC9" w14:textId="77777777" w:rsidR="006E4467" w:rsidRPr="00712B86" w:rsidRDefault="006E4467" w:rsidP="006E4467"/>
    <w:tbl>
      <w:tblPr>
        <w:tblStyle w:val="TableGrid"/>
        <w:tblW w:w="9016" w:type="dxa"/>
        <w:tblLook w:val="04A0" w:firstRow="1" w:lastRow="0" w:firstColumn="1" w:lastColumn="0" w:noHBand="0" w:noVBand="1"/>
      </w:tblPr>
      <w:tblGrid>
        <w:gridCol w:w="2241"/>
        <w:gridCol w:w="626"/>
        <w:gridCol w:w="1641"/>
        <w:gridCol w:w="1622"/>
        <w:gridCol w:w="646"/>
        <w:gridCol w:w="2240"/>
      </w:tblGrid>
      <w:tr w:rsidR="006E4467" w:rsidRPr="00712B86" w14:paraId="70B23BB2" w14:textId="77777777" w:rsidTr="004845C4">
        <w:tc>
          <w:tcPr>
            <w:tcW w:w="9016" w:type="dxa"/>
            <w:gridSpan w:val="6"/>
          </w:tcPr>
          <w:p w14:paraId="03BFD099" w14:textId="16966A2D" w:rsidR="006E4467" w:rsidRPr="00712B86" w:rsidRDefault="006E4467" w:rsidP="004845C4">
            <w:pPr>
              <w:jc w:val="center"/>
              <w:rPr>
                <w:noProof/>
              </w:rPr>
            </w:pPr>
            <w:r w:rsidRPr="00712B86">
              <w:rPr>
                <w:noProof/>
              </w:rPr>
              <w:t>Table B.3c: MiniBatchKMeans Execution</w:t>
            </w:r>
            <w:r w:rsidR="007B0403" w:rsidRPr="00712B86">
              <w:rPr>
                <w:noProof/>
              </w:rPr>
              <w:t>: : Graph / Excel Output</w:t>
            </w:r>
          </w:p>
        </w:tc>
      </w:tr>
      <w:tr w:rsidR="006E4467" w:rsidRPr="00712B86" w14:paraId="1222E6E2" w14:textId="77777777" w:rsidTr="004845C4">
        <w:tc>
          <w:tcPr>
            <w:tcW w:w="2917" w:type="dxa"/>
            <w:gridSpan w:val="2"/>
          </w:tcPr>
          <w:p w14:paraId="00A90BC3" w14:textId="5631AADD" w:rsidR="006E4467" w:rsidRPr="00712B86" w:rsidRDefault="006E4467" w:rsidP="004845C4">
            <w:r w:rsidRPr="00712B86">
              <w:rPr>
                <w:noProof/>
              </w:rPr>
              <w:lastRenderedPageBreak/>
              <w:drawing>
                <wp:inline distT="0" distB="0" distL="0" distR="0" wp14:anchorId="4A74CD15" wp14:editId="69FF3684">
                  <wp:extent cx="1792800" cy="1713600"/>
                  <wp:effectExtent l="0" t="0" r="0" b="1270"/>
                  <wp:docPr id="42" name="Picture 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atter char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c>
          <w:tcPr>
            <w:tcW w:w="3185" w:type="dxa"/>
            <w:gridSpan w:val="2"/>
          </w:tcPr>
          <w:p w14:paraId="7034E11F" w14:textId="3DC90DCC" w:rsidR="006E4467" w:rsidRPr="00712B86" w:rsidRDefault="006E4467" w:rsidP="004845C4">
            <w:r w:rsidRPr="00712B86">
              <w:rPr>
                <w:noProof/>
              </w:rPr>
              <w:drawing>
                <wp:inline distT="0" distB="0" distL="0" distR="0" wp14:anchorId="652312AA" wp14:editId="460ECAFE">
                  <wp:extent cx="1792800" cy="1713600"/>
                  <wp:effectExtent l="0" t="0" r="0" b="1270"/>
                  <wp:docPr id="43" name="Picture 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atter 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c>
          <w:tcPr>
            <w:tcW w:w="2914" w:type="dxa"/>
            <w:gridSpan w:val="2"/>
          </w:tcPr>
          <w:p w14:paraId="37AD65B0" w14:textId="745A46D9" w:rsidR="006E4467" w:rsidRPr="00712B86" w:rsidRDefault="001D4351" w:rsidP="004845C4">
            <w:r w:rsidRPr="00712B86">
              <w:rPr>
                <w:noProof/>
              </w:rPr>
              <w:drawing>
                <wp:inline distT="0" distB="0" distL="0" distR="0" wp14:anchorId="465CE6E5" wp14:editId="42858709">
                  <wp:extent cx="1792800" cy="1713600"/>
                  <wp:effectExtent l="0" t="0" r="0" b="127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92800" cy="1713600"/>
                          </a:xfrm>
                          <a:prstGeom prst="rect">
                            <a:avLst/>
                          </a:prstGeom>
                        </pic:spPr>
                      </pic:pic>
                    </a:graphicData>
                  </a:graphic>
                </wp:inline>
              </w:drawing>
            </w:r>
          </w:p>
        </w:tc>
      </w:tr>
      <w:tr w:rsidR="006E4467" w:rsidRPr="00712B86" w14:paraId="3195F31B" w14:textId="77777777" w:rsidTr="004845C4">
        <w:tc>
          <w:tcPr>
            <w:tcW w:w="2241" w:type="dxa"/>
          </w:tcPr>
          <w:p w14:paraId="60002CB0" w14:textId="10E385A7" w:rsidR="006E4467" w:rsidRPr="00712B86" w:rsidRDefault="001D4351" w:rsidP="004845C4">
            <w:r w:rsidRPr="00712B86">
              <w:rPr>
                <w:noProof/>
              </w:rPr>
              <w:drawing>
                <wp:inline distT="0" distB="0" distL="0" distR="0" wp14:anchorId="038B0E5F" wp14:editId="2B5CD86D">
                  <wp:extent cx="1472400" cy="101160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68" w:type="dxa"/>
            <w:gridSpan w:val="2"/>
          </w:tcPr>
          <w:p w14:paraId="01BF4BCF" w14:textId="08854B92" w:rsidR="006E4467" w:rsidRPr="00712B86" w:rsidRDefault="001D4351" w:rsidP="004845C4">
            <w:r w:rsidRPr="00712B86">
              <w:rPr>
                <w:noProof/>
              </w:rPr>
              <w:drawing>
                <wp:inline distT="0" distB="0" distL="0" distR="0" wp14:anchorId="7CB0D90E" wp14:editId="3E3F3F8B">
                  <wp:extent cx="1472400" cy="1011600"/>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67" w:type="dxa"/>
            <w:gridSpan w:val="2"/>
          </w:tcPr>
          <w:p w14:paraId="22CBFEF2" w14:textId="09411750" w:rsidR="006E4467" w:rsidRPr="00712B86" w:rsidRDefault="001D4351" w:rsidP="004845C4">
            <w:r w:rsidRPr="00712B86">
              <w:rPr>
                <w:noProof/>
              </w:rPr>
              <w:drawing>
                <wp:inline distT="0" distB="0" distL="0" distR="0" wp14:anchorId="2128126F" wp14:editId="34B1448B">
                  <wp:extent cx="1472400" cy="1011600"/>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40" w:type="dxa"/>
          </w:tcPr>
          <w:p w14:paraId="07004CFB" w14:textId="6F923A2A" w:rsidR="006E4467" w:rsidRPr="00712B86" w:rsidRDefault="001D4351" w:rsidP="004845C4">
            <w:r w:rsidRPr="00712B86">
              <w:rPr>
                <w:noProof/>
              </w:rPr>
              <w:drawing>
                <wp:inline distT="0" distB="0" distL="0" distR="0" wp14:anchorId="57CE43E9" wp14:editId="57FD6B9D">
                  <wp:extent cx="1472400" cy="1011600"/>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r>
    </w:tbl>
    <w:p w14:paraId="46A90FD2" w14:textId="30165C6C" w:rsidR="006E4467" w:rsidRPr="00712B86" w:rsidRDefault="006E4467" w:rsidP="006E4467"/>
    <w:p w14:paraId="64E474C6" w14:textId="22502D68" w:rsidR="001D4351" w:rsidRPr="00712B86" w:rsidRDefault="001D4351" w:rsidP="001D4351">
      <w:pPr>
        <w:pStyle w:val="ListParagraph"/>
        <w:numPr>
          <w:ilvl w:val="0"/>
          <w:numId w:val="17"/>
        </w:numPr>
      </w:pPr>
      <w:r w:rsidRPr="00712B86">
        <w:t xml:space="preserve">DBSCAN – Density Based Spatial Clustering of Application with Noise. </w:t>
      </w:r>
      <w:r w:rsidR="003D0F46" w:rsidRPr="00712B86">
        <w:fldChar w:fldCharType="begin"/>
      </w:r>
      <w:r w:rsidR="00904007">
        <w:instrText xml:space="preserve"> ADDIN ZOTERO_ITEM CSL_CITATION {"citationID":"av78k1ul9a","properties":{"formattedCitation":"(scikit-learn, n.d.-e)","plainCitation":"(scikit-learn, n.d.-e)","noteIndex":0},"citationItems":[{"id":"UatLG91Z/I3282lnK","uris":["http://zotero.org/users/local/yfYWsJHA/items/VIHEF7FU"],"itemData":{"id":26,"type":"post-weblog","title":"Cluster: DBSCAN","URL":"https://scikit-learn.org/stable/modules/generated/sklearn.cluster.DBSCAN.html?highlight=dbscan#sklearn.cluster.DBSCAN","author":[{"family":"scikit-learn","given":""}]}}],"schema":"https://github.com/citation-style-language/schema/raw/master/csl-citation.json"} </w:instrText>
      </w:r>
      <w:r w:rsidR="003D0F46" w:rsidRPr="00712B86">
        <w:fldChar w:fldCharType="separate"/>
      </w:r>
      <w:r w:rsidR="00904007" w:rsidRPr="00904007">
        <w:rPr>
          <w:rFonts w:ascii="Calibri" w:hAnsi="Calibri" w:cs="Calibri"/>
        </w:rPr>
        <w:t>(scikit-learn, n.d.-e)</w:t>
      </w:r>
      <w:r w:rsidR="003D0F46" w:rsidRPr="00712B86">
        <w:fldChar w:fldCharType="end"/>
      </w:r>
      <w:r w:rsidR="00B44528" w:rsidRPr="00712B86">
        <w:t xml:space="preserve"> </w:t>
      </w:r>
      <w:r w:rsidRPr="00712B86">
        <w:t>It finds core samples of high density and expands clusters from them, which is useful for cluster with similar density.</w:t>
      </w:r>
      <w:r w:rsidR="003D0F46" w:rsidRPr="00712B86">
        <w:fldChar w:fldCharType="begin"/>
      </w:r>
      <w:r w:rsidR="00904007">
        <w:instrText xml:space="preserve"> ADDIN ZOTERO_ITEM CSL_CITATION {"citationID":"0YAOLXCx","properties":{"formattedCitation":"(scikit-learn, n.d.-e)","plainCitation":"(scikit-learn, n.d.-e)","noteIndex":0},"citationItems":[{"id":"UatLG91Z/I3282lnK","uris":["http://zotero.org/users/local/yfYWsJHA/items/VIHEF7FU"],"itemData":{"id":26,"type":"post-weblog","title":"Cluster: DBSCAN","URL":"https://scikit-learn.org/stable/modules/generated/sklearn.cluster.DBSCAN.html?highlight=dbscan#sklearn.cluster.DBSCAN","author":[{"family":"scikit-learn","given":""}]}}],"schema":"https://github.com/citation-style-language/schema/raw/master/csl-citation.json"} </w:instrText>
      </w:r>
      <w:r w:rsidR="003D0F46" w:rsidRPr="00712B86">
        <w:fldChar w:fldCharType="separate"/>
      </w:r>
      <w:r w:rsidR="00904007" w:rsidRPr="00904007">
        <w:rPr>
          <w:rFonts w:ascii="Calibri" w:hAnsi="Calibri" w:cs="Calibri"/>
        </w:rPr>
        <w:t>(scikit-learn, n.d.-e)</w:t>
      </w:r>
      <w:r w:rsidR="003D0F46" w:rsidRPr="00712B86">
        <w:fldChar w:fldCharType="end"/>
      </w:r>
      <w:r w:rsidRPr="00712B86">
        <w:t xml:space="preserve"> It can increase memory complexity</w:t>
      </w:r>
      <w:r w:rsidR="00B44528" w:rsidRPr="00712B86">
        <w:t xml:space="preserve"> as its bulk computations using the nearest neighbours depending on the algorithm. </w:t>
      </w:r>
      <w:r w:rsidR="003D0F46" w:rsidRPr="00712B86">
        <w:fldChar w:fldCharType="begin"/>
      </w:r>
      <w:r w:rsidR="00904007">
        <w:instrText xml:space="preserve"> ADDIN ZOTERO_ITEM CSL_CITATION {"citationID":"EG463gjY","properties":{"formattedCitation":"(scikit-learn, n.d.-e)","plainCitation":"(scikit-learn, n.d.-e)","noteIndex":0},"citationItems":[{"id":"UatLG91Z/I3282lnK","uris":["http://zotero.org/users/local/yfYWsJHA/items/VIHEF7FU"],"itemData":{"id":26,"type":"post-weblog","title":"Cluster: DBSCAN","URL":"https://scikit-learn.org/stable/modules/generated/sklearn.cluster.DBSCAN.html?highlight=dbscan#sklearn.cluster.DBSCAN","author":[{"family":"scikit-learn","given":""}]}}],"schema":"https://github.com/citation-style-language/schema/raw/master/csl-citation.json"} </w:instrText>
      </w:r>
      <w:r w:rsidR="003D0F46" w:rsidRPr="00712B86">
        <w:fldChar w:fldCharType="separate"/>
      </w:r>
      <w:r w:rsidR="00904007" w:rsidRPr="00904007">
        <w:rPr>
          <w:rFonts w:ascii="Calibri" w:hAnsi="Calibri" w:cs="Calibri"/>
        </w:rPr>
        <w:t>(scikit-learn, n.d.-e)</w:t>
      </w:r>
      <w:r w:rsidR="003D0F46" w:rsidRPr="00712B86">
        <w:fldChar w:fldCharType="end"/>
      </w:r>
    </w:p>
    <w:tbl>
      <w:tblPr>
        <w:tblStyle w:val="TableGrid"/>
        <w:tblW w:w="10101" w:type="dxa"/>
        <w:tblInd w:w="-549" w:type="dxa"/>
        <w:tblLook w:val="04A0" w:firstRow="1" w:lastRow="0" w:firstColumn="1" w:lastColumn="0" w:noHBand="0" w:noVBand="1"/>
      </w:tblPr>
      <w:tblGrid>
        <w:gridCol w:w="946"/>
        <w:gridCol w:w="4829"/>
        <w:gridCol w:w="1792"/>
        <w:gridCol w:w="2534"/>
      </w:tblGrid>
      <w:tr w:rsidR="00B44528" w:rsidRPr="00712B86" w14:paraId="1D33EFEB" w14:textId="77777777" w:rsidTr="004D22DF">
        <w:tc>
          <w:tcPr>
            <w:tcW w:w="10101" w:type="dxa"/>
            <w:gridSpan w:val="4"/>
          </w:tcPr>
          <w:p w14:paraId="2FB06588" w14:textId="38F1440D" w:rsidR="00B44528" w:rsidRPr="00712B86" w:rsidRDefault="00B44528" w:rsidP="004845C4">
            <w:pPr>
              <w:jc w:val="center"/>
              <w:rPr>
                <w:noProof/>
              </w:rPr>
            </w:pPr>
            <w:r w:rsidRPr="00712B86">
              <w:rPr>
                <w:noProof/>
              </w:rPr>
              <w:t>Table B.3d: DBSCAN Execution</w:t>
            </w:r>
            <w:r w:rsidR="007B0403" w:rsidRPr="00712B86">
              <w:rPr>
                <w:noProof/>
              </w:rPr>
              <w:t>: Graph / Excel Output</w:t>
            </w:r>
          </w:p>
        </w:tc>
      </w:tr>
      <w:tr w:rsidR="00B44528" w:rsidRPr="00712B86" w14:paraId="51DD9186" w14:textId="77777777" w:rsidTr="004D22DF">
        <w:tc>
          <w:tcPr>
            <w:tcW w:w="950" w:type="dxa"/>
          </w:tcPr>
          <w:p w14:paraId="6C87D838" w14:textId="77777777" w:rsidR="00B44528" w:rsidRPr="004D22DF" w:rsidRDefault="00B44528" w:rsidP="004845C4">
            <w:pPr>
              <w:rPr>
                <w:sz w:val="16"/>
                <w:szCs w:val="16"/>
              </w:rPr>
            </w:pPr>
            <w:r w:rsidRPr="004D22DF">
              <w:rPr>
                <w:b/>
                <w:bCs/>
                <w:i/>
                <w:iCs/>
                <w:sz w:val="16"/>
                <w:szCs w:val="16"/>
              </w:rPr>
              <w:t>Modifier</w:t>
            </w:r>
          </w:p>
        </w:tc>
        <w:tc>
          <w:tcPr>
            <w:tcW w:w="4829" w:type="dxa"/>
          </w:tcPr>
          <w:p w14:paraId="327ED1FB" w14:textId="776ECE4A" w:rsidR="00B44528" w:rsidRPr="004D22DF" w:rsidRDefault="00B44528" w:rsidP="004845C4">
            <w:pPr>
              <w:rPr>
                <w:sz w:val="16"/>
                <w:szCs w:val="16"/>
              </w:rPr>
            </w:pPr>
            <w:r w:rsidRPr="004D22DF">
              <w:rPr>
                <w:sz w:val="16"/>
                <w:szCs w:val="16"/>
              </w:rPr>
              <w:t>DBSCAN</w:t>
            </w:r>
          </w:p>
        </w:tc>
        <w:tc>
          <w:tcPr>
            <w:tcW w:w="1788" w:type="dxa"/>
            <w:vMerge w:val="restart"/>
          </w:tcPr>
          <w:p w14:paraId="464A6AEA" w14:textId="4160B447" w:rsidR="00B44528" w:rsidRPr="00712B86" w:rsidRDefault="00B44528" w:rsidP="004845C4">
            <w:r w:rsidRPr="00712B86">
              <w:object w:dxaOrig="1536" w:dyaOrig="994" w14:anchorId="35F0D69E">
                <v:shape id="_x0000_i1038" type="#_x0000_t75" style="width:78.95pt;height:50.3pt" o:ole="">
                  <v:imagedata r:id="rId130" o:title=""/>
                </v:shape>
                <o:OLEObject Type="Embed" ProgID="Excel.Sheet.12" ShapeID="_x0000_i1038" DrawAspect="Icon" ObjectID="_1716393974" r:id="rId131"/>
              </w:object>
            </w:r>
          </w:p>
        </w:tc>
        <w:tc>
          <w:tcPr>
            <w:tcW w:w="2534" w:type="dxa"/>
            <w:vMerge w:val="restart"/>
          </w:tcPr>
          <w:p w14:paraId="2FF47FF4" w14:textId="6075EA07" w:rsidR="00B44528" w:rsidRPr="00712B86" w:rsidRDefault="00B44528" w:rsidP="004845C4">
            <w:r w:rsidRPr="00712B86">
              <w:rPr>
                <w:noProof/>
              </w:rPr>
              <w:drawing>
                <wp:inline distT="0" distB="0" distL="0" distR="0" wp14:anchorId="6138E9FB" wp14:editId="032A6E9C">
                  <wp:extent cx="1472400" cy="101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72400" cy="1011600"/>
                          </a:xfrm>
                          <a:prstGeom prst="rect">
                            <a:avLst/>
                          </a:prstGeom>
                          <a:noFill/>
                          <a:ln>
                            <a:noFill/>
                          </a:ln>
                        </pic:spPr>
                      </pic:pic>
                    </a:graphicData>
                  </a:graphic>
                </wp:inline>
              </w:drawing>
            </w:r>
          </w:p>
        </w:tc>
      </w:tr>
      <w:tr w:rsidR="00B44528" w:rsidRPr="00712B86" w14:paraId="058A60D4" w14:textId="77777777" w:rsidTr="004D22DF">
        <w:tc>
          <w:tcPr>
            <w:tcW w:w="950" w:type="dxa"/>
          </w:tcPr>
          <w:p w14:paraId="3C24B25F" w14:textId="77777777" w:rsidR="00B44528" w:rsidRPr="004D22DF" w:rsidRDefault="00B44528" w:rsidP="004845C4">
            <w:pPr>
              <w:rPr>
                <w:sz w:val="16"/>
                <w:szCs w:val="16"/>
              </w:rPr>
            </w:pPr>
            <w:r w:rsidRPr="004D22DF">
              <w:rPr>
                <w:b/>
                <w:bCs/>
                <w:i/>
                <w:iCs/>
                <w:sz w:val="16"/>
                <w:szCs w:val="16"/>
              </w:rPr>
              <w:t>File</w:t>
            </w:r>
          </w:p>
        </w:tc>
        <w:tc>
          <w:tcPr>
            <w:tcW w:w="4829" w:type="dxa"/>
          </w:tcPr>
          <w:p w14:paraId="66DBC78B" w14:textId="77777777" w:rsidR="00B44528" w:rsidRPr="004D22DF" w:rsidRDefault="00B44528" w:rsidP="004845C4">
            <w:pPr>
              <w:rPr>
                <w:sz w:val="16"/>
                <w:szCs w:val="16"/>
              </w:rPr>
            </w:pPr>
            <w:proofErr w:type="spellStart"/>
            <w:r w:rsidRPr="004D22DF">
              <w:rPr>
                <w:sz w:val="16"/>
                <w:szCs w:val="16"/>
              </w:rPr>
              <w:t>load_breast_cancer</w:t>
            </w:r>
            <w:proofErr w:type="spellEnd"/>
          </w:p>
        </w:tc>
        <w:tc>
          <w:tcPr>
            <w:tcW w:w="1788" w:type="dxa"/>
            <w:vMerge/>
          </w:tcPr>
          <w:p w14:paraId="188301F4" w14:textId="77777777" w:rsidR="00B44528" w:rsidRPr="00712B86" w:rsidRDefault="00B44528" w:rsidP="004845C4"/>
        </w:tc>
        <w:tc>
          <w:tcPr>
            <w:tcW w:w="2534" w:type="dxa"/>
            <w:vMerge/>
          </w:tcPr>
          <w:p w14:paraId="74EEBB0A" w14:textId="77777777" w:rsidR="00B44528" w:rsidRPr="00712B86" w:rsidRDefault="00B44528" w:rsidP="004845C4"/>
        </w:tc>
      </w:tr>
      <w:tr w:rsidR="00B44528" w:rsidRPr="00712B86" w14:paraId="630BFE7D" w14:textId="77777777" w:rsidTr="004D22DF">
        <w:tc>
          <w:tcPr>
            <w:tcW w:w="950" w:type="dxa"/>
          </w:tcPr>
          <w:p w14:paraId="28B1519A" w14:textId="77777777" w:rsidR="00B44528" w:rsidRPr="004D22DF" w:rsidRDefault="00B44528" w:rsidP="004845C4">
            <w:pPr>
              <w:rPr>
                <w:sz w:val="16"/>
                <w:szCs w:val="16"/>
              </w:rPr>
            </w:pPr>
            <w:r w:rsidRPr="004D22DF">
              <w:rPr>
                <w:b/>
                <w:bCs/>
                <w:i/>
                <w:iCs/>
                <w:sz w:val="16"/>
                <w:szCs w:val="16"/>
              </w:rPr>
              <w:t xml:space="preserve">Pre-processor </w:t>
            </w:r>
            <w:proofErr w:type="spellStart"/>
            <w:r w:rsidRPr="004D22DF">
              <w:rPr>
                <w:b/>
                <w:bCs/>
                <w:i/>
                <w:iCs/>
                <w:sz w:val="16"/>
                <w:szCs w:val="16"/>
              </w:rPr>
              <w:t>Paramater</w:t>
            </w:r>
            <w:proofErr w:type="spellEnd"/>
          </w:p>
        </w:tc>
        <w:tc>
          <w:tcPr>
            <w:tcW w:w="4829" w:type="dxa"/>
          </w:tcPr>
          <w:p w14:paraId="35943758" w14:textId="77777777" w:rsidR="00B44528" w:rsidRPr="004D22DF" w:rsidRDefault="00B44528" w:rsidP="004845C4">
            <w:pPr>
              <w:rPr>
                <w:sz w:val="16"/>
                <w:szCs w:val="16"/>
              </w:rPr>
            </w:pPr>
            <w:r w:rsidRPr="004D22DF">
              <w:rPr>
                <w:sz w:val="16"/>
                <w:szCs w:val="16"/>
              </w:rPr>
              <w:t>{"test_size":0.2,"scaler</w:t>
            </w:r>
            <w:proofErr w:type="gramStart"/>
            <w:r w:rsidRPr="004D22DF">
              <w:rPr>
                <w:sz w:val="16"/>
                <w:szCs w:val="16"/>
              </w:rPr>
              <w:t>":{</w:t>
            </w:r>
            <w:proofErr w:type="gramEnd"/>
            <w:r w:rsidRPr="004D22DF">
              <w:rPr>
                <w:sz w:val="16"/>
                <w:szCs w:val="16"/>
              </w:rPr>
              <w:t>"method":"StandardScaler","params":{}},</w:t>
            </w:r>
          </w:p>
          <w:p w14:paraId="121BFFDE" w14:textId="77777777" w:rsidR="00B44528" w:rsidRPr="004D22DF" w:rsidRDefault="00B44528" w:rsidP="004845C4">
            <w:pPr>
              <w:rPr>
                <w:sz w:val="16"/>
                <w:szCs w:val="16"/>
              </w:rPr>
            </w:pPr>
            <w:r w:rsidRPr="004D22DF">
              <w:rPr>
                <w:sz w:val="16"/>
                <w:szCs w:val="16"/>
              </w:rPr>
              <w:t>"feature</w:t>
            </w:r>
            <w:proofErr w:type="gramStart"/>
            <w:r w:rsidRPr="004D22DF">
              <w:rPr>
                <w:sz w:val="16"/>
                <w:szCs w:val="16"/>
              </w:rPr>
              <w:t>":{</w:t>
            </w:r>
            <w:proofErr w:type="gramEnd"/>
            <w:r w:rsidRPr="004D22DF">
              <w:rPr>
                <w:sz w:val="16"/>
                <w:szCs w:val="16"/>
              </w:rPr>
              <w:t>"</w:t>
            </w:r>
            <w:proofErr w:type="spellStart"/>
            <w:r w:rsidRPr="004D22DF">
              <w:rPr>
                <w:sz w:val="16"/>
                <w:szCs w:val="16"/>
              </w:rPr>
              <w:t>method":"PCA","params</w:t>
            </w:r>
            <w:proofErr w:type="spellEnd"/>
            <w:r w:rsidRPr="004D22DF">
              <w:rPr>
                <w:sz w:val="16"/>
                <w:szCs w:val="16"/>
              </w:rPr>
              <w:t>":{"n_components":5}},</w:t>
            </w:r>
          </w:p>
          <w:p w14:paraId="57339368" w14:textId="77777777" w:rsidR="00B44528" w:rsidRPr="004D22DF" w:rsidRDefault="00B44528" w:rsidP="004845C4">
            <w:pPr>
              <w:rPr>
                <w:sz w:val="16"/>
                <w:szCs w:val="16"/>
              </w:rPr>
            </w:pPr>
            <w:r w:rsidRPr="004D22DF">
              <w:rPr>
                <w:sz w:val="16"/>
                <w:szCs w:val="16"/>
              </w:rPr>
              <w:t>"imputer</w:t>
            </w:r>
            <w:proofErr w:type="gramStart"/>
            <w:r w:rsidRPr="004D22DF">
              <w:rPr>
                <w:sz w:val="16"/>
                <w:szCs w:val="16"/>
              </w:rPr>
              <w:t>":{</w:t>
            </w:r>
            <w:proofErr w:type="gramEnd"/>
            <w:r w:rsidRPr="004D22DF">
              <w:rPr>
                <w:sz w:val="16"/>
                <w:szCs w:val="16"/>
              </w:rPr>
              <w:t>"method":"SimpleImputer","params":{"strategy":"mean"}}}</w:t>
            </w:r>
          </w:p>
        </w:tc>
        <w:tc>
          <w:tcPr>
            <w:tcW w:w="1788" w:type="dxa"/>
            <w:vMerge/>
          </w:tcPr>
          <w:p w14:paraId="70AAD99D" w14:textId="77777777" w:rsidR="00B44528" w:rsidRPr="00712B86" w:rsidRDefault="00B44528" w:rsidP="004845C4"/>
        </w:tc>
        <w:tc>
          <w:tcPr>
            <w:tcW w:w="2534" w:type="dxa"/>
            <w:vMerge/>
          </w:tcPr>
          <w:p w14:paraId="656B5E42" w14:textId="77777777" w:rsidR="00B44528" w:rsidRPr="00712B86" w:rsidRDefault="00B44528" w:rsidP="004845C4"/>
        </w:tc>
      </w:tr>
      <w:tr w:rsidR="00B44528" w:rsidRPr="00712B86" w14:paraId="61EE642F" w14:textId="77777777" w:rsidTr="004D22DF">
        <w:tc>
          <w:tcPr>
            <w:tcW w:w="950" w:type="dxa"/>
          </w:tcPr>
          <w:p w14:paraId="5E2EEC8E" w14:textId="77777777" w:rsidR="00B44528" w:rsidRPr="004D22DF" w:rsidRDefault="00B44528" w:rsidP="004845C4">
            <w:pPr>
              <w:rPr>
                <w:sz w:val="16"/>
                <w:szCs w:val="16"/>
              </w:rPr>
            </w:pPr>
            <w:r w:rsidRPr="004D22DF">
              <w:rPr>
                <w:b/>
                <w:bCs/>
                <w:i/>
                <w:iCs/>
                <w:sz w:val="16"/>
                <w:szCs w:val="16"/>
              </w:rPr>
              <w:t xml:space="preserve">Modifier </w:t>
            </w:r>
            <w:proofErr w:type="spellStart"/>
            <w:r w:rsidRPr="004D22DF">
              <w:rPr>
                <w:b/>
                <w:bCs/>
                <w:i/>
                <w:iCs/>
                <w:sz w:val="16"/>
                <w:szCs w:val="16"/>
              </w:rPr>
              <w:t>Paramater</w:t>
            </w:r>
            <w:proofErr w:type="spellEnd"/>
          </w:p>
        </w:tc>
        <w:tc>
          <w:tcPr>
            <w:tcW w:w="4829" w:type="dxa"/>
          </w:tcPr>
          <w:p w14:paraId="4935FA0C" w14:textId="49F491E6" w:rsidR="00B44528" w:rsidRPr="004D22DF" w:rsidRDefault="00B44528" w:rsidP="004845C4">
            <w:pPr>
              <w:rPr>
                <w:iCs/>
                <w:sz w:val="16"/>
                <w:szCs w:val="16"/>
              </w:rPr>
            </w:pPr>
            <w:r w:rsidRPr="004D22DF">
              <w:rPr>
                <w:iCs/>
                <w:sz w:val="16"/>
                <w:szCs w:val="16"/>
              </w:rPr>
              <w:t>{"eps</w:t>
            </w:r>
            <w:proofErr w:type="gramStart"/>
            <w:r w:rsidRPr="004D22DF">
              <w:rPr>
                <w:iCs/>
                <w:sz w:val="16"/>
                <w:szCs w:val="16"/>
              </w:rPr>
              <w:t>":[</w:t>
            </w:r>
            <w:proofErr w:type="gramEnd"/>
            <w:r w:rsidRPr="004D22DF">
              <w:rPr>
                <w:iCs/>
                <w:sz w:val="16"/>
                <w:szCs w:val="16"/>
              </w:rPr>
              <w:t>0.1,0.2,0.3,0.4,0.5,0.6],"min_samples":[2,3,4,5,6,7,8,9]}</w:t>
            </w:r>
          </w:p>
        </w:tc>
        <w:tc>
          <w:tcPr>
            <w:tcW w:w="1788" w:type="dxa"/>
            <w:vMerge/>
          </w:tcPr>
          <w:p w14:paraId="36C67EDE" w14:textId="77777777" w:rsidR="00B44528" w:rsidRPr="00712B86" w:rsidRDefault="00B44528" w:rsidP="004845C4"/>
        </w:tc>
        <w:tc>
          <w:tcPr>
            <w:tcW w:w="2534" w:type="dxa"/>
            <w:vMerge/>
          </w:tcPr>
          <w:p w14:paraId="77FDE2B0" w14:textId="77777777" w:rsidR="00B44528" w:rsidRPr="00712B86" w:rsidRDefault="00B44528" w:rsidP="004845C4"/>
        </w:tc>
      </w:tr>
      <w:tr w:rsidR="00B44528" w:rsidRPr="00712B86" w14:paraId="0184937D" w14:textId="77777777" w:rsidTr="004D22DF">
        <w:tc>
          <w:tcPr>
            <w:tcW w:w="950" w:type="dxa"/>
          </w:tcPr>
          <w:p w14:paraId="11864ECC" w14:textId="77777777" w:rsidR="00B44528" w:rsidRPr="004D22DF" w:rsidRDefault="00B44528" w:rsidP="004845C4">
            <w:pPr>
              <w:rPr>
                <w:sz w:val="16"/>
                <w:szCs w:val="16"/>
              </w:rPr>
            </w:pPr>
            <w:r w:rsidRPr="004D22DF">
              <w:rPr>
                <w:b/>
                <w:bCs/>
                <w:i/>
                <w:iCs/>
                <w:sz w:val="16"/>
                <w:szCs w:val="16"/>
              </w:rPr>
              <w:t>Graph Parameter</w:t>
            </w:r>
          </w:p>
        </w:tc>
        <w:tc>
          <w:tcPr>
            <w:tcW w:w="4829" w:type="dxa"/>
          </w:tcPr>
          <w:p w14:paraId="688994EA" w14:textId="77777777" w:rsidR="00B44528" w:rsidRPr="004D22DF" w:rsidRDefault="00B44528" w:rsidP="004845C4">
            <w:pPr>
              <w:rPr>
                <w:iCs/>
                <w:sz w:val="16"/>
                <w:szCs w:val="16"/>
              </w:rPr>
            </w:pPr>
          </w:p>
        </w:tc>
        <w:tc>
          <w:tcPr>
            <w:tcW w:w="1788" w:type="dxa"/>
            <w:vMerge/>
          </w:tcPr>
          <w:p w14:paraId="0122C6AE" w14:textId="77777777" w:rsidR="00B44528" w:rsidRPr="00712B86" w:rsidRDefault="00B44528" w:rsidP="004845C4"/>
        </w:tc>
        <w:tc>
          <w:tcPr>
            <w:tcW w:w="2534" w:type="dxa"/>
            <w:vMerge/>
          </w:tcPr>
          <w:p w14:paraId="2E2CA361" w14:textId="77777777" w:rsidR="00B44528" w:rsidRPr="00712B86" w:rsidRDefault="00B44528" w:rsidP="004845C4"/>
        </w:tc>
      </w:tr>
    </w:tbl>
    <w:p w14:paraId="1A66F641" w14:textId="43F8DA75" w:rsidR="00B44528" w:rsidRPr="00712B86" w:rsidRDefault="00B44528" w:rsidP="00B44528"/>
    <w:tbl>
      <w:tblPr>
        <w:tblStyle w:val="TableGrid"/>
        <w:tblW w:w="10289" w:type="dxa"/>
        <w:tblInd w:w="-655" w:type="dxa"/>
        <w:tblLayout w:type="fixed"/>
        <w:tblLook w:val="04A0" w:firstRow="1" w:lastRow="0" w:firstColumn="1" w:lastColumn="0" w:noHBand="0" w:noVBand="1"/>
      </w:tblPr>
      <w:tblGrid>
        <w:gridCol w:w="2068"/>
        <w:gridCol w:w="2977"/>
        <w:gridCol w:w="2835"/>
        <w:gridCol w:w="2409"/>
      </w:tblGrid>
      <w:tr w:rsidR="00B44528" w:rsidRPr="00712B86" w14:paraId="34E98056" w14:textId="77777777" w:rsidTr="004314EB">
        <w:tc>
          <w:tcPr>
            <w:tcW w:w="10289" w:type="dxa"/>
            <w:gridSpan w:val="4"/>
          </w:tcPr>
          <w:p w14:paraId="3321DB5E" w14:textId="2B8B48C3" w:rsidR="00B44528" w:rsidRPr="00712B86" w:rsidRDefault="00B44528" w:rsidP="004845C4">
            <w:pPr>
              <w:jc w:val="center"/>
              <w:rPr>
                <w:noProof/>
              </w:rPr>
            </w:pPr>
            <w:r w:rsidRPr="00712B86">
              <w:rPr>
                <w:noProof/>
              </w:rPr>
              <w:t>Table B.3d: DBSCAN Execution</w:t>
            </w:r>
            <w:r w:rsidR="007B0403" w:rsidRPr="00712B86">
              <w:rPr>
                <w:noProof/>
              </w:rPr>
              <w:t>: Graph / Excel Output</w:t>
            </w:r>
          </w:p>
        </w:tc>
      </w:tr>
      <w:tr w:rsidR="00B44528" w:rsidRPr="00712B86" w14:paraId="527ECAC3" w14:textId="77777777" w:rsidTr="004314EB">
        <w:tc>
          <w:tcPr>
            <w:tcW w:w="2068" w:type="dxa"/>
          </w:tcPr>
          <w:p w14:paraId="7CED3F40" w14:textId="22DE22EE" w:rsidR="00B44528" w:rsidRPr="00712B86" w:rsidRDefault="004314EB" w:rsidP="004845C4">
            <w:r w:rsidRPr="00712B86">
              <w:rPr>
                <w:noProof/>
              </w:rPr>
              <w:drawing>
                <wp:inline distT="0" distB="0" distL="0" distR="0" wp14:anchorId="1232F81B" wp14:editId="3EEED409">
                  <wp:extent cx="1472400" cy="101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72400" cy="1011600"/>
                          </a:xfrm>
                          <a:prstGeom prst="rect">
                            <a:avLst/>
                          </a:prstGeom>
                          <a:noFill/>
                          <a:ln>
                            <a:noFill/>
                          </a:ln>
                        </pic:spPr>
                      </pic:pic>
                    </a:graphicData>
                  </a:graphic>
                </wp:inline>
              </w:drawing>
            </w:r>
          </w:p>
        </w:tc>
        <w:tc>
          <w:tcPr>
            <w:tcW w:w="2977" w:type="dxa"/>
          </w:tcPr>
          <w:p w14:paraId="73126550" w14:textId="7E20F281" w:rsidR="00B44528" w:rsidRPr="00712B86" w:rsidRDefault="004314EB" w:rsidP="004845C4">
            <w:r w:rsidRPr="00712B86">
              <w:rPr>
                <w:noProof/>
              </w:rPr>
              <w:drawing>
                <wp:inline distT="0" distB="0" distL="0" distR="0" wp14:anchorId="2A3AD128" wp14:editId="2B479D19">
                  <wp:extent cx="1792800" cy="171360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92800" cy="1713600"/>
                          </a:xfrm>
                          <a:prstGeom prst="rect">
                            <a:avLst/>
                          </a:prstGeom>
                          <a:noFill/>
                          <a:ln>
                            <a:noFill/>
                          </a:ln>
                        </pic:spPr>
                      </pic:pic>
                    </a:graphicData>
                  </a:graphic>
                </wp:inline>
              </w:drawing>
            </w:r>
          </w:p>
        </w:tc>
        <w:tc>
          <w:tcPr>
            <w:tcW w:w="2835" w:type="dxa"/>
          </w:tcPr>
          <w:p w14:paraId="34A07C8D" w14:textId="1E3E0509" w:rsidR="00B44528" w:rsidRPr="00712B86" w:rsidRDefault="004314EB" w:rsidP="004845C4">
            <w:r w:rsidRPr="00712B86">
              <w:rPr>
                <w:noProof/>
              </w:rPr>
              <w:drawing>
                <wp:inline distT="0" distB="0" distL="0" distR="0" wp14:anchorId="5EC147E6" wp14:editId="4C53E550">
                  <wp:extent cx="1789200" cy="1710000"/>
                  <wp:effectExtent l="0" t="0" r="190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89200" cy="1710000"/>
                          </a:xfrm>
                          <a:prstGeom prst="rect">
                            <a:avLst/>
                          </a:prstGeom>
                          <a:noFill/>
                          <a:ln>
                            <a:noFill/>
                          </a:ln>
                        </pic:spPr>
                      </pic:pic>
                    </a:graphicData>
                  </a:graphic>
                </wp:inline>
              </w:drawing>
            </w:r>
          </w:p>
        </w:tc>
        <w:tc>
          <w:tcPr>
            <w:tcW w:w="2409" w:type="dxa"/>
          </w:tcPr>
          <w:p w14:paraId="0BD70245" w14:textId="68CE29A3" w:rsidR="00B44528" w:rsidRPr="00712B86" w:rsidRDefault="004314EB" w:rsidP="004845C4">
            <w:r w:rsidRPr="00712B86">
              <w:rPr>
                <w:noProof/>
              </w:rPr>
              <w:drawing>
                <wp:inline distT="0" distB="0" distL="0" distR="0" wp14:anchorId="10683876" wp14:editId="7F54E5AC">
                  <wp:extent cx="1274261" cy="1675027"/>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74261" cy="1675027"/>
                          </a:xfrm>
                          <a:prstGeom prst="rect">
                            <a:avLst/>
                          </a:prstGeom>
                          <a:noFill/>
                          <a:ln>
                            <a:noFill/>
                          </a:ln>
                        </pic:spPr>
                      </pic:pic>
                    </a:graphicData>
                  </a:graphic>
                </wp:inline>
              </w:drawing>
            </w:r>
          </w:p>
        </w:tc>
      </w:tr>
    </w:tbl>
    <w:p w14:paraId="3CE187C1" w14:textId="0FE48A49" w:rsidR="00B44528" w:rsidRDefault="00B44528" w:rsidP="00B44528"/>
    <w:tbl>
      <w:tblPr>
        <w:tblStyle w:val="TableGrid"/>
        <w:tblW w:w="0" w:type="auto"/>
        <w:tblLook w:val="04A0" w:firstRow="1" w:lastRow="0" w:firstColumn="1" w:lastColumn="0" w:noHBand="0" w:noVBand="1"/>
      </w:tblPr>
      <w:tblGrid>
        <w:gridCol w:w="1492"/>
        <w:gridCol w:w="7524"/>
      </w:tblGrid>
      <w:tr w:rsidR="002E49AA" w:rsidRPr="00712B86" w14:paraId="6E364272" w14:textId="77777777" w:rsidTr="00FB64E7">
        <w:tc>
          <w:tcPr>
            <w:tcW w:w="1489" w:type="dxa"/>
          </w:tcPr>
          <w:p w14:paraId="4F80567B" w14:textId="77777777" w:rsidR="002E49AA" w:rsidRPr="00712B86" w:rsidRDefault="002E49AA" w:rsidP="00516DBE">
            <w:r w:rsidRPr="00712B86">
              <w:t xml:space="preserve">Batch </w:t>
            </w:r>
            <w:proofErr w:type="spellStart"/>
            <w:r w:rsidRPr="00712B86">
              <w:t>RunExcel</w:t>
            </w:r>
            <w:proofErr w:type="spellEnd"/>
            <w:r w:rsidRPr="00712B86">
              <w:t xml:space="preserve"> </w:t>
            </w:r>
          </w:p>
        </w:tc>
        <w:tc>
          <w:tcPr>
            <w:tcW w:w="7527" w:type="dxa"/>
          </w:tcPr>
          <w:p w14:paraId="09827E5C" w14:textId="77777777" w:rsidR="002E49AA" w:rsidRPr="00712B86" w:rsidRDefault="002E49AA" w:rsidP="00516DBE">
            <w:r w:rsidRPr="00712B86">
              <w:t>Snapshot</w:t>
            </w:r>
          </w:p>
        </w:tc>
      </w:tr>
      <w:bookmarkStart w:id="25" w:name="_MON_1715441424"/>
      <w:bookmarkEnd w:id="25"/>
      <w:tr w:rsidR="002E49AA" w:rsidRPr="00712B86" w14:paraId="394858E0" w14:textId="77777777" w:rsidTr="00FB64E7">
        <w:tc>
          <w:tcPr>
            <w:tcW w:w="1489" w:type="dxa"/>
          </w:tcPr>
          <w:p w14:paraId="32A00401" w14:textId="1EC67F64" w:rsidR="002E49AA" w:rsidRPr="00712B86" w:rsidRDefault="002E49AA" w:rsidP="00516DBE">
            <w:r w:rsidRPr="00712B86">
              <w:object w:dxaOrig="1536" w:dyaOrig="994" w14:anchorId="4D99C279">
                <v:shape id="_x0000_i1039" type="#_x0000_t75" style="width:78.95pt;height:50.3pt" o:ole="">
                  <v:imagedata r:id="rId136" o:title=""/>
                </v:shape>
                <o:OLEObject Type="Embed" ProgID="Excel.Sheet.12" ShapeID="_x0000_i1039" DrawAspect="Icon" ObjectID="_1716393975" r:id="rId137"/>
              </w:object>
            </w:r>
          </w:p>
        </w:tc>
        <w:tc>
          <w:tcPr>
            <w:tcW w:w="7527" w:type="dxa"/>
          </w:tcPr>
          <w:p w14:paraId="3FC6661E" w14:textId="207E2F66" w:rsidR="002E49AA" w:rsidRPr="00712B86" w:rsidRDefault="007063C7" w:rsidP="00516DBE">
            <w:r>
              <w:rPr>
                <w:noProof/>
              </w:rPr>
              <w:drawing>
                <wp:inline distT="0" distB="0" distL="0" distR="0" wp14:anchorId="23ED288F" wp14:editId="5C39BAE2">
                  <wp:extent cx="5731510" cy="1990725"/>
                  <wp:effectExtent l="0" t="0" r="254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90725"/>
                          </a:xfrm>
                          <a:prstGeom prst="rect">
                            <a:avLst/>
                          </a:prstGeom>
                        </pic:spPr>
                      </pic:pic>
                    </a:graphicData>
                  </a:graphic>
                </wp:inline>
              </w:drawing>
            </w:r>
          </w:p>
        </w:tc>
      </w:tr>
    </w:tbl>
    <w:p w14:paraId="27866A42" w14:textId="77777777" w:rsidR="002E49AA" w:rsidRPr="00712B86" w:rsidRDefault="002E49AA" w:rsidP="002E49AA"/>
    <w:tbl>
      <w:tblPr>
        <w:tblStyle w:val="TableGrid"/>
        <w:tblW w:w="0" w:type="auto"/>
        <w:tblLook w:val="04A0" w:firstRow="1" w:lastRow="0" w:firstColumn="1" w:lastColumn="0" w:noHBand="0" w:noVBand="1"/>
      </w:tblPr>
      <w:tblGrid>
        <w:gridCol w:w="1435"/>
        <w:gridCol w:w="7581"/>
      </w:tblGrid>
      <w:tr w:rsidR="002E49AA" w:rsidRPr="00712B86" w14:paraId="2C7BEFC8" w14:textId="77777777" w:rsidTr="00516DBE">
        <w:tc>
          <w:tcPr>
            <w:tcW w:w="9016" w:type="dxa"/>
            <w:gridSpan w:val="2"/>
          </w:tcPr>
          <w:p w14:paraId="6AA73A7E" w14:textId="51B6DB6C" w:rsidR="002E49AA" w:rsidRPr="00712B86" w:rsidRDefault="002E49AA" w:rsidP="00516DBE">
            <w:pPr>
              <w:jc w:val="center"/>
            </w:pPr>
            <w:r w:rsidRPr="00712B86">
              <w:rPr>
                <w:noProof/>
              </w:rPr>
              <w:t xml:space="preserve">Table </w:t>
            </w:r>
            <w:r w:rsidR="00D873C8">
              <w:rPr>
                <w:noProof/>
              </w:rPr>
              <w:t>3</w:t>
            </w:r>
            <w:r w:rsidRPr="00712B86">
              <w:rPr>
                <w:noProof/>
              </w:rPr>
              <w:t>: Cl</w:t>
            </w:r>
            <w:r w:rsidR="007063C7">
              <w:rPr>
                <w:noProof/>
              </w:rPr>
              <w:t>ust</w:t>
            </w:r>
            <w:r w:rsidRPr="00712B86">
              <w:rPr>
                <w:noProof/>
              </w:rPr>
              <w:t>er Batch Run</w:t>
            </w:r>
          </w:p>
        </w:tc>
      </w:tr>
      <w:tr w:rsidR="002E49AA" w:rsidRPr="00712B86" w14:paraId="2190C421" w14:textId="77777777" w:rsidTr="00516DBE">
        <w:tc>
          <w:tcPr>
            <w:tcW w:w="1435" w:type="dxa"/>
          </w:tcPr>
          <w:p w14:paraId="29AA96BC" w14:textId="77777777" w:rsidR="002E49AA" w:rsidRPr="00712B86" w:rsidRDefault="002E49AA" w:rsidP="00516DBE">
            <w:r w:rsidRPr="00712B86">
              <w:t>Result Analysis</w:t>
            </w:r>
          </w:p>
        </w:tc>
        <w:tc>
          <w:tcPr>
            <w:tcW w:w="7581" w:type="dxa"/>
          </w:tcPr>
          <w:p w14:paraId="3CE43FE5" w14:textId="77777777" w:rsidR="00B1044E" w:rsidRPr="008A6AC5" w:rsidRDefault="00686E1D" w:rsidP="00516DBE">
            <w:r>
              <w:t xml:space="preserve">The Mall_Customers.csv dataset is the customer spending habit in the mall based on customer, sex, age, income, spending score using 2 clustering methods: </w:t>
            </w:r>
            <w:proofErr w:type="spellStart"/>
            <w:r>
              <w:t>KMeans</w:t>
            </w:r>
            <w:proofErr w:type="spellEnd"/>
            <w:r>
              <w:t xml:space="preserve">, </w:t>
            </w:r>
            <w:proofErr w:type="spellStart"/>
            <w:r w:rsidRPr="00686E1D">
              <w:t>AgglomerativeClustering</w:t>
            </w:r>
            <w:proofErr w:type="spellEnd"/>
            <w:r w:rsidR="00487BE6">
              <w:t xml:space="preserve"> using </w:t>
            </w:r>
            <w:proofErr w:type="spellStart"/>
            <w:r w:rsidR="00487BE6" w:rsidRPr="00487BE6">
              <w:t>calinski_harabasz_score</w:t>
            </w:r>
            <w:proofErr w:type="spellEnd"/>
            <w:r w:rsidR="00487BE6">
              <w:t xml:space="preserve">, </w:t>
            </w:r>
            <w:proofErr w:type="spellStart"/>
            <w:r w:rsidR="006A2CA7" w:rsidRPr="006A2CA7">
              <w:t>davies_bouldin_score</w:t>
            </w:r>
            <w:proofErr w:type="spellEnd"/>
            <w:r w:rsidR="006A2CA7">
              <w:t xml:space="preserve">, </w:t>
            </w:r>
            <w:proofErr w:type="spellStart"/>
            <w:r w:rsidR="006A2CA7" w:rsidRPr="006A2CA7">
              <w:t>silhouette_score</w:t>
            </w:r>
            <w:proofErr w:type="spellEnd"/>
            <w:r w:rsidR="006A2CA7">
              <w:t xml:space="preserve"> that </w:t>
            </w:r>
            <w:proofErr w:type="spellStart"/>
            <w:r w:rsidR="006A2CA7">
              <w:t>KMeans</w:t>
            </w:r>
            <w:proofErr w:type="spellEnd"/>
            <w:r w:rsidR="006A2CA7">
              <w:t xml:space="preserve"> perform better according to the metrices used as </w:t>
            </w:r>
            <w:proofErr w:type="spellStart"/>
            <w:r w:rsidR="006A2CA7" w:rsidRPr="006A2CA7">
              <w:t>davies_bouldin_score</w:t>
            </w:r>
            <w:proofErr w:type="spellEnd"/>
            <w:r w:rsidR="006A2CA7">
              <w:t xml:space="preserve"> the smaller the better, </w:t>
            </w:r>
            <w:proofErr w:type="spellStart"/>
            <w:r w:rsidR="006A2CA7" w:rsidRPr="006A2CA7">
              <w:t>silhouette_score</w:t>
            </w:r>
            <w:proofErr w:type="spellEnd"/>
            <w:r w:rsidR="006A2CA7">
              <w:t xml:space="preserve"> the </w:t>
            </w:r>
            <w:r w:rsidR="006A2CA7" w:rsidRPr="008A6AC5">
              <w:t>higher the better with the similar uniformity in the optimal cluster</w:t>
            </w:r>
            <w:r w:rsidR="00B1044E" w:rsidRPr="008A6AC5">
              <w:t xml:space="preserve"> used</w:t>
            </w:r>
            <w:r w:rsidR="006A2CA7" w:rsidRPr="008A6AC5">
              <w:t>.</w:t>
            </w:r>
          </w:p>
          <w:p w14:paraId="1065844A" w14:textId="7ACB6850" w:rsidR="002E49AA" w:rsidRPr="00F13D0E" w:rsidRDefault="00B1044E" w:rsidP="00F13D0E">
            <w:pPr>
              <w:pStyle w:val="HTMLPreformatted"/>
              <w:rPr>
                <w:rFonts w:ascii="Calibri" w:hAnsi="Calibri" w:cs="Calibri"/>
                <w:color w:val="000000"/>
              </w:rPr>
            </w:pPr>
            <w:proofErr w:type="spellStart"/>
            <w:r w:rsidRPr="008A6AC5">
              <w:rPr>
                <w:rFonts w:asciiTheme="minorHAnsi" w:eastAsiaTheme="minorHAnsi" w:hAnsiTheme="minorHAnsi" w:cstheme="minorBidi"/>
                <w:sz w:val="22"/>
                <w:szCs w:val="22"/>
                <w:lang w:eastAsia="en-US"/>
              </w:rPr>
              <w:t>load_breast_cancer</w:t>
            </w:r>
            <w:proofErr w:type="spellEnd"/>
            <w:r w:rsidRPr="008A6AC5">
              <w:rPr>
                <w:rFonts w:asciiTheme="minorHAnsi" w:eastAsiaTheme="minorHAnsi" w:hAnsiTheme="minorHAnsi" w:cstheme="minorBidi"/>
                <w:sz w:val="22"/>
                <w:szCs w:val="22"/>
                <w:lang w:eastAsia="en-US"/>
              </w:rPr>
              <w:t xml:space="preserve"> is a scikit-learn dataset </w:t>
            </w:r>
            <w:proofErr w:type="gramStart"/>
            <w:r w:rsidRPr="008A6AC5">
              <w:rPr>
                <w:rFonts w:asciiTheme="minorHAnsi" w:eastAsiaTheme="minorHAnsi" w:hAnsiTheme="minorHAnsi" w:cstheme="minorBidi"/>
                <w:sz w:val="22"/>
                <w:szCs w:val="22"/>
                <w:lang w:eastAsia="en-US"/>
              </w:rPr>
              <w:t xml:space="preserve">from </w:t>
            </w:r>
            <w:r w:rsidR="00487376" w:rsidRPr="008A6AC5">
              <w:rPr>
                <w:rFonts w:asciiTheme="minorHAnsi" w:eastAsiaTheme="minorHAnsi" w:hAnsiTheme="minorHAnsi" w:cstheme="minorBidi"/>
                <w:sz w:val="22"/>
                <w:szCs w:val="22"/>
                <w:lang w:eastAsia="en-US"/>
              </w:rPr>
              <w:t> UCI</w:t>
            </w:r>
            <w:proofErr w:type="gramEnd"/>
            <w:r w:rsidR="00487376" w:rsidRPr="008A6AC5">
              <w:rPr>
                <w:rFonts w:asciiTheme="minorHAnsi" w:eastAsiaTheme="minorHAnsi" w:hAnsiTheme="minorHAnsi" w:cstheme="minorBidi"/>
                <w:sz w:val="22"/>
                <w:szCs w:val="22"/>
                <w:lang w:eastAsia="en-US"/>
              </w:rPr>
              <w:t xml:space="preserve"> ML Breast Cancer Wisconsin (Diagnostic) that </w:t>
            </w:r>
            <w:r w:rsidRPr="008A6AC5">
              <w:rPr>
                <w:rFonts w:asciiTheme="minorHAnsi" w:eastAsiaTheme="minorHAnsi" w:hAnsiTheme="minorHAnsi" w:cstheme="minorBidi"/>
                <w:sz w:val="22"/>
                <w:szCs w:val="22"/>
                <w:lang w:eastAsia="en-US"/>
              </w:rPr>
              <w:t>checks if the breast cancer is 'malignant', 'benign'</w:t>
            </w:r>
            <w:r w:rsidR="00487376" w:rsidRPr="008A6AC5">
              <w:rPr>
                <w:rFonts w:asciiTheme="minorHAnsi" w:eastAsiaTheme="minorHAnsi" w:hAnsiTheme="minorHAnsi" w:cstheme="minorBidi"/>
                <w:sz w:val="22"/>
                <w:szCs w:val="22"/>
                <w:lang w:eastAsia="en-US"/>
              </w:rPr>
              <w:t xml:space="preserve"> using DBSCAN, </w:t>
            </w:r>
            <w:proofErr w:type="spellStart"/>
            <w:r w:rsidR="00487376" w:rsidRPr="008A6AC5">
              <w:rPr>
                <w:rFonts w:asciiTheme="minorHAnsi" w:eastAsiaTheme="minorHAnsi" w:hAnsiTheme="minorHAnsi" w:cstheme="minorBidi"/>
                <w:sz w:val="22"/>
                <w:szCs w:val="22"/>
                <w:lang w:eastAsia="en-US"/>
              </w:rPr>
              <w:t>KMeans</w:t>
            </w:r>
            <w:proofErr w:type="spellEnd"/>
            <w:r w:rsidR="00487376" w:rsidRPr="008A6AC5">
              <w:rPr>
                <w:rFonts w:asciiTheme="minorHAnsi" w:eastAsiaTheme="minorHAnsi" w:hAnsiTheme="minorHAnsi" w:cstheme="minorBidi"/>
                <w:sz w:val="22"/>
                <w:szCs w:val="22"/>
                <w:lang w:eastAsia="en-US"/>
              </w:rPr>
              <w:t xml:space="preserve">, </w:t>
            </w:r>
            <w:proofErr w:type="spellStart"/>
            <w:r w:rsidR="00487376" w:rsidRPr="008A6AC5">
              <w:rPr>
                <w:rFonts w:asciiTheme="minorHAnsi" w:eastAsiaTheme="minorHAnsi" w:hAnsiTheme="minorHAnsi" w:cstheme="minorBidi"/>
                <w:sz w:val="22"/>
                <w:szCs w:val="22"/>
                <w:lang w:eastAsia="en-US"/>
              </w:rPr>
              <w:t>MiniBatch</w:t>
            </w:r>
            <w:proofErr w:type="spellEnd"/>
            <w:r w:rsidR="00487376" w:rsidRPr="008A6AC5">
              <w:rPr>
                <w:rFonts w:asciiTheme="minorHAnsi" w:eastAsiaTheme="minorHAnsi" w:hAnsiTheme="minorHAnsi" w:cstheme="minorBidi"/>
                <w:sz w:val="22"/>
                <w:szCs w:val="22"/>
                <w:lang w:eastAsia="en-US"/>
              </w:rPr>
              <w:t xml:space="preserve"> using various metrices like </w:t>
            </w:r>
            <w:proofErr w:type="spellStart"/>
            <w:r w:rsidR="00487376" w:rsidRPr="008A6AC5">
              <w:rPr>
                <w:rFonts w:asciiTheme="minorHAnsi" w:eastAsiaTheme="minorHAnsi" w:hAnsiTheme="minorHAnsi" w:cstheme="minorBidi"/>
                <w:sz w:val="22"/>
                <w:szCs w:val="22"/>
                <w:lang w:eastAsia="en-US"/>
              </w:rPr>
              <w:t>calinski_harabasz_score</w:t>
            </w:r>
            <w:proofErr w:type="spellEnd"/>
            <w:r w:rsidR="00487376" w:rsidRPr="008A6AC5">
              <w:rPr>
                <w:rFonts w:asciiTheme="minorHAnsi" w:eastAsiaTheme="minorHAnsi" w:hAnsiTheme="minorHAnsi" w:cstheme="minorBidi"/>
                <w:sz w:val="22"/>
                <w:szCs w:val="22"/>
                <w:lang w:eastAsia="en-US"/>
              </w:rPr>
              <w:t xml:space="preserve">, </w:t>
            </w:r>
            <w:proofErr w:type="spellStart"/>
            <w:r w:rsidR="00487376" w:rsidRPr="008A6AC5">
              <w:rPr>
                <w:rFonts w:asciiTheme="minorHAnsi" w:eastAsiaTheme="minorHAnsi" w:hAnsiTheme="minorHAnsi" w:cstheme="minorBidi"/>
                <w:sz w:val="22"/>
                <w:szCs w:val="22"/>
                <w:lang w:eastAsia="en-US"/>
              </w:rPr>
              <w:t>davies_bouldin_score</w:t>
            </w:r>
            <w:proofErr w:type="spellEnd"/>
            <w:r w:rsidR="00487376" w:rsidRPr="008A6AC5">
              <w:rPr>
                <w:rFonts w:asciiTheme="minorHAnsi" w:eastAsiaTheme="minorHAnsi" w:hAnsiTheme="minorHAnsi" w:cstheme="minorBidi"/>
                <w:sz w:val="22"/>
                <w:szCs w:val="22"/>
                <w:lang w:eastAsia="en-US"/>
              </w:rPr>
              <w:t xml:space="preserve">, </w:t>
            </w:r>
            <w:proofErr w:type="spellStart"/>
            <w:r w:rsidR="00487376" w:rsidRPr="008A6AC5">
              <w:rPr>
                <w:rFonts w:asciiTheme="minorHAnsi" w:eastAsiaTheme="minorHAnsi" w:hAnsiTheme="minorHAnsi" w:cstheme="minorBidi"/>
                <w:sz w:val="22"/>
                <w:szCs w:val="22"/>
                <w:lang w:eastAsia="en-US"/>
              </w:rPr>
              <w:t>silhouette_score</w:t>
            </w:r>
            <w:proofErr w:type="spellEnd"/>
            <w:r w:rsidR="008A6AC5" w:rsidRPr="008A6AC5">
              <w:rPr>
                <w:rFonts w:asciiTheme="minorHAnsi" w:eastAsiaTheme="minorHAnsi" w:hAnsiTheme="minorHAnsi" w:cstheme="minorBidi"/>
                <w:sz w:val="22"/>
                <w:szCs w:val="22"/>
                <w:lang w:eastAsia="en-US"/>
              </w:rPr>
              <w:t xml:space="preserve">, </w:t>
            </w:r>
            <w:proofErr w:type="spellStart"/>
            <w:r w:rsidR="008A6AC5" w:rsidRPr="008A6AC5">
              <w:rPr>
                <w:rFonts w:asciiTheme="minorHAnsi" w:eastAsiaTheme="minorHAnsi" w:hAnsiTheme="minorHAnsi" w:cstheme="minorBidi"/>
                <w:sz w:val="22"/>
                <w:szCs w:val="22"/>
                <w:lang w:eastAsia="en-US"/>
              </w:rPr>
              <w:t>completeness_score</w:t>
            </w:r>
            <w:proofErr w:type="spellEnd"/>
            <w:r w:rsidR="008A6AC5" w:rsidRPr="008A6AC5">
              <w:rPr>
                <w:rFonts w:asciiTheme="minorHAnsi" w:eastAsiaTheme="minorHAnsi" w:hAnsiTheme="minorHAnsi" w:cstheme="minorBidi"/>
                <w:sz w:val="22"/>
                <w:szCs w:val="22"/>
                <w:lang w:eastAsia="en-US"/>
              </w:rPr>
              <w:t>,</w:t>
            </w:r>
            <w:r w:rsidR="008A6AC5">
              <w:rPr>
                <w:rFonts w:asciiTheme="minorHAnsi" w:eastAsiaTheme="minorHAnsi" w:hAnsiTheme="minorHAnsi" w:cstheme="minorBidi"/>
                <w:sz w:val="22"/>
                <w:szCs w:val="22"/>
                <w:lang w:eastAsia="en-US"/>
              </w:rPr>
              <w:t xml:space="preserve"> </w:t>
            </w:r>
            <w:proofErr w:type="spellStart"/>
            <w:r w:rsidR="008A6AC5" w:rsidRPr="008A6AC5">
              <w:rPr>
                <w:rFonts w:asciiTheme="minorHAnsi" w:eastAsiaTheme="minorHAnsi" w:hAnsiTheme="minorHAnsi" w:cstheme="minorBidi"/>
                <w:sz w:val="22"/>
                <w:szCs w:val="22"/>
                <w:lang w:eastAsia="en-US"/>
              </w:rPr>
              <w:t>homogeneity_score</w:t>
            </w:r>
            <w:proofErr w:type="spellEnd"/>
            <w:r w:rsidR="008A6AC5" w:rsidRPr="008A6AC5">
              <w:rPr>
                <w:rFonts w:asciiTheme="minorHAnsi" w:eastAsiaTheme="minorHAnsi" w:hAnsiTheme="minorHAnsi" w:cstheme="minorBidi"/>
                <w:sz w:val="22"/>
                <w:szCs w:val="22"/>
                <w:lang w:eastAsia="en-US"/>
              </w:rPr>
              <w:t xml:space="preserve">, </w:t>
            </w:r>
            <w:proofErr w:type="spellStart"/>
            <w:r w:rsidR="008A6AC5" w:rsidRPr="008A6AC5">
              <w:rPr>
                <w:rFonts w:asciiTheme="minorHAnsi" w:eastAsiaTheme="minorHAnsi" w:hAnsiTheme="minorHAnsi" w:cstheme="minorBidi"/>
                <w:sz w:val="22"/>
                <w:szCs w:val="22"/>
                <w:lang w:eastAsia="en-US"/>
              </w:rPr>
              <w:t>v_measure_score</w:t>
            </w:r>
            <w:proofErr w:type="spellEnd"/>
            <w:r w:rsidR="008A6AC5">
              <w:rPr>
                <w:rFonts w:asciiTheme="minorHAnsi" w:eastAsiaTheme="minorHAnsi" w:hAnsiTheme="minorHAnsi" w:cstheme="minorBidi"/>
                <w:sz w:val="22"/>
                <w:szCs w:val="22"/>
                <w:lang w:eastAsia="en-US"/>
              </w:rPr>
              <w:t xml:space="preserve">, </w:t>
            </w:r>
            <w:proofErr w:type="spellStart"/>
            <w:r w:rsidR="008A6AC5">
              <w:rPr>
                <w:rFonts w:asciiTheme="minorHAnsi" w:eastAsiaTheme="minorHAnsi" w:hAnsiTheme="minorHAnsi" w:cstheme="minorBidi"/>
                <w:sz w:val="22"/>
                <w:szCs w:val="22"/>
                <w:lang w:eastAsia="en-US"/>
              </w:rPr>
              <w:t>KMeans</w:t>
            </w:r>
            <w:proofErr w:type="spellEnd"/>
            <w:r w:rsidR="008A6AC5">
              <w:rPr>
                <w:rFonts w:asciiTheme="minorHAnsi" w:eastAsiaTheme="minorHAnsi" w:hAnsiTheme="minorHAnsi" w:cstheme="minorBidi"/>
                <w:sz w:val="22"/>
                <w:szCs w:val="22"/>
                <w:lang w:eastAsia="en-US"/>
              </w:rPr>
              <w:t xml:space="preserve"> wins as for the overall metrices used. </w:t>
            </w:r>
            <w:r w:rsidR="00487376" w:rsidRPr="008A6AC5">
              <w:rPr>
                <w:rFonts w:asciiTheme="minorHAnsi" w:eastAsiaTheme="minorHAnsi" w:hAnsiTheme="minorHAnsi" w:cstheme="minorBidi"/>
                <w:sz w:val="22"/>
                <w:szCs w:val="22"/>
                <w:lang w:eastAsia="en-US"/>
              </w:rPr>
              <w:t xml:space="preserve"> </w:t>
            </w:r>
            <w:r w:rsidR="00487BE6">
              <w:t xml:space="preserve"> </w:t>
            </w:r>
            <w:r w:rsidR="00686E1D">
              <w:t xml:space="preserve"> </w:t>
            </w:r>
          </w:p>
        </w:tc>
      </w:tr>
    </w:tbl>
    <w:p w14:paraId="75EEFC90" w14:textId="77777777" w:rsidR="002E49AA" w:rsidRPr="00712B86" w:rsidRDefault="002E49AA" w:rsidP="00B44528"/>
    <w:p w14:paraId="56948EE2" w14:textId="3437CB57" w:rsidR="003E12EE" w:rsidRPr="00712B86" w:rsidRDefault="00900756" w:rsidP="00610ACB">
      <w:pPr>
        <w:pStyle w:val="Heading3"/>
        <w:numPr>
          <w:ilvl w:val="0"/>
          <w:numId w:val="13"/>
        </w:numPr>
        <w:jc w:val="both"/>
        <w:rPr>
          <w:color w:val="auto"/>
          <w:sz w:val="22"/>
          <w:szCs w:val="22"/>
        </w:rPr>
      </w:pPr>
      <w:bookmarkStart w:id="26" w:name="_Toc105604356"/>
      <w:r w:rsidRPr="00712B86">
        <w:rPr>
          <w:color w:val="auto"/>
          <w:sz w:val="22"/>
          <w:szCs w:val="22"/>
        </w:rPr>
        <w:t>Rules</w:t>
      </w:r>
      <w:bookmarkEnd w:id="26"/>
      <w:r w:rsidR="00F9264E" w:rsidRPr="00712B86">
        <w:rPr>
          <w:color w:val="auto"/>
          <w:sz w:val="22"/>
          <w:szCs w:val="22"/>
        </w:rPr>
        <w:t xml:space="preserve"> </w:t>
      </w:r>
    </w:p>
    <w:p w14:paraId="14E10C54" w14:textId="7EC067A4" w:rsidR="00900756" w:rsidRPr="00712B86" w:rsidRDefault="003E12EE" w:rsidP="003E12EE">
      <w:pPr>
        <w:pStyle w:val="ListParagraph"/>
        <w:numPr>
          <w:ilvl w:val="0"/>
          <w:numId w:val="1"/>
        </w:numPr>
      </w:pPr>
      <w:r w:rsidRPr="00712B86">
        <w:t>A</w:t>
      </w:r>
      <w:r w:rsidR="00F9264E" w:rsidRPr="00712B86">
        <w:t>ssociate rule mining is a data mining technique based in the frequency of patterns and associations to predict the next important item in the dataset according to the customer purchases.</w:t>
      </w:r>
      <w:r w:rsidR="00715275" w:rsidRPr="00712B86">
        <w:t xml:space="preserve"> </w:t>
      </w:r>
      <w:r w:rsidR="00715275" w:rsidRPr="00712B86">
        <w:fldChar w:fldCharType="begin"/>
      </w:r>
      <w:r w:rsidR="00904007">
        <w:instrText xml:space="preserve"> ADDIN ZOTERO_ITEM CSL_CITATION {"citationID":"a29jvrvj02g","properties":{"formattedCitation":"(Dannina, 2020)","plainCitation":"(Dannina, 2020)","noteIndex":0},"citationItems":[{"id":"UatLG91Z/0RlMRcEN","uris":["http://zotero.org/users/local/yfYWsJHA/items/MVY3NAZJ"],"itemData":{"id":28,"type":"post-weblog","container-title":"Underrated Machine Learning Algorithms — APRIORI","title":"Rule: Apriori","URL":"https://towardsdatascience.com/underrated-machine-learning-algorithms-apriori-1b1d7a8b7bc","author":[{"family":"Dannina","given":"Harsha"}],"issued":{"date-parts":[["2020",1,29]]}}}],"schema":"https://github.com/citation-style-language/schema/raw/master/csl-citation.json"} </w:instrText>
      </w:r>
      <w:r w:rsidR="00715275" w:rsidRPr="00712B86">
        <w:fldChar w:fldCharType="separate"/>
      </w:r>
      <w:r w:rsidR="00904007" w:rsidRPr="00904007">
        <w:rPr>
          <w:rFonts w:ascii="Calibri" w:hAnsi="Calibri" w:cs="Calibri"/>
        </w:rPr>
        <w:t>(Dannina, 2020)</w:t>
      </w:r>
      <w:r w:rsidR="00715275" w:rsidRPr="00712B86">
        <w:fldChar w:fldCharType="end"/>
      </w:r>
    </w:p>
    <w:tbl>
      <w:tblPr>
        <w:tblStyle w:val="TableGrid"/>
        <w:tblW w:w="0" w:type="auto"/>
        <w:tblLook w:val="04A0" w:firstRow="1" w:lastRow="0" w:firstColumn="1" w:lastColumn="0" w:noHBand="0" w:noVBand="1"/>
      </w:tblPr>
      <w:tblGrid>
        <w:gridCol w:w="1271"/>
        <w:gridCol w:w="7745"/>
      </w:tblGrid>
      <w:tr w:rsidR="00860304" w:rsidRPr="00712B86" w14:paraId="520C57E6" w14:textId="77777777" w:rsidTr="00DD78CC">
        <w:tc>
          <w:tcPr>
            <w:tcW w:w="1271" w:type="dxa"/>
            <w:shd w:val="clear" w:color="auto" w:fill="D5DCE4" w:themeFill="text2" w:themeFillTint="33"/>
          </w:tcPr>
          <w:p w14:paraId="72CFEA0A" w14:textId="77777777" w:rsidR="00860304" w:rsidRPr="00712B86" w:rsidRDefault="00860304" w:rsidP="00DD78CC">
            <w:pPr>
              <w:rPr>
                <w:b/>
                <w:bCs/>
                <w:i/>
                <w:iCs/>
              </w:rPr>
            </w:pPr>
            <w:r w:rsidRPr="00712B86">
              <w:rPr>
                <w:b/>
                <w:bCs/>
                <w:i/>
                <w:iCs/>
              </w:rPr>
              <w:t>Execute</w:t>
            </w:r>
          </w:p>
        </w:tc>
        <w:tc>
          <w:tcPr>
            <w:tcW w:w="7745" w:type="dxa"/>
          </w:tcPr>
          <w:p w14:paraId="2D5286DB" w14:textId="2ACC7FCB" w:rsidR="00860304" w:rsidRPr="00712B86" w:rsidRDefault="00860304" w:rsidP="00DD78CC">
            <w:r w:rsidRPr="00712B86">
              <w:t>python -W ignore main.py -</w:t>
            </w:r>
            <w:proofErr w:type="spellStart"/>
            <w:r w:rsidRPr="00712B86">
              <w:t>i</w:t>
            </w:r>
            <w:proofErr w:type="spellEnd"/>
            <w:r w:rsidRPr="00712B86">
              <w:t xml:space="preserve"> input_rules.txt</w:t>
            </w:r>
          </w:p>
        </w:tc>
      </w:tr>
    </w:tbl>
    <w:p w14:paraId="7A9B4D8F" w14:textId="48F1E59C" w:rsidR="00900756" w:rsidRPr="00712B86" w:rsidRDefault="00900756" w:rsidP="000A3315">
      <w:pPr>
        <w:pStyle w:val="ListParagraph"/>
        <w:numPr>
          <w:ilvl w:val="0"/>
          <w:numId w:val="26"/>
        </w:numPr>
        <w:jc w:val="both"/>
      </w:pPr>
      <w:proofErr w:type="spellStart"/>
      <w:r w:rsidRPr="00712B86">
        <w:t>Apriori</w:t>
      </w:r>
      <w:proofErr w:type="spellEnd"/>
      <w:r w:rsidRPr="00712B86">
        <w:t xml:space="preserve"> – text-based processing that based the scores on lift, confidence, support</w:t>
      </w:r>
      <w:r w:rsidR="00F9264E" w:rsidRPr="00712B86">
        <w:t xml:space="preserve"> by using association rule mining to build correlations for a series of frequent items in the dataset.</w:t>
      </w:r>
      <w:r w:rsidR="00715275" w:rsidRPr="00712B86">
        <w:t xml:space="preserve"> </w:t>
      </w:r>
      <w:r w:rsidR="00715275" w:rsidRPr="00712B86">
        <w:fldChar w:fldCharType="begin"/>
      </w:r>
      <w:r w:rsidR="00904007">
        <w:instrText xml:space="preserve"> ADDIN ZOTERO_ITEM CSL_CITATION {"citationID":"hl7Q3dNW","properties":{"formattedCitation":"(Dannina, 2020)","plainCitation":"(Dannina, 2020)","noteIndex":0},"citationItems":[{"id":"UatLG91Z/0RlMRcEN","uris":["http://zotero.org/users/local/yfYWsJHA/items/MVY3NAZJ"],"itemData":{"id":28,"type":"post-weblog","container-title":"Underrated Machine Learning Algorithms — APRIORI","title":"Rule: Apriori","URL":"https://towardsdatascience.com/underrated-machine-learning-algorithms-apriori-1b1d7a8b7bc","author":[{"family":"Dannina","given":"Harsha"}],"issued":{"date-parts":[["2020",1,29]]}}}],"schema":"https://github.com/citation-style-language/schema/raw/master/csl-citation.json"} </w:instrText>
      </w:r>
      <w:r w:rsidR="00715275" w:rsidRPr="00712B86">
        <w:fldChar w:fldCharType="separate"/>
      </w:r>
      <w:r w:rsidR="00904007" w:rsidRPr="00904007">
        <w:rPr>
          <w:rFonts w:ascii="Calibri" w:hAnsi="Calibri" w:cs="Calibri"/>
        </w:rPr>
        <w:t>(Dannina, 2020)</w:t>
      </w:r>
      <w:r w:rsidR="00715275" w:rsidRPr="00712B86">
        <w:fldChar w:fldCharType="end"/>
      </w:r>
    </w:p>
    <w:tbl>
      <w:tblPr>
        <w:tblStyle w:val="TableGrid"/>
        <w:tblW w:w="10281" w:type="dxa"/>
        <w:tblInd w:w="-633" w:type="dxa"/>
        <w:tblLook w:val="04A0" w:firstRow="1" w:lastRow="0" w:firstColumn="1" w:lastColumn="0" w:noHBand="0" w:noVBand="1"/>
      </w:tblPr>
      <w:tblGrid>
        <w:gridCol w:w="930"/>
        <w:gridCol w:w="4978"/>
        <w:gridCol w:w="2928"/>
        <w:gridCol w:w="1758"/>
      </w:tblGrid>
      <w:tr w:rsidR="001D2EFC" w:rsidRPr="00712B86" w14:paraId="176BF3FA" w14:textId="69E3BBD4" w:rsidTr="00E821D5">
        <w:tc>
          <w:tcPr>
            <w:tcW w:w="8493" w:type="dxa"/>
            <w:gridSpan w:val="3"/>
          </w:tcPr>
          <w:p w14:paraId="37C4E402" w14:textId="421A6D09" w:rsidR="001D2EFC" w:rsidRPr="00712B86" w:rsidRDefault="001D2EFC" w:rsidP="004845C4">
            <w:pPr>
              <w:jc w:val="center"/>
              <w:rPr>
                <w:noProof/>
              </w:rPr>
            </w:pPr>
            <w:r w:rsidRPr="00712B86">
              <w:rPr>
                <w:noProof/>
              </w:rPr>
              <w:t>Table B.4a: APRIORI Execution: Graph Output</w:t>
            </w:r>
          </w:p>
        </w:tc>
        <w:tc>
          <w:tcPr>
            <w:tcW w:w="1788" w:type="dxa"/>
          </w:tcPr>
          <w:p w14:paraId="60A99D23" w14:textId="77777777" w:rsidR="001D2EFC" w:rsidRPr="00712B86" w:rsidRDefault="001D2EFC" w:rsidP="004845C4">
            <w:pPr>
              <w:jc w:val="center"/>
              <w:rPr>
                <w:noProof/>
              </w:rPr>
            </w:pPr>
          </w:p>
        </w:tc>
      </w:tr>
      <w:tr w:rsidR="001D2EFC" w:rsidRPr="00712B86" w14:paraId="14BC697B" w14:textId="65FE41D9" w:rsidTr="00E821D5">
        <w:tc>
          <w:tcPr>
            <w:tcW w:w="981" w:type="dxa"/>
          </w:tcPr>
          <w:p w14:paraId="237B69BB" w14:textId="77777777" w:rsidR="001D2EFC" w:rsidRPr="00E821D5" w:rsidRDefault="001D2EFC" w:rsidP="004845C4">
            <w:pPr>
              <w:rPr>
                <w:sz w:val="16"/>
                <w:szCs w:val="16"/>
              </w:rPr>
            </w:pPr>
            <w:r w:rsidRPr="00E821D5">
              <w:rPr>
                <w:b/>
                <w:bCs/>
                <w:i/>
                <w:iCs/>
                <w:sz w:val="16"/>
                <w:szCs w:val="16"/>
              </w:rPr>
              <w:t>Modifier</w:t>
            </w:r>
          </w:p>
        </w:tc>
        <w:tc>
          <w:tcPr>
            <w:tcW w:w="4978" w:type="dxa"/>
          </w:tcPr>
          <w:p w14:paraId="5093EF58" w14:textId="4BF71B7C" w:rsidR="001D2EFC" w:rsidRPr="00E821D5" w:rsidRDefault="001D2EFC" w:rsidP="004845C4">
            <w:pPr>
              <w:rPr>
                <w:sz w:val="16"/>
                <w:szCs w:val="16"/>
              </w:rPr>
            </w:pPr>
            <w:proofErr w:type="spellStart"/>
            <w:r w:rsidRPr="00E821D5">
              <w:rPr>
                <w:sz w:val="16"/>
                <w:szCs w:val="16"/>
              </w:rPr>
              <w:t>Apriori</w:t>
            </w:r>
            <w:proofErr w:type="spellEnd"/>
          </w:p>
        </w:tc>
        <w:tc>
          <w:tcPr>
            <w:tcW w:w="2534" w:type="dxa"/>
            <w:vMerge w:val="restart"/>
          </w:tcPr>
          <w:p w14:paraId="1CA22D9C" w14:textId="69FF2271" w:rsidR="001D2EFC" w:rsidRPr="00712B86" w:rsidRDefault="00C4471D" w:rsidP="004845C4">
            <w:r>
              <w:rPr>
                <w:noProof/>
              </w:rPr>
              <w:drawing>
                <wp:inline distT="0" distB="0" distL="0" distR="0" wp14:anchorId="7BD92DE7" wp14:editId="72BA6F90">
                  <wp:extent cx="1722474" cy="11815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25484" cy="1183597"/>
                          </a:xfrm>
                          <a:prstGeom prst="rect">
                            <a:avLst/>
                          </a:prstGeom>
                        </pic:spPr>
                      </pic:pic>
                    </a:graphicData>
                  </a:graphic>
                </wp:inline>
              </w:drawing>
            </w:r>
          </w:p>
        </w:tc>
        <w:tc>
          <w:tcPr>
            <w:tcW w:w="1788" w:type="dxa"/>
            <w:vMerge w:val="restart"/>
          </w:tcPr>
          <w:p w14:paraId="6630FE84" w14:textId="0CB7AB57" w:rsidR="001D2EFC" w:rsidRPr="00712B86" w:rsidRDefault="00C4471D" w:rsidP="004845C4">
            <w:r>
              <w:object w:dxaOrig="1534" w:dyaOrig="991" w14:anchorId="3DC3699E">
                <v:shape id="_x0000_i1040" type="#_x0000_t75" style="width:77.2pt;height:49.45pt" o:ole="">
                  <v:imagedata r:id="rId140" o:title=""/>
                </v:shape>
                <o:OLEObject Type="Embed" ProgID="Excel.Sheet.12" ShapeID="_x0000_i1040" DrawAspect="Icon" ObjectID="_1716393976" r:id="rId141"/>
              </w:object>
            </w:r>
          </w:p>
        </w:tc>
      </w:tr>
      <w:tr w:rsidR="001D2EFC" w:rsidRPr="00712B86" w14:paraId="6A361AC4" w14:textId="00A1023F" w:rsidTr="00E821D5">
        <w:tc>
          <w:tcPr>
            <w:tcW w:w="981" w:type="dxa"/>
          </w:tcPr>
          <w:p w14:paraId="1B2742D1" w14:textId="77777777" w:rsidR="001D2EFC" w:rsidRPr="00E821D5" w:rsidRDefault="001D2EFC" w:rsidP="004845C4">
            <w:pPr>
              <w:rPr>
                <w:sz w:val="16"/>
                <w:szCs w:val="16"/>
              </w:rPr>
            </w:pPr>
            <w:r w:rsidRPr="00E821D5">
              <w:rPr>
                <w:b/>
                <w:bCs/>
                <w:i/>
                <w:iCs/>
                <w:sz w:val="16"/>
                <w:szCs w:val="16"/>
              </w:rPr>
              <w:t>File</w:t>
            </w:r>
          </w:p>
        </w:tc>
        <w:tc>
          <w:tcPr>
            <w:tcW w:w="4978" w:type="dxa"/>
          </w:tcPr>
          <w:p w14:paraId="4C3B0911" w14:textId="5D0CDEAB" w:rsidR="001D2EFC" w:rsidRPr="00E821D5" w:rsidRDefault="001D2EFC" w:rsidP="004845C4">
            <w:pPr>
              <w:rPr>
                <w:sz w:val="16"/>
                <w:szCs w:val="16"/>
              </w:rPr>
            </w:pPr>
            <w:r w:rsidRPr="00E821D5">
              <w:rPr>
                <w:sz w:val="16"/>
                <w:szCs w:val="16"/>
              </w:rPr>
              <w:t>Market_Basket_Optimisation.csv</w:t>
            </w:r>
          </w:p>
        </w:tc>
        <w:tc>
          <w:tcPr>
            <w:tcW w:w="2534" w:type="dxa"/>
            <w:vMerge/>
          </w:tcPr>
          <w:p w14:paraId="610A7BA4" w14:textId="77777777" w:rsidR="001D2EFC" w:rsidRPr="00712B86" w:rsidRDefault="001D2EFC" w:rsidP="004845C4"/>
        </w:tc>
        <w:tc>
          <w:tcPr>
            <w:tcW w:w="1788" w:type="dxa"/>
            <w:vMerge/>
          </w:tcPr>
          <w:p w14:paraId="3BDFDAC4" w14:textId="77777777" w:rsidR="001D2EFC" w:rsidRPr="00712B86" w:rsidRDefault="001D2EFC" w:rsidP="004845C4"/>
        </w:tc>
      </w:tr>
      <w:tr w:rsidR="001D2EFC" w:rsidRPr="00712B86" w14:paraId="2EE54B48" w14:textId="15D86DAB" w:rsidTr="00E821D5">
        <w:tc>
          <w:tcPr>
            <w:tcW w:w="981" w:type="dxa"/>
          </w:tcPr>
          <w:p w14:paraId="38ADC964" w14:textId="77777777" w:rsidR="001D2EFC" w:rsidRPr="00E821D5" w:rsidRDefault="001D2EFC" w:rsidP="004845C4">
            <w:pPr>
              <w:rPr>
                <w:sz w:val="16"/>
                <w:szCs w:val="16"/>
              </w:rPr>
            </w:pPr>
            <w:r w:rsidRPr="00E821D5">
              <w:rPr>
                <w:b/>
                <w:bCs/>
                <w:i/>
                <w:iCs/>
                <w:sz w:val="16"/>
                <w:szCs w:val="16"/>
              </w:rPr>
              <w:t xml:space="preserve">Pre-processor </w:t>
            </w:r>
            <w:proofErr w:type="spellStart"/>
            <w:r w:rsidRPr="00E821D5">
              <w:rPr>
                <w:b/>
                <w:bCs/>
                <w:i/>
                <w:iCs/>
                <w:sz w:val="16"/>
                <w:szCs w:val="16"/>
              </w:rPr>
              <w:t>Paramater</w:t>
            </w:r>
            <w:proofErr w:type="spellEnd"/>
          </w:p>
        </w:tc>
        <w:tc>
          <w:tcPr>
            <w:tcW w:w="4978" w:type="dxa"/>
          </w:tcPr>
          <w:p w14:paraId="54FE0D16" w14:textId="51C72534" w:rsidR="001D2EFC" w:rsidRPr="00E821D5" w:rsidRDefault="001D2EFC" w:rsidP="004845C4">
            <w:pPr>
              <w:rPr>
                <w:sz w:val="16"/>
                <w:szCs w:val="16"/>
              </w:rPr>
            </w:pPr>
          </w:p>
        </w:tc>
        <w:tc>
          <w:tcPr>
            <w:tcW w:w="2534" w:type="dxa"/>
            <w:vMerge/>
          </w:tcPr>
          <w:p w14:paraId="528E0F14" w14:textId="77777777" w:rsidR="001D2EFC" w:rsidRPr="00712B86" w:rsidRDefault="001D2EFC" w:rsidP="004845C4"/>
        </w:tc>
        <w:tc>
          <w:tcPr>
            <w:tcW w:w="1788" w:type="dxa"/>
            <w:vMerge/>
          </w:tcPr>
          <w:p w14:paraId="2AF3FD9B" w14:textId="77777777" w:rsidR="001D2EFC" w:rsidRPr="00712B86" w:rsidRDefault="001D2EFC" w:rsidP="004845C4"/>
        </w:tc>
      </w:tr>
      <w:tr w:rsidR="001D2EFC" w:rsidRPr="00712B86" w14:paraId="247C7509" w14:textId="6D54FDE5" w:rsidTr="00E821D5">
        <w:tc>
          <w:tcPr>
            <w:tcW w:w="981" w:type="dxa"/>
          </w:tcPr>
          <w:p w14:paraId="2D85DAE8" w14:textId="77777777" w:rsidR="001D2EFC" w:rsidRPr="00E821D5" w:rsidRDefault="001D2EFC" w:rsidP="004845C4">
            <w:pPr>
              <w:rPr>
                <w:sz w:val="16"/>
                <w:szCs w:val="16"/>
              </w:rPr>
            </w:pPr>
            <w:r w:rsidRPr="00E821D5">
              <w:rPr>
                <w:b/>
                <w:bCs/>
                <w:i/>
                <w:iCs/>
                <w:sz w:val="16"/>
                <w:szCs w:val="16"/>
              </w:rPr>
              <w:t xml:space="preserve">Modifier </w:t>
            </w:r>
            <w:proofErr w:type="spellStart"/>
            <w:r w:rsidRPr="00E821D5">
              <w:rPr>
                <w:b/>
                <w:bCs/>
                <w:i/>
                <w:iCs/>
                <w:sz w:val="16"/>
                <w:szCs w:val="16"/>
              </w:rPr>
              <w:t>Paramater</w:t>
            </w:r>
            <w:proofErr w:type="spellEnd"/>
          </w:p>
        </w:tc>
        <w:tc>
          <w:tcPr>
            <w:tcW w:w="4978" w:type="dxa"/>
          </w:tcPr>
          <w:p w14:paraId="032BB048" w14:textId="5B7C445D" w:rsidR="001D2EFC" w:rsidRPr="00E821D5" w:rsidRDefault="001D2EFC" w:rsidP="004845C4">
            <w:pPr>
              <w:rPr>
                <w:iCs/>
                <w:sz w:val="16"/>
                <w:szCs w:val="16"/>
              </w:rPr>
            </w:pPr>
            <w:r w:rsidRPr="00E821D5">
              <w:rPr>
                <w:iCs/>
                <w:sz w:val="16"/>
                <w:szCs w:val="16"/>
              </w:rPr>
              <w:t>{"min_support":0.003,"min_confidence":0.2,"min_lift":3,"min_length":2}</w:t>
            </w:r>
          </w:p>
        </w:tc>
        <w:tc>
          <w:tcPr>
            <w:tcW w:w="2534" w:type="dxa"/>
            <w:vMerge/>
          </w:tcPr>
          <w:p w14:paraId="7B1D0CAE" w14:textId="77777777" w:rsidR="001D2EFC" w:rsidRPr="00712B86" w:rsidRDefault="001D2EFC" w:rsidP="004845C4"/>
        </w:tc>
        <w:tc>
          <w:tcPr>
            <w:tcW w:w="1788" w:type="dxa"/>
            <w:vMerge/>
          </w:tcPr>
          <w:p w14:paraId="709D2B2E" w14:textId="77777777" w:rsidR="001D2EFC" w:rsidRPr="00712B86" w:rsidRDefault="001D2EFC" w:rsidP="004845C4"/>
        </w:tc>
      </w:tr>
      <w:tr w:rsidR="001D2EFC" w:rsidRPr="00712B86" w14:paraId="6DA43ADB" w14:textId="588E809D" w:rsidTr="00E821D5">
        <w:tc>
          <w:tcPr>
            <w:tcW w:w="981" w:type="dxa"/>
          </w:tcPr>
          <w:p w14:paraId="55A29DA1" w14:textId="77777777" w:rsidR="001D2EFC" w:rsidRPr="00E821D5" w:rsidRDefault="001D2EFC" w:rsidP="004845C4">
            <w:pPr>
              <w:rPr>
                <w:sz w:val="16"/>
                <w:szCs w:val="16"/>
              </w:rPr>
            </w:pPr>
            <w:r w:rsidRPr="00E821D5">
              <w:rPr>
                <w:b/>
                <w:bCs/>
                <w:i/>
                <w:iCs/>
                <w:sz w:val="16"/>
                <w:szCs w:val="16"/>
              </w:rPr>
              <w:t>Graph Parameter</w:t>
            </w:r>
          </w:p>
        </w:tc>
        <w:tc>
          <w:tcPr>
            <w:tcW w:w="4978" w:type="dxa"/>
          </w:tcPr>
          <w:p w14:paraId="5A860EA4" w14:textId="77777777" w:rsidR="001D2EFC" w:rsidRPr="00E821D5" w:rsidRDefault="001D2EFC" w:rsidP="004845C4">
            <w:pPr>
              <w:rPr>
                <w:iCs/>
                <w:sz w:val="16"/>
                <w:szCs w:val="16"/>
              </w:rPr>
            </w:pPr>
          </w:p>
        </w:tc>
        <w:tc>
          <w:tcPr>
            <w:tcW w:w="2534" w:type="dxa"/>
            <w:vMerge/>
          </w:tcPr>
          <w:p w14:paraId="04B6A352" w14:textId="77777777" w:rsidR="001D2EFC" w:rsidRPr="00712B86" w:rsidRDefault="001D2EFC" w:rsidP="004845C4"/>
        </w:tc>
        <w:tc>
          <w:tcPr>
            <w:tcW w:w="1788" w:type="dxa"/>
            <w:vMerge/>
          </w:tcPr>
          <w:p w14:paraId="6DE8FF71" w14:textId="77777777" w:rsidR="001D2EFC" w:rsidRPr="00712B86" w:rsidRDefault="001D2EFC" w:rsidP="004845C4"/>
        </w:tc>
      </w:tr>
    </w:tbl>
    <w:p w14:paraId="563A8BF8" w14:textId="39A01948" w:rsidR="00900756" w:rsidRPr="00712B86" w:rsidRDefault="00900756" w:rsidP="00710CA1">
      <w:pPr>
        <w:pStyle w:val="ListParagraph"/>
        <w:numPr>
          <w:ilvl w:val="0"/>
          <w:numId w:val="26"/>
        </w:numPr>
        <w:jc w:val="both"/>
      </w:pPr>
      <w:r w:rsidRPr="00712B86">
        <w:t xml:space="preserve">Eclat – </w:t>
      </w:r>
      <w:r w:rsidR="00AE293F" w:rsidRPr="00712B86">
        <w:t xml:space="preserve">Equivalence Class Clustering and bottom-up Lattice Traversal that is more efficient and scalable than </w:t>
      </w:r>
      <w:proofErr w:type="spellStart"/>
      <w:r w:rsidR="00AE293F" w:rsidRPr="00712B86">
        <w:t>apriori</w:t>
      </w:r>
      <w:proofErr w:type="spellEnd"/>
      <w:r w:rsidR="00710CA1" w:rsidRPr="00712B86">
        <w:t xml:space="preserve">, which uses horizontal approach of Breadth-First search </w:t>
      </w:r>
      <w:r w:rsidR="008D01A7" w:rsidRPr="00712B86">
        <w:softHyphen/>
      </w:r>
      <w:r w:rsidR="00710CA1" w:rsidRPr="00712B86">
        <w:t xml:space="preserve">, while this algorithm uses vertical approach of Depth-First Search </w:t>
      </w:r>
      <w:r w:rsidRPr="00712B86">
        <w:t xml:space="preserve">text-based processing </w:t>
      </w:r>
      <w:r w:rsidR="00710CA1" w:rsidRPr="00712B86">
        <w:t>to have</w:t>
      </w:r>
      <w:r w:rsidRPr="00712B86">
        <w:t xml:space="preserve"> the support score</w:t>
      </w:r>
      <w:r w:rsidR="00710CA1" w:rsidRPr="00712B86">
        <w:t>.</w:t>
      </w:r>
      <w:r w:rsidR="00715275" w:rsidRPr="00712B86">
        <w:fldChar w:fldCharType="begin"/>
      </w:r>
      <w:r w:rsidR="00904007">
        <w:instrText xml:space="preserve"> ADDIN ZOTERO_ITEM CSL_CITATION {"citationID":"alt9joshja","properties":{"formattedCitation":"(Gupta, 2019)","plainCitation":"(Gupta, 2019)","noteIndex":0},"citationItems":[{"id":"UatLG91Z/pC8wETAC","uris":["http://zotero.org/users/local/yfYWsJHA/items/QNFL2VGA"],"itemData":{"id":29,"type":"post-weblog","container-title":"ML | ECLAT Algorithm","title":"Rule: ECLAT","URL":"https://www.geeksforgeeks.org/ml-eclat-algorithm/","author":[{"family":"Gupta","given":"Alind"}],"issued":{"date-parts":[["2019",6,12]]}}}],"schema":"https://github.com/citation-style-language/schema/raw/master/csl-citation.json"} </w:instrText>
      </w:r>
      <w:r w:rsidR="00715275" w:rsidRPr="00712B86">
        <w:fldChar w:fldCharType="separate"/>
      </w:r>
      <w:r w:rsidR="00904007" w:rsidRPr="00904007">
        <w:rPr>
          <w:rFonts w:ascii="Calibri" w:hAnsi="Calibri" w:cs="Calibri"/>
        </w:rPr>
        <w:t>(Gupta, 2019)</w:t>
      </w:r>
      <w:r w:rsidR="00715275" w:rsidRPr="00712B86">
        <w:fldChar w:fldCharType="end"/>
      </w:r>
    </w:p>
    <w:tbl>
      <w:tblPr>
        <w:tblStyle w:val="TableGrid"/>
        <w:tblW w:w="9016" w:type="dxa"/>
        <w:tblLook w:val="04A0" w:firstRow="1" w:lastRow="0" w:firstColumn="1" w:lastColumn="0" w:noHBand="0" w:noVBand="1"/>
      </w:tblPr>
      <w:tblGrid>
        <w:gridCol w:w="930"/>
        <w:gridCol w:w="2471"/>
        <w:gridCol w:w="3700"/>
        <w:gridCol w:w="1915"/>
      </w:tblGrid>
      <w:tr w:rsidR="001D2EFC" w:rsidRPr="00712B86" w14:paraId="5E1BA2DC" w14:textId="1CE72641" w:rsidTr="001D2EFC">
        <w:tc>
          <w:tcPr>
            <w:tcW w:w="6371" w:type="dxa"/>
            <w:gridSpan w:val="3"/>
          </w:tcPr>
          <w:p w14:paraId="38BDA2CF" w14:textId="5FA117C9" w:rsidR="001D2EFC" w:rsidRPr="00712B86" w:rsidRDefault="001D2EFC" w:rsidP="004845C4">
            <w:pPr>
              <w:jc w:val="center"/>
              <w:rPr>
                <w:noProof/>
              </w:rPr>
            </w:pPr>
            <w:r w:rsidRPr="00712B86">
              <w:rPr>
                <w:noProof/>
              </w:rPr>
              <w:lastRenderedPageBreak/>
              <w:t>Table B.4b: ECLAT Execution: Graph Output</w:t>
            </w:r>
          </w:p>
        </w:tc>
        <w:tc>
          <w:tcPr>
            <w:tcW w:w="2645" w:type="dxa"/>
          </w:tcPr>
          <w:p w14:paraId="6AB34AED" w14:textId="77777777" w:rsidR="001D2EFC" w:rsidRPr="00712B86" w:rsidRDefault="001D2EFC" w:rsidP="004845C4">
            <w:pPr>
              <w:jc w:val="center"/>
              <w:rPr>
                <w:noProof/>
              </w:rPr>
            </w:pPr>
          </w:p>
        </w:tc>
      </w:tr>
      <w:tr w:rsidR="001D2EFC" w:rsidRPr="00712B86" w14:paraId="08B060A5" w14:textId="7B4E5297" w:rsidTr="001D2EFC">
        <w:tc>
          <w:tcPr>
            <w:tcW w:w="780" w:type="dxa"/>
          </w:tcPr>
          <w:p w14:paraId="6543AC95" w14:textId="77777777" w:rsidR="001D2EFC" w:rsidRPr="00E821D5" w:rsidRDefault="001D2EFC" w:rsidP="004845C4">
            <w:pPr>
              <w:rPr>
                <w:sz w:val="16"/>
                <w:szCs w:val="16"/>
              </w:rPr>
            </w:pPr>
            <w:r w:rsidRPr="00E821D5">
              <w:rPr>
                <w:b/>
                <w:bCs/>
                <w:i/>
                <w:iCs/>
                <w:sz w:val="16"/>
                <w:szCs w:val="16"/>
              </w:rPr>
              <w:t>Modifier</w:t>
            </w:r>
          </w:p>
        </w:tc>
        <w:tc>
          <w:tcPr>
            <w:tcW w:w="2946" w:type="dxa"/>
          </w:tcPr>
          <w:p w14:paraId="7040C816" w14:textId="5A370FBF" w:rsidR="001D2EFC" w:rsidRPr="00E821D5" w:rsidRDefault="001D2EFC" w:rsidP="004845C4">
            <w:pPr>
              <w:rPr>
                <w:sz w:val="16"/>
                <w:szCs w:val="16"/>
              </w:rPr>
            </w:pPr>
            <w:r w:rsidRPr="00E821D5">
              <w:rPr>
                <w:sz w:val="16"/>
                <w:szCs w:val="16"/>
              </w:rPr>
              <w:t>Eclat</w:t>
            </w:r>
          </w:p>
        </w:tc>
        <w:tc>
          <w:tcPr>
            <w:tcW w:w="2645" w:type="dxa"/>
            <w:vMerge w:val="restart"/>
          </w:tcPr>
          <w:p w14:paraId="0048ECC8" w14:textId="1F7E616A" w:rsidR="001D2EFC" w:rsidRPr="00712B86" w:rsidRDefault="001D2EFC" w:rsidP="004845C4">
            <w:r w:rsidRPr="00712B86">
              <w:rPr>
                <w:noProof/>
              </w:rPr>
              <w:t xml:space="preserve"> </w:t>
            </w:r>
            <w:r w:rsidR="00B34665">
              <w:rPr>
                <w:noProof/>
              </w:rPr>
              <w:drawing>
                <wp:inline distT="0" distB="0" distL="0" distR="0" wp14:anchorId="4E6BD3BB" wp14:editId="5D65F570">
                  <wp:extent cx="2212848" cy="1517904"/>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12848" cy="1517904"/>
                          </a:xfrm>
                          <a:prstGeom prst="rect">
                            <a:avLst/>
                          </a:prstGeom>
                        </pic:spPr>
                      </pic:pic>
                    </a:graphicData>
                  </a:graphic>
                </wp:inline>
              </w:drawing>
            </w:r>
          </w:p>
        </w:tc>
        <w:tc>
          <w:tcPr>
            <w:tcW w:w="2645" w:type="dxa"/>
            <w:vMerge w:val="restart"/>
          </w:tcPr>
          <w:p w14:paraId="06C36BA9" w14:textId="5936547E" w:rsidR="001D2EFC" w:rsidRPr="00712B86" w:rsidRDefault="00C4471D" w:rsidP="004845C4">
            <w:pPr>
              <w:rPr>
                <w:noProof/>
              </w:rPr>
            </w:pPr>
            <w:r>
              <w:object w:dxaOrig="1534" w:dyaOrig="991" w14:anchorId="38636C16">
                <v:shape id="_x0000_i1041" type="#_x0000_t75" style="width:77.2pt;height:49.45pt" o:ole="">
                  <v:imagedata r:id="rId143" o:title=""/>
                </v:shape>
                <o:OLEObject Type="Embed" ProgID="Excel.Sheet.12" ShapeID="_x0000_i1041" DrawAspect="Icon" ObjectID="_1716393977" r:id="rId144"/>
              </w:object>
            </w:r>
          </w:p>
        </w:tc>
      </w:tr>
      <w:tr w:rsidR="001D2EFC" w:rsidRPr="00712B86" w14:paraId="07B34940" w14:textId="1205EF2A" w:rsidTr="001D2EFC">
        <w:tc>
          <w:tcPr>
            <w:tcW w:w="780" w:type="dxa"/>
          </w:tcPr>
          <w:p w14:paraId="71783EF4" w14:textId="77777777" w:rsidR="001D2EFC" w:rsidRPr="00E821D5" w:rsidRDefault="001D2EFC" w:rsidP="004845C4">
            <w:pPr>
              <w:rPr>
                <w:sz w:val="16"/>
                <w:szCs w:val="16"/>
              </w:rPr>
            </w:pPr>
            <w:r w:rsidRPr="00E821D5">
              <w:rPr>
                <w:b/>
                <w:bCs/>
                <w:i/>
                <w:iCs/>
                <w:sz w:val="16"/>
                <w:szCs w:val="16"/>
              </w:rPr>
              <w:t>File</w:t>
            </w:r>
          </w:p>
        </w:tc>
        <w:tc>
          <w:tcPr>
            <w:tcW w:w="2946" w:type="dxa"/>
          </w:tcPr>
          <w:p w14:paraId="2D141AE2" w14:textId="77777777" w:rsidR="001D2EFC" w:rsidRPr="00E821D5" w:rsidRDefault="001D2EFC" w:rsidP="004845C4">
            <w:pPr>
              <w:rPr>
                <w:sz w:val="16"/>
                <w:szCs w:val="16"/>
              </w:rPr>
            </w:pPr>
            <w:r w:rsidRPr="00E821D5">
              <w:rPr>
                <w:sz w:val="16"/>
                <w:szCs w:val="16"/>
              </w:rPr>
              <w:t>Market_Basket_Optimisation.csv</w:t>
            </w:r>
          </w:p>
        </w:tc>
        <w:tc>
          <w:tcPr>
            <w:tcW w:w="2645" w:type="dxa"/>
            <w:vMerge/>
          </w:tcPr>
          <w:p w14:paraId="77580B38" w14:textId="77777777" w:rsidR="001D2EFC" w:rsidRPr="00712B86" w:rsidRDefault="001D2EFC" w:rsidP="004845C4"/>
        </w:tc>
        <w:tc>
          <w:tcPr>
            <w:tcW w:w="2645" w:type="dxa"/>
            <w:vMerge/>
          </w:tcPr>
          <w:p w14:paraId="08B4DDA7" w14:textId="77777777" w:rsidR="001D2EFC" w:rsidRPr="00712B86" w:rsidRDefault="001D2EFC" w:rsidP="004845C4"/>
        </w:tc>
      </w:tr>
      <w:tr w:rsidR="001D2EFC" w:rsidRPr="00712B86" w14:paraId="57CE9D7A" w14:textId="1DA7F669" w:rsidTr="001D2EFC">
        <w:tc>
          <w:tcPr>
            <w:tcW w:w="780" w:type="dxa"/>
          </w:tcPr>
          <w:p w14:paraId="040DD0EE" w14:textId="77777777" w:rsidR="001D2EFC" w:rsidRPr="00E821D5" w:rsidRDefault="001D2EFC" w:rsidP="004845C4">
            <w:pPr>
              <w:rPr>
                <w:sz w:val="16"/>
                <w:szCs w:val="16"/>
              </w:rPr>
            </w:pPr>
            <w:r w:rsidRPr="00E821D5">
              <w:rPr>
                <w:b/>
                <w:bCs/>
                <w:i/>
                <w:iCs/>
                <w:sz w:val="16"/>
                <w:szCs w:val="16"/>
              </w:rPr>
              <w:t xml:space="preserve">Pre-processor </w:t>
            </w:r>
            <w:proofErr w:type="spellStart"/>
            <w:r w:rsidRPr="00E821D5">
              <w:rPr>
                <w:b/>
                <w:bCs/>
                <w:i/>
                <w:iCs/>
                <w:sz w:val="16"/>
                <w:szCs w:val="16"/>
              </w:rPr>
              <w:t>Paramater</w:t>
            </w:r>
            <w:proofErr w:type="spellEnd"/>
          </w:p>
        </w:tc>
        <w:tc>
          <w:tcPr>
            <w:tcW w:w="2946" w:type="dxa"/>
          </w:tcPr>
          <w:p w14:paraId="2114E22D" w14:textId="77777777" w:rsidR="001D2EFC" w:rsidRPr="00E821D5" w:rsidRDefault="001D2EFC" w:rsidP="004845C4">
            <w:pPr>
              <w:rPr>
                <w:sz w:val="16"/>
                <w:szCs w:val="16"/>
              </w:rPr>
            </w:pPr>
          </w:p>
        </w:tc>
        <w:tc>
          <w:tcPr>
            <w:tcW w:w="2645" w:type="dxa"/>
            <w:vMerge/>
          </w:tcPr>
          <w:p w14:paraId="3935962A" w14:textId="77777777" w:rsidR="001D2EFC" w:rsidRPr="00712B86" w:rsidRDefault="001D2EFC" w:rsidP="004845C4"/>
        </w:tc>
        <w:tc>
          <w:tcPr>
            <w:tcW w:w="2645" w:type="dxa"/>
            <w:vMerge/>
          </w:tcPr>
          <w:p w14:paraId="4FA4CA19" w14:textId="77777777" w:rsidR="001D2EFC" w:rsidRPr="00712B86" w:rsidRDefault="001D2EFC" w:rsidP="004845C4"/>
        </w:tc>
      </w:tr>
      <w:tr w:rsidR="001D2EFC" w:rsidRPr="00712B86" w14:paraId="4A276C6F" w14:textId="7FEA0482" w:rsidTr="001D2EFC">
        <w:tc>
          <w:tcPr>
            <w:tcW w:w="780" w:type="dxa"/>
          </w:tcPr>
          <w:p w14:paraId="2C7C3174" w14:textId="77777777" w:rsidR="001D2EFC" w:rsidRPr="00E821D5" w:rsidRDefault="001D2EFC" w:rsidP="004845C4">
            <w:pPr>
              <w:rPr>
                <w:sz w:val="16"/>
                <w:szCs w:val="16"/>
              </w:rPr>
            </w:pPr>
            <w:r w:rsidRPr="00E821D5">
              <w:rPr>
                <w:b/>
                <w:bCs/>
                <w:i/>
                <w:iCs/>
                <w:sz w:val="16"/>
                <w:szCs w:val="16"/>
              </w:rPr>
              <w:t xml:space="preserve">Modifier </w:t>
            </w:r>
            <w:proofErr w:type="spellStart"/>
            <w:r w:rsidRPr="00E821D5">
              <w:rPr>
                <w:b/>
                <w:bCs/>
                <w:i/>
                <w:iCs/>
                <w:sz w:val="16"/>
                <w:szCs w:val="16"/>
              </w:rPr>
              <w:t>Paramater</w:t>
            </w:r>
            <w:proofErr w:type="spellEnd"/>
          </w:p>
        </w:tc>
        <w:tc>
          <w:tcPr>
            <w:tcW w:w="2946" w:type="dxa"/>
          </w:tcPr>
          <w:p w14:paraId="33820AB4" w14:textId="04CD113A" w:rsidR="001D2EFC" w:rsidRPr="00E821D5" w:rsidRDefault="001D2EFC" w:rsidP="004845C4">
            <w:pPr>
              <w:rPr>
                <w:iCs/>
                <w:sz w:val="16"/>
                <w:szCs w:val="16"/>
              </w:rPr>
            </w:pPr>
          </w:p>
        </w:tc>
        <w:tc>
          <w:tcPr>
            <w:tcW w:w="2645" w:type="dxa"/>
            <w:vMerge/>
          </w:tcPr>
          <w:p w14:paraId="1EE173E2" w14:textId="77777777" w:rsidR="001D2EFC" w:rsidRPr="00712B86" w:rsidRDefault="001D2EFC" w:rsidP="004845C4"/>
        </w:tc>
        <w:tc>
          <w:tcPr>
            <w:tcW w:w="2645" w:type="dxa"/>
            <w:vMerge/>
          </w:tcPr>
          <w:p w14:paraId="4FBBF0DA" w14:textId="77777777" w:rsidR="001D2EFC" w:rsidRPr="00712B86" w:rsidRDefault="001D2EFC" w:rsidP="004845C4"/>
        </w:tc>
      </w:tr>
      <w:tr w:rsidR="001D2EFC" w:rsidRPr="00712B86" w14:paraId="18161C50" w14:textId="7813BE53" w:rsidTr="001D2EFC">
        <w:tc>
          <w:tcPr>
            <w:tcW w:w="780" w:type="dxa"/>
          </w:tcPr>
          <w:p w14:paraId="6577B52A" w14:textId="77777777" w:rsidR="001D2EFC" w:rsidRPr="00E821D5" w:rsidRDefault="001D2EFC" w:rsidP="004845C4">
            <w:pPr>
              <w:rPr>
                <w:sz w:val="16"/>
                <w:szCs w:val="16"/>
              </w:rPr>
            </w:pPr>
            <w:r w:rsidRPr="00E821D5">
              <w:rPr>
                <w:b/>
                <w:bCs/>
                <w:i/>
                <w:iCs/>
                <w:sz w:val="16"/>
                <w:szCs w:val="16"/>
              </w:rPr>
              <w:t>Graph Parameter</w:t>
            </w:r>
          </w:p>
        </w:tc>
        <w:tc>
          <w:tcPr>
            <w:tcW w:w="2946" w:type="dxa"/>
          </w:tcPr>
          <w:p w14:paraId="3C6DFA1A" w14:textId="77777777" w:rsidR="001D2EFC" w:rsidRPr="00E821D5" w:rsidRDefault="001D2EFC" w:rsidP="004845C4">
            <w:pPr>
              <w:rPr>
                <w:iCs/>
                <w:sz w:val="16"/>
                <w:szCs w:val="16"/>
              </w:rPr>
            </w:pPr>
          </w:p>
        </w:tc>
        <w:tc>
          <w:tcPr>
            <w:tcW w:w="2645" w:type="dxa"/>
            <w:vMerge/>
          </w:tcPr>
          <w:p w14:paraId="62209C39" w14:textId="77777777" w:rsidR="001D2EFC" w:rsidRPr="00712B86" w:rsidRDefault="001D2EFC" w:rsidP="004845C4"/>
        </w:tc>
        <w:tc>
          <w:tcPr>
            <w:tcW w:w="2645" w:type="dxa"/>
            <w:vMerge/>
          </w:tcPr>
          <w:p w14:paraId="28795BE8" w14:textId="77777777" w:rsidR="001D2EFC" w:rsidRPr="00712B86" w:rsidRDefault="001D2EFC" w:rsidP="004845C4"/>
        </w:tc>
      </w:tr>
    </w:tbl>
    <w:p w14:paraId="2E38DC9A" w14:textId="43B67AA4" w:rsidR="00F30DBF" w:rsidRDefault="00F30DBF" w:rsidP="00B44528">
      <w:r>
        <w:t>There’s no</w:t>
      </w:r>
      <w:r w:rsidR="00FD489A">
        <w:t xml:space="preserve"> global summary statistics as the rules are associative by the given items.</w:t>
      </w:r>
    </w:p>
    <w:tbl>
      <w:tblPr>
        <w:tblStyle w:val="TableGrid"/>
        <w:tblW w:w="0" w:type="auto"/>
        <w:tblLook w:val="04A0" w:firstRow="1" w:lastRow="0" w:firstColumn="1" w:lastColumn="0" w:noHBand="0" w:noVBand="1"/>
      </w:tblPr>
      <w:tblGrid>
        <w:gridCol w:w="4326"/>
        <w:gridCol w:w="4690"/>
      </w:tblGrid>
      <w:tr w:rsidR="00B34665" w14:paraId="6B4C6153" w14:textId="77777777" w:rsidTr="008A6629">
        <w:tc>
          <w:tcPr>
            <w:tcW w:w="9016" w:type="dxa"/>
            <w:gridSpan w:val="2"/>
          </w:tcPr>
          <w:p w14:paraId="49375889" w14:textId="5EFFBC48" w:rsidR="00B34665" w:rsidRPr="00B836EB" w:rsidRDefault="0070070D" w:rsidP="00B836EB">
            <w:pPr>
              <w:jc w:val="center"/>
              <w:rPr>
                <w:b/>
                <w:bCs/>
              </w:rPr>
            </w:pPr>
            <w:r>
              <w:rPr>
                <w:b/>
                <w:bCs/>
              </w:rPr>
              <w:t>Rules Batch Run</w:t>
            </w:r>
          </w:p>
        </w:tc>
      </w:tr>
      <w:tr w:rsidR="00B34665" w14:paraId="26155282" w14:textId="77777777" w:rsidTr="00B34665">
        <w:tc>
          <w:tcPr>
            <w:tcW w:w="4552" w:type="dxa"/>
          </w:tcPr>
          <w:p w14:paraId="0327AC0B" w14:textId="052E01F1" w:rsidR="00B34665" w:rsidRPr="00B836EB" w:rsidRDefault="00B34665" w:rsidP="00B34665">
            <w:pPr>
              <w:jc w:val="center"/>
              <w:rPr>
                <w:b/>
                <w:bCs/>
              </w:rPr>
            </w:pPr>
            <w:proofErr w:type="spellStart"/>
            <w:r w:rsidRPr="00B836EB">
              <w:rPr>
                <w:b/>
                <w:bCs/>
              </w:rPr>
              <w:t>Apriori</w:t>
            </w:r>
            <w:proofErr w:type="spellEnd"/>
          </w:p>
        </w:tc>
        <w:tc>
          <w:tcPr>
            <w:tcW w:w="4464" w:type="dxa"/>
          </w:tcPr>
          <w:p w14:paraId="23FFC42A" w14:textId="510D3AB0" w:rsidR="00B34665" w:rsidRPr="00B836EB" w:rsidRDefault="00B34665" w:rsidP="00B34665">
            <w:pPr>
              <w:jc w:val="center"/>
              <w:rPr>
                <w:b/>
                <w:bCs/>
              </w:rPr>
            </w:pPr>
            <w:r w:rsidRPr="00B836EB">
              <w:rPr>
                <w:b/>
                <w:bCs/>
              </w:rPr>
              <w:t>Eclat</w:t>
            </w:r>
          </w:p>
        </w:tc>
      </w:tr>
      <w:tr w:rsidR="00B34665" w14:paraId="13F8007B" w14:textId="77777777" w:rsidTr="00B34665">
        <w:tc>
          <w:tcPr>
            <w:tcW w:w="4552" w:type="dxa"/>
          </w:tcPr>
          <w:p w14:paraId="6C3E9A05" w14:textId="79F8CCC9" w:rsidR="00B34665" w:rsidRDefault="00B34665" w:rsidP="00B34665">
            <w:r>
              <w:object w:dxaOrig="1534" w:dyaOrig="991" w14:anchorId="58D531EE">
                <v:shape id="_x0000_i1042" type="#_x0000_t75" style="width:77.2pt;height:49.45pt" o:ole="">
                  <v:imagedata r:id="rId140" o:title=""/>
                </v:shape>
                <o:OLEObject Type="Embed" ProgID="Excel.Sheet.12" ShapeID="_x0000_i1042" DrawAspect="Icon" ObjectID="_1716393978" r:id="rId145"/>
              </w:object>
            </w:r>
          </w:p>
        </w:tc>
        <w:tc>
          <w:tcPr>
            <w:tcW w:w="4464" w:type="dxa"/>
          </w:tcPr>
          <w:p w14:paraId="38A7AF2C" w14:textId="31FE7957" w:rsidR="00B34665" w:rsidRDefault="00B34665" w:rsidP="00B34665">
            <w:r>
              <w:object w:dxaOrig="1534" w:dyaOrig="991" w14:anchorId="0A81D23B">
                <v:shape id="_x0000_i1043" type="#_x0000_t75" style="width:77.2pt;height:49.45pt" o:ole="">
                  <v:imagedata r:id="rId143" o:title=""/>
                </v:shape>
                <o:OLEObject Type="Embed" ProgID="Excel.Sheet.12" ShapeID="_x0000_i1043" DrawAspect="Icon" ObjectID="_1716393979" r:id="rId146"/>
              </w:object>
            </w:r>
          </w:p>
        </w:tc>
      </w:tr>
      <w:tr w:rsidR="00B34665" w14:paraId="70C237C5" w14:textId="77777777" w:rsidTr="00B34665">
        <w:tc>
          <w:tcPr>
            <w:tcW w:w="4552" w:type="dxa"/>
          </w:tcPr>
          <w:p w14:paraId="1C68FFF7" w14:textId="2D9F6FE1" w:rsidR="00B34665" w:rsidRDefault="00B34665" w:rsidP="00B34665">
            <w:r>
              <w:rPr>
                <w:noProof/>
              </w:rPr>
              <w:drawing>
                <wp:inline distT="0" distB="0" distL="0" distR="0" wp14:anchorId="5893C9FA" wp14:editId="681243A8">
                  <wp:extent cx="2753360" cy="1499191"/>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51953" b="53471"/>
                          <a:stretch/>
                        </pic:blipFill>
                        <pic:spPr bwMode="auto">
                          <a:xfrm>
                            <a:off x="0" y="0"/>
                            <a:ext cx="2753832" cy="1499448"/>
                          </a:xfrm>
                          <a:prstGeom prst="rect">
                            <a:avLst/>
                          </a:prstGeom>
                          <a:ln>
                            <a:noFill/>
                          </a:ln>
                          <a:extLst>
                            <a:ext uri="{53640926-AAD7-44D8-BBD7-CCE9431645EC}">
                              <a14:shadowObscured xmlns:a14="http://schemas.microsoft.com/office/drawing/2010/main"/>
                            </a:ext>
                          </a:extLst>
                        </pic:spPr>
                      </pic:pic>
                    </a:graphicData>
                  </a:graphic>
                </wp:inline>
              </w:drawing>
            </w:r>
          </w:p>
        </w:tc>
        <w:tc>
          <w:tcPr>
            <w:tcW w:w="4464" w:type="dxa"/>
          </w:tcPr>
          <w:p w14:paraId="03305890" w14:textId="7D629BC4" w:rsidR="00B34665" w:rsidRDefault="00142D87" w:rsidP="00B34665">
            <w:r>
              <w:rPr>
                <w:noProof/>
              </w:rPr>
              <w:drawing>
                <wp:inline distT="0" distB="0" distL="0" distR="0" wp14:anchorId="4AFEAF4E" wp14:editId="27981BFA">
                  <wp:extent cx="2998381" cy="15093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47671" b="53149"/>
                          <a:stretch/>
                        </pic:blipFill>
                        <pic:spPr bwMode="auto">
                          <a:xfrm>
                            <a:off x="0" y="0"/>
                            <a:ext cx="2999231" cy="1509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9E378A" w14:textId="77777777" w:rsidR="00142D87" w:rsidRDefault="00142D87" w:rsidP="00B44528"/>
    <w:tbl>
      <w:tblPr>
        <w:tblStyle w:val="TableGrid"/>
        <w:tblW w:w="0" w:type="auto"/>
        <w:tblLook w:val="04A0" w:firstRow="1" w:lastRow="0" w:firstColumn="1" w:lastColumn="0" w:noHBand="0" w:noVBand="1"/>
      </w:tblPr>
      <w:tblGrid>
        <w:gridCol w:w="1435"/>
        <w:gridCol w:w="7581"/>
      </w:tblGrid>
      <w:tr w:rsidR="00D873C8" w:rsidRPr="00712B86" w14:paraId="5B67CD07" w14:textId="77777777" w:rsidTr="00516DBE">
        <w:tc>
          <w:tcPr>
            <w:tcW w:w="9016" w:type="dxa"/>
            <w:gridSpan w:val="2"/>
          </w:tcPr>
          <w:p w14:paraId="1EDB3AB4" w14:textId="1CBF359D" w:rsidR="00D873C8" w:rsidRPr="00712B86" w:rsidRDefault="00D873C8" w:rsidP="00516DBE">
            <w:pPr>
              <w:jc w:val="center"/>
            </w:pPr>
            <w:r w:rsidRPr="00712B86">
              <w:t xml:space="preserve">Table </w:t>
            </w:r>
            <w:r>
              <w:t>4</w:t>
            </w:r>
            <w:r w:rsidRPr="00712B86">
              <w:t>:</w:t>
            </w:r>
            <w:r w:rsidR="00761C93">
              <w:t xml:space="preserve"> Rules</w:t>
            </w:r>
            <w:r w:rsidRPr="00712B86">
              <w:t xml:space="preserve"> Batch Run</w:t>
            </w:r>
          </w:p>
        </w:tc>
      </w:tr>
      <w:tr w:rsidR="00D873C8" w:rsidRPr="00761C93" w14:paraId="7D5174AD" w14:textId="77777777" w:rsidTr="00516DBE">
        <w:tc>
          <w:tcPr>
            <w:tcW w:w="1435" w:type="dxa"/>
          </w:tcPr>
          <w:p w14:paraId="383163E1" w14:textId="77777777" w:rsidR="00D873C8" w:rsidRPr="00712B86" w:rsidRDefault="00D873C8" w:rsidP="00516DBE">
            <w:r w:rsidRPr="00712B86">
              <w:t>Result Analysis</w:t>
            </w:r>
          </w:p>
        </w:tc>
        <w:tc>
          <w:tcPr>
            <w:tcW w:w="7581" w:type="dxa"/>
          </w:tcPr>
          <w:p w14:paraId="54A29C42" w14:textId="087E5018" w:rsidR="00D873C8" w:rsidRPr="00761C93" w:rsidRDefault="00761C93" w:rsidP="00516DBE">
            <w:pPr>
              <w:pStyle w:val="HTMLPreformatted"/>
              <w:rPr>
                <w:rFonts w:asciiTheme="minorHAnsi" w:eastAsiaTheme="minorHAnsi" w:hAnsiTheme="minorHAnsi" w:cstheme="minorBidi"/>
                <w:sz w:val="22"/>
                <w:szCs w:val="22"/>
                <w:lang w:eastAsia="en-US"/>
              </w:rPr>
            </w:pPr>
            <w:r w:rsidRPr="00761C93">
              <w:rPr>
                <w:rFonts w:asciiTheme="minorHAnsi" w:eastAsiaTheme="minorHAnsi" w:hAnsiTheme="minorHAnsi" w:cstheme="minorBidi"/>
                <w:sz w:val="22"/>
                <w:szCs w:val="22"/>
                <w:lang w:eastAsia="en-US"/>
              </w:rPr>
              <w:t xml:space="preserve">Market_Basket_Optimisation.csv </w:t>
            </w:r>
            <w:r>
              <w:rPr>
                <w:rFonts w:asciiTheme="minorHAnsi" w:eastAsiaTheme="minorHAnsi" w:hAnsiTheme="minorHAnsi" w:cstheme="minorBidi"/>
                <w:sz w:val="22"/>
                <w:szCs w:val="22"/>
                <w:lang w:eastAsia="en-US"/>
              </w:rPr>
              <w:t xml:space="preserve">is the grocery shopping cart of the customer </w:t>
            </w:r>
            <w:r w:rsidR="00FE44B4">
              <w:rPr>
                <w:rFonts w:asciiTheme="minorHAnsi" w:eastAsiaTheme="minorHAnsi" w:hAnsiTheme="minorHAnsi" w:cstheme="minorBidi"/>
                <w:sz w:val="22"/>
                <w:szCs w:val="22"/>
                <w:lang w:eastAsia="en-US"/>
              </w:rPr>
              <w:t>when buying products. As the dataset is applied to association rules, hence if a customer bought a certain product</w:t>
            </w:r>
            <w:r w:rsidR="00260AD0">
              <w:rPr>
                <w:rFonts w:asciiTheme="minorHAnsi" w:eastAsiaTheme="minorHAnsi" w:hAnsiTheme="minorHAnsi" w:cstheme="minorBidi"/>
                <w:sz w:val="22"/>
                <w:szCs w:val="22"/>
                <w:lang w:eastAsia="en-US"/>
              </w:rPr>
              <w:t xml:space="preserve"> </w:t>
            </w:r>
            <m:oMath>
              <m:r>
                <w:rPr>
                  <w:rFonts w:ascii="Cambria Math" w:eastAsiaTheme="minorHAnsi" w:hAnsi="Cambria Math" w:cstheme="minorBidi"/>
                  <w:sz w:val="22"/>
                  <w:szCs w:val="22"/>
                  <w:lang w:eastAsia="en-US"/>
                </w:rPr>
                <m:t>(</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Product</m:t>
                  </m:r>
                </m:e>
                <m:sub>
                  <m:r>
                    <w:rPr>
                      <w:rFonts w:ascii="Cambria Math" w:eastAsiaTheme="minorHAnsi" w:hAnsi="Cambria Math" w:cstheme="minorBidi"/>
                      <w:sz w:val="22"/>
                      <w:szCs w:val="22"/>
                      <w:lang w:eastAsia="en-US"/>
                    </w:rPr>
                    <m:t>A</m:t>
                  </m:r>
                </m:sub>
              </m:sSub>
              <m:r>
                <w:rPr>
                  <w:rFonts w:ascii="Cambria Math" w:eastAsiaTheme="minorHAnsi" w:hAnsi="Cambria Math" w:cstheme="minorBidi"/>
                  <w:sz w:val="22"/>
                  <w:szCs w:val="22"/>
                  <w:lang w:eastAsia="en-US"/>
                </w:rPr>
                <m:t>)</m:t>
              </m:r>
            </m:oMath>
            <w:r w:rsidR="00FE44B4">
              <w:rPr>
                <w:rFonts w:asciiTheme="minorHAnsi" w:eastAsiaTheme="minorHAnsi" w:hAnsiTheme="minorHAnsi" w:cstheme="minorBidi"/>
                <w:sz w:val="22"/>
                <w:szCs w:val="22"/>
                <w:lang w:eastAsia="en-US"/>
              </w:rPr>
              <w:t xml:space="preserve">, the other product </w:t>
            </w:r>
            <m:oMath>
              <m:d>
                <m:dPr>
                  <m:ctrlPr>
                    <w:rPr>
                      <w:rFonts w:ascii="Cambria Math" w:eastAsiaTheme="minorHAnsi" w:hAnsi="Cambria Math" w:cstheme="minorBidi"/>
                      <w:i/>
                      <w:sz w:val="22"/>
                      <w:szCs w:val="22"/>
                      <w:lang w:eastAsia="en-US"/>
                    </w:rPr>
                  </m:ctrlPr>
                </m:dPr>
                <m:e>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Product</m:t>
                      </m:r>
                    </m:e>
                    <m:sub>
                      <m:r>
                        <w:rPr>
                          <w:rFonts w:ascii="Cambria Math" w:eastAsiaTheme="minorHAnsi" w:hAnsi="Cambria Math" w:cstheme="minorBidi"/>
                          <w:sz w:val="22"/>
                          <w:szCs w:val="22"/>
                          <w:lang w:eastAsia="en-US"/>
                        </w:rPr>
                        <m:t>B</m:t>
                      </m:r>
                    </m:sub>
                  </m:sSub>
                </m:e>
              </m:d>
              <m:r>
                <w:rPr>
                  <w:rFonts w:ascii="Cambria Math" w:eastAsiaTheme="minorHAnsi" w:hAnsi="Cambria Math" w:cstheme="minorBidi"/>
                  <w:sz w:val="22"/>
                  <w:szCs w:val="22"/>
                  <w:lang w:eastAsia="en-US"/>
                </w:rPr>
                <m:t xml:space="preserve"> </m:t>
              </m:r>
            </m:oMath>
            <w:r w:rsidR="00FE44B4">
              <w:rPr>
                <w:rFonts w:asciiTheme="minorHAnsi" w:eastAsiaTheme="minorHAnsi" w:hAnsiTheme="minorHAnsi" w:cstheme="minorBidi"/>
                <w:sz w:val="22"/>
                <w:szCs w:val="22"/>
                <w:lang w:eastAsia="en-US"/>
              </w:rPr>
              <w:t xml:space="preserve">would be bought is likely to be a complimentary or supporting product </w:t>
            </w:r>
            <m:oMath>
              <m:d>
                <m:dPr>
                  <m:ctrlPr>
                    <w:rPr>
                      <w:rFonts w:ascii="Cambria Math" w:eastAsiaTheme="minorHAnsi" w:hAnsi="Cambria Math" w:cstheme="minorBidi"/>
                      <w:i/>
                      <w:sz w:val="22"/>
                      <w:szCs w:val="22"/>
                      <w:lang w:eastAsia="en-US"/>
                    </w:rPr>
                  </m:ctrlPr>
                </m:dPr>
                <m:e>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Product</m:t>
                      </m:r>
                    </m:e>
                    <m:sub>
                      <m:r>
                        <w:rPr>
                          <w:rFonts w:ascii="Cambria Math" w:eastAsiaTheme="minorHAnsi" w:hAnsi="Cambria Math" w:cstheme="minorBidi"/>
                          <w:sz w:val="22"/>
                          <w:szCs w:val="22"/>
                          <w:lang w:eastAsia="en-US"/>
                        </w:rPr>
                        <m:t>B</m:t>
                      </m:r>
                    </m:sub>
                  </m:sSub>
                </m:e>
              </m:d>
              <m:r>
                <w:rPr>
                  <w:rFonts w:ascii="Cambria Math" w:eastAsiaTheme="minorHAnsi" w:hAnsi="Cambria Math" w:cstheme="minorBidi"/>
                  <w:sz w:val="22"/>
                  <w:szCs w:val="22"/>
                  <w:lang w:eastAsia="en-US"/>
                </w:rPr>
                <m:t xml:space="preserve"> </m:t>
              </m:r>
            </m:oMath>
            <w:r w:rsidR="00FE44B4">
              <w:rPr>
                <w:rFonts w:asciiTheme="minorHAnsi" w:eastAsiaTheme="minorHAnsi" w:hAnsiTheme="minorHAnsi" w:cstheme="minorBidi"/>
                <w:sz w:val="22"/>
                <w:szCs w:val="22"/>
                <w:lang w:eastAsia="en-US"/>
              </w:rPr>
              <w:t>of that certain product</w:t>
            </w:r>
            <w:r w:rsidR="00260AD0">
              <w:rPr>
                <w:rFonts w:asciiTheme="minorHAnsi" w:eastAsiaTheme="minorHAnsi" w:hAnsiTheme="minorHAnsi" w:cstheme="minorBidi"/>
                <w:sz w:val="22"/>
                <w:szCs w:val="22"/>
                <w:lang w:eastAsia="en-US"/>
              </w:rPr>
              <w:t xml:space="preserve"> </w:t>
            </w:r>
            <m:oMath>
              <m:r>
                <w:rPr>
                  <w:rFonts w:ascii="Cambria Math" w:eastAsiaTheme="minorHAnsi" w:hAnsi="Cambria Math" w:cstheme="minorBidi"/>
                  <w:sz w:val="22"/>
                  <w:szCs w:val="22"/>
                  <w:lang w:eastAsia="en-US"/>
                </w:rPr>
                <m:t>(</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Product</m:t>
                  </m:r>
                </m:e>
                <m:sub>
                  <m:r>
                    <w:rPr>
                      <w:rFonts w:ascii="Cambria Math" w:eastAsiaTheme="minorHAnsi" w:hAnsi="Cambria Math" w:cstheme="minorBidi"/>
                      <w:sz w:val="22"/>
                      <w:szCs w:val="22"/>
                      <w:lang w:eastAsia="en-US"/>
                    </w:rPr>
                    <m:t>A</m:t>
                  </m:r>
                </m:sub>
              </m:sSub>
              <m:r>
                <w:rPr>
                  <w:rFonts w:ascii="Cambria Math" w:eastAsiaTheme="minorHAnsi" w:hAnsi="Cambria Math" w:cstheme="minorBidi"/>
                  <w:sz w:val="22"/>
                  <w:szCs w:val="22"/>
                  <w:lang w:eastAsia="en-US"/>
                </w:rPr>
                <m:t>)</m:t>
              </m:r>
            </m:oMath>
            <w:r w:rsidR="00FE44B4">
              <w:rPr>
                <w:rFonts w:asciiTheme="minorHAnsi" w:eastAsiaTheme="minorHAnsi" w:hAnsiTheme="minorHAnsi" w:cstheme="minorBidi"/>
                <w:sz w:val="22"/>
                <w:szCs w:val="22"/>
                <w:lang w:eastAsia="en-US"/>
              </w:rPr>
              <w:t>.</w:t>
            </w:r>
            <w:r w:rsidR="00260AD0">
              <w:rPr>
                <w:rFonts w:asciiTheme="minorHAnsi" w:eastAsiaTheme="minorHAnsi" w:hAnsiTheme="minorHAnsi" w:cstheme="minorBidi"/>
                <w:sz w:val="22"/>
                <w:szCs w:val="22"/>
                <w:lang w:eastAsia="en-US"/>
              </w:rPr>
              <w:t xml:space="preserve"> </w:t>
            </w:r>
            <w:r w:rsidR="00767518">
              <w:rPr>
                <w:rFonts w:asciiTheme="minorHAnsi" w:eastAsiaTheme="minorHAnsi" w:hAnsiTheme="minorHAnsi" w:cstheme="minorBidi"/>
                <w:sz w:val="22"/>
                <w:szCs w:val="22"/>
                <w:lang w:eastAsia="en-US"/>
              </w:rPr>
              <w:t xml:space="preserve">Two association rules: </w:t>
            </w:r>
            <w:proofErr w:type="spellStart"/>
            <w:r w:rsidR="00767518">
              <w:rPr>
                <w:rFonts w:asciiTheme="minorHAnsi" w:eastAsiaTheme="minorHAnsi" w:hAnsiTheme="minorHAnsi" w:cstheme="minorBidi"/>
                <w:sz w:val="22"/>
                <w:szCs w:val="22"/>
                <w:lang w:eastAsia="en-US"/>
              </w:rPr>
              <w:t>Apriori</w:t>
            </w:r>
            <w:proofErr w:type="spellEnd"/>
            <w:r w:rsidR="00767518">
              <w:rPr>
                <w:rFonts w:asciiTheme="minorHAnsi" w:eastAsiaTheme="minorHAnsi" w:hAnsiTheme="minorHAnsi" w:cstheme="minorBidi"/>
                <w:sz w:val="22"/>
                <w:szCs w:val="22"/>
                <w:lang w:eastAsia="en-US"/>
              </w:rPr>
              <w:t xml:space="preserve">, Eclat using the measuring criterion of support, which is </w:t>
            </w:r>
            <w:r w:rsidR="00B836EB">
              <w:rPr>
                <w:rFonts w:asciiTheme="minorHAnsi" w:eastAsiaTheme="minorHAnsi" w:hAnsiTheme="minorHAnsi" w:cstheme="minorBidi"/>
                <w:sz w:val="22"/>
                <w:szCs w:val="22"/>
                <w:lang w:eastAsia="en-US"/>
              </w:rPr>
              <w:t xml:space="preserve">the proportion of those products existing in the other transactions too. </w:t>
            </w:r>
            <w:r w:rsidR="00142D87">
              <w:rPr>
                <w:rFonts w:asciiTheme="minorHAnsi" w:eastAsiaTheme="minorHAnsi" w:hAnsiTheme="minorHAnsi" w:cstheme="minorBidi"/>
                <w:sz w:val="22"/>
                <w:szCs w:val="22"/>
                <w:lang w:eastAsia="en-US"/>
              </w:rPr>
              <w:t xml:space="preserve">Comparing the two rules using support value, Eclat wins over </w:t>
            </w:r>
            <w:proofErr w:type="spellStart"/>
            <w:r w:rsidR="00142D87">
              <w:rPr>
                <w:rFonts w:asciiTheme="minorHAnsi" w:eastAsiaTheme="minorHAnsi" w:hAnsiTheme="minorHAnsi" w:cstheme="minorBidi"/>
                <w:sz w:val="22"/>
                <w:szCs w:val="22"/>
                <w:lang w:eastAsia="en-US"/>
              </w:rPr>
              <w:t>Apriori</w:t>
            </w:r>
            <w:proofErr w:type="spellEnd"/>
            <w:r w:rsidR="00142D87">
              <w:rPr>
                <w:rFonts w:asciiTheme="minorHAnsi" w:eastAsiaTheme="minorHAnsi" w:hAnsiTheme="minorHAnsi" w:cstheme="minorBidi"/>
                <w:sz w:val="22"/>
                <w:szCs w:val="22"/>
                <w:lang w:eastAsia="en-US"/>
              </w:rPr>
              <w:t xml:space="preserve"> with higher value having the top3 product combination of (1)</w:t>
            </w:r>
            <w:r w:rsidR="008F52C5">
              <w:rPr>
                <w:rFonts w:asciiTheme="minorHAnsi" w:eastAsiaTheme="minorHAnsi" w:hAnsiTheme="minorHAnsi" w:cstheme="minorBidi"/>
                <w:sz w:val="22"/>
                <w:szCs w:val="22"/>
                <w:lang w:eastAsia="en-US"/>
              </w:rPr>
              <w:t xml:space="preserve"> </w:t>
            </w:r>
            <w:r w:rsidR="008F52C5" w:rsidRPr="008F52C5">
              <w:rPr>
                <w:rFonts w:ascii="Calibri" w:hAnsi="Calibri" w:cs="Calibri"/>
                <w:color w:val="000000"/>
                <w:lang w:val="en-US"/>
              </w:rPr>
              <w:t xml:space="preserve">herb &amp; </w:t>
            </w:r>
            <w:proofErr w:type="spellStart"/>
            <w:r w:rsidR="008F52C5" w:rsidRPr="008F52C5">
              <w:rPr>
                <w:rFonts w:ascii="Calibri" w:hAnsi="Calibri" w:cs="Calibri"/>
                <w:color w:val="000000"/>
                <w:lang w:val="en-US"/>
              </w:rPr>
              <w:t>pepper+ground</w:t>
            </w:r>
            <w:proofErr w:type="spellEnd"/>
            <w:r w:rsidR="008F52C5" w:rsidRPr="008F52C5">
              <w:rPr>
                <w:rFonts w:ascii="Calibri" w:hAnsi="Calibri" w:cs="Calibri"/>
                <w:color w:val="000000"/>
                <w:lang w:val="en-US"/>
              </w:rPr>
              <w:t xml:space="preserve"> beef</w:t>
            </w:r>
            <w:r w:rsidR="008F52C5">
              <w:rPr>
                <w:rFonts w:ascii="Calibri" w:hAnsi="Calibri" w:cs="Calibri"/>
                <w:color w:val="000000"/>
                <w:lang w:val="en-US"/>
              </w:rPr>
              <w:t xml:space="preserve">, (2) </w:t>
            </w:r>
            <w:r w:rsidR="008F52C5" w:rsidRPr="008F52C5">
              <w:rPr>
                <w:rFonts w:ascii="Calibri" w:hAnsi="Calibri" w:cs="Calibri"/>
                <w:color w:val="000000"/>
                <w:lang w:val="en-US"/>
              </w:rPr>
              <w:t xml:space="preserve">whole wheat </w:t>
            </w:r>
            <w:proofErr w:type="spellStart"/>
            <w:r w:rsidR="008F52C5" w:rsidRPr="008F52C5">
              <w:rPr>
                <w:rFonts w:ascii="Calibri" w:hAnsi="Calibri" w:cs="Calibri"/>
                <w:color w:val="000000"/>
                <w:lang w:val="en-US"/>
              </w:rPr>
              <w:t>pasta+olive</w:t>
            </w:r>
            <w:proofErr w:type="spellEnd"/>
            <w:r w:rsidR="008F52C5" w:rsidRPr="008F52C5">
              <w:rPr>
                <w:rFonts w:ascii="Calibri" w:hAnsi="Calibri" w:cs="Calibri"/>
                <w:color w:val="000000"/>
                <w:lang w:val="en-US"/>
              </w:rPr>
              <w:t xml:space="preserve"> oil</w:t>
            </w:r>
            <w:r w:rsidR="008F52C5">
              <w:rPr>
                <w:rFonts w:ascii="Calibri" w:hAnsi="Calibri" w:cs="Calibri"/>
                <w:color w:val="000000"/>
                <w:lang w:val="en-US"/>
              </w:rPr>
              <w:t xml:space="preserve">, (3) </w:t>
            </w:r>
            <w:proofErr w:type="spellStart"/>
            <w:r w:rsidR="008F52C5" w:rsidRPr="008F52C5">
              <w:rPr>
                <w:rFonts w:ascii="Calibri" w:hAnsi="Calibri" w:cs="Calibri"/>
                <w:color w:val="000000"/>
                <w:lang w:val="en-US"/>
              </w:rPr>
              <w:t>pasta+escalope</w:t>
            </w:r>
            <w:proofErr w:type="spellEnd"/>
            <w:r w:rsidR="003E4F4D">
              <w:rPr>
                <w:rFonts w:ascii="Calibri" w:hAnsi="Calibri" w:cs="Calibri"/>
                <w:color w:val="000000"/>
                <w:lang w:val="en-US"/>
              </w:rPr>
              <w:t>, which can be used for cooking ground beef and pasta</w:t>
            </w:r>
            <w:r w:rsidR="008F52C5">
              <w:rPr>
                <w:rFonts w:ascii="Calibri" w:hAnsi="Calibri" w:cs="Calibri"/>
                <w:color w:val="000000"/>
                <w:lang w:val="en-US"/>
              </w:rPr>
              <w:t>.</w:t>
            </w:r>
            <w:r w:rsidR="00142D87">
              <w:rPr>
                <w:rFonts w:asciiTheme="minorHAnsi" w:eastAsiaTheme="minorHAnsi" w:hAnsiTheme="minorHAnsi" w:cstheme="minorBidi"/>
                <w:sz w:val="22"/>
                <w:szCs w:val="22"/>
                <w:lang w:eastAsia="en-US"/>
              </w:rPr>
              <w:t xml:space="preserve"> </w:t>
            </w:r>
            <w:r w:rsidR="00FE44B4">
              <w:rPr>
                <w:rFonts w:asciiTheme="minorHAnsi" w:eastAsiaTheme="minorHAnsi" w:hAnsiTheme="minorHAnsi" w:cstheme="minorBidi"/>
                <w:sz w:val="22"/>
                <w:szCs w:val="22"/>
                <w:lang w:eastAsia="en-US"/>
              </w:rPr>
              <w:t xml:space="preserve"> </w:t>
            </w:r>
          </w:p>
        </w:tc>
      </w:tr>
    </w:tbl>
    <w:p w14:paraId="07484AF8" w14:textId="77777777" w:rsidR="00D873C8" w:rsidRPr="00712B86" w:rsidRDefault="00D873C8" w:rsidP="00B44528"/>
    <w:p w14:paraId="0FDA6419" w14:textId="77777777" w:rsidR="00610ACB" w:rsidRPr="00712B86" w:rsidRDefault="00790804" w:rsidP="00790804">
      <w:pPr>
        <w:pStyle w:val="Heading3"/>
        <w:numPr>
          <w:ilvl w:val="0"/>
          <w:numId w:val="13"/>
        </w:numPr>
        <w:jc w:val="both"/>
        <w:rPr>
          <w:color w:val="auto"/>
          <w:sz w:val="22"/>
          <w:szCs w:val="22"/>
        </w:rPr>
      </w:pPr>
      <w:bookmarkStart w:id="27" w:name="_Toc105604357"/>
      <w:r w:rsidRPr="00712B86">
        <w:rPr>
          <w:color w:val="auto"/>
          <w:sz w:val="22"/>
          <w:szCs w:val="22"/>
        </w:rPr>
        <w:t>Sampling</w:t>
      </w:r>
      <w:bookmarkEnd w:id="27"/>
    </w:p>
    <w:tbl>
      <w:tblPr>
        <w:tblStyle w:val="TableGrid"/>
        <w:tblW w:w="0" w:type="auto"/>
        <w:tblLook w:val="04A0" w:firstRow="1" w:lastRow="0" w:firstColumn="1" w:lastColumn="0" w:noHBand="0" w:noVBand="1"/>
      </w:tblPr>
      <w:tblGrid>
        <w:gridCol w:w="1271"/>
        <w:gridCol w:w="7745"/>
      </w:tblGrid>
      <w:tr w:rsidR="00610ACB" w:rsidRPr="00712B86" w14:paraId="4B42FF20" w14:textId="77777777" w:rsidTr="00DD78CC">
        <w:tc>
          <w:tcPr>
            <w:tcW w:w="1271" w:type="dxa"/>
            <w:shd w:val="clear" w:color="auto" w:fill="D5DCE4" w:themeFill="text2" w:themeFillTint="33"/>
          </w:tcPr>
          <w:p w14:paraId="483ED398" w14:textId="77777777" w:rsidR="00610ACB" w:rsidRPr="00712B86" w:rsidRDefault="00610ACB" w:rsidP="00DD78CC">
            <w:pPr>
              <w:rPr>
                <w:b/>
                <w:bCs/>
                <w:i/>
                <w:iCs/>
              </w:rPr>
            </w:pPr>
            <w:r w:rsidRPr="00712B86">
              <w:rPr>
                <w:b/>
                <w:bCs/>
                <w:i/>
                <w:iCs/>
              </w:rPr>
              <w:t>Execute</w:t>
            </w:r>
          </w:p>
        </w:tc>
        <w:tc>
          <w:tcPr>
            <w:tcW w:w="7745" w:type="dxa"/>
          </w:tcPr>
          <w:p w14:paraId="2D48571F" w14:textId="7416C2E7" w:rsidR="00610ACB" w:rsidRPr="00712B86" w:rsidRDefault="00610ACB" w:rsidP="00DD78CC">
            <w:r w:rsidRPr="00712B86">
              <w:t>python -W ignore main.py -</w:t>
            </w:r>
            <w:proofErr w:type="spellStart"/>
            <w:r w:rsidRPr="00712B86">
              <w:t>i</w:t>
            </w:r>
            <w:proofErr w:type="spellEnd"/>
            <w:r w:rsidRPr="00712B86">
              <w:t xml:space="preserve"> input_sample.txt</w:t>
            </w:r>
          </w:p>
        </w:tc>
      </w:tr>
    </w:tbl>
    <w:p w14:paraId="0A7C7A7E" w14:textId="2E8DC564" w:rsidR="00790804" w:rsidRPr="00712B86" w:rsidRDefault="00790804" w:rsidP="00610ACB">
      <w:pPr>
        <w:pStyle w:val="Heading3"/>
        <w:ind w:left="360"/>
        <w:jc w:val="both"/>
        <w:rPr>
          <w:color w:val="auto"/>
          <w:sz w:val="22"/>
          <w:szCs w:val="22"/>
        </w:rPr>
      </w:pPr>
      <w:r w:rsidRPr="00712B86">
        <w:rPr>
          <w:color w:val="auto"/>
          <w:sz w:val="22"/>
          <w:szCs w:val="22"/>
        </w:rPr>
        <w:t xml:space="preserve"> </w:t>
      </w:r>
    </w:p>
    <w:p w14:paraId="015FA0C9" w14:textId="1AA417C6" w:rsidR="004314EB" w:rsidRPr="00712B86" w:rsidRDefault="00790804" w:rsidP="00790804">
      <w:pPr>
        <w:pStyle w:val="ListParagraph"/>
        <w:numPr>
          <w:ilvl w:val="1"/>
          <w:numId w:val="1"/>
        </w:numPr>
      </w:pPr>
      <w:r w:rsidRPr="00712B86">
        <w:t xml:space="preserve">UCB – Upper confidence bound is using the </w:t>
      </w:r>
      <w:r w:rsidR="00B6509D" w:rsidRPr="00712B86">
        <w:t xml:space="preserve">Multi-armed </w:t>
      </w:r>
      <w:r w:rsidRPr="00712B86">
        <w:t xml:space="preserve">Bandit problem to solve the maximum UCB for each selection is the accumulative value of the average rewards </w:t>
      </w:r>
      <m:oMath>
        <m:sSub>
          <m:sSubPr>
            <m:ctrlPr>
              <w:rPr>
                <w:rFonts w:ascii="Cambria Math" w:hAnsi="Cambria Math"/>
                <w:i/>
              </w:rPr>
            </m:ctrlPr>
          </m:sSubPr>
          <m:e>
            <m:r>
              <m:rPr>
                <m:sty m:val="p"/>
              </m:rP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oMath>
      <w:r w:rsidRPr="00712B86">
        <w:rPr>
          <w:rFonts w:eastAsiaTheme="minorEastAsia"/>
        </w:rPr>
        <w:t>,</w:t>
      </w:r>
      <w:r w:rsidRPr="00712B86">
        <w:t xml:space="preserve"> and the confidence interval </w:t>
      </w:r>
      <m:oMath>
        <m:sSub>
          <m:sSubPr>
            <m:ctrlPr>
              <w:rPr>
                <w:rFonts w:ascii="Cambria Math" w:hAnsi="Cambria Math"/>
                <w:i/>
              </w:rPr>
            </m:ctrlPr>
          </m:sSubPr>
          <m:e>
            <m:r>
              <m:rPr>
                <m:sty m:val="p"/>
              </m:rP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n</m:t>
            </m:r>
          </m:e>
        </m:d>
      </m:oMath>
      <w:r w:rsidRPr="00712B86">
        <w:t>.</w:t>
      </w:r>
      <w:r w:rsidR="00F468FA" w:rsidRPr="00712B86">
        <w:t xml:space="preserve"> </w:t>
      </w:r>
      <w:r w:rsidR="00715275" w:rsidRPr="00712B86">
        <w:fldChar w:fldCharType="begin"/>
      </w:r>
      <w:r w:rsidR="00904007">
        <w:instrText xml:space="preserve"> ADDIN ZOTERO_ITEM CSL_CITATION {"citationID":"a1hpnbos7k8","properties":{"formattedCitation":"(Eremenko &amp; de Ponteves, n.d.-c)","plainCitation":"(Eremenko &amp; de Ponteves, n.d.-c)","noteIndex":0},"citationItems":[{"id":"UatLG91Z/zO3IHSCm","uris":["http://zotero.org/users/local/yfYWsJHA/items/PSRQNNYW"],"itemData":{"id":30,"type":"post-weblog","title":"Sampling: Upper Confidence Bound (UCB)","URL":"https://www.udemy.com/course/machinelearning/learn/lecture/6456832#overview","author":[{"family":"Eremenko","given":"Kirill"},{"family":"Ponteves","given":"Hadelin","non-dropping-particle":"de"}]}}],"schema":"https://github.com/citation-style-language/schema/raw/master/csl-citation.json"} </w:instrText>
      </w:r>
      <w:r w:rsidR="00715275" w:rsidRPr="00712B86">
        <w:fldChar w:fldCharType="separate"/>
      </w:r>
      <w:r w:rsidR="00904007" w:rsidRPr="00904007">
        <w:rPr>
          <w:rFonts w:ascii="Calibri" w:hAnsi="Calibri" w:cs="Calibri"/>
        </w:rPr>
        <w:t>(Eremenko &amp; de Ponteves, n.d.-c)</w:t>
      </w:r>
      <w:r w:rsidR="00715275" w:rsidRPr="00712B86">
        <w:fldChar w:fldCharType="end"/>
      </w:r>
    </w:p>
    <w:p w14:paraId="7E1DEC63" w14:textId="3E85CD54" w:rsidR="00790804" w:rsidRPr="00712B86" w:rsidRDefault="00790804" w:rsidP="00F468FA">
      <w:pPr>
        <w:jc w:val="center"/>
        <w:rPr>
          <w:rFonts w:eastAsiaTheme="minorEastAsia"/>
        </w:rPr>
      </w:pPr>
      <m:oMath>
        <m:r>
          <w:rPr>
            <w:rFonts w:ascii="Cambria Math" w:hAnsi="Cambria Math"/>
          </w:rPr>
          <m:t xml:space="preserve">UCB: </m:t>
        </m:r>
        <m:sSub>
          <m:sSubPr>
            <m:ctrlPr>
              <w:rPr>
                <w:rFonts w:ascii="Cambria Math" w:hAnsi="Cambria Math"/>
                <w:i/>
              </w:rPr>
            </m:ctrlPr>
          </m:sSubPr>
          <m:e>
            <m:r>
              <m:rPr>
                <m:sty m:val="p"/>
              </m:rP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n</m:t>
            </m:r>
          </m:e>
        </m:d>
      </m:oMath>
      <w:r w:rsidR="00715275" w:rsidRPr="00712B86">
        <w:fldChar w:fldCharType="begin"/>
      </w:r>
      <w:r w:rsidR="00904007">
        <w:instrText xml:space="preserve"> ADDIN ZOTERO_ITEM CSL_CITATION {"citationID":"baNXEaeo","properties":{"formattedCitation":"(Eremenko &amp; de Ponteves, n.d.-c)","plainCitation":"(Eremenko &amp; de Ponteves, n.d.-c)","noteIndex":0},"citationItems":[{"id":"UatLG91Z/zO3IHSCm","uris":["http://zotero.org/users/local/yfYWsJHA/items/PSRQNNYW"],"itemData":{"id":30,"type":"post-weblog","title":"Sampling: Upper Confidence Bound (UCB)","URL":"https://www.udemy.com/course/machinelearning/learn/lecture/6456832#overview","author":[{"family":"Eremenko","given":"Kirill"},{"family":"Ponteves","given":"Hadelin","non-dropping-particle":"de"}]}}],"schema":"https://github.com/citation-style-language/schema/raw/master/csl-citation.json"} </w:instrText>
      </w:r>
      <w:r w:rsidR="00715275" w:rsidRPr="00712B86">
        <w:fldChar w:fldCharType="separate"/>
      </w:r>
      <w:r w:rsidR="00904007" w:rsidRPr="00904007">
        <w:rPr>
          <w:rFonts w:ascii="Calibri" w:hAnsi="Calibri" w:cs="Calibri"/>
        </w:rPr>
        <w:t>(Eremenko &amp; de Ponteves, n.d.-c)</w:t>
      </w:r>
      <w:r w:rsidR="00715275" w:rsidRPr="00712B86">
        <w:fldChar w:fldCharType="end"/>
      </w:r>
    </w:p>
    <w:p w14:paraId="54487734" w14:textId="3384A869" w:rsidR="00790804" w:rsidRPr="00712B86" w:rsidRDefault="005E6A98" w:rsidP="00F468FA">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num>
          <m:den>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n</m:t>
                </m:r>
              </m:e>
            </m:d>
          </m:den>
        </m:f>
      </m:oMath>
      <w:r w:rsidR="00F468FA" w:rsidRPr="00712B86">
        <w:rPr>
          <w:rFonts w:eastAsiaTheme="minorEastAsia"/>
        </w:rPr>
        <w:t xml:space="preserve">  </w:t>
      </w:r>
      <w:r w:rsidR="00715275" w:rsidRPr="00712B86">
        <w:fldChar w:fldCharType="begin"/>
      </w:r>
      <w:r w:rsidR="00904007">
        <w:instrText xml:space="preserve"> ADDIN ZOTERO_ITEM CSL_CITATION {"citationID":"yFi9cclv","properties":{"formattedCitation":"(Eremenko &amp; de Ponteves, n.d.-c)","plainCitation":"(Eremenko &amp; de Ponteves, n.d.-c)","noteIndex":0},"citationItems":[{"id":"UatLG91Z/zO3IHSCm","uris":["http://zotero.org/users/local/yfYWsJHA/items/PSRQNNYW"],"itemData":{"id":30,"type":"post-weblog","title":"Sampling: Upper Confidence Bound (UCB)","URL":"https://www.udemy.com/course/machinelearning/learn/lecture/6456832#overview","author":[{"family":"Eremenko","given":"Kirill"},{"family":"Ponteves","given":"Hadelin","non-dropping-particle":"de"}]}}],"schema":"https://github.com/citation-style-language/schema/raw/master/csl-citation.json"} </w:instrText>
      </w:r>
      <w:r w:rsidR="00715275" w:rsidRPr="00712B86">
        <w:fldChar w:fldCharType="separate"/>
      </w:r>
      <w:r w:rsidR="00904007" w:rsidRPr="00904007">
        <w:rPr>
          <w:rFonts w:ascii="Calibri" w:hAnsi="Calibri" w:cs="Calibri"/>
        </w:rPr>
        <w:t>(Eremenko &amp; de Ponteves, n.d.-c)</w:t>
      </w:r>
      <w:r w:rsidR="00715275" w:rsidRPr="00712B86">
        <w:fldChar w:fldCharType="end"/>
      </w:r>
    </w:p>
    <w:p w14:paraId="254D4446" w14:textId="729567B6" w:rsidR="00790804" w:rsidRPr="00712B86" w:rsidRDefault="005E6A98" w:rsidP="00F468FA">
      <w:pPr>
        <w:jc w:val="center"/>
        <w:rPr>
          <w:rFonts w:eastAsiaTheme="minorEastAsia"/>
        </w:rPr>
      </w:pPr>
      <m:oMath>
        <m:sSub>
          <m:sSubPr>
            <m:ctrlPr>
              <w:rPr>
                <w:rFonts w:ascii="Cambria Math" w:hAnsi="Cambria Math"/>
                <w:i/>
              </w:rPr>
            </m:ctrlPr>
          </m:sSubPr>
          <m:e>
            <m:r>
              <m:rPr>
                <m:sty m:val="p"/>
              </m:rP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 xml:space="preserve">3 </m:t>
                </m:r>
                <m:r>
                  <m:rPr>
                    <m:sty m:val="p"/>
                  </m:rPr>
                  <w:rPr>
                    <w:rFonts w:ascii="Cambria Math" w:hAnsi="Cambria Math"/>
                  </w:rPr>
                  <m:t>log⁡</m:t>
                </m:r>
                <m:r>
                  <w:rPr>
                    <w:rFonts w:ascii="Cambria Math" w:hAnsi="Cambria Math"/>
                  </w:rPr>
                  <m:t>(n)</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n</m:t>
                    </m:r>
                  </m:e>
                </m:d>
              </m:den>
            </m:f>
          </m:e>
        </m:rad>
      </m:oMath>
      <w:r w:rsidR="00F468FA" w:rsidRPr="00712B86">
        <w:rPr>
          <w:rFonts w:eastAsiaTheme="minorEastAsia"/>
        </w:rPr>
        <w:t xml:space="preserve"> </w:t>
      </w:r>
      <w:r w:rsidR="00715275" w:rsidRPr="00712B86">
        <w:fldChar w:fldCharType="begin"/>
      </w:r>
      <w:r w:rsidR="00904007">
        <w:instrText xml:space="preserve"> ADDIN ZOTERO_ITEM CSL_CITATION {"citationID":"bwVsvwp6","properties":{"formattedCitation":"(Eremenko &amp; de Ponteves, n.d.-c)","plainCitation":"(Eremenko &amp; de Ponteves, n.d.-c)","noteIndex":0},"citationItems":[{"id":"UatLG91Z/zO3IHSCm","uris":["http://zotero.org/users/local/yfYWsJHA/items/PSRQNNYW"],"itemData":{"id":30,"type":"post-weblog","title":"Sampling: Upper Confidence Bound (UCB)","URL":"https://www.udemy.com/course/machinelearning/learn/lecture/6456832#overview","author":[{"family":"Eremenko","given":"Kirill"},{"family":"Ponteves","given":"Hadelin","non-dropping-particle":"de"}]}}],"schema":"https://github.com/citation-style-language/schema/raw/master/csl-citation.json"} </w:instrText>
      </w:r>
      <w:r w:rsidR="00715275" w:rsidRPr="00712B86">
        <w:fldChar w:fldCharType="separate"/>
      </w:r>
      <w:r w:rsidR="00904007" w:rsidRPr="00904007">
        <w:rPr>
          <w:rFonts w:ascii="Calibri" w:hAnsi="Calibri" w:cs="Calibri"/>
        </w:rPr>
        <w:t>(Eremenko &amp; de Ponteves, n.d.-c)</w:t>
      </w:r>
      <w:r w:rsidR="00715275" w:rsidRPr="00712B86">
        <w:fldChar w:fldCharType="end"/>
      </w:r>
    </w:p>
    <w:p w14:paraId="492ADF48" w14:textId="34CAC0C1" w:rsidR="00D67302" w:rsidRPr="00712B86" w:rsidRDefault="00790804" w:rsidP="00D67302">
      <w:pPr>
        <w:ind w:left="720" w:firstLine="720"/>
        <w:rPr>
          <w:rFonts w:eastAsiaTheme="minorEastAsia"/>
        </w:rPr>
      </w:pPr>
      <w:r w:rsidRPr="00712B86">
        <w:rPr>
          <w:rFonts w:eastAsiaTheme="minorEastAsia"/>
        </w:rPr>
        <w:t>Where:</w:t>
      </w:r>
      <w:r w:rsidR="00D67302" w:rsidRPr="00712B86">
        <w:rPr>
          <w:rFonts w:eastAsiaTheme="minorEastAsia"/>
        </w:rPr>
        <w:t xml:space="preserve"> </w:t>
      </w:r>
      <w:r w:rsidR="00D67302" w:rsidRPr="00712B86">
        <w:rPr>
          <w:rFonts w:ascii="Cambria Math" w:hAnsi="Cambria Math"/>
          <w:i/>
        </w:rPr>
        <w:br/>
      </w: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=number of times the ad i was selected</m:t>
          </m:r>
        </m:oMath>
      </m:oMathPara>
    </w:p>
    <w:p w14:paraId="0CC498D6" w14:textId="77777777" w:rsidR="00D67302" w:rsidRPr="00712B86" w:rsidRDefault="005E6A98" w:rsidP="00D67302">
      <m:oMathPara>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=the sum ofrewards ad i up to round n</m:t>
          </m:r>
        </m:oMath>
      </m:oMathPara>
    </w:p>
    <w:tbl>
      <w:tblPr>
        <w:tblStyle w:val="TableGrid"/>
        <w:tblW w:w="9016" w:type="dxa"/>
        <w:tblLook w:val="04A0" w:firstRow="1" w:lastRow="0" w:firstColumn="1" w:lastColumn="0" w:noHBand="0" w:noVBand="1"/>
      </w:tblPr>
      <w:tblGrid>
        <w:gridCol w:w="1198"/>
        <w:gridCol w:w="2645"/>
        <w:gridCol w:w="3104"/>
        <w:gridCol w:w="2069"/>
      </w:tblGrid>
      <w:tr w:rsidR="00C30B01" w:rsidRPr="00712B86" w14:paraId="3BE4BD9B" w14:textId="204802A3" w:rsidTr="00C30B01">
        <w:tc>
          <w:tcPr>
            <w:tcW w:w="6587" w:type="dxa"/>
            <w:gridSpan w:val="3"/>
          </w:tcPr>
          <w:p w14:paraId="0D7AD25C" w14:textId="22F30204" w:rsidR="00C30B01" w:rsidRPr="00712B86" w:rsidRDefault="00C30B01" w:rsidP="004845C4">
            <w:pPr>
              <w:jc w:val="center"/>
              <w:rPr>
                <w:noProof/>
              </w:rPr>
            </w:pPr>
            <w:r w:rsidRPr="00712B86">
              <w:rPr>
                <w:noProof/>
              </w:rPr>
              <w:t>Table B.5a: UCB Execution: Graph Output</w:t>
            </w:r>
          </w:p>
        </w:tc>
        <w:tc>
          <w:tcPr>
            <w:tcW w:w="2429" w:type="dxa"/>
          </w:tcPr>
          <w:p w14:paraId="0599E436" w14:textId="77777777" w:rsidR="00C30B01" w:rsidRPr="00712B86" w:rsidRDefault="00C30B01" w:rsidP="004845C4">
            <w:pPr>
              <w:jc w:val="center"/>
              <w:rPr>
                <w:noProof/>
              </w:rPr>
            </w:pPr>
          </w:p>
        </w:tc>
      </w:tr>
      <w:tr w:rsidR="00C30B01" w:rsidRPr="00712B86" w14:paraId="3BF8E8B7" w14:textId="7BD4998B" w:rsidTr="00C30B01">
        <w:tc>
          <w:tcPr>
            <w:tcW w:w="777" w:type="dxa"/>
          </w:tcPr>
          <w:p w14:paraId="514AC743" w14:textId="77777777" w:rsidR="00C30B01" w:rsidRPr="00712B86" w:rsidRDefault="00C30B01" w:rsidP="004845C4">
            <w:r w:rsidRPr="00712B86">
              <w:rPr>
                <w:b/>
                <w:bCs/>
                <w:i/>
                <w:iCs/>
              </w:rPr>
              <w:t>Modifier</w:t>
            </w:r>
          </w:p>
        </w:tc>
        <w:tc>
          <w:tcPr>
            <w:tcW w:w="2697" w:type="dxa"/>
          </w:tcPr>
          <w:p w14:paraId="3CCB3B05" w14:textId="1B5902C3" w:rsidR="00C30B01" w:rsidRPr="00712B86" w:rsidRDefault="00C30B01" w:rsidP="004845C4">
            <w:r w:rsidRPr="00712B86">
              <w:t>UCB</w:t>
            </w:r>
          </w:p>
        </w:tc>
        <w:tc>
          <w:tcPr>
            <w:tcW w:w="3113" w:type="dxa"/>
            <w:vMerge w:val="restart"/>
          </w:tcPr>
          <w:p w14:paraId="5BA3F4F3" w14:textId="7F66BEB3" w:rsidR="00C30B01" w:rsidRPr="00712B86" w:rsidRDefault="00C30B01" w:rsidP="004845C4">
            <w:r w:rsidRPr="00712B86">
              <w:rPr>
                <w:noProof/>
              </w:rPr>
              <w:drawing>
                <wp:inline distT="0" distB="0" distL="0" distR="0" wp14:anchorId="23AECC92" wp14:editId="24251104">
                  <wp:extent cx="1828800" cy="1828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32875" cy="1832875"/>
                          </a:xfrm>
                          <a:prstGeom prst="rect">
                            <a:avLst/>
                          </a:prstGeom>
                        </pic:spPr>
                      </pic:pic>
                    </a:graphicData>
                  </a:graphic>
                </wp:inline>
              </w:drawing>
            </w:r>
          </w:p>
        </w:tc>
        <w:bookmarkStart w:id="28" w:name="_MON_1715537884"/>
        <w:bookmarkEnd w:id="28"/>
        <w:tc>
          <w:tcPr>
            <w:tcW w:w="2429" w:type="dxa"/>
            <w:vMerge w:val="restart"/>
          </w:tcPr>
          <w:p w14:paraId="261376F6" w14:textId="44175322" w:rsidR="00C30B01" w:rsidRPr="00712B86" w:rsidRDefault="0081036A" w:rsidP="004845C4">
            <w:pPr>
              <w:rPr>
                <w:noProof/>
              </w:rPr>
            </w:pPr>
            <w:r w:rsidRPr="00712B86">
              <w:rPr>
                <w:noProof/>
              </w:rPr>
              <w:object w:dxaOrig="1534" w:dyaOrig="991" w14:anchorId="2799B93F">
                <v:shape id="_x0000_i1044" type="#_x0000_t75" style="width:77.2pt;height:50.3pt" o:ole="">
                  <v:imagedata r:id="rId150" o:title=""/>
                </v:shape>
                <o:OLEObject Type="Embed" ProgID="Excel.Sheet.12" ShapeID="_x0000_i1044" DrawAspect="Icon" ObjectID="_1716393980" r:id="rId151"/>
              </w:object>
            </w:r>
          </w:p>
        </w:tc>
      </w:tr>
      <w:tr w:rsidR="00C30B01" w:rsidRPr="00712B86" w14:paraId="53B49C24" w14:textId="53C792CF" w:rsidTr="00C30B01">
        <w:tc>
          <w:tcPr>
            <w:tcW w:w="777" w:type="dxa"/>
          </w:tcPr>
          <w:p w14:paraId="57049789" w14:textId="77777777" w:rsidR="00C30B01" w:rsidRPr="00712B86" w:rsidRDefault="00C30B01" w:rsidP="004845C4">
            <w:r w:rsidRPr="00712B86">
              <w:rPr>
                <w:b/>
                <w:bCs/>
                <w:i/>
                <w:iCs/>
              </w:rPr>
              <w:t>File</w:t>
            </w:r>
          </w:p>
        </w:tc>
        <w:tc>
          <w:tcPr>
            <w:tcW w:w="2697" w:type="dxa"/>
          </w:tcPr>
          <w:p w14:paraId="6636418D" w14:textId="26DB3C83" w:rsidR="00C30B01" w:rsidRPr="00712B86" w:rsidRDefault="00C30B01" w:rsidP="004845C4">
            <w:r w:rsidRPr="00712B86">
              <w:t>Ads_CTR_Optimisation.csv</w:t>
            </w:r>
          </w:p>
        </w:tc>
        <w:tc>
          <w:tcPr>
            <w:tcW w:w="3113" w:type="dxa"/>
            <w:vMerge/>
          </w:tcPr>
          <w:p w14:paraId="4A7DB5CF" w14:textId="77777777" w:rsidR="00C30B01" w:rsidRPr="00712B86" w:rsidRDefault="00C30B01" w:rsidP="004845C4"/>
        </w:tc>
        <w:tc>
          <w:tcPr>
            <w:tcW w:w="2429" w:type="dxa"/>
            <w:vMerge/>
          </w:tcPr>
          <w:p w14:paraId="2A57E811" w14:textId="77777777" w:rsidR="00C30B01" w:rsidRPr="00712B86" w:rsidRDefault="00C30B01" w:rsidP="004845C4"/>
        </w:tc>
      </w:tr>
      <w:tr w:rsidR="00C30B01" w:rsidRPr="00712B86" w14:paraId="40C33DAD" w14:textId="096E97FD" w:rsidTr="00C30B01">
        <w:tc>
          <w:tcPr>
            <w:tcW w:w="777" w:type="dxa"/>
          </w:tcPr>
          <w:p w14:paraId="52D6F807" w14:textId="77777777" w:rsidR="00C30B01" w:rsidRPr="00712B86" w:rsidRDefault="00C30B01" w:rsidP="004845C4">
            <w:r w:rsidRPr="00712B86">
              <w:rPr>
                <w:b/>
                <w:bCs/>
                <w:i/>
                <w:iCs/>
              </w:rPr>
              <w:t xml:space="preserve">Pre-processor </w:t>
            </w:r>
            <w:proofErr w:type="spellStart"/>
            <w:r w:rsidRPr="00712B86">
              <w:rPr>
                <w:b/>
                <w:bCs/>
                <w:i/>
                <w:iCs/>
              </w:rPr>
              <w:t>Paramater</w:t>
            </w:r>
            <w:proofErr w:type="spellEnd"/>
          </w:p>
        </w:tc>
        <w:tc>
          <w:tcPr>
            <w:tcW w:w="2697" w:type="dxa"/>
          </w:tcPr>
          <w:p w14:paraId="1BF6146A" w14:textId="77777777" w:rsidR="00C30B01" w:rsidRPr="00712B86" w:rsidRDefault="00C30B01" w:rsidP="004845C4"/>
        </w:tc>
        <w:tc>
          <w:tcPr>
            <w:tcW w:w="3113" w:type="dxa"/>
            <w:vMerge/>
          </w:tcPr>
          <w:p w14:paraId="4A79E140" w14:textId="77777777" w:rsidR="00C30B01" w:rsidRPr="00712B86" w:rsidRDefault="00C30B01" w:rsidP="004845C4"/>
        </w:tc>
        <w:tc>
          <w:tcPr>
            <w:tcW w:w="2429" w:type="dxa"/>
            <w:vMerge/>
          </w:tcPr>
          <w:p w14:paraId="72C98725" w14:textId="77777777" w:rsidR="00C30B01" w:rsidRPr="00712B86" w:rsidRDefault="00C30B01" w:rsidP="004845C4"/>
        </w:tc>
      </w:tr>
      <w:tr w:rsidR="00C30B01" w:rsidRPr="00712B86" w14:paraId="60472D3A" w14:textId="38528629" w:rsidTr="00C30B01">
        <w:tc>
          <w:tcPr>
            <w:tcW w:w="777" w:type="dxa"/>
          </w:tcPr>
          <w:p w14:paraId="1D21DF21" w14:textId="77777777" w:rsidR="00C30B01" w:rsidRPr="00712B86" w:rsidRDefault="00C30B01" w:rsidP="004845C4">
            <w:r w:rsidRPr="00712B86">
              <w:rPr>
                <w:b/>
                <w:bCs/>
                <w:i/>
                <w:iCs/>
              </w:rPr>
              <w:t xml:space="preserve">Modifier </w:t>
            </w:r>
            <w:proofErr w:type="spellStart"/>
            <w:r w:rsidRPr="00712B86">
              <w:rPr>
                <w:b/>
                <w:bCs/>
                <w:i/>
                <w:iCs/>
              </w:rPr>
              <w:t>Paramater</w:t>
            </w:r>
            <w:proofErr w:type="spellEnd"/>
          </w:p>
        </w:tc>
        <w:tc>
          <w:tcPr>
            <w:tcW w:w="2697" w:type="dxa"/>
          </w:tcPr>
          <w:p w14:paraId="3779C131" w14:textId="003D7F89" w:rsidR="00C30B01" w:rsidRPr="00712B86" w:rsidRDefault="00C30B01" w:rsidP="004845C4">
            <w:pPr>
              <w:rPr>
                <w:iCs/>
              </w:rPr>
            </w:pPr>
          </w:p>
        </w:tc>
        <w:tc>
          <w:tcPr>
            <w:tcW w:w="3113" w:type="dxa"/>
            <w:vMerge/>
          </w:tcPr>
          <w:p w14:paraId="54F54439" w14:textId="77777777" w:rsidR="00C30B01" w:rsidRPr="00712B86" w:rsidRDefault="00C30B01" w:rsidP="004845C4"/>
        </w:tc>
        <w:tc>
          <w:tcPr>
            <w:tcW w:w="2429" w:type="dxa"/>
            <w:vMerge/>
          </w:tcPr>
          <w:p w14:paraId="50F1A624" w14:textId="77777777" w:rsidR="00C30B01" w:rsidRPr="00712B86" w:rsidRDefault="00C30B01" w:rsidP="004845C4"/>
        </w:tc>
      </w:tr>
      <w:tr w:rsidR="00C30B01" w:rsidRPr="00712B86" w14:paraId="7227DED6" w14:textId="617F8559" w:rsidTr="00C30B01">
        <w:tc>
          <w:tcPr>
            <w:tcW w:w="777" w:type="dxa"/>
          </w:tcPr>
          <w:p w14:paraId="259EE0D7" w14:textId="77777777" w:rsidR="00C30B01" w:rsidRPr="00712B86" w:rsidRDefault="00C30B01" w:rsidP="004845C4">
            <w:r w:rsidRPr="00712B86">
              <w:rPr>
                <w:b/>
                <w:bCs/>
                <w:i/>
                <w:iCs/>
              </w:rPr>
              <w:t>Graph Parameter</w:t>
            </w:r>
          </w:p>
        </w:tc>
        <w:tc>
          <w:tcPr>
            <w:tcW w:w="2697" w:type="dxa"/>
          </w:tcPr>
          <w:p w14:paraId="5B24589E" w14:textId="3A4565E7" w:rsidR="00C30B01" w:rsidRPr="00712B86" w:rsidRDefault="00C30B01" w:rsidP="004845C4">
            <w:pPr>
              <w:rPr>
                <w:iCs/>
              </w:rPr>
            </w:pPr>
            <w:r w:rsidRPr="00712B86">
              <w:rPr>
                <w:iCs/>
              </w:rPr>
              <w:t>{"</w:t>
            </w:r>
            <w:proofErr w:type="spellStart"/>
            <w:r w:rsidRPr="00712B86">
              <w:rPr>
                <w:iCs/>
              </w:rPr>
              <w:t>xlabel</w:t>
            </w:r>
            <w:proofErr w:type="spellEnd"/>
            <w:r w:rsidRPr="00712B86">
              <w:rPr>
                <w:iCs/>
              </w:rPr>
              <w:t>":"Ads"}</w:t>
            </w:r>
          </w:p>
        </w:tc>
        <w:tc>
          <w:tcPr>
            <w:tcW w:w="3113" w:type="dxa"/>
            <w:vMerge/>
          </w:tcPr>
          <w:p w14:paraId="1C688E4D" w14:textId="77777777" w:rsidR="00C30B01" w:rsidRPr="00712B86" w:rsidRDefault="00C30B01" w:rsidP="004845C4"/>
        </w:tc>
        <w:tc>
          <w:tcPr>
            <w:tcW w:w="2429" w:type="dxa"/>
            <w:vMerge/>
          </w:tcPr>
          <w:p w14:paraId="742B921A" w14:textId="77777777" w:rsidR="00C30B01" w:rsidRPr="00712B86" w:rsidRDefault="00C30B01" w:rsidP="004845C4"/>
        </w:tc>
      </w:tr>
    </w:tbl>
    <w:p w14:paraId="79F566C8" w14:textId="6D280EC0" w:rsidR="00790804" w:rsidRPr="00712B86" w:rsidRDefault="00790804" w:rsidP="00F468FA">
      <w:pPr>
        <w:rPr>
          <w:rFonts w:eastAsiaTheme="minorEastAsia"/>
        </w:rPr>
      </w:pPr>
    </w:p>
    <w:p w14:paraId="30688675" w14:textId="203CD6C0" w:rsidR="00790804" w:rsidRPr="00712B86" w:rsidRDefault="00F468FA" w:rsidP="00F468FA">
      <w:pPr>
        <w:pStyle w:val="ListParagraph"/>
        <w:numPr>
          <w:ilvl w:val="1"/>
          <w:numId w:val="1"/>
        </w:numPr>
      </w:pPr>
      <w:r w:rsidRPr="00712B86">
        <w:t xml:space="preserve">Thompson Sampling – </w:t>
      </w:r>
      <w:r w:rsidR="009F45B3" w:rsidRPr="00712B86">
        <w:t>the algorithm would compute for the maximum beta</w:t>
      </w:r>
      <w:r w:rsidR="00167AB2" w:rsidRPr="00712B86">
        <w:t xml:space="preserve"> </w:t>
      </w:r>
      <w:r w:rsidR="009F45B3" w:rsidRPr="00712B86">
        <w:t>variate based on the number of rewards</w:t>
      </w:r>
      <w:r w:rsidR="00FB3B9F" w:rsidRPr="00712B86">
        <w:t xml:space="preserve"> using Bayesian algorithm by selecting the highest </w:t>
      </w:r>
      <m:oMath>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n</m:t>
            </m:r>
          </m:e>
        </m:d>
      </m:oMath>
      <w:r w:rsidR="006E6A74" w:rsidRPr="00712B86">
        <w:rPr>
          <w:rFonts w:eastAsiaTheme="minorEastAsia"/>
        </w:rPr>
        <w:t>.</w:t>
      </w:r>
      <w:r w:rsidR="00F03DFC" w:rsidRPr="00712B86">
        <w:rPr>
          <w:rFonts w:eastAsiaTheme="minorEastAsia"/>
        </w:rPr>
        <w:t xml:space="preserve"> </w:t>
      </w:r>
      <w:r w:rsidR="00715275" w:rsidRPr="00712B86">
        <w:rPr>
          <w:rFonts w:eastAsiaTheme="minorEastAsia"/>
        </w:rPr>
        <w:fldChar w:fldCharType="begin"/>
      </w:r>
      <w:r w:rsidR="00904007">
        <w:rPr>
          <w:rFonts w:eastAsiaTheme="minorEastAsia"/>
        </w:rPr>
        <w:instrText xml:space="preserve"> ADDIN ZOTERO_ITEM CSL_CITATION {"citationID":"a2klfstnnj0","properties":{"formattedCitation":"(Eremenko &amp; de Ponteves, n.d.-b)","plainCitation":"(Eremenko &amp; de Ponteves, n.d.-b)","noteIndex":0},"citationItems":[{"id":"UatLG91Z/whUgeWU7","uris":["http://zotero.org/users/local/yfYWsJHA/items/HYMEJRCL"],"itemData":{"id":31,"type":"post-weblog","title":"Sampling: Thompson Sampling","URL":"https://www.udemy.com/course/machinelearning/learn/lecture/6456840#overview","author":[{"family":"Eremenko","given":"Kirill"},{"family":"Ponteves","given":"Hadelin","non-dropping-particle":"de"}]}}],"schema":"https://github.com/citation-style-language/schema/raw/master/csl-citation.json"} </w:instrText>
      </w:r>
      <w:r w:rsidR="00715275" w:rsidRPr="00712B86">
        <w:rPr>
          <w:rFonts w:eastAsiaTheme="minorEastAsia"/>
        </w:rPr>
        <w:fldChar w:fldCharType="separate"/>
      </w:r>
      <w:r w:rsidR="00904007" w:rsidRPr="00904007">
        <w:rPr>
          <w:rFonts w:ascii="Calibri" w:hAnsi="Calibri" w:cs="Calibri"/>
        </w:rPr>
        <w:t>(Eremenko &amp; de Ponteves, n.d.-b)</w:t>
      </w:r>
      <w:r w:rsidR="00715275" w:rsidRPr="00712B86">
        <w:rPr>
          <w:rFonts w:eastAsiaTheme="minorEastAsia"/>
        </w:rPr>
        <w:fldChar w:fldCharType="end"/>
      </w:r>
    </w:p>
    <w:p w14:paraId="2EAC140B" w14:textId="21471575" w:rsidR="00FB3B9F" w:rsidRPr="00712B86" w:rsidRDefault="005E6A98" w:rsidP="00FB3B9F">
      <w:pPr>
        <w:pStyle w:val="ListParagraph"/>
        <w:ind w:left="1440"/>
      </w:pPr>
      <m:oMath>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n</m:t>
            </m:r>
          </m:e>
        </m:d>
        <m:r>
          <w:rPr>
            <w:rFonts w:ascii="Cambria Math" w:hAnsi="Cambria Math"/>
          </w:rPr>
          <m:t>=β(</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n</m:t>
            </m:r>
          </m:e>
        </m:d>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0</m:t>
            </m:r>
          </m:sup>
        </m:sSubSup>
        <m:d>
          <m:dPr>
            <m:ctrlPr>
              <w:rPr>
                <w:rFonts w:ascii="Cambria Math" w:hAnsi="Cambria Math"/>
                <w:i/>
              </w:rPr>
            </m:ctrlPr>
          </m:dPr>
          <m:e>
            <m:r>
              <w:rPr>
                <w:rFonts w:ascii="Cambria Math" w:hAnsi="Cambria Math"/>
              </w:rPr>
              <m:t>n</m:t>
            </m:r>
          </m:e>
        </m:d>
        <m:r>
          <w:rPr>
            <w:rFonts w:ascii="Cambria Math" w:hAnsi="Cambria Math"/>
          </w:rPr>
          <m:t>+1)</m:t>
        </m:r>
      </m:oMath>
      <w:r w:rsidR="00F03DFC" w:rsidRPr="00712B86">
        <w:rPr>
          <w:rFonts w:eastAsiaTheme="minorEastAsia"/>
        </w:rPr>
        <w:t xml:space="preserve"> </w:t>
      </w:r>
      <w:r w:rsidR="00715275" w:rsidRPr="00712B86">
        <w:rPr>
          <w:rFonts w:eastAsiaTheme="minorEastAsia"/>
        </w:rPr>
        <w:fldChar w:fldCharType="begin"/>
      </w:r>
      <w:r w:rsidR="00904007">
        <w:rPr>
          <w:rFonts w:eastAsiaTheme="minorEastAsia"/>
        </w:rPr>
        <w:instrText xml:space="preserve"> ADDIN ZOTERO_ITEM CSL_CITATION {"citationID":"8AtCmmQN","properties":{"formattedCitation":"(Eremenko &amp; de Ponteves, n.d.-b)","plainCitation":"(Eremenko &amp; de Ponteves, n.d.-b)","noteIndex":0},"citationItems":[{"id":"UatLG91Z/whUgeWU7","uris":["http://zotero.org/users/local/yfYWsJHA/items/HYMEJRCL"],"itemData":{"id":31,"type":"post-weblog","title":"Sampling: Thompson Sampling","URL":"https://www.udemy.com/course/machinelearning/learn/lecture/6456840#overview","author":[{"family":"Eremenko","given":"Kirill"},{"family":"Ponteves","given":"Hadelin","non-dropping-particle":"de"}]}}],"schema":"https://github.com/citation-style-language/schema/raw/master/csl-citation.json"} </w:instrText>
      </w:r>
      <w:r w:rsidR="00715275" w:rsidRPr="00712B86">
        <w:rPr>
          <w:rFonts w:eastAsiaTheme="minorEastAsia"/>
        </w:rPr>
        <w:fldChar w:fldCharType="separate"/>
      </w:r>
      <w:r w:rsidR="00904007" w:rsidRPr="00904007">
        <w:rPr>
          <w:rFonts w:ascii="Calibri" w:hAnsi="Calibri" w:cs="Calibri"/>
        </w:rPr>
        <w:t>(Eremenko &amp; de Ponteves, n.d.-b)</w:t>
      </w:r>
      <w:r w:rsidR="00715275" w:rsidRPr="00712B86">
        <w:rPr>
          <w:rFonts w:eastAsiaTheme="minorEastAsia"/>
        </w:rPr>
        <w:fldChar w:fldCharType="end"/>
      </w:r>
    </w:p>
    <w:p w14:paraId="38A0E360" w14:textId="77777777" w:rsidR="006E6A74" w:rsidRPr="00712B86" w:rsidRDefault="006E6A74" w:rsidP="00FB3B9F">
      <w:pPr>
        <w:ind w:left="1080"/>
      </w:pPr>
      <w:r w:rsidRPr="00712B86">
        <w:t>Where:</w:t>
      </w:r>
    </w:p>
    <w:p w14:paraId="4BB63ECA" w14:textId="77777777" w:rsidR="006E6A74" w:rsidRPr="00712B86" w:rsidRDefault="006E6A74" w:rsidP="00FB3B9F">
      <w:pPr>
        <w:ind w:left="1080"/>
        <w:rPr>
          <w:rFonts w:eastAsiaTheme="minorEastAsia"/>
        </w:rPr>
      </w:pPr>
      <w:r w:rsidRPr="00712B86">
        <w:tab/>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n</m:t>
            </m:r>
          </m:e>
        </m:d>
      </m:oMath>
      <w:r w:rsidRPr="00712B86">
        <w:rPr>
          <w:rFonts w:eastAsiaTheme="minorEastAsia"/>
        </w:rPr>
        <w:t xml:space="preserve"> – the number of times the item got reward 1 until round n.</w:t>
      </w:r>
    </w:p>
    <w:p w14:paraId="6C3277BF" w14:textId="3AD5C400" w:rsidR="00FB3B9F" w:rsidRPr="00712B86" w:rsidRDefault="006E6A74" w:rsidP="00FB3B9F">
      <w:pPr>
        <w:ind w:left="1080"/>
      </w:pPr>
      <w:r w:rsidRPr="00712B86">
        <w:t xml:space="preserve">  </w:t>
      </w:r>
      <w:r w:rsidRPr="00712B86">
        <w:rPr>
          <w:rFonts w:eastAsiaTheme="minorEastAsia"/>
        </w:rPr>
        <w:tab/>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0</m:t>
            </m:r>
          </m:sup>
        </m:sSubSup>
        <m:d>
          <m:dPr>
            <m:ctrlPr>
              <w:rPr>
                <w:rFonts w:ascii="Cambria Math" w:hAnsi="Cambria Math"/>
                <w:i/>
              </w:rPr>
            </m:ctrlPr>
          </m:dPr>
          <m:e>
            <m:r>
              <w:rPr>
                <w:rFonts w:ascii="Cambria Math" w:hAnsi="Cambria Math"/>
              </w:rPr>
              <m:t>n</m:t>
            </m:r>
          </m:e>
        </m:d>
      </m:oMath>
      <w:r w:rsidRPr="00712B86">
        <w:rPr>
          <w:rFonts w:eastAsiaTheme="minorEastAsia"/>
        </w:rPr>
        <w:t xml:space="preserve"> – the number of times the item got reward 0 until round n.</w:t>
      </w:r>
    </w:p>
    <w:tbl>
      <w:tblPr>
        <w:tblStyle w:val="TableGrid"/>
        <w:tblW w:w="9016" w:type="dxa"/>
        <w:tblLook w:val="04A0" w:firstRow="1" w:lastRow="0" w:firstColumn="1" w:lastColumn="0" w:noHBand="0" w:noVBand="1"/>
      </w:tblPr>
      <w:tblGrid>
        <w:gridCol w:w="1198"/>
        <w:gridCol w:w="2649"/>
        <w:gridCol w:w="3075"/>
        <w:gridCol w:w="2094"/>
      </w:tblGrid>
      <w:tr w:rsidR="00C30B01" w:rsidRPr="00712B86" w14:paraId="6263BB2F" w14:textId="4838A462" w:rsidTr="00C30B01">
        <w:tc>
          <w:tcPr>
            <w:tcW w:w="6587" w:type="dxa"/>
            <w:gridSpan w:val="3"/>
          </w:tcPr>
          <w:p w14:paraId="2E03C9DC" w14:textId="2C1C5355" w:rsidR="00C30B01" w:rsidRPr="00712B86" w:rsidRDefault="00C30B01" w:rsidP="004845C4">
            <w:pPr>
              <w:jc w:val="center"/>
              <w:rPr>
                <w:noProof/>
              </w:rPr>
            </w:pPr>
            <w:r w:rsidRPr="00712B86">
              <w:rPr>
                <w:noProof/>
              </w:rPr>
              <w:t>Table B.5a: Thompson Sampling Execution: Graph Output</w:t>
            </w:r>
          </w:p>
        </w:tc>
        <w:tc>
          <w:tcPr>
            <w:tcW w:w="2429" w:type="dxa"/>
          </w:tcPr>
          <w:p w14:paraId="40072383" w14:textId="77777777" w:rsidR="00C30B01" w:rsidRPr="00712B86" w:rsidRDefault="00C30B01" w:rsidP="004845C4">
            <w:pPr>
              <w:jc w:val="center"/>
              <w:rPr>
                <w:noProof/>
              </w:rPr>
            </w:pPr>
          </w:p>
        </w:tc>
      </w:tr>
      <w:tr w:rsidR="00C30B01" w:rsidRPr="00712B86" w14:paraId="19E9811C" w14:textId="6CEA1F3F" w:rsidTr="00C30B01">
        <w:tc>
          <w:tcPr>
            <w:tcW w:w="777" w:type="dxa"/>
          </w:tcPr>
          <w:p w14:paraId="2710F81B" w14:textId="77777777" w:rsidR="00C30B01" w:rsidRPr="00712B86" w:rsidRDefault="00C30B01" w:rsidP="004845C4">
            <w:r w:rsidRPr="00712B86">
              <w:rPr>
                <w:b/>
                <w:bCs/>
                <w:i/>
                <w:iCs/>
              </w:rPr>
              <w:t>Modifier</w:t>
            </w:r>
          </w:p>
        </w:tc>
        <w:tc>
          <w:tcPr>
            <w:tcW w:w="2697" w:type="dxa"/>
          </w:tcPr>
          <w:p w14:paraId="510AEB37" w14:textId="5E1E9DA2" w:rsidR="00C30B01" w:rsidRPr="00712B86" w:rsidRDefault="00C30B01" w:rsidP="004845C4">
            <w:r w:rsidRPr="00712B86">
              <w:rPr>
                <w:noProof/>
              </w:rPr>
              <w:t>ThompsonSampling</w:t>
            </w:r>
          </w:p>
        </w:tc>
        <w:tc>
          <w:tcPr>
            <w:tcW w:w="3113" w:type="dxa"/>
            <w:vMerge w:val="restart"/>
          </w:tcPr>
          <w:p w14:paraId="2AEE7ACB" w14:textId="6826DAB7" w:rsidR="00C30B01" w:rsidRPr="00712B86" w:rsidRDefault="00C30B01" w:rsidP="004845C4">
            <w:r w:rsidRPr="00712B86">
              <w:rPr>
                <w:noProof/>
              </w:rPr>
              <w:drawing>
                <wp:inline distT="0" distB="0" distL="0" distR="0" wp14:anchorId="35A18C8D" wp14:editId="1B87EE65">
                  <wp:extent cx="1786270" cy="1786270"/>
                  <wp:effectExtent l="0" t="0" r="4445"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786270" cy="1786270"/>
                          </a:xfrm>
                          <a:prstGeom prst="rect">
                            <a:avLst/>
                          </a:prstGeom>
                        </pic:spPr>
                      </pic:pic>
                    </a:graphicData>
                  </a:graphic>
                </wp:inline>
              </w:drawing>
            </w:r>
          </w:p>
        </w:tc>
        <w:tc>
          <w:tcPr>
            <w:tcW w:w="2429" w:type="dxa"/>
            <w:vMerge w:val="restart"/>
          </w:tcPr>
          <w:p w14:paraId="6CBD98BD" w14:textId="7DD8EACA" w:rsidR="00C30B01" w:rsidRPr="00712B86" w:rsidRDefault="00C30B01" w:rsidP="004845C4">
            <w:pPr>
              <w:rPr>
                <w:noProof/>
              </w:rPr>
            </w:pPr>
            <w:r w:rsidRPr="00712B86">
              <w:rPr>
                <w:noProof/>
              </w:rPr>
              <w:object w:dxaOrig="1534" w:dyaOrig="991" w14:anchorId="05B454A0">
                <v:shape id="_x0000_i1045" type="#_x0000_t75" style="width:77.2pt;height:50.3pt" o:ole="">
                  <v:imagedata r:id="rId153" o:title=""/>
                </v:shape>
                <o:OLEObject Type="Embed" ProgID="Excel.Sheet.12" ShapeID="_x0000_i1045" DrawAspect="Icon" ObjectID="_1716393981" r:id="rId154"/>
              </w:object>
            </w:r>
          </w:p>
        </w:tc>
      </w:tr>
      <w:tr w:rsidR="00C30B01" w:rsidRPr="00712B86" w14:paraId="4D4A0776" w14:textId="40997762" w:rsidTr="00C30B01">
        <w:tc>
          <w:tcPr>
            <w:tcW w:w="777" w:type="dxa"/>
          </w:tcPr>
          <w:p w14:paraId="2E0ACDF7" w14:textId="77777777" w:rsidR="00C30B01" w:rsidRPr="00712B86" w:rsidRDefault="00C30B01" w:rsidP="004845C4">
            <w:r w:rsidRPr="00712B86">
              <w:rPr>
                <w:b/>
                <w:bCs/>
                <w:i/>
                <w:iCs/>
              </w:rPr>
              <w:t>File</w:t>
            </w:r>
          </w:p>
        </w:tc>
        <w:tc>
          <w:tcPr>
            <w:tcW w:w="2697" w:type="dxa"/>
          </w:tcPr>
          <w:p w14:paraId="6F8C3872" w14:textId="77777777" w:rsidR="00C30B01" w:rsidRPr="00712B86" w:rsidRDefault="00C30B01" w:rsidP="004845C4">
            <w:r w:rsidRPr="00712B86">
              <w:t>Ads_CTR_Optimisation.csv</w:t>
            </w:r>
          </w:p>
        </w:tc>
        <w:tc>
          <w:tcPr>
            <w:tcW w:w="3113" w:type="dxa"/>
            <w:vMerge/>
          </w:tcPr>
          <w:p w14:paraId="715E64B2" w14:textId="77777777" w:rsidR="00C30B01" w:rsidRPr="00712B86" w:rsidRDefault="00C30B01" w:rsidP="004845C4"/>
        </w:tc>
        <w:tc>
          <w:tcPr>
            <w:tcW w:w="2429" w:type="dxa"/>
            <w:vMerge/>
          </w:tcPr>
          <w:p w14:paraId="5A85B3A8" w14:textId="77777777" w:rsidR="00C30B01" w:rsidRPr="00712B86" w:rsidRDefault="00C30B01" w:rsidP="004845C4"/>
        </w:tc>
      </w:tr>
      <w:tr w:rsidR="00C30B01" w:rsidRPr="00712B86" w14:paraId="256EAE9E" w14:textId="564A11B1" w:rsidTr="00C30B01">
        <w:tc>
          <w:tcPr>
            <w:tcW w:w="777" w:type="dxa"/>
          </w:tcPr>
          <w:p w14:paraId="2C0D0B04" w14:textId="77777777" w:rsidR="00C30B01" w:rsidRPr="00712B86" w:rsidRDefault="00C30B01" w:rsidP="004845C4">
            <w:r w:rsidRPr="00712B86">
              <w:rPr>
                <w:b/>
                <w:bCs/>
                <w:i/>
                <w:iCs/>
              </w:rPr>
              <w:t xml:space="preserve">Pre-processor </w:t>
            </w:r>
            <w:proofErr w:type="spellStart"/>
            <w:r w:rsidRPr="00712B86">
              <w:rPr>
                <w:b/>
                <w:bCs/>
                <w:i/>
                <w:iCs/>
              </w:rPr>
              <w:t>Paramater</w:t>
            </w:r>
            <w:proofErr w:type="spellEnd"/>
          </w:p>
        </w:tc>
        <w:tc>
          <w:tcPr>
            <w:tcW w:w="2697" w:type="dxa"/>
          </w:tcPr>
          <w:p w14:paraId="0B6C676E" w14:textId="77777777" w:rsidR="00C30B01" w:rsidRPr="00712B86" w:rsidRDefault="00C30B01" w:rsidP="004845C4"/>
        </w:tc>
        <w:tc>
          <w:tcPr>
            <w:tcW w:w="3113" w:type="dxa"/>
            <w:vMerge/>
          </w:tcPr>
          <w:p w14:paraId="58C8ABAB" w14:textId="77777777" w:rsidR="00C30B01" w:rsidRPr="00712B86" w:rsidRDefault="00C30B01" w:rsidP="004845C4"/>
        </w:tc>
        <w:tc>
          <w:tcPr>
            <w:tcW w:w="2429" w:type="dxa"/>
            <w:vMerge/>
          </w:tcPr>
          <w:p w14:paraId="72958F16" w14:textId="77777777" w:rsidR="00C30B01" w:rsidRPr="00712B86" w:rsidRDefault="00C30B01" w:rsidP="004845C4"/>
        </w:tc>
      </w:tr>
      <w:tr w:rsidR="00C30B01" w:rsidRPr="00712B86" w14:paraId="547D4B2C" w14:textId="6E9F2C63" w:rsidTr="00C30B01">
        <w:tc>
          <w:tcPr>
            <w:tcW w:w="777" w:type="dxa"/>
          </w:tcPr>
          <w:p w14:paraId="222DA1AA" w14:textId="77777777" w:rsidR="00C30B01" w:rsidRPr="00712B86" w:rsidRDefault="00C30B01" w:rsidP="004845C4">
            <w:r w:rsidRPr="00712B86">
              <w:rPr>
                <w:b/>
                <w:bCs/>
                <w:i/>
                <w:iCs/>
              </w:rPr>
              <w:t xml:space="preserve">Modifier </w:t>
            </w:r>
            <w:proofErr w:type="spellStart"/>
            <w:r w:rsidRPr="00712B86">
              <w:rPr>
                <w:b/>
                <w:bCs/>
                <w:i/>
                <w:iCs/>
              </w:rPr>
              <w:t>Paramater</w:t>
            </w:r>
            <w:proofErr w:type="spellEnd"/>
          </w:p>
        </w:tc>
        <w:tc>
          <w:tcPr>
            <w:tcW w:w="2697" w:type="dxa"/>
          </w:tcPr>
          <w:p w14:paraId="4B9FCE6C" w14:textId="77777777" w:rsidR="00C30B01" w:rsidRPr="00712B86" w:rsidRDefault="00C30B01" w:rsidP="004845C4">
            <w:pPr>
              <w:rPr>
                <w:iCs/>
              </w:rPr>
            </w:pPr>
          </w:p>
        </w:tc>
        <w:tc>
          <w:tcPr>
            <w:tcW w:w="3113" w:type="dxa"/>
            <w:vMerge/>
          </w:tcPr>
          <w:p w14:paraId="4CBEF301" w14:textId="77777777" w:rsidR="00C30B01" w:rsidRPr="00712B86" w:rsidRDefault="00C30B01" w:rsidP="004845C4"/>
        </w:tc>
        <w:tc>
          <w:tcPr>
            <w:tcW w:w="2429" w:type="dxa"/>
            <w:vMerge/>
          </w:tcPr>
          <w:p w14:paraId="6B76B34B" w14:textId="77777777" w:rsidR="00C30B01" w:rsidRPr="00712B86" w:rsidRDefault="00C30B01" w:rsidP="004845C4"/>
        </w:tc>
      </w:tr>
      <w:tr w:rsidR="00C30B01" w:rsidRPr="00712B86" w14:paraId="420DF2B5" w14:textId="43C942A6" w:rsidTr="00C30B01">
        <w:tc>
          <w:tcPr>
            <w:tcW w:w="777" w:type="dxa"/>
          </w:tcPr>
          <w:p w14:paraId="65B9C0B5" w14:textId="77777777" w:rsidR="00C30B01" w:rsidRPr="00712B86" w:rsidRDefault="00C30B01" w:rsidP="004845C4">
            <w:r w:rsidRPr="00712B86">
              <w:rPr>
                <w:b/>
                <w:bCs/>
                <w:i/>
                <w:iCs/>
              </w:rPr>
              <w:t>Graph Parameter</w:t>
            </w:r>
          </w:p>
        </w:tc>
        <w:tc>
          <w:tcPr>
            <w:tcW w:w="2697" w:type="dxa"/>
          </w:tcPr>
          <w:p w14:paraId="2222C4E9" w14:textId="77777777" w:rsidR="00C30B01" w:rsidRPr="00712B86" w:rsidRDefault="00C30B01" w:rsidP="004845C4">
            <w:pPr>
              <w:rPr>
                <w:iCs/>
              </w:rPr>
            </w:pPr>
            <w:r w:rsidRPr="00712B86">
              <w:rPr>
                <w:iCs/>
              </w:rPr>
              <w:t>{"</w:t>
            </w:r>
            <w:proofErr w:type="spellStart"/>
            <w:r w:rsidRPr="00712B86">
              <w:rPr>
                <w:iCs/>
              </w:rPr>
              <w:t>xlabel</w:t>
            </w:r>
            <w:proofErr w:type="spellEnd"/>
            <w:r w:rsidRPr="00712B86">
              <w:rPr>
                <w:iCs/>
              </w:rPr>
              <w:t>":"Ads"}</w:t>
            </w:r>
          </w:p>
        </w:tc>
        <w:tc>
          <w:tcPr>
            <w:tcW w:w="3113" w:type="dxa"/>
            <w:vMerge/>
          </w:tcPr>
          <w:p w14:paraId="2AE8DA5D" w14:textId="77777777" w:rsidR="00C30B01" w:rsidRPr="00712B86" w:rsidRDefault="00C30B01" w:rsidP="004845C4"/>
        </w:tc>
        <w:tc>
          <w:tcPr>
            <w:tcW w:w="2429" w:type="dxa"/>
            <w:vMerge/>
          </w:tcPr>
          <w:p w14:paraId="1B0EC4A1" w14:textId="77777777" w:rsidR="00C30B01" w:rsidRPr="00712B86" w:rsidRDefault="00C30B01" w:rsidP="004845C4"/>
        </w:tc>
      </w:tr>
    </w:tbl>
    <w:p w14:paraId="38EF9B63" w14:textId="4DA90D01" w:rsidR="00F468FA" w:rsidRDefault="00F468FA" w:rsidP="00F468FA"/>
    <w:p w14:paraId="6964BEF8" w14:textId="7C72CC69" w:rsidR="00204E20" w:rsidRDefault="00204E20" w:rsidP="00F468FA">
      <w:r>
        <w:t xml:space="preserve">In the reinforcement learning of sampling, </w:t>
      </w:r>
      <w:r w:rsidR="00B374C3">
        <w:t>the points are based on rewards, so the record metrices are used for each model.</w:t>
      </w:r>
    </w:p>
    <w:tbl>
      <w:tblPr>
        <w:tblStyle w:val="TableGrid"/>
        <w:tblW w:w="0" w:type="auto"/>
        <w:tblLook w:val="04A0" w:firstRow="1" w:lastRow="0" w:firstColumn="1" w:lastColumn="0" w:noHBand="0" w:noVBand="1"/>
      </w:tblPr>
      <w:tblGrid>
        <w:gridCol w:w="1435"/>
        <w:gridCol w:w="7581"/>
      </w:tblGrid>
      <w:tr w:rsidR="005D1F15" w:rsidRPr="00712B86" w14:paraId="45385BC7" w14:textId="77777777" w:rsidTr="00317324">
        <w:tc>
          <w:tcPr>
            <w:tcW w:w="9016" w:type="dxa"/>
            <w:gridSpan w:val="2"/>
          </w:tcPr>
          <w:p w14:paraId="0541B7E4" w14:textId="54D4B1BB" w:rsidR="005D1F15" w:rsidRPr="00712B86" w:rsidRDefault="005D1F15" w:rsidP="00317324">
            <w:pPr>
              <w:jc w:val="center"/>
            </w:pPr>
            <w:r w:rsidRPr="00712B86">
              <w:t xml:space="preserve">Table </w:t>
            </w:r>
            <w:r>
              <w:t>5</w:t>
            </w:r>
            <w:r w:rsidRPr="00712B86">
              <w:t>:</w:t>
            </w:r>
            <w:r>
              <w:t xml:space="preserve"> Sample</w:t>
            </w:r>
            <w:r w:rsidRPr="00712B86">
              <w:t xml:space="preserve"> Batch Run</w:t>
            </w:r>
          </w:p>
        </w:tc>
      </w:tr>
      <w:tr w:rsidR="005D1F15" w:rsidRPr="00761C93" w14:paraId="662C40D0" w14:textId="77777777" w:rsidTr="00317324">
        <w:tc>
          <w:tcPr>
            <w:tcW w:w="1435" w:type="dxa"/>
          </w:tcPr>
          <w:p w14:paraId="1E25B2BE" w14:textId="77777777" w:rsidR="005D1F15" w:rsidRPr="00712B86" w:rsidRDefault="005D1F15" w:rsidP="00317324">
            <w:r w:rsidRPr="00712B86">
              <w:lastRenderedPageBreak/>
              <w:t>Result Analysis</w:t>
            </w:r>
          </w:p>
        </w:tc>
        <w:tc>
          <w:tcPr>
            <w:tcW w:w="7581" w:type="dxa"/>
          </w:tcPr>
          <w:p w14:paraId="2746E782" w14:textId="333AFEC6" w:rsidR="005D1F15" w:rsidRPr="00761C93" w:rsidRDefault="00D45841" w:rsidP="00317324">
            <w:pPr>
              <w:pStyle w:val="HTMLPreformatted"/>
              <w:rPr>
                <w:rFonts w:asciiTheme="minorHAnsi" w:eastAsiaTheme="minorHAnsi" w:hAnsiTheme="minorHAnsi" w:cstheme="minorBidi"/>
                <w:sz w:val="22"/>
                <w:szCs w:val="22"/>
                <w:lang w:eastAsia="en-US"/>
              </w:rPr>
            </w:pPr>
            <w:proofErr w:type="spellStart"/>
            <w:r w:rsidRPr="00D45841">
              <w:rPr>
                <w:rFonts w:asciiTheme="minorHAnsi" w:eastAsiaTheme="minorHAnsi" w:hAnsiTheme="minorHAnsi" w:cstheme="minorBidi"/>
                <w:sz w:val="22"/>
                <w:szCs w:val="22"/>
                <w:lang w:eastAsia="en-US"/>
              </w:rPr>
              <w:t>Ads_CTR_Optimisation</w:t>
            </w:r>
            <w:proofErr w:type="spellEnd"/>
            <w:r>
              <w:rPr>
                <w:rFonts w:asciiTheme="minorHAnsi" w:eastAsiaTheme="minorHAnsi" w:hAnsiTheme="minorHAnsi" w:cstheme="minorBidi"/>
                <w:sz w:val="22"/>
                <w:szCs w:val="22"/>
                <w:lang w:eastAsia="en-US"/>
              </w:rPr>
              <w:t xml:space="preserve"> dataset is using 10 Ads </w:t>
            </w:r>
            <w:r w:rsidR="00D16B7E">
              <w:rPr>
                <w:rFonts w:asciiTheme="minorHAnsi" w:eastAsiaTheme="minorHAnsi" w:hAnsiTheme="minorHAnsi" w:cstheme="minorBidi"/>
                <w:sz w:val="22"/>
                <w:szCs w:val="22"/>
                <w:lang w:eastAsia="en-US"/>
              </w:rPr>
              <w:t>(</w:t>
            </w:r>
            <m:oMath>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Ads</m:t>
                  </m:r>
                </m:e>
                <m:sub>
                  <m:r>
                    <w:rPr>
                      <w:rFonts w:ascii="Cambria Math" w:eastAsiaTheme="minorHAnsi" w:hAnsi="Cambria Math" w:cstheme="minorBidi"/>
                      <w:sz w:val="22"/>
                      <w:szCs w:val="22"/>
                      <w:lang w:eastAsia="en-US"/>
                    </w:rPr>
                    <m:t>1-10</m:t>
                  </m:r>
                </m:sub>
              </m:sSub>
            </m:oMath>
            <w:r w:rsidR="00D16B7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with 10,000 records by reinforcement learning of UCB and Thompson Sampling, which ad transactions are likely to be clicked by the customer, ad4 </w:t>
            </w:r>
            <w:r w:rsidR="00D16B7E">
              <w:rPr>
                <w:rFonts w:asciiTheme="minorHAnsi" w:eastAsiaTheme="minorHAnsi" w:hAnsiTheme="minorHAnsi" w:cstheme="minorBidi"/>
                <w:sz w:val="22"/>
                <w:szCs w:val="22"/>
                <w:lang w:eastAsia="en-US"/>
              </w:rPr>
              <w:t>(</w:t>
            </w:r>
            <m:oMath>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Ads</m:t>
                  </m:r>
                </m:e>
                <m:sub>
                  <m:r>
                    <w:rPr>
                      <w:rFonts w:ascii="Cambria Math" w:eastAsiaTheme="minorHAnsi" w:hAnsi="Cambria Math" w:cstheme="minorBidi"/>
                      <w:sz w:val="22"/>
                      <w:szCs w:val="22"/>
                      <w:lang w:eastAsia="en-US"/>
                    </w:rPr>
                    <m:t>4</m:t>
                  </m:r>
                </m:sub>
              </m:sSub>
            </m:oMath>
            <w:r w:rsidR="00D16B7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wins for both the sampling method.</w:t>
            </w:r>
          </w:p>
        </w:tc>
      </w:tr>
    </w:tbl>
    <w:p w14:paraId="241AD842" w14:textId="77777777" w:rsidR="005D1F15" w:rsidRPr="00712B86" w:rsidRDefault="005D1F15" w:rsidP="00F468FA"/>
    <w:p w14:paraId="34A74291" w14:textId="3837E5F3" w:rsidR="001F37C6" w:rsidRPr="00712B86" w:rsidRDefault="001F37C6" w:rsidP="0090036E">
      <w:pPr>
        <w:pStyle w:val="Heading3"/>
        <w:numPr>
          <w:ilvl w:val="0"/>
          <w:numId w:val="13"/>
        </w:numPr>
        <w:jc w:val="both"/>
        <w:rPr>
          <w:color w:val="auto"/>
          <w:sz w:val="22"/>
          <w:szCs w:val="22"/>
        </w:rPr>
      </w:pPr>
      <w:bookmarkStart w:id="29" w:name="_Toc105604358"/>
      <w:r w:rsidRPr="00712B86">
        <w:rPr>
          <w:color w:val="auto"/>
          <w:sz w:val="22"/>
          <w:szCs w:val="22"/>
        </w:rPr>
        <w:t>Natural Language Processing</w:t>
      </w:r>
      <w:bookmarkEnd w:id="29"/>
    </w:p>
    <w:tbl>
      <w:tblPr>
        <w:tblStyle w:val="TableGrid"/>
        <w:tblW w:w="0" w:type="auto"/>
        <w:tblLook w:val="04A0" w:firstRow="1" w:lastRow="0" w:firstColumn="1" w:lastColumn="0" w:noHBand="0" w:noVBand="1"/>
      </w:tblPr>
      <w:tblGrid>
        <w:gridCol w:w="1644"/>
        <w:gridCol w:w="7372"/>
      </w:tblGrid>
      <w:tr w:rsidR="00610ACB" w:rsidRPr="00712B86" w14:paraId="1C7DE0E5" w14:textId="77777777" w:rsidTr="00DD78CC">
        <w:tc>
          <w:tcPr>
            <w:tcW w:w="1271" w:type="dxa"/>
            <w:shd w:val="clear" w:color="auto" w:fill="D5DCE4" w:themeFill="text2" w:themeFillTint="33"/>
          </w:tcPr>
          <w:p w14:paraId="0D0048B9" w14:textId="77777777" w:rsidR="00610ACB" w:rsidRPr="00712B86" w:rsidRDefault="00610ACB" w:rsidP="00610ACB">
            <w:pPr>
              <w:pStyle w:val="ListParagraph"/>
              <w:rPr>
                <w:b/>
                <w:bCs/>
                <w:i/>
                <w:iCs/>
              </w:rPr>
            </w:pPr>
            <w:r w:rsidRPr="00712B86">
              <w:rPr>
                <w:b/>
                <w:bCs/>
                <w:i/>
                <w:iCs/>
              </w:rPr>
              <w:t>Execute</w:t>
            </w:r>
          </w:p>
        </w:tc>
        <w:tc>
          <w:tcPr>
            <w:tcW w:w="7745" w:type="dxa"/>
          </w:tcPr>
          <w:p w14:paraId="5EF29D00" w14:textId="064F52FD" w:rsidR="00610ACB" w:rsidRPr="00712B86" w:rsidRDefault="00610ACB" w:rsidP="00DD78CC">
            <w:r w:rsidRPr="00712B86">
              <w:t>python -W ignore main.py -</w:t>
            </w:r>
            <w:proofErr w:type="spellStart"/>
            <w:r w:rsidRPr="00712B86">
              <w:t>i</w:t>
            </w:r>
            <w:proofErr w:type="spellEnd"/>
            <w:r w:rsidRPr="00712B86">
              <w:t xml:space="preserve"> input_text.txt</w:t>
            </w:r>
          </w:p>
        </w:tc>
      </w:tr>
    </w:tbl>
    <w:p w14:paraId="537D67B4" w14:textId="57EF1E34" w:rsidR="00610ACB" w:rsidRPr="00712B86" w:rsidRDefault="00610ACB" w:rsidP="00610ACB">
      <w:pPr>
        <w:pStyle w:val="Heading3"/>
        <w:ind w:left="360"/>
        <w:jc w:val="both"/>
        <w:rPr>
          <w:color w:val="auto"/>
          <w:sz w:val="22"/>
          <w:szCs w:val="22"/>
        </w:rPr>
      </w:pPr>
      <w:r w:rsidRPr="00712B86">
        <w:rPr>
          <w:color w:val="auto"/>
          <w:sz w:val="22"/>
          <w:szCs w:val="22"/>
        </w:rPr>
        <w:t xml:space="preserve"> </w:t>
      </w:r>
    </w:p>
    <w:p w14:paraId="64D19D78" w14:textId="1A120027" w:rsidR="00AC491A" w:rsidRPr="00712B86" w:rsidRDefault="00C30091" w:rsidP="00E62235">
      <w:pPr>
        <w:pStyle w:val="ListParagraph"/>
        <w:numPr>
          <w:ilvl w:val="0"/>
          <w:numId w:val="29"/>
        </w:numPr>
        <w:jc w:val="both"/>
      </w:pPr>
      <w:r w:rsidRPr="00712B86">
        <w:t xml:space="preserve">Porter Stemmer - </w:t>
      </w:r>
      <w:r w:rsidR="00E62235" w:rsidRPr="00712B86">
        <w:t xml:space="preserve">Stemming </w:t>
      </w:r>
      <w:r w:rsidRPr="00712B86">
        <w:t>is</w:t>
      </w:r>
      <w:r w:rsidR="00E62235" w:rsidRPr="00712B86">
        <w:t xml:space="preserve"> process of reducing the words t</w:t>
      </w:r>
      <w:r w:rsidR="00837529" w:rsidRPr="00712B86">
        <w:t>o</w:t>
      </w:r>
      <w:r w:rsidR="00E62235" w:rsidRPr="00712B86">
        <w:t xml:space="preserve"> </w:t>
      </w:r>
      <w:r w:rsidR="00837529" w:rsidRPr="00712B86">
        <w:t>its word stem that appends to suffixes and prefixes or to the root words called lemma.</w:t>
      </w:r>
      <w:r w:rsidR="00715275" w:rsidRPr="00712B86">
        <w:t xml:space="preserve"> </w:t>
      </w:r>
      <w:r w:rsidR="00715275" w:rsidRPr="00712B86">
        <w:fldChar w:fldCharType="begin"/>
      </w:r>
      <w:r w:rsidR="00904007">
        <w:instrText xml:space="preserve"> ADDIN ZOTERO_ITEM CSL_CITATION {"citationID":"at343mrd7b","properties":{"formattedCitation":"(Singh, n.d.)","plainCitation":"(Singh, n.d.)","noteIndex":0},"citationItems":[{"id":"UatLG91Z/RjrnuYyd","uris":["http://zotero.org/users/local/yfYWsJHA/items/YGF7THLV"],"itemData":{"id":32,"type":"post-weblog","container-title":"Porter Stemmer Algorithm","title":"NLP: Porter Stemmer Algorithm","URL":"https://iq.opengenus.org/porter-stemmer/","author":[{"family":"Singh","given":"Surya Pratap"}]}}],"schema":"https://github.com/citation-style-language/schema/raw/master/csl-citation.json"} </w:instrText>
      </w:r>
      <w:r w:rsidR="00715275" w:rsidRPr="00712B86">
        <w:fldChar w:fldCharType="separate"/>
      </w:r>
      <w:r w:rsidR="00904007" w:rsidRPr="00904007">
        <w:rPr>
          <w:rFonts w:ascii="Calibri" w:hAnsi="Calibri" w:cs="Calibri"/>
        </w:rPr>
        <w:t>(Singh, n.d.)</w:t>
      </w:r>
      <w:r w:rsidR="00715275" w:rsidRPr="00712B86">
        <w:fldChar w:fldCharType="end"/>
      </w:r>
      <w:r w:rsidR="00E62235" w:rsidRPr="00712B86">
        <w:t xml:space="preserve"> </w:t>
      </w:r>
      <w:r w:rsidRPr="00712B86">
        <w:t>It’s important for</w:t>
      </w:r>
      <w:r w:rsidR="00DC41B6" w:rsidRPr="00712B86">
        <w:t xml:space="preserve"> it provides a simple approach to conflation that works for a range of languages as well as spurred interest</w:t>
      </w:r>
      <w:r w:rsidR="00F66011" w:rsidRPr="00712B86">
        <w:t xml:space="preserve"> </w:t>
      </w:r>
      <w:r w:rsidR="00DC41B6" w:rsidRPr="00712B86">
        <w:t xml:space="preserve">like research. </w:t>
      </w:r>
      <w:r w:rsidR="00F66011" w:rsidRPr="00712B86">
        <w:fldChar w:fldCharType="begin"/>
      </w:r>
      <w:r w:rsidR="00904007">
        <w:instrText xml:space="preserve"> ADDIN ZOTERO_ITEM CSL_CITATION {"citationID":"k8TJatQP","properties":{"formattedCitation":"(Singh, n.d.)","plainCitation":"(Singh, n.d.)","noteIndex":0},"citationItems":[{"id":"UatLG91Z/RjrnuYyd","uris":["http://zotero.org/users/local/yfYWsJHA/items/YGF7THLV"],"itemData":{"id":32,"type":"post-weblog","container-title":"Porter Stemmer Algorithm","title":"NLP: Porter Stemmer Algorithm","URL":"https://iq.opengenus.org/porter-stemmer/","author":[{"family":"Singh","given":"Surya Pratap"}]}}],"schema":"https://github.com/citation-style-language/schema/raw/master/csl-citation.json"} </w:instrText>
      </w:r>
      <w:r w:rsidR="00F66011" w:rsidRPr="00712B86">
        <w:fldChar w:fldCharType="separate"/>
      </w:r>
      <w:r w:rsidR="00904007" w:rsidRPr="00904007">
        <w:rPr>
          <w:rFonts w:ascii="Calibri" w:hAnsi="Calibri" w:cs="Calibri"/>
        </w:rPr>
        <w:t>(Singh, n.d.)</w:t>
      </w:r>
      <w:r w:rsidR="00F66011" w:rsidRPr="00712B86">
        <w:fldChar w:fldCharType="end"/>
      </w:r>
      <w:r w:rsidR="00F66011" w:rsidRPr="00712B86">
        <w:t xml:space="preserve"> </w:t>
      </w:r>
      <w:r w:rsidR="00DC41B6" w:rsidRPr="00712B86">
        <w:t xml:space="preserve"> </w:t>
      </w:r>
      <w:r w:rsidR="00AC491A" w:rsidRPr="00712B86">
        <w:t>The</w:t>
      </w:r>
      <w:r w:rsidR="00837529" w:rsidRPr="00712B86">
        <w:t xml:space="preserve"> </w:t>
      </w:r>
      <w:r w:rsidR="00AC491A" w:rsidRPr="00712B86">
        <w:t>Porter</w:t>
      </w:r>
      <w:r w:rsidR="00DC41B6" w:rsidRPr="00712B86">
        <w:t xml:space="preserve"> </w:t>
      </w:r>
      <w:r w:rsidR="00AC491A" w:rsidRPr="00712B86">
        <w:t xml:space="preserve">Stemmer </w:t>
      </w:r>
      <w:r w:rsidR="00DC41B6" w:rsidRPr="00712B86">
        <w:t xml:space="preserve">in the batch machine learning </w:t>
      </w:r>
      <w:r w:rsidR="00AC491A" w:rsidRPr="00712B86">
        <w:t xml:space="preserve">parses a TSV file that uses a bag of words approach to count the frequency of the words used in sequence based on the word stopper </w:t>
      </w:r>
      <w:r w:rsidR="00DC41B6" w:rsidRPr="00712B86">
        <w:t xml:space="preserve">defined </w:t>
      </w:r>
      <w:r w:rsidR="00AC491A" w:rsidRPr="00712B86">
        <w:t xml:space="preserve">like </w:t>
      </w:r>
      <w:r w:rsidR="00FC6D19" w:rsidRPr="00712B86">
        <w:t>‘English’ attaching to the header of prefix and suffix</w:t>
      </w:r>
      <w:r w:rsidR="00AC491A" w:rsidRPr="00712B86">
        <w:t>’.</w:t>
      </w:r>
      <w:r w:rsidR="00E62235" w:rsidRPr="00712B86">
        <w:t xml:space="preserve"> After a selected modelling technique is used to classify the model.</w:t>
      </w:r>
    </w:p>
    <w:p w14:paraId="299CE661" w14:textId="77777777" w:rsidR="00AC5F51" w:rsidRPr="00712B86" w:rsidRDefault="00AC5F51" w:rsidP="00FC6D19">
      <w:pPr>
        <w:pStyle w:val="ListParagraph"/>
        <w:jc w:val="both"/>
      </w:pPr>
    </w:p>
    <w:p w14:paraId="4AF5236A" w14:textId="4B9DF8BF" w:rsidR="00FC6D19" w:rsidRPr="00712B86" w:rsidRDefault="00AC5F51" w:rsidP="00AC5F51">
      <w:pPr>
        <w:pStyle w:val="ListParagraph"/>
        <w:jc w:val="center"/>
      </w:pPr>
      <w:r w:rsidRPr="00712B86">
        <w:t xml:space="preserve">Figure: Porter Stemmer Algorithm </w:t>
      </w:r>
      <w:r w:rsidR="00F66011" w:rsidRPr="00712B86">
        <w:fldChar w:fldCharType="begin"/>
      </w:r>
      <w:r w:rsidR="00904007">
        <w:instrText xml:space="preserve"> ADDIN ZOTERO_ITEM CSL_CITATION {"citationID":"a1dnclkchqh","properties":{"formattedCitation":"(Eremenko &amp; de Ponteves, n.d.-a)","plainCitation":"(Eremenko &amp; de Ponteves, n.d.-a)","noteIndex":0},"citationItems":[{"id":"UatLG91Z/c0q3yfnP","uris":["http://zotero.org/users/local/yfYWsJHA/items/SGNEAE3U"],"itemData":{"id":33,"type":"post-weblog","container-title":"Udemy:Part 7 - Natural Language Processing, Porter Stemmer - Bag of Words","title":"NLP: Porter Stemmer, Bag of Words","URL":"https://www.udemy.com/course/machinelearning/learn/lecture/20091386#overview","author":[{"family":"Eremenko","given":"Kirill"},{"family":"Ponteves","given":"Hadelin","non-dropping-particle":"de"}]}}],"schema":"https://github.com/citation-style-language/schema/raw/master/csl-citation.json"} </w:instrText>
      </w:r>
      <w:r w:rsidR="00F66011" w:rsidRPr="00712B86">
        <w:fldChar w:fldCharType="separate"/>
      </w:r>
      <w:r w:rsidR="00904007" w:rsidRPr="00904007">
        <w:rPr>
          <w:rFonts w:ascii="Calibri" w:hAnsi="Calibri" w:cs="Calibri"/>
        </w:rPr>
        <w:t>(Eremenko &amp; de Ponteves, n.d.-a)</w:t>
      </w:r>
      <w:r w:rsidR="00F66011" w:rsidRPr="00712B86">
        <w:fldChar w:fldCharType="end"/>
      </w:r>
    </w:p>
    <w:p w14:paraId="5367A874" w14:textId="2C9F1E7A" w:rsidR="00DC41B6" w:rsidRPr="00712B86" w:rsidRDefault="007E421E" w:rsidP="00DC41B6">
      <w:pPr>
        <w:pStyle w:val="ListParagraph"/>
        <w:jc w:val="both"/>
      </w:pPr>
      <w:r w:rsidRPr="00712B86">
        <w:rPr>
          <w:noProof/>
        </w:rPr>
        <mc:AlternateContent>
          <mc:Choice Requires="wpc">
            <w:drawing>
              <wp:inline distT="0" distB="0" distL="0" distR="0" wp14:anchorId="62CFA259" wp14:editId="4DFAE139">
                <wp:extent cx="4008755" cy="1294765"/>
                <wp:effectExtent l="0" t="0" r="1270" b="4445"/>
                <wp:docPr id="480" name="Canvas 2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44" name="Oval 30"/>
                        <wps:cNvSpPr>
                          <a:spLocks noChangeArrowheads="1"/>
                        </wps:cNvSpPr>
                        <wps:spPr bwMode="auto">
                          <a:xfrm>
                            <a:off x="556791" y="261013"/>
                            <a:ext cx="1132285" cy="860243"/>
                          </a:xfrm>
                          <a:prstGeom prst="ellipse">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7A91D21C" w14:textId="70286E21" w:rsidR="00B42417" w:rsidRPr="00B42417" w:rsidRDefault="00B42417" w:rsidP="00B42417">
                              <w:pPr>
                                <w:rPr>
                                  <w:sz w:val="12"/>
                                  <w:szCs w:val="12"/>
                                  <w:lang w:val="en-US"/>
                                </w:rPr>
                              </w:pPr>
                              <w:r w:rsidRPr="00B42417">
                                <w:rPr>
                                  <w:sz w:val="12"/>
                                  <w:szCs w:val="12"/>
                                  <w:lang w:val="en-US"/>
                                </w:rPr>
                                <w:t>NLP</w:t>
                              </w:r>
                            </w:p>
                          </w:txbxContent>
                        </wps:txbx>
                        <wps:bodyPr rot="0" vert="horz" wrap="square" lIns="91440" tIns="45720" rIns="91440" bIns="45720" anchor="ctr" anchorCtr="0" upright="1">
                          <a:noAutofit/>
                        </wps:bodyPr>
                      </wps:wsp>
                      <wps:wsp>
                        <wps:cNvPr id="152" name="Oval 221"/>
                        <wps:cNvSpPr>
                          <a:spLocks noChangeArrowheads="1"/>
                        </wps:cNvSpPr>
                        <wps:spPr bwMode="auto">
                          <a:xfrm>
                            <a:off x="1086778" y="261013"/>
                            <a:ext cx="984861" cy="871144"/>
                          </a:xfrm>
                          <a:prstGeom prst="ellipse">
                            <a:avLst/>
                          </a:prstGeom>
                          <a:solidFill>
                            <a:schemeClr val="accent4">
                              <a:lumMod val="100000"/>
                              <a:lumOff val="0"/>
                            </a:schemeClr>
                          </a:solidFill>
                          <a:ln w="12700">
                            <a:solidFill>
                              <a:schemeClr val="accent4">
                                <a:lumMod val="50000"/>
                                <a:lumOff val="0"/>
                              </a:schemeClr>
                            </a:solidFill>
                            <a:miter lim="800000"/>
                            <a:headEnd/>
                            <a:tailEnd/>
                          </a:ln>
                        </wps:spPr>
                        <wps:txbx>
                          <w:txbxContent>
                            <w:p w14:paraId="12BEFC71" w14:textId="647E6643" w:rsidR="00B42417" w:rsidRPr="002F6640" w:rsidRDefault="00B42417" w:rsidP="002F6640">
                              <w:pPr>
                                <w:jc w:val="right"/>
                                <w:rPr>
                                  <w:sz w:val="12"/>
                                  <w:szCs w:val="12"/>
                                  <w:lang w:val="en-US"/>
                                </w:rPr>
                              </w:pPr>
                              <w:r w:rsidRPr="002F6640">
                                <w:rPr>
                                  <w:sz w:val="12"/>
                                  <w:szCs w:val="12"/>
                                  <w:lang w:val="en-US"/>
                                </w:rPr>
                                <w:t>DL</w:t>
                              </w:r>
                            </w:p>
                          </w:txbxContent>
                        </wps:txbx>
                        <wps:bodyPr rot="0" vert="horz" wrap="square" lIns="91440" tIns="45720" rIns="91440" bIns="45720" anchor="ctr" anchorCtr="0" upright="1">
                          <a:noAutofit/>
                        </wps:bodyPr>
                      </wps:wsp>
                      <wps:wsp>
                        <wps:cNvPr id="153" name="Oval 40"/>
                        <wps:cNvSpPr>
                          <a:spLocks noChangeArrowheads="1"/>
                        </wps:cNvSpPr>
                        <wps:spPr bwMode="auto">
                          <a:xfrm>
                            <a:off x="1068575" y="336917"/>
                            <a:ext cx="576994" cy="729837"/>
                          </a:xfrm>
                          <a:prstGeom prst="ellipse">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392025B2" w14:textId="020A2F74" w:rsidR="00B42417" w:rsidRPr="00B42417" w:rsidRDefault="00B42417" w:rsidP="00B42417">
                              <w:pPr>
                                <w:jc w:val="center"/>
                                <w:rPr>
                                  <w:sz w:val="12"/>
                                  <w:szCs w:val="12"/>
                                  <w:lang w:val="en-US"/>
                                </w:rPr>
                              </w:pPr>
                              <w:r w:rsidRPr="00B42417">
                                <w:rPr>
                                  <w:sz w:val="12"/>
                                  <w:szCs w:val="12"/>
                                  <w:lang w:val="en-US"/>
                                </w:rPr>
                                <w:t>DNLP</w:t>
                              </w:r>
                            </w:p>
                          </w:txbxContent>
                        </wps:txbx>
                        <wps:bodyPr rot="0" vert="horz" wrap="square" lIns="91440" tIns="45720" rIns="91440" bIns="45720" anchor="ctr" anchorCtr="0" upright="1">
                          <a:noAutofit/>
                        </wps:bodyPr>
                      </wps:wsp>
                      <wps:wsp>
                        <wps:cNvPr id="154" name="Oval 49"/>
                        <wps:cNvSpPr>
                          <a:spLocks noChangeArrowheads="1"/>
                        </wps:cNvSpPr>
                        <wps:spPr bwMode="auto">
                          <a:xfrm>
                            <a:off x="1122983" y="816441"/>
                            <a:ext cx="457275" cy="228111"/>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6DCBC36E" w14:textId="3BEE9C0E" w:rsidR="002F6640" w:rsidRPr="002F6640" w:rsidRDefault="002F6640" w:rsidP="002F6640">
                              <w:pPr>
                                <w:jc w:val="center"/>
                                <w:rPr>
                                  <w:sz w:val="12"/>
                                  <w:szCs w:val="12"/>
                                  <w:lang w:val="en-US"/>
                                </w:rPr>
                              </w:pPr>
                            </w:p>
                          </w:txbxContent>
                        </wps:txbx>
                        <wps:bodyPr rot="0" vert="horz" wrap="square" lIns="91440" tIns="45720" rIns="91440" bIns="45720" anchor="ctr" anchorCtr="0" upright="1">
                          <a:noAutofit/>
                        </wps:bodyPr>
                      </wps:wsp>
                      <wps:wsp>
                        <wps:cNvPr id="155" name="Text Box 50"/>
                        <wps:cNvSpPr txBox="1">
                          <a:spLocks noChangeArrowheads="1"/>
                        </wps:cNvSpPr>
                        <wps:spPr bwMode="auto">
                          <a:xfrm>
                            <a:off x="1068575" y="849043"/>
                            <a:ext cx="558791" cy="1742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CFAA20" w14:textId="0DA7C866" w:rsidR="002F6640" w:rsidRPr="002F6640" w:rsidRDefault="002F6640" w:rsidP="002F6640">
                              <w:pPr>
                                <w:jc w:val="center"/>
                                <w:rPr>
                                  <w:color w:val="FFFFFF" w:themeColor="background1"/>
                                  <w:sz w:val="12"/>
                                  <w:szCs w:val="12"/>
                                  <w:lang w:val="en-US"/>
                                </w:rPr>
                              </w:pPr>
                              <w:r w:rsidRPr="002F6640">
                                <w:rPr>
                                  <w:color w:val="FFFFFF" w:themeColor="background1"/>
                                  <w:sz w:val="12"/>
                                  <w:szCs w:val="12"/>
                                  <w:lang w:val="en-US"/>
                                </w:rPr>
                                <w:t>Seq2Seq</w:t>
                              </w:r>
                            </w:p>
                          </w:txbxContent>
                        </wps:txbx>
                        <wps:bodyPr rot="0" vert="horz" wrap="square" lIns="91440" tIns="45720" rIns="91440" bIns="45720" anchor="t" anchorCtr="0" upright="1">
                          <a:noAutofit/>
                        </wps:bodyPr>
                      </wps:wsp>
                      <pic:pic xmlns:pic="http://schemas.openxmlformats.org/drawingml/2006/picture">
                        <pic:nvPicPr>
                          <pic:cNvPr id="156" name="Picture 51" descr="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648733" y="203110"/>
                            <a:ext cx="1199696" cy="1044752"/>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50"/>
                        <wps:cNvSpPr txBox="1">
                          <a:spLocks noChangeArrowheads="1"/>
                        </wps:cNvSpPr>
                        <wps:spPr bwMode="auto">
                          <a:xfrm>
                            <a:off x="2730746" y="317416"/>
                            <a:ext cx="941354" cy="21191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BFD588" w14:textId="18AF2E03" w:rsidR="00FC6D19" w:rsidRPr="00FC6D19" w:rsidRDefault="00FC6D19" w:rsidP="00FC6D19">
                              <w:pPr>
                                <w:spacing w:line="256" w:lineRule="auto"/>
                                <w:jc w:val="center"/>
                                <w:rPr>
                                  <w:rFonts w:ascii="Calibri" w:eastAsia="Calibri" w:hAnsi="Calibri" w:cs="Arial"/>
                                  <w:sz w:val="16"/>
                                  <w:szCs w:val="16"/>
                                  <w:lang w:val="en-US"/>
                                </w:rPr>
                              </w:pPr>
                              <w:r w:rsidRPr="00FC6D19">
                                <w:rPr>
                                  <w:rFonts w:ascii="Calibri" w:eastAsia="Calibri" w:hAnsi="Calibri" w:cs="Arial"/>
                                  <w:sz w:val="16"/>
                                  <w:szCs w:val="16"/>
                                  <w:lang w:val="en-US"/>
                                </w:rPr>
                                <w:t>Bag of Words</w:t>
                              </w:r>
                            </w:p>
                          </w:txbxContent>
                        </wps:txbx>
                        <wps:bodyPr rot="0" vert="horz" wrap="square" lIns="91440" tIns="45720" rIns="91440" bIns="45720" anchor="t" anchorCtr="0" upright="1">
                          <a:noAutofit/>
                        </wps:bodyPr>
                      </wps:wsp>
                      <wps:wsp>
                        <wps:cNvPr id="158" name="Text Box 60"/>
                        <wps:cNvSpPr txBox="1">
                          <a:spLocks noChangeArrowheads="1"/>
                        </wps:cNvSpPr>
                        <wps:spPr bwMode="auto">
                          <a:xfrm>
                            <a:off x="2234965" y="562028"/>
                            <a:ext cx="446373" cy="21771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9286E3" w14:textId="1248B756" w:rsidR="00FC6D19" w:rsidRPr="00FC6D19" w:rsidRDefault="00FC6D19">
                              <w:pPr>
                                <w:rPr>
                                  <w:lang w:val="en-US"/>
                                </w:rPr>
                              </w:pPr>
                              <w:r>
                                <w:rPr>
                                  <w:lang w:val="en-US"/>
                                </w:rPr>
                                <w:t>=&gt;</w:t>
                              </w:r>
                            </w:p>
                          </w:txbxContent>
                        </wps:txbx>
                        <wps:bodyPr rot="0" vert="horz" wrap="square" lIns="91440" tIns="45720" rIns="91440" bIns="45720" anchor="t" anchorCtr="0" upright="1">
                          <a:noAutofit/>
                        </wps:bodyPr>
                      </wps:wsp>
                      <wps:wsp>
                        <wps:cNvPr id="159" name="Text Box 66"/>
                        <wps:cNvSpPr txBox="1">
                          <a:spLocks noChangeArrowheads="1"/>
                        </wps:cNvSpPr>
                        <wps:spPr bwMode="auto">
                          <a:xfrm>
                            <a:off x="1579958" y="7200"/>
                            <a:ext cx="1372524" cy="21591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170DAC0" w14:textId="029DD9BD" w:rsidR="007B3D1D" w:rsidRPr="007B3D1D" w:rsidRDefault="007B3D1D">
                              <w:pPr>
                                <w:rPr>
                                  <w:sz w:val="16"/>
                                  <w:szCs w:val="16"/>
                                  <w:lang w:val="en-US"/>
                                </w:rPr>
                              </w:pPr>
                              <w:r w:rsidRPr="007B3D1D">
                                <w:rPr>
                                  <w:sz w:val="16"/>
                                  <w:szCs w:val="16"/>
                                  <w:lang w:val="en-US"/>
                                </w:rPr>
                                <w:t>P</w:t>
                              </w:r>
                              <w:r>
                                <w:rPr>
                                  <w:sz w:val="16"/>
                                  <w:szCs w:val="16"/>
                                  <w:lang w:val="en-US"/>
                                </w:rPr>
                                <w:t>orter Stemmer Algorithm</w:t>
                              </w:r>
                              <w:r w:rsidR="00AC5F51">
                                <w:rPr>
                                  <w:sz w:val="16"/>
                                  <w:szCs w:val="16"/>
                                  <w:lang w:val="en-US"/>
                                </w:rPr>
                                <w:t xml:space="preserve"> </w:t>
                              </w:r>
                            </w:p>
                          </w:txbxContent>
                        </wps:txbx>
                        <wps:bodyPr rot="0" vert="horz" wrap="square" lIns="91440" tIns="45720" rIns="91440" bIns="45720" anchor="t" anchorCtr="0" upright="1">
                          <a:noAutofit/>
                        </wps:bodyPr>
                      </wps:wsp>
                    </wpc:wpc>
                  </a:graphicData>
                </a:graphic>
              </wp:inline>
            </w:drawing>
          </mc:Choice>
          <mc:Fallback>
            <w:pict>
              <v:group w14:anchorId="62CFA259" id="Canvas 28" o:spid="_x0000_s1140" editas="canvas" style="width:315.65pt;height:101.95pt;mso-position-horizontal-relative:char;mso-position-vertical-relative:line" coordsize="40087,12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">
                <v:shape id="_x0000_s1141" type="#_x0000_t75" style="position:absolute;width:40087;height:12947;visibility:visible;mso-wrap-style:square" filled="t">
                  <v:fill o:detectmouseclick="t"/>
                  <v:path o:connecttype="none"/>
                </v:shape>
                <v:oval id="Oval 30" o:spid="_x0000_s1142" style="position:absolute;left:5567;top:2610;width:11323;height:8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" fillcolor="#5b9bd5 [3204]" strokecolor="#1f4d78 [1604]" strokeweight="1pt">
                  <v:stroke joinstyle="miter"/>
                  <v:textbox>
                    <w:txbxContent>
                      <w:p w14:paraId="7A91D21C" w14:textId="70286E21" w:rsidR="00B42417" w:rsidRPr="00B42417" w:rsidRDefault="00B42417" w:rsidP="00B42417">
                        <w:pPr>
                          <w:rPr>
                            <w:sz w:val="12"/>
                            <w:szCs w:val="12"/>
                            <w:lang w:val="en-US"/>
                          </w:rPr>
                        </w:pPr>
                        <w:r w:rsidRPr="00B42417">
                          <w:rPr>
                            <w:sz w:val="12"/>
                            <w:szCs w:val="12"/>
                            <w:lang w:val="en-US"/>
                          </w:rPr>
                          <w:t>NLP</w:t>
                        </w:r>
                      </w:p>
                    </w:txbxContent>
                  </v:textbox>
                </v:oval>
                <v:oval id="Oval 221" o:spid="_x0000_s1143" style="position:absolute;left:10867;top:2610;width:9849;height:8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" fillcolor="#ffc000 [3207]" strokecolor="#7f5f00 [1607]" strokeweight="1pt">
                  <v:stroke joinstyle="miter"/>
                  <v:textbox>
                    <w:txbxContent>
                      <w:p w14:paraId="12BEFC71" w14:textId="647E6643" w:rsidR="00B42417" w:rsidRPr="002F6640" w:rsidRDefault="00B42417" w:rsidP="002F6640">
                        <w:pPr>
                          <w:jc w:val="right"/>
                          <w:rPr>
                            <w:sz w:val="12"/>
                            <w:szCs w:val="12"/>
                            <w:lang w:val="en-US"/>
                          </w:rPr>
                        </w:pPr>
                        <w:r w:rsidRPr="002F6640">
                          <w:rPr>
                            <w:sz w:val="12"/>
                            <w:szCs w:val="12"/>
                            <w:lang w:val="en-US"/>
                          </w:rPr>
                          <w:t>DL</w:t>
                        </w:r>
                      </w:p>
                    </w:txbxContent>
                  </v:textbox>
                </v:oval>
                <v:oval id="Oval 40" o:spid="_x0000_s1144" style="position:absolute;left:10685;top:3369;width:5770;height: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" fillcolor="#70ad47 [3209]" strokecolor="#375623 [1609]" strokeweight="1pt">
                  <v:stroke joinstyle="miter"/>
                  <v:textbox>
                    <w:txbxContent>
                      <w:p w14:paraId="392025B2" w14:textId="020A2F74" w:rsidR="00B42417" w:rsidRPr="00B42417" w:rsidRDefault="00B42417" w:rsidP="00B42417">
                        <w:pPr>
                          <w:jc w:val="center"/>
                          <w:rPr>
                            <w:sz w:val="12"/>
                            <w:szCs w:val="12"/>
                            <w:lang w:val="en-US"/>
                          </w:rPr>
                        </w:pPr>
                        <w:r w:rsidRPr="00B42417">
                          <w:rPr>
                            <w:sz w:val="12"/>
                            <w:szCs w:val="12"/>
                            <w:lang w:val="en-US"/>
                          </w:rPr>
                          <w:t>DNLP</w:t>
                        </w:r>
                      </w:p>
                    </w:txbxContent>
                  </v:textbox>
                </v:oval>
                <v:oval id="Oval 49" o:spid="_x0000_s1145" style="position:absolute;left:11229;top:8164;width:4573;height: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" fillcolor="#ed7d31 [3205]" strokecolor="#823b0b [1605]" strokeweight="1pt">
                  <v:stroke joinstyle="miter"/>
                  <v:textbox>
                    <w:txbxContent>
                      <w:p w14:paraId="6DCBC36E" w14:textId="3BEE9C0E" w:rsidR="002F6640" w:rsidRPr="002F6640" w:rsidRDefault="002F6640" w:rsidP="002F6640">
                        <w:pPr>
                          <w:jc w:val="center"/>
                          <w:rPr>
                            <w:sz w:val="12"/>
                            <w:szCs w:val="12"/>
                            <w:lang w:val="en-US"/>
                          </w:rPr>
                        </w:pPr>
                      </w:p>
                    </w:txbxContent>
                  </v:textbox>
                </v:oval>
                <v:shape id="Text Box 50" o:spid="_x0000_s1146" type="#_x0000_t202" style="position:absolute;left:10685;top:8490;width:558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" filled="f" strokeweight=".5pt">
                  <v:textbox>
                    <w:txbxContent>
                      <w:p w14:paraId="41CFAA20" w14:textId="0DA7C866" w:rsidR="002F6640" w:rsidRPr="002F6640" w:rsidRDefault="002F6640" w:rsidP="002F6640">
                        <w:pPr>
                          <w:jc w:val="center"/>
                          <w:rPr>
                            <w:color w:val="FFFFFF" w:themeColor="background1"/>
                            <w:sz w:val="12"/>
                            <w:szCs w:val="12"/>
                            <w:lang w:val="en-US"/>
                          </w:rPr>
                        </w:pPr>
                        <w:r w:rsidRPr="002F6640">
                          <w:rPr>
                            <w:color w:val="FFFFFF" w:themeColor="background1"/>
                            <w:sz w:val="12"/>
                            <w:szCs w:val="12"/>
                            <w:lang w:val="en-US"/>
                          </w:rPr>
                          <w:t>Seq2Seq</w:t>
                        </w:r>
                      </w:p>
                    </w:txbxContent>
                  </v:textbox>
                </v:shape>
                <v:shape id="Picture 51" o:spid="_x0000_s1147" type="#_x0000_t75" alt="Text&#10;&#10;Description automatically generated" style="position:absolute;left:26487;top:2031;width:11997;height:1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">
                  <v:imagedata r:id="rId156" o:title="Text&#10;&#10;Description automatically generated"/>
                </v:shape>
                <v:shape id="Text Box 50" o:spid="_x0000_s1148" type="#_x0000_t202" style="position:absolute;left:27307;top:3174;width:941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" filled="f" strokeweight=".5pt">
                  <v:textbox>
                    <w:txbxContent>
                      <w:p w14:paraId="7EBFD588" w14:textId="18AF2E03" w:rsidR="00FC6D19" w:rsidRPr="00FC6D19" w:rsidRDefault="00FC6D19" w:rsidP="00FC6D19">
                        <w:pPr>
                          <w:spacing w:line="256" w:lineRule="auto"/>
                          <w:jc w:val="center"/>
                          <w:rPr>
                            <w:rFonts w:ascii="Calibri" w:eastAsia="Calibri" w:hAnsi="Calibri" w:cs="Arial"/>
                            <w:sz w:val="16"/>
                            <w:szCs w:val="16"/>
                            <w:lang w:val="en-US"/>
                          </w:rPr>
                        </w:pPr>
                        <w:r w:rsidRPr="00FC6D19">
                          <w:rPr>
                            <w:rFonts w:ascii="Calibri" w:eastAsia="Calibri" w:hAnsi="Calibri" w:cs="Arial"/>
                            <w:sz w:val="16"/>
                            <w:szCs w:val="16"/>
                            <w:lang w:val="en-US"/>
                          </w:rPr>
                          <w:t>Bag of Words</w:t>
                        </w:r>
                      </w:p>
                    </w:txbxContent>
                  </v:textbox>
                </v:shape>
                <v:shape id="Text Box 60" o:spid="_x0000_s1149" type="#_x0000_t202" style="position:absolute;left:22349;top:5620;width:4464;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6C9286E3" w14:textId="1248B756" w:rsidR="00FC6D19" w:rsidRPr="00FC6D19" w:rsidRDefault="00FC6D19">
                        <w:pPr>
                          <w:rPr>
                            <w:lang w:val="en-US"/>
                          </w:rPr>
                        </w:pPr>
                        <w:r>
                          <w:rPr>
                            <w:lang w:val="en-US"/>
                          </w:rPr>
                          <w:t>=&gt;</w:t>
                        </w:r>
                      </w:p>
                    </w:txbxContent>
                  </v:textbox>
                </v:shape>
                <v:shape id="Text Box 66" o:spid="_x0000_s1150" type="#_x0000_t202" style="position:absolute;left:15799;top:72;width:1372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3170DAC0" w14:textId="029DD9BD" w:rsidR="007B3D1D" w:rsidRPr="007B3D1D" w:rsidRDefault="007B3D1D">
                        <w:pPr>
                          <w:rPr>
                            <w:sz w:val="16"/>
                            <w:szCs w:val="16"/>
                            <w:lang w:val="en-US"/>
                          </w:rPr>
                        </w:pPr>
                        <w:r w:rsidRPr="007B3D1D">
                          <w:rPr>
                            <w:sz w:val="16"/>
                            <w:szCs w:val="16"/>
                            <w:lang w:val="en-US"/>
                          </w:rPr>
                          <w:t>P</w:t>
                        </w:r>
                        <w:r>
                          <w:rPr>
                            <w:sz w:val="16"/>
                            <w:szCs w:val="16"/>
                            <w:lang w:val="en-US"/>
                          </w:rPr>
                          <w:t>orter Stemmer Algorithm</w:t>
                        </w:r>
                        <w:r w:rsidR="00AC5F51">
                          <w:rPr>
                            <w:sz w:val="16"/>
                            <w:szCs w:val="16"/>
                            <w:lang w:val="en-US"/>
                          </w:rPr>
                          <w:t xml:space="preserve"> </w:t>
                        </w:r>
                      </w:p>
                    </w:txbxContent>
                  </v:textbox>
                </v:shape>
                <w10:anchorlock/>
              </v:group>
            </w:pict>
          </mc:Fallback>
        </mc:AlternateContent>
      </w:r>
    </w:p>
    <w:p w14:paraId="558609BC" w14:textId="7F5552E4" w:rsidR="00AC5F51" w:rsidRPr="00712B86" w:rsidRDefault="00AC5F51" w:rsidP="00AC5F51">
      <w:pPr>
        <w:pStyle w:val="ListParagraph"/>
        <w:ind w:firstLine="720"/>
        <w:jc w:val="center"/>
      </w:pPr>
      <w:r w:rsidRPr="00712B86">
        <w:t>Figure: Porter Stemmer Implementation</w:t>
      </w:r>
    </w:p>
    <w:p w14:paraId="35C54CE9" w14:textId="74E93CD8" w:rsidR="00AC5F51" w:rsidRPr="00712B86" w:rsidRDefault="007E421E" w:rsidP="00D31D35">
      <w:r w:rsidRPr="00712B86">
        <w:rPr>
          <w:noProof/>
        </w:rPr>
        <mc:AlternateContent>
          <mc:Choice Requires="wpc">
            <w:drawing>
              <wp:inline distT="0" distB="0" distL="0" distR="0" wp14:anchorId="715026D7" wp14:editId="121CC61F">
                <wp:extent cx="5486400" cy="691515"/>
                <wp:effectExtent l="0" t="2540" r="0" b="10795"/>
                <wp:docPr id="136" name="Canvas 11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25" name="Flowchart: Data 2"/>
                        <wps:cNvSpPr>
                          <a:spLocks noChangeArrowheads="1"/>
                        </wps:cNvSpPr>
                        <wps:spPr bwMode="auto">
                          <a:xfrm>
                            <a:off x="136600" y="228937"/>
                            <a:ext cx="1161400" cy="389303"/>
                          </a:xfrm>
                          <a:prstGeom prst="flowChartInputOutput">
                            <a:avLst/>
                          </a:prstGeom>
                          <a:solidFill>
                            <a:schemeClr val="lt1">
                              <a:lumMod val="100000"/>
                              <a:lumOff val="0"/>
                            </a:schemeClr>
                          </a:solidFill>
                          <a:ln w="12700">
                            <a:solidFill>
                              <a:schemeClr val="accent5">
                                <a:lumMod val="100000"/>
                                <a:lumOff val="0"/>
                              </a:schemeClr>
                            </a:solidFill>
                            <a:miter lim="800000"/>
                            <a:headEnd/>
                            <a:tailEnd/>
                          </a:ln>
                        </wps:spPr>
                        <wps:txbx>
                          <w:txbxContent>
                            <w:p w14:paraId="09DDD5BA" w14:textId="349F99FD" w:rsidR="00AC5F51" w:rsidRPr="00D270C0" w:rsidRDefault="00D31D35" w:rsidP="00AC5F51">
                              <w:pPr>
                                <w:pStyle w:val="NoSpacing"/>
                                <w:rPr>
                                  <w:sz w:val="16"/>
                                  <w:szCs w:val="16"/>
                                </w:rPr>
                              </w:pPr>
                              <w:r>
                                <w:rPr>
                                  <w:sz w:val="16"/>
                                  <w:szCs w:val="16"/>
                                </w:rPr>
                                <w:t xml:space="preserve">TSV </w:t>
                              </w:r>
                              <w:r w:rsidR="00AC5F51" w:rsidRPr="00D270C0">
                                <w:rPr>
                                  <w:sz w:val="16"/>
                                  <w:szCs w:val="16"/>
                                </w:rPr>
                                <w:t>Input Files</w:t>
                              </w:r>
                            </w:p>
                          </w:txbxContent>
                        </wps:txbx>
                        <wps:bodyPr rot="0" vert="horz" wrap="square" lIns="91440" tIns="45720" rIns="91440" bIns="45720" anchor="ctr" anchorCtr="0" upright="1">
                          <a:noAutofit/>
                        </wps:bodyPr>
                      </wps:wsp>
                      <wps:wsp>
                        <wps:cNvPr id="126" name="Flowchart: Predefined Process 3"/>
                        <wps:cNvSpPr>
                          <a:spLocks noChangeArrowheads="1"/>
                        </wps:cNvSpPr>
                        <wps:spPr bwMode="auto">
                          <a:xfrm>
                            <a:off x="1502900" y="218426"/>
                            <a:ext cx="1035300" cy="399813"/>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1E5CEDC1" w14:textId="77777777" w:rsidR="00AC5F51" w:rsidRPr="005D7C85" w:rsidRDefault="00AC5F51" w:rsidP="00AC5F51">
                              <w:pPr>
                                <w:jc w:val="center"/>
                                <w:rPr>
                                  <w:sz w:val="16"/>
                                  <w:szCs w:val="16"/>
                                </w:rPr>
                              </w:pPr>
                              <w:proofErr w:type="spellStart"/>
                              <w:r w:rsidRPr="005D7C85">
                                <w:rPr>
                                  <w:sz w:val="16"/>
                                  <w:szCs w:val="16"/>
                                </w:rPr>
                                <w:t>Preprocessor</w:t>
                              </w:r>
                              <w:proofErr w:type="spellEnd"/>
                            </w:p>
                          </w:txbxContent>
                        </wps:txbx>
                        <wps:bodyPr rot="0" vert="horz" wrap="square" lIns="91440" tIns="45720" rIns="91440" bIns="45720" anchor="ctr" anchorCtr="0" upright="1">
                          <a:noAutofit/>
                        </wps:bodyPr>
                      </wps:wsp>
                      <wps:wsp>
                        <wps:cNvPr id="127" name="Flowchart: Process 4"/>
                        <wps:cNvSpPr>
                          <a:spLocks noChangeArrowheads="1"/>
                        </wps:cNvSpPr>
                        <wps:spPr bwMode="auto">
                          <a:xfrm>
                            <a:off x="2858900" y="213120"/>
                            <a:ext cx="1208700" cy="405119"/>
                          </a:xfrm>
                          <a:prstGeom prst="flowChart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6E19CCE4" w14:textId="77777777" w:rsidR="00AC5F51" w:rsidRPr="00D270C0" w:rsidRDefault="00AC5F51" w:rsidP="00AC5F51">
                              <w:pPr>
                                <w:jc w:val="center"/>
                                <w:rPr>
                                  <w:sz w:val="16"/>
                                  <w:szCs w:val="16"/>
                                </w:rPr>
                              </w:pPr>
                              <w:r>
                                <w:rPr>
                                  <w:sz w:val="16"/>
                                  <w:szCs w:val="16"/>
                                </w:rPr>
                                <w:t xml:space="preserve">Modelling Processing </w:t>
                              </w:r>
                            </w:p>
                          </w:txbxContent>
                        </wps:txbx>
                        <wps:bodyPr rot="0" vert="horz" wrap="square" lIns="91440" tIns="45720" rIns="91440" bIns="45720" anchor="ctr" anchorCtr="0" upright="1">
                          <a:noAutofit/>
                        </wps:bodyPr>
                      </wps:wsp>
                      <wps:wsp>
                        <wps:cNvPr id="128" name="Flowchart: Multidocument 5"/>
                        <wps:cNvSpPr>
                          <a:spLocks noChangeArrowheads="1"/>
                        </wps:cNvSpPr>
                        <wps:spPr bwMode="auto">
                          <a:xfrm>
                            <a:off x="4388200" y="165771"/>
                            <a:ext cx="919700" cy="526144"/>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2D810EE1" w14:textId="77777777" w:rsidR="00AC5F51" w:rsidRPr="00D270C0" w:rsidRDefault="00AC5F51" w:rsidP="00AC5F51">
                              <w:pPr>
                                <w:jc w:val="center"/>
                                <w:rPr>
                                  <w:sz w:val="16"/>
                                  <w:szCs w:val="16"/>
                                </w:rPr>
                              </w:pPr>
                              <w:r w:rsidRPr="00D270C0">
                                <w:rPr>
                                  <w:sz w:val="16"/>
                                  <w:szCs w:val="16"/>
                                </w:rPr>
                                <w:t>Output Files</w:t>
                              </w:r>
                            </w:p>
                          </w:txbxContent>
                        </wps:txbx>
                        <wps:bodyPr rot="0" vert="horz" wrap="square" lIns="91440" tIns="45720" rIns="91440" bIns="45720" anchor="ctr" anchorCtr="0" upright="1">
                          <a:noAutofit/>
                        </wps:bodyPr>
                      </wps:wsp>
                      <wps:wsp>
                        <wps:cNvPr id="129" name="Straight Arrow Connector 6"/>
                        <wps:cNvCnPr>
                          <a:cxnSpLocks noChangeShapeType="1"/>
                        </wps:cNvCnPr>
                        <wps:spPr bwMode="auto">
                          <a:xfrm flipV="1">
                            <a:off x="1181800" y="418032"/>
                            <a:ext cx="321100" cy="5205"/>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0" name="Straight Arrow Connector 37"/>
                        <wps:cNvCnPr>
                          <a:cxnSpLocks noChangeShapeType="1"/>
                        </wps:cNvCnPr>
                        <wps:spPr bwMode="auto">
                          <a:xfrm flipV="1">
                            <a:off x="2538200" y="412827"/>
                            <a:ext cx="320700" cy="5005"/>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1" name="Straight Arrow Connector 38"/>
                        <wps:cNvCnPr>
                          <a:cxnSpLocks noChangeShapeType="1"/>
                        </wps:cNvCnPr>
                        <wps:spPr bwMode="auto">
                          <a:xfrm flipV="1">
                            <a:off x="4067600" y="408022"/>
                            <a:ext cx="320600" cy="4505"/>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15026D7" id="Canvas 111" o:spid="_x0000_s1151" editas="canvas" style="width:6in;height:54.45pt;mso-position-horizontal-relative:char;mso-position-vertical-relative:line" coordsize="54864,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">
                <v:shape id="_x0000_s1152" type="#_x0000_t75" style="position:absolute;width:54864;height:6915;visibility:visible;mso-wrap-style:square" filled="t">
                  <v:fill o:detectmouseclick="t"/>
                  <v:path o:connecttype="none"/>
                </v:shape>
                <v:shape id="Flowchart: Data 2" o:spid="_x0000_s1153" type="#_x0000_t111" style="position:absolute;left:1366;top:2289;width:11614;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" fillcolor="white [3201]" strokecolor="#4472c4 [3208]" strokeweight="1pt">
                  <v:textbox>
                    <w:txbxContent>
                      <w:p w14:paraId="09DDD5BA" w14:textId="349F99FD" w:rsidR="00AC5F51" w:rsidRPr="00D270C0" w:rsidRDefault="00D31D35" w:rsidP="00AC5F51">
                        <w:pPr>
                          <w:pStyle w:val="NoSpacing"/>
                          <w:rPr>
                            <w:sz w:val="16"/>
                            <w:szCs w:val="16"/>
                          </w:rPr>
                        </w:pPr>
                        <w:r>
                          <w:rPr>
                            <w:sz w:val="16"/>
                            <w:szCs w:val="16"/>
                          </w:rPr>
                          <w:t xml:space="preserve">TSV </w:t>
                        </w:r>
                        <w:r w:rsidR="00AC5F51" w:rsidRPr="00D270C0">
                          <w:rPr>
                            <w:sz w:val="16"/>
                            <w:szCs w:val="16"/>
                          </w:rPr>
                          <w:t>Input Files</w:t>
                        </w:r>
                      </w:p>
                    </w:txbxContent>
                  </v:textbox>
                </v:shape>
                <v:shape id="Flowchart: Predefined Process 3" o:spid="_x0000_s1154" type="#_x0000_t112" style="position:absolute;left:15029;top:2184;width:10353;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" fillcolor="white [3201]" strokecolor="#4472c4 [3208]" strokeweight="1pt">
                  <v:textbox>
                    <w:txbxContent>
                      <w:p w14:paraId="1E5CEDC1" w14:textId="77777777" w:rsidR="00AC5F51" w:rsidRPr="005D7C85" w:rsidRDefault="00AC5F51" w:rsidP="00AC5F51">
                        <w:pPr>
                          <w:jc w:val="center"/>
                          <w:rPr>
                            <w:sz w:val="16"/>
                            <w:szCs w:val="16"/>
                          </w:rPr>
                        </w:pPr>
                        <w:proofErr w:type="spellStart"/>
                        <w:r w:rsidRPr="005D7C85">
                          <w:rPr>
                            <w:sz w:val="16"/>
                            <w:szCs w:val="16"/>
                          </w:rPr>
                          <w:t>Preprocessor</w:t>
                        </w:r>
                        <w:proofErr w:type="spellEnd"/>
                      </w:p>
                    </w:txbxContent>
                  </v:textbox>
                </v:shape>
                <v:shape id="Flowchart: Process 4" o:spid="_x0000_s1155" type="#_x0000_t109" style="position:absolute;left:28589;top:2131;width:12087;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" fillcolor="white [3201]" strokecolor="#4472c4 [3208]" strokeweight="1pt">
                  <v:textbox>
                    <w:txbxContent>
                      <w:p w14:paraId="6E19CCE4" w14:textId="77777777" w:rsidR="00AC5F51" w:rsidRPr="00D270C0" w:rsidRDefault="00AC5F51" w:rsidP="00AC5F51">
                        <w:pPr>
                          <w:jc w:val="center"/>
                          <w:rPr>
                            <w:sz w:val="16"/>
                            <w:szCs w:val="16"/>
                          </w:rPr>
                        </w:pPr>
                        <w:r>
                          <w:rPr>
                            <w:sz w:val="16"/>
                            <w:szCs w:val="16"/>
                          </w:rPr>
                          <w:t xml:space="preserve">Modelling Processing </w:t>
                        </w:r>
                      </w:p>
                    </w:txbxContent>
                  </v:textbox>
                </v:shape>
                <v:shape id="Flowchart: Multidocument 5" o:spid="_x0000_s1156" type="#_x0000_t115" style="position:absolute;left:43882;top:1657;width:9197;height:5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" fillcolor="white [3201]" strokecolor="#4472c4 [3208]" strokeweight="1pt">
                  <v:textbox>
                    <w:txbxContent>
                      <w:p w14:paraId="2D810EE1" w14:textId="77777777" w:rsidR="00AC5F51" w:rsidRPr="00D270C0" w:rsidRDefault="00AC5F51" w:rsidP="00AC5F51">
                        <w:pPr>
                          <w:jc w:val="center"/>
                          <w:rPr>
                            <w:sz w:val="16"/>
                            <w:szCs w:val="16"/>
                          </w:rPr>
                        </w:pPr>
                        <w:r w:rsidRPr="00D270C0">
                          <w:rPr>
                            <w:sz w:val="16"/>
                            <w:szCs w:val="16"/>
                          </w:rPr>
                          <w:t>Output Files</w:t>
                        </w:r>
                      </w:p>
                    </w:txbxContent>
                  </v:textbox>
                </v:shape>
                <v:shape id="Straight Arrow Connector 6" o:spid="_x0000_s1157" type="#_x0000_t32" style="position:absolute;left:11818;top:4180;width:3211;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" strokecolor="#5b9bd5 [3204]" strokeweight=".5pt">
                  <v:stroke endarrow="block" joinstyle="miter"/>
                </v:shape>
                <v:shape id="Straight Arrow Connector 37" o:spid="_x0000_s1158" type="#_x0000_t32" style="position:absolute;left:25382;top:4128;width:3207;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JX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748oxMoJd/AAAA//8DAFBLAQItABQABgAIAAAAIQDb4fbL7gAAAIUBAAATAAAAAAAA&#10;AAAAAAAAAAAAAABbQ29udGVudF9UeXBlc10ueG1sUEsBAi0AFAAGAAgAAAAhAFr0LFu/AAAAFQEA&#10;AAsAAAAAAAAAAAAAAAAAHwEAAF9yZWxzLy5yZWxzUEsBAi0AFAAGAAgAAAAhAGawYlfHAAAA3AAA&#10;AA8AAAAAAAAAAAAAAAAABwIAAGRycy9kb3ducmV2LnhtbFBLBQYAAAAAAwADALcAAAD7AgAAAAA=&#10;" strokecolor="#5b9bd5 [3204]" strokeweight=".5pt">
                  <v:stroke endarrow="block" joinstyle="miter"/>
                </v:shape>
                <v:shape id="Straight Arrow Connector 38" o:spid="_x0000_s1159" type="#_x0000_t32" style="position:absolute;left:40676;top:4080;width:320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" strokecolor="#5b9bd5 [3204]" strokeweight=".5pt">
                  <v:stroke endarrow="block" joinstyle="miter"/>
                </v:shape>
                <w10:anchorlock/>
              </v:group>
            </w:pict>
          </mc:Fallback>
        </mc:AlternateContent>
      </w:r>
    </w:p>
    <w:tbl>
      <w:tblPr>
        <w:tblStyle w:val="TableGrid"/>
        <w:tblW w:w="8121" w:type="dxa"/>
        <w:tblInd w:w="895" w:type="dxa"/>
        <w:tblLook w:val="04A0" w:firstRow="1" w:lastRow="0" w:firstColumn="1" w:lastColumn="0" w:noHBand="0" w:noVBand="1"/>
      </w:tblPr>
      <w:tblGrid>
        <w:gridCol w:w="1579"/>
        <w:gridCol w:w="4754"/>
        <w:gridCol w:w="1788"/>
      </w:tblGrid>
      <w:tr w:rsidR="007B3D1D" w:rsidRPr="00712B86" w14:paraId="01AC0DB5" w14:textId="77777777" w:rsidTr="0054655A">
        <w:tc>
          <w:tcPr>
            <w:tcW w:w="8121" w:type="dxa"/>
            <w:gridSpan w:val="3"/>
          </w:tcPr>
          <w:p w14:paraId="2A25A808" w14:textId="7F0B9D91" w:rsidR="007B3D1D" w:rsidRPr="00712B86" w:rsidRDefault="007B3D1D" w:rsidP="004845C4">
            <w:pPr>
              <w:jc w:val="center"/>
              <w:rPr>
                <w:noProof/>
              </w:rPr>
            </w:pPr>
            <w:r w:rsidRPr="00712B86">
              <w:rPr>
                <w:noProof/>
              </w:rPr>
              <w:t xml:space="preserve">Table B.6a: </w:t>
            </w:r>
            <w:r w:rsidR="00F21426">
              <w:rPr>
                <w:noProof/>
              </w:rPr>
              <w:t>NLP</w:t>
            </w:r>
            <w:r w:rsidRPr="00712B86">
              <w:rPr>
                <w:noProof/>
              </w:rPr>
              <w:t xml:space="preserve"> Execution</w:t>
            </w:r>
          </w:p>
        </w:tc>
      </w:tr>
      <w:tr w:rsidR="007B3D1D" w:rsidRPr="00712B86" w14:paraId="2DED7B3F" w14:textId="77777777" w:rsidTr="0054655A">
        <w:tc>
          <w:tcPr>
            <w:tcW w:w="1579" w:type="dxa"/>
          </w:tcPr>
          <w:p w14:paraId="40968137" w14:textId="77777777" w:rsidR="007B3D1D" w:rsidRPr="0054655A" w:rsidRDefault="007B3D1D" w:rsidP="004845C4">
            <w:pPr>
              <w:rPr>
                <w:sz w:val="16"/>
                <w:szCs w:val="16"/>
              </w:rPr>
            </w:pPr>
            <w:r w:rsidRPr="0054655A">
              <w:rPr>
                <w:b/>
                <w:bCs/>
                <w:i/>
                <w:iCs/>
                <w:sz w:val="16"/>
                <w:szCs w:val="16"/>
              </w:rPr>
              <w:t>Modifier</w:t>
            </w:r>
          </w:p>
        </w:tc>
        <w:tc>
          <w:tcPr>
            <w:tcW w:w="4754" w:type="dxa"/>
          </w:tcPr>
          <w:p w14:paraId="68E7F81E" w14:textId="3A2E0D35" w:rsidR="007B3D1D" w:rsidRPr="0054655A" w:rsidRDefault="007B3D1D" w:rsidP="004845C4">
            <w:pPr>
              <w:rPr>
                <w:sz w:val="16"/>
                <w:szCs w:val="16"/>
              </w:rPr>
            </w:pPr>
            <w:proofErr w:type="spellStart"/>
            <w:r w:rsidRPr="0054655A">
              <w:rPr>
                <w:sz w:val="16"/>
                <w:szCs w:val="16"/>
              </w:rPr>
              <w:t>GaussianNB</w:t>
            </w:r>
            <w:proofErr w:type="spellEnd"/>
          </w:p>
        </w:tc>
        <w:tc>
          <w:tcPr>
            <w:tcW w:w="1788" w:type="dxa"/>
            <w:vMerge w:val="restart"/>
          </w:tcPr>
          <w:p w14:paraId="26267F47" w14:textId="4A89E9DA" w:rsidR="007B3D1D" w:rsidRPr="00712B86" w:rsidRDefault="0019541E" w:rsidP="004845C4">
            <w:r>
              <w:object w:dxaOrig="1534" w:dyaOrig="991" w14:anchorId="27DD1D60">
                <v:shape id="_x0000_i1046" type="#_x0000_t75" style="width:77.2pt;height:49.45pt" o:ole="">
                  <v:imagedata r:id="rId157" o:title=""/>
                </v:shape>
                <o:OLEObject Type="Embed" ProgID="Excel.Sheet.12" ShapeID="_x0000_i1046" DrawAspect="Icon" ObjectID="_1716393982" r:id="rId158"/>
              </w:object>
            </w:r>
          </w:p>
        </w:tc>
      </w:tr>
      <w:tr w:rsidR="007B3D1D" w:rsidRPr="00712B86" w14:paraId="64B1D3D3" w14:textId="77777777" w:rsidTr="0054655A">
        <w:tc>
          <w:tcPr>
            <w:tcW w:w="1579" w:type="dxa"/>
          </w:tcPr>
          <w:p w14:paraId="0A9DD910" w14:textId="77777777" w:rsidR="007B3D1D" w:rsidRPr="0054655A" w:rsidRDefault="007B3D1D" w:rsidP="004845C4">
            <w:pPr>
              <w:rPr>
                <w:sz w:val="16"/>
                <w:szCs w:val="16"/>
              </w:rPr>
            </w:pPr>
            <w:r w:rsidRPr="0054655A">
              <w:rPr>
                <w:b/>
                <w:bCs/>
                <w:i/>
                <w:iCs/>
                <w:sz w:val="16"/>
                <w:szCs w:val="16"/>
              </w:rPr>
              <w:t>File</w:t>
            </w:r>
          </w:p>
        </w:tc>
        <w:tc>
          <w:tcPr>
            <w:tcW w:w="4754" w:type="dxa"/>
          </w:tcPr>
          <w:p w14:paraId="649CDEA0" w14:textId="31DC8BF8" w:rsidR="007B3D1D" w:rsidRPr="0054655A" w:rsidRDefault="007B3D1D" w:rsidP="004845C4">
            <w:pPr>
              <w:rPr>
                <w:sz w:val="16"/>
                <w:szCs w:val="16"/>
              </w:rPr>
            </w:pPr>
            <w:proofErr w:type="spellStart"/>
            <w:r w:rsidRPr="0054655A">
              <w:rPr>
                <w:sz w:val="16"/>
                <w:szCs w:val="16"/>
              </w:rPr>
              <w:t>Restaurant_Reviews.tsv</w:t>
            </w:r>
            <w:proofErr w:type="spellEnd"/>
          </w:p>
        </w:tc>
        <w:tc>
          <w:tcPr>
            <w:tcW w:w="1788" w:type="dxa"/>
            <w:vMerge/>
          </w:tcPr>
          <w:p w14:paraId="71159995" w14:textId="77777777" w:rsidR="007B3D1D" w:rsidRPr="00712B86" w:rsidRDefault="007B3D1D" w:rsidP="004845C4"/>
        </w:tc>
      </w:tr>
      <w:tr w:rsidR="007B3D1D" w:rsidRPr="00712B86" w14:paraId="49438D31" w14:textId="77777777" w:rsidTr="0054655A">
        <w:tc>
          <w:tcPr>
            <w:tcW w:w="1579" w:type="dxa"/>
          </w:tcPr>
          <w:p w14:paraId="151838AC" w14:textId="77777777" w:rsidR="007B3D1D" w:rsidRPr="0054655A" w:rsidRDefault="007B3D1D" w:rsidP="004845C4">
            <w:pPr>
              <w:rPr>
                <w:sz w:val="16"/>
                <w:szCs w:val="16"/>
              </w:rPr>
            </w:pPr>
            <w:r w:rsidRPr="0054655A">
              <w:rPr>
                <w:b/>
                <w:bCs/>
                <w:i/>
                <w:iCs/>
                <w:sz w:val="16"/>
                <w:szCs w:val="16"/>
              </w:rPr>
              <w:t xml:space="preserve">Pre-processor </w:t>
            </w:r>
            <w:proofErr w:type="spellStart"/>
            <w:r w:rsidRPr="0054655A">
              <w:rPr>
                <w:b/>
                <w:bCs/>
                <w:i/>
                <w:iCs/>
                <w:sz w:val="16"/>
                <w:szCs w:val="16"/>
              </w:rPr>
              <w:t>Paramater</w:t>
            </w:r>
            <w:proofErr w:type="spellEnd"/>
          </w:p>
        </w:tc>
        <w:tc>
          <w:tcPr>
            <w:tcW w:w="4754" w:type="dxa"/>
          </w:tcPr>
          <w:p w14:paraId="6BE007DE" w14:textId="77777777" w:rsidR="0054655A" w:rsidRDefault="00AF6B14" w:rsidP="004845C4">
            <w:pPr>
              <w:rPr>
                <w:sz w:val="16"/>
                <w:szCs w:val="16"/>
              </w:rPr>
            </w:pPr>
            <w:r w:rsidRPr="0054655A">
              <w:rPr>
                <w:sz w:val="16"/>
                <w:szCs w:val="16"/>
              </w:rPr>
              <w:t>{"</w:t>
            </w:r>
            <w:proofErr w:type="spellStart"/>
            <w:r w:rsidRPr="0054655A">
              <w:rPr>
                <w:sz w:val="16"/>
                <w:szCs w:val="16"/>
              </w:rPr>
              <w:t>test_size</w:t>
            </w:r>
            <w:proofErr w:type="spellEnd"/>
            <w:r w:rsidRPr="0054655A">
              <w:rPr>
                <w:sz w:val="16"/>
                <w:szCs w:val="16"/>
              </w:rPr>
              <w:t>": 0.2,"random_state":0,"stop_words":"english","text":</w:t>
            </w:r>
          </w:p>
          <w:p w14:paraId="5D42CAFE" w14:textId="1F752382" w:rsidR="007B3D1D" w:rsidRPr="0054655A" w:rsidRDefault="00AF6B14" w:rsidP="004845C4">
            <w:pPr>
              <w:rPr>
                <w:sz w:val="16"/>
                <w:szCs w:val="16"/>
              </w:rPr>
            </w:pPr>
            <w:r w:rsidRPr="0054655A">
              <w:rPr>
                <w:sz w:val="16"/>
                <w:szCs w:val="16"/>
              </w:rPr>
              <w:t>{"method":"</w:t>
            </w:r>
            <w:proofErr w:type="spellStart"/>
            <w:r w:rsidRPr="0054655A">
              <w:rPr>
                <w:sz w:val="16"/>
                <w:szCs w:val="16"/>
              </w:rPr>
              <w:t>CountVectorizer</w:t>
            </w:r>
            <w:proofErr w:type="spellEnd"/>
            <w:r w:rsidRPr="0054655A">
              <w:rPr>
                <w:sz w:val="16"/>
                <w:szCs w:val="16"/>
              </w:rPr>
              <w:t>","params</w:t>
            </w:r>
            <w:proofErr w:type="gramStart"/>
            <w:r w:rsidRPr="0054655A">
              <w:rPr>
                <w:sz w:val="16"/>
                <w:szCs w:val="16"/>
              </w:rPr>
              <w:t>":{</w:t>
            </w:r>
            <w:proofErr w:type="gramEnd"/>
            <w:r w:rsidRPr="0054655A">
              <w:rPr>
                <w:sz w:val="16"/>
                <w:szCs w:val="16"/>
              </w:rPr>
              <w:t>"max_features":1500}}}</w:t>
            </w:r>
          </w:p>
        </w:tc>
        <w:tc>
          <w:tcPr>
            <w:tcW w:w="1788" w:type="dxa"/>
            <w:vMerge/>
          </w:tcPr>
          <w:p w14:paraId="66724810" w14:textId="77777777" w:rsidR="007B3D1D" w:rsidRPr="00712B86" w:rsidRDefault="007B3D1D" w:rsidP="004845C4"/>
        </w:tc>
      </w:tr>
      <w:tr w:rsidR="007B3D1D" w:rsidRPr="00712B86" w14:paraId="78359AE7" w14:textId="77777777" w:rsidTr="0054655A">
        <w:tc>
          <w:tcPr>
            <w:tcW w:w="1579" w:type="dxa"/>
          </w:tcPr>
          <w:p w14:paraId="3F8C628C" w14:textId="77777777" w:rsidR="007B3D1D" w:rsidRPr="0054655A" w:rsidRDefault="007B3D1D" w:rsidP="004845C4">
            <w:pPr>
              <w:rPr>
                <w:sz w:val="16"/>
                <w:szCs w:val="16"/>
              </w:rPr>
            </w:pPr>
            <w:r w:rsidRPr="0054655A">
              <w:rPr>
                <w:b/>
                <w:bCs/>
                <w:i/>
                <w:iCs/>
                <w:sz w:val="16"/>
                <w:szCs w:val="16"/>
              </w:rPr>
              <w:t xml:space="preserve">Modifier </w:t>
            </w:r>
            <w:proofErr w:type="spellStart"/>
            <w:r w:rsidRPr="0054655A">
              <w:rPr>
                <w:b/>
                <w:bCs/>
                <w:i/>
                <w:iCs/>
                <w:sz w:val="16"/>
                <w:szCs w:val="16"/>
              </w:rPr>
              <w:t>Paramater</w:t>
            </w:r>
            <w:proofErr w:type="spellEnd"/>
          </w:p>
        </w:tc>
        <w:tc>
          <w:tcPr>
            <w:tcW w:w="4754" w:type="dxa"/>
          </w:tcPr>
          <w:p w14:paraId="07AD7539" w14:textId="77777777" w:rsidR="007B3D1D" w:rsidRPr="0054655A" w:rsidRDefault="007B3D1D" w:rsidP="004845C4">
            <w:pPr>
              <w:rPr>
                <w:iCs/>
                <w:sz w:val="16"/>
                <w:szCs w:val="16"/>
              </w:rPr>
            </w:pPr>
          </w:p>
        </w:tc>
        <w:tc>
          <w:tcPr>
            <w:tcW w:w="1788" w:type="dxa"/>
            <w:vMerge/>
          </w:tcPr>
          <w:p w14:paraId="2476AF73" w14:textId="77777777" w:rsidR="007B3D1D" w:rsidRPr="00712B86" w:rsidRDefault="007B3D1D" w:rsidP="004845C4"/>
        </w:tc>
      </w:tr>
      <w:tr w:rsidR="007B3D1D" w:rsidRPr="00712B86" w14:paraId="3F06FF0E" w14:textId="77777777" w:rsidTr="0054655A">
        <w:tc>
          <w:tcPr>
            <w:tcW w:w="1579" w:type="dxa"/>
          </w:tcPr>
          <w:p w14:paraId="3B847EBD" w14:textId="77777777" w:rsidR="007B3D1D" w:rsidRPr="0054655A" w:rsidRDefault="007B3D1D" w:rsidP="004845C4">
            <w:pPr>
              <w:rPr>
                <w:sz w:val="16"/>
                <w:szCs w:val="16"/>
              </w:rPr>
            </w:pPr>
            <w:r w:rsidRPr="0054655A">
              <w:rPr>
                <w:b/>
                <w:bCs/>
                <w:i/>
                <w:iCs/>
                <w:sz w:val="16"/>
                <w:szCs w:val="16"/>
              </w:rPr>
              <w:t>Graph Parameter</w:t>
            </w:r>
          </w:p>
        </w:tc>
        <w:tc>
          <w:tcPr>
            <w:tcW w:w="4754" w:type="dxa"/>
          </w:tcPr>
          <w:p w14:paraId="64FEE503" w14:textId="4E4DFB09" w:rsidR="007B3D1D" w:rsidRPr="0054655A" w:rsidRDefault="007B3D1D" w:rsidP="004845C4">
            <w:pPr>
              <w:rPr>
                <w:iCs/>
                <w:sz w:val="16"/>
                <w:szCs w:val="16"/>
              </w:rPr>
            </w:pPr>
          </w:p>
        </w:tc>
        <w:tc>
          <w:tcPr>
            <w:tcW w:w="1788" w:type="dxa"/>
            <w:vMerge/>
          </w:tcPr>
          <w:p w14:paraId="21A48174" w14:textId="77777777" w:rsidR="007B3D1D" w:rsidRPr="00712B86" w:rsidRDefault="007B3D1D" w:rsidP="004845C4"/>
        </w:tc>
      </w:tr>
    </w:tbl>
    <w:p w14:paraId="6C56EEC9" w14:textId="41EC6390" w:rsidR="00E62235" w:rsidRPr="00712B86" w:rsidRDefault="00E62235" w:rsidP="001F37C6"/>
    <w:tbl>
      <w:tblPr>
        <w:tblStyle w:val="TableGrid"/>
        <w:tblW w:w="0" w:type="auto"/>
        <w:tblLook w:val="04A0" w:firstRow="1" w:lastRow="0" w:firstColumn="1" w:lastColumn="0" w:noHBand="0" w:noVBand="1"/>
      </w:tblPr>
      <w:tblGrid>
        <w:gridCol w:w="2254"/>
        <w:gridCol w:w="2254"/>
        <w:gridCol w:w="2254"/>
        <w:gridCol w:w="2254"/>
      </w:tblGrid>
      <w:tr w:rsidR="003E53E3" w:rsidRPr="00712B86" w14:paraId="72DEB7C3" w14:textId="77777777" w:rsidTr="004845C4">
        <w:tc>
          <w:tcPr>
            <w:tcW w:w="9016" w:type="dxa"/>
            <w:gridSpan w:val="4"/>
          </w:tcPr>
          <w:p w14:paraId="4E2EC23F" w14:textId="7C9BAE17" w:rsidR="003E53E3" w:rsidRPr="00712B86" w:rsidRDefault="003E53E3" w:rsidP="003E53E3">
            <w:pPr>
              <w:jc w:val="center"/>
              <w:rPr>
                <w:noProof/>
              </w:rPr>
            </w:pPr>
            <w:r w:rsidRPr="00712B86">
              <w:rPr>
                <w:noProof/>
              </w:rPr>
              <w:t xml:space="preserve">Table B.6a: </w:t>
            </w:r>
            <w:r w:rsidR="00F21426">
              <w:rPr>
                <w:noProof/>
              </w:rPr>
              <w:t>NLP</w:t>
            </w:r>
            <w:r w:rsidR="007B0403" w:rsidRPr="00712B86">
              <w:rPr>
                <w:noProof/>
              </w:rPr>
              <w:t>: : Graph / Excel Output</w:t>
            </w:r>
          </w:p>
        </w:tc>
      </w:tr>
      <w:tr w:rsidR="00DF6DC1" w:rsidRPr="00712B86" w14:paraId="237FF407" w14:textId="77777777" w:rsidTr="00DF6DC1">
        <w:tc>
          <w:tcPr>
            <w:tcW w:w="2254" w:type="dxa"/>
          </w:tcPr>
          <w:p w14:paraId="63E4036C" w14:textId="4A602382" w:rsidR="00DF6DC1" w:rsidRPr="00712B86" w:rsidRDefault="0019541E" w:rsidP="001F37C6">
            <w:r>
              <w:rPr>
                <w:noProof/>
              </w:rPr>
              <w:drawing>
                <wp:inline distT="0" distB="0" distL="0" distR="0" wp14:anchorId="653F11AF" wp14:editId="201A36BA">
                  <wp:extent cx="1481328" cy="1014984"/>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D6431D5" w14:textId="5BED1308" w:rsidR="00DF6DC1" w:rsidRPr="00712B86" w:rsidRDefault="0019541E" w:rsidP="001F37C6">
            <w:r>
              <w:rPr>
                <w:noProof/>
              </w:rPr>
              <w:drawing>
                <wp:inline distT="0" distB="0" distL="0" distR="0" wp14:anchorId="310005F4" wp14:editId="15346319">
                  <wp:extent cx="1481328" cy="1014984"/>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47D88BEC" w14:textId="0C7CBF64" w:rsidR="00DF6DC1" w:rsidRPr="00712B86" w:rsidRDefault="0019541E" w:rsidP="001F37C6">
            <w:r>
              <w:rPr>
                <w:noProof/>
              </w:rPr>
              <w:drawing>
                <wp:inline distT="0" distB="0" distL="0" distR="0" wp14:anchorId="3341586B" wp14:editId="1D25DA37">
                  <wp:extent cx="1481328" cy="1014984"/>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597CCAE1" w14:textId="07AFF898" w:rsidR="00DF6DC1" w:rsidRPr="00712B86" w:rsidRDefault="0019541E" w:rsidP="001F37C6">
            <w:r>
              <w:rPr>
                <w:noProof/>
              </w:rPr>
              <w:drawing>
                <wp:inline distT="0" distB="0" distL="0" distR="0" wp14:anchorId="04E08F07" wp14:editId="5867AD61">
                  <wp:extent cx="1481328" cy="1014984"/>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r>
    </w:tbl>
    <w:p w14:paraId="2957C0F0" w14:textId="3FEA2F49" w:rsidR="001F37C6" w:rsidRPr="00712B86" w:rsidRDefault="001F37C6" w:rsidP="00F468FA"/>
    <w:tbl>
      <w:tblPr>
        <w:tblStyle w:val="TableGrid"/>
        <w:tblW w:w="8121" w:type="dxa"/>
        <w:tblInd w:w="895" w:type="dxa"/>
        <w:tblLook w:val="04A0" w:firstRow="1" w:lastRow="0" w:firstColumn="1" w:lastColumn="0" w:noHBand="0" w:noVBand="1"/>
      </w:tblPr>
      <w:tblGrid>
        <w:gridCol w:w="1579"/>
        <w:gridCol w:w="4754"/>
        <w:gridCol w:w="1788"/>
      </w:tblGrid>
      <w:tr w:rsidR="0019541E" w:rsidRPr="00712B86" w14:paraId="30B2D234" w14:textId="77777777" w:rsidTr="00317324">
        <w:tc>
          <w:tcPr>
            <w:tcW w:w="8121" w:type="dxa"/>
            <w:gridSpan w:val="3"/>
          </w:tcPr>
          <w:p w14:paraId="6E899F57" w14:textId="3DB2DCE9" w:rsidR="0019541E" w:rsidRPr="00712B86" w:rsidRDefault="0019541E" w:rsidP="00317324">
            <w:pPr>
              <w:jc w:val="center"/>
              <w:rPr>
                <w:noProof/>
              </w:rPr>
            </w:pPr>
            <w:r w:rsidRPr="00712B86">
              <w:rPr>
                <w:noProof/>
              </w:rPr>
              <w:t>Table B.6</w:t>
            </w:r>
            <w:r>
              <w:rPr>
                <w:noProof/>
              </w:rPr>
              <w:t>b</w:t>
            </w:r>
            <w:r w:rsidRPr="00712B86">
              <w:rPr>
                <w:noProof/>
              </w:rPr>
              <w:t xml:space="preserve">: </w:t>
            </w:r>
            <w:r>
              <w:rPr>
                <w:noProof/>
              </w:rPr>
              <w:t>NLP</w:t>
            </w:r>
            <w:r w:rsidRPr="00712B86">
              <w:rPr>
                <w:noProof/>
              </w:rPr>
              <w:t xml:space="preserve"> Execution</w:t>
            </w:r>
          </w:p>
        </w:tc>
      </w:tr>
      <w:tr w:rsidR="0019541E" w:rsidRPr="00712B86" w14:paraId="1C9DAF8B" w14:textId="77777777" w:rsidTr="00317324">
        <w:tc>
          <w:tcPr>
            <w:tcW w:w="1579" w:type="dxa"/>
          </w:tcPr>
          <w:p w14:paraId="5736E9A2" w14:textId="77777777" w:rsidR="0019541E" w:rsidRPr="0054655A" w:rsidRDefault="0019541E" w:rsidP="00317324">
            <w:pPr>
              <w:rPr>
                <w:sz w:val="16"/>
                <w:szCs w:val="16"/>
              </w:rPr>
            </w:pPr>
            <w:r w:rsidRPr="0054655A">
              <w:rPr>
                <w:b/>
                <w:bCs/>
                <w:i/>
                <w:iCs/>
                <w:sz w:val="16"/>
                <w:szCs w:val="16"/>
              </w:rPr>
              <w:t>Modifier</w:t>
            </w:r>
          </w:p>
        </w:tc>
        <w:tc>
          <w:tcPr>
            <w:tcW w:w="4754" w:type="dxa"/>
          </w:tcPr>
          <w:p w14:paraId="70ADD666" w14:textId="7A82CF5D" w:rsidR="0019541E" w:rsidRPr="0054655A" w:rsidRDefault="0019541E" w:rsidP="00317324">
            <w:pPr>
              <w:rPr>
                <w:sz w:val="16"/>
                <w:szCs w:val="16"/>
              </w:rPr>
            </w:pPr>
            <w:proofErr w:type="spellStart"/>
            <w:r w:rsidRPr="0019541E">
              <w:rPr>
                <w:sz w:val="16"/>
                <w:szCs w:val="16"/>
              </w:rPr>
              <w:t>RandomForestClassifier</w:t>
            </w:r>
            <w:proofErr w:type="spellEnd"/>
          </w:p>
        </w:tc>
        <w:tc>
          <w:tcPr>
            <w:tcW w:w="1788" w:type="dxa"/>
            <w:vMerge w:val="restart"/>
          </w:tcPr>
          <w:p w14:paraId="5806EC22" w14:textId="0188EC1C" w:rsidR="0019541E" w:rsidRPr="00712B86" w:rsidRDefault="0019541E" w:rsidP="00317324">
            <w:r>
              <w:object w:dxaOrig="1534" w:dyaOrig="991" w14:anchorId="7CD69C19">
                <v:shape id="_x0000_i1047" type="#_x0000_t75" style="width:77.2pt;height:49.45pt" o:ole="">
                  <v:imagedata r:id="rId163" o:title=""/>
                </v:shape>
                <o:OLEObject Type="Embed" ProgID="Excel.Sheet.12" ShapeID="_x0000_i1047" DrawAspect="Icon" ObjectID="_1716393983" r:id="rId164"/>
              </w:object>
            </w:r>
          </w:p>
        </w:tc>
      </w:tr>
      <w:tr w:rsidR="0019541E" w:rsidRPr="00712B86" w14:paraId="5C146058" w14:textId="77777777" w:rsidTr="00317324">
        <w:tc>
          <w:tcPr>
            <w:tcW w:w="1579" w:type="dxa"/>
          </w:tcPr>
          <w:p w14:paraId="68641D25" w14:textId="77777777" w:rsidR="0019541E" w:rsidRPr="0054655A" w:rsidRDefault="0019541E" w:rsidP="00317324">
            <w:pPr>
              <w:rPr>
                <w:sz w:val="16"/>
                <w:szCs w:val="16"/>
              </w:rPr>
            </w:pPr>
            <w:r w:rsidRPr="0054655A">
              <w:rPr>
                <w:b/>
                <w:bCs/>
                <w:i/>
                <w:iCs/>
                <w:sz w:val="16"/>
                <w:szCs w:val="16"/>
              </w:rPr>
              <w:t>File</w:t>
            </w:r>
          </w:p>
        </w:tc>
        <w:tc>
          <w:tcPr>
            <w:tcW w:w="4754" w:type="dxa"/>
          </w:tcPr>
          <w:p w14:paraId="63BEF060" w14:textId="77777777" w:rsidR="0019541E" w:rsidRPr="0054655A" w:rsidRDefault="0019541E" w:rsidP="00317324">
            <w:pPr>
              <w:rPr>
                <w:sz w:val="16"/>
                <w:szCs w:val="16"/>
              </w:rPr>
            </w:pPr>
            <w:proofErr w:type="spellStart"/>
            <w:r w:rsidRPr="0054655A">
              <w:rPr>
                <w:sz w:val="16"/>
                <w:szCs w:val="16"/>
              </w:rPr>
              <w:t>Restaurant_Reviews.tsv</w:t>
            </w:r>
            <w:proofErr w:type="spellEnd"/>
          </w:p>
        </w:tc>
        <w:tc>
          <w:tcPr>
            <w:tcW w:w="1788" w:type="dxa"/>
            <w:vMerge/>
          </w:tcPr>
          <w:p w14:paraId="2F188E35" w14:textId="77777777" w:rsidR="0019541E" w:rsidRPr="00712B86" w:rsidRDefault="0019541E" w:rsidP="00317324"/>
        </w:tc>
      </w:tr>
      <w:tr w:rsidR="0019541E" w:rsidRPr="00712B86" w14:paraId="55D8DB28" w14:textId="77777777" w:rsidTr="00317324">
        <w:tc>
          <w:tcPr>
            <w:tcW w:w="1579" w:type="dxa"/>
          </w:tcPr>
          <w:p w14:paraId="14C0E8B0" w14:textId="77777777" w:rsidR="0019541E" w:rsidRPr="0054655A" w:rsidRDefault="0019541E" w:rsidP="00317324">
            <w:pPr>
              <w:rPr>
                <w:sz w:val="16"/>
                <w:szCs w:val="16"/>
              </w:rPr>
            </w:pPr>
            <w:r w:rsidRPr="0054655A">
              <w:rPr>
                <w:b/>
                <w:bCs/>
                <w:i/>
                <w:iCs/>
                <w:sz w:val="16"/>
                <w:szCs w:val="16"/>
              </w:rPr>
              <w:lastRenderedPageBreak/>
              <w:t xml:space="preserve">Pre-processor </w:t>
            </w:r>
            <w:proofErr w:type="spellStart"/>
            <w:r w:rsidRPr="0054655A">
              <w:rPr>
                <w:b/>
                <w:bCs/>
                <w:i/>
                <w:iCs/>
                <w:sz w:val="16"/>
                <w:szCs w:val="16"/>
              </w:rPr>
              <w:t>Paramater</w:t>
            </w:r>
            <w:proofErr w:type="spellEnd"/>
          </w:p>
        </w:tc>
        <w:tc>
          <w:tcPr>
            <w:tcW w:w="4754" w:type="dxa"/>
          </w:tcPr>
          <w:p w14:paraId="47AB5DD0" w14:textId="77777777" w:rsidR="0019541E" w:rsidRDefault="0019541E" w:rsidP="00317324">
            <w:pPr>
              <w:rPr>
                <w:sz w:val="16"/>
                <w:szCs w:val="16"/>
              </w:rPr>
            </w:pPr>
            <w:r w:rsidRPr="0054655A">
              <w:rPr>
                <w:sz w:val="16"/>
                <w:szCs w:val="16"/>
              </w:rPr>
              <w:t>{"</w:t>
            </w:r>
            <w:proofErr w:type="spellStart"/>
            <w:r w:rsidRPr="0054655A">
              <w:rPr>
                <w:sz w:val="16"/>
                <w:szCs w:val="16"/>
              </w:rPr>
              <w:t>test_size</w:t>
            </w:r>
            <w:proofErr w:type="spellEnd"/>
            <w:r w:rsidRPr="0054655A">
              <w:rPr>
                <w:sz w:val="16"/>
                <w:szCs w:val="16"/>
              </w:rPr>
              <w:t>": 0.2,"random_state":0,"stop_words":"english","text":</w:t>
            </w:r>
          </w:p>
          <w:p w14:paraId="143ABF0B" w14:textId="77777777" w:rsidR="0019541E" w:rsidRPr="0054655A" w:rsidRDefault="0019541E" w:rsidP="00317324">
            <w:pPr>
              <w:rPr>
                <w:sz w:val="16"/>
                <w:szCs w:val="16"/>
              </w:rPr>
            </w:pPr>
            <w:r w:rsidRPr="0054655A">
              <w:rPr>
                <w:sz w:val="16"/>
                <w:szCs w:val="16"/>
              </w:rPr>
              <w:t>{"method":"</w:t>
            </w:r>
            <w:proofErr w:type="spellStart"/>
            <w:r w:rsidRPr="0054655A">
              <w:rPr>
                <w:sz w:val="16"/>
                <w:szCs w:val="16"/>
              </w:rPr>
              <w:t>CountVectorizer</w:t>
            </w:r>
            <w:proofErr w:type="spellEnd"/>
            <w:r w:rsidRPr="0054655A">
              <w:rPr>
                <w:sz w:val="16"/>
                <w:szCs w:val="16"/>
              </w:rPr>
              <w:t>","params</w:t>
            </w:r>
            <w:proofErr w:type="gramStart"/>
            <w:r w:rsidRPr="0054655A">
              <w:rPr>
                <w:sz w:val="16"/>
                <w:szCs w:val="16"/>
              </w:rPr>
              <w:t>":{</w:t>
            </w:r>
            <w:proofErr w:type="gramEnd"/>
            <w:r w:rsidRPr="0054655A">
              <w:rPr>
                <w:sz w:val="16"/>
                <w:szCs w:val="16"/>
              </w:rPr>
              <w:t>"max_features":1500}}}</w:t>
            </w:r>
          </w:p>
        </w:tc>
        <w:tc>
          <w:tcPr>
            <w:tcW w:w="1788" w:type="dxa"/>
            <w:vMerge/>
          </w:tcPr>
          <w:p w14:paraId="2CBFD19A" w14:textId="77777777" w:rsidR="0019541E" w:rsidRPr="00712B86" w:rsidRDefault="0019541E" w:rsidP="00317324"/>
        </w:tc>
      </w:tr>
      <w:tr w:rsidR="0019541E" w:rsidRPr="00712B86" w14:paraId="2D2FC062" w14:textId="77777777" w:rsidTr="00317324">
        <w:tc>
          <w:tcPr>
            <w:tcW w:w="1579" w:type="dxa"/>
          </w:tcPr>
          <w:p w14:paraId="7B5C820B" w14:textId="77777777" w:rsidR="0019541E" w:rsidRPr="0054655A" w:rsidRDefault="0019541E" w:rsidP="00317324">
            <w:pPr>
              <w:rPr>
                <w:sz w:val="16"/>
                <w:szCs w:val="16"/>
              </w:rPr>
            </w:pPr>
            <w:r w:rsidRPr="0054655A">
              <w:rPr>
                <w:b/>
                <w:bCs/>
                <w:i/>
                <w:iCs/>
                <w:sz w:val="16"/>
                <w:szCs w:val="16"/>
              </w:rPr>
              <w:t xml:space="preserve">Modifier </w:t>
            </w:r>
            <w:proofErr w:type="spellStart"/>
            <w:r w:rsidRPr="0054655A">
              <w:rPr>
                <w:b/>
                <w:bCs/>
                <w:i/>
                <w:iCs/>
                <w:sz w:val="16"/>
                <w:szCs w:val="16"/>
              </w:rPr>
              <w:t>Paramater</w:t>
            </w:r>
            <w:proofErr w:type="spellEnd"/>
          </w:p>
        </w:tc>
        <w:tc>
          <w:tcPr>
            <w:tcW w:w="4754" w:type="dxa"/>
          </w:tcPr>
          <w:p w14:paraId="26F5CB25" w14:textId="77777777" w:rsidR="0019541E" w:rsidRPr="0054655A" w:rsidRDefault="0019541E" w:rsidP="00317324">
            <w:pPr>
              <w:rPr>
                <w:iCs/>
                <w:sz w:val="16"/>
                <w:szCs w:val="16"/>
              </w:rPr>
            </w:pPr>
          </w:p>
        </w:tc>
        <w:tc>
          <w:tcPr>
            <w:tcW w:w="1788" w:type="dxa"/>
            <w:vMerge/>
          </w:tcPr>
          <w:p w14:paraId="3E7F1AB1" w14:textId="77777777" w:rsidR="0019541E" w:rsidRPr="00712B86" w:rsidRDefault="0019541E" w:rsidP="00317324"/>
        </w:tc>
      </w:tr>
      <w:tr w:rsidR="0019541E" w:rsidRPr="00712B86" w14:paraId="5583F7A3" w14:textId="77777777" w:rsidTr="00317324">
        <w:tc>
          <w:tcPr>
            <w:tcW w:w="1579" w:type="dxa"/>
          </w:tcPr>
          <w:p w14:paraId="1BF43F67" w14:textId="77777777" w:rsidR="0019541E" w:rsidRPr="0054655A" w:rsidRDefault="0019541E" w:rsidP="00317324">
            <w:pPr>
              <w:rPr>
                <w:sz w:val="16"/>
                <w:szCs w:val="16"/>
              </w:rPr>
            </w:pPr>
            <w:r w:rsidRPr="0054655A">
              <w:rPr>
                <w:b/>
                <w:bCs/>
                <w:i/>
                <w:iCs/>
                <w:sz w:val="16"/>
                <w:szCs w:val="16"/>
              </w:rPr>
              <w:t>Graph Parameter</w:t>
            </w:r>
          </w:p>
        </w:tc>
        <w:tc>
          <w:tcPr>
            <w:tcW w:w="4754" w:type="dxa"/>
          </w:tcPr>
          <w:p w14:paraId="0431170E" w14:textId="77777777" w:rsidR="0019541E" w:rsidRPr="0054655A" w:rsidRDefault="0019541E" w:rsidP="00317324">
            <w:pPr>
              <w:rPr>
                <w:iCs/>
                <w:sz w:val="16"/>
                <w:szCs w:val="16"/>
              </w:rPr>
            </w:pPr>
          </w:p>
        </w:tc>
        <w:tc>
          <w:tcPr>
            <w:tcW w:w="1788" w:type="dxa"/>
            <w:vMerge/>
          </w:tcPr>
          <w:p w14:paraId="6A4E363F" w14:textId="77777777" w:rsidR="0019541E" w:rsidRPr="00712B86" w:rsidRDefault="0019541E" w:rsidP="00317324"/>
        </w:tc>
      </w:tr>
    </w:tbl>
    <w:p w14:paraId="42BFFF82" w14:textId="77777777" w:rsidR="0019541E" w:rsidRPr="00712B86" w:rsidRDefault="0019541E" w:rsidP="0019541E"/>
    <w:tbl>
      <w:tblPr>
        <w:tblStyle w:val="TableGrid"/>
        <w:tblW w:w="0" w:type="auto"/>
        <w:tblLook w:val="04A0" w:firstRow="1" w:lastRow="0" w:firstColumn="1" w:lastColumn="0" w:noHBand="0" w:noVBand="1"/>
      </w:tblPr>
      <w:tblGrid>
        <w:gridCol w:w="2254"/>
        <w:gridCol w:w="2254"/>
        <w:gridCol w:w="2254"/>
        <w:gridCol w:w="2254"/>
      </w:tblGrid>
      <w:tr w:rsidR="0019541E" w:rsidRPr="00712B86" w14:paraId="29326F96" w14:textId="77777777" w:rsidTr="00317324">
        <w:tc>
          <w:tcPr>
            <w:tcW w:w="9016" w:type="dxa"/>
            <w:gridSpan w:val="4"/>
          </w:tcPr>
          <w:p w14:paraId="5AB9E927" w14:textId="4D2D2413" w:rsidR="0019541E" w:rsidRPr="00712B86" w:rsidRDefault="0019541E" w:rsidP="00317324">
            <w:pPr>
              <w:jc w:val="center"/>
              <w:rPr>
                <w:noProof/>
              </w:rPr>
            </w:pPr>
            <w:r w:rsidRPr="00712B86">
              <w:rPr>
                <w:noProof/>
              </w:rPr>
              <w:t>Table B.6</w:t>
            </w:r>
            <w:r>
              <w:rPr>
                <w:noProof/>
              </w:rPr>
              <w:t>b</w:t>
            </w:r>
            <w:r w:rsidRPr="00712B86">
              <w:rPr>
                <w:noProof/>
              </w:rPr>
              <w:t xml:space="preserve">: </w:t>
            </w:r>
            <w:r>
              <w:rPr>
                <w:noProof/>
              </w:rPr>
              <w:t>NLP</w:t>
            </w:r>
            <w:r w:rsidRPr="00712B86">
              <w:rPr>
                <w:noProof/>
              </w:rPr>
              <w:t>: : Graph / Excel Output</w:t>
            </w:r>
          </w:p>
        </w:tc>
      </w:tr>
      <w:tr w:rsidR="0019541E" w:rsidRPr="00712B86" w14:paraId="613DB32B" w14:textId="77777777" w:rsidTr="00317324">
        <w:tc>
          <w:tcPr>
            <w:tcW w:w="2254" w:type="dxa"/>
          </w:tcPr>
          <w:p w14:paraId="0EEF8EFC" w14:textId="28BACD20" w:rsidR="0019541E" w:rsidRPr="00712B86" w:rsidRDefault="0019541E" w:rsidP="00317324">
            <w:r>
              <w:rPr>
                <w:noProof/>
              </w:rPr>
              <w:drawing>
                <wp:inline distT="0" distB="0" distL="0" distR="0" wp14:anchorId="215BFB2D" wp14:editId="1DC0743E">
                  <wp:extent cx="1481328" cy="1014984"/>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174D0396" w14:textId="34911F42" w:rsidR="0019541E" w:rsidRPr="00712B86" w:rsidRDefault="0019541E" w:rsidP="00317324">
            <w:r>
              <w:rPr>
                <w:noProof/>
              </w:rPr>
              <w:drawing>
                <wp:inline distT="0" distB="0" distL="0" distR="0" wp14:anchorId="3E68F487" wp14:editId="7EB655E8">
                  <wp:extent cx="1481328" cy="1014984"/>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08F4127" w14:textId="19896034" w:rsidR="0019541E" w:rsidRPr="00712B86" w:rsidRDefault="0019541E" w:rsidP="00317324">
            <w:r>
              <w:rPr>
                <w:noProof/>
              </w:rPr>
              <w:drawing>
                <wp:inline distT="0" distB="0" distL="0" distR="0" wp14:anchorId="463C78F7" wp14:editId="203F21D1">
                  <wp:extent cx="1481328" cy="1014984"/>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12C3165D" w14:textId="11BFB8D2" w:rsidR="0019541E" w:rsidRPr="00712B86" w:rsidRDefault="0019541E" w:rsidP="00317324">
            <w:r>
              <w:rPr>
                <w:noProof/>
              </w:rPr>
              <w:drawing>
                <wp:inline distT="0" distB="0" distL="0" distR="0" wp14:anchorId="032217C6" wp14:editId="52EE25E9">
                  <wp:extent cx="1481328" cy="1014984"/>
                  <wp:effectExtent l="0" t="0" r="508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r>
    </w:tbl>
    <w:p w14:paraId="77055678" w14:textId="733D0D52" w:rsidR="0054655A" w:rsidRDefault="0054655A" w:rsidP="0054655A"/>
    <w:tbl>
      <w:tblPr>
        <w:tblStyle w:val="TableGrid"/>
        <w:tblW w:w="0" w:type="auto"/>
        <w:tblLook w:val="04A0" w:firstRow="1" w:lastRow="0" w:firstColumn="1" w:lastColumn="0" w:noHBand="0" w:noVBand="1"/>
      </w:tblPr>
      <w:tblGrid>
        <w:gridCol w:w="2245"/>
        <w:gridCol w:w="6771"/>
      </w:tblGrid>
      <w:tr w:rsidR="0070070D" w14:paraId="44AFF523" w14:textId="77777777" w:rsidTr="0070070D">
        <w:tc>
          <w:tcPr>
            <w:tcW w:w="2245" w:type="dxa"/>
          </w:tcPr>
          <w:p w14:paraId="1F1FE974" w14:textId="67860FA8" w:rsidR="0070070D" w:rsidRDefault="0070070D" w:rsidP="0054655A">
            <w:r>
              <w:t>Batch Run Excel</w:t>
            </w:r>
          </w:p>
        </w:tc>
        <w:tc>
          <w:tcPr>
            <w:tcW w:w="6771" w:type="dxa"/>
          </w:tcPr>
          <w:p w14:paraId="264BCACE" w14:textId="540DF613" w:rsidR="0070070D" w:rsidRDefault="0070070D" w:rsidP="0054655A">
            <w:r>
              <w:t>Snapshot</w:t>
            </w:r>
          </w:p>
        </w:tc>
      </w:tr>
      <w:bookmarkStart w:id="30" w:name="_MON_1715540901"/>
      <w:bookmarkEnd w:id="30"/>
      <w:tr w:rsidR="0070070D" w14:paraId="36397A97" w14:textId="77777777" w:rsidTr="0070070D">
        <w:tc>
          <w:tcPr>
            <w:tcW w:w="2245" w:type="dxa"/>
          </w:tcPr>
          <w:p w14:paraId="20B57F57" w14:textId="65DBACA1" w:rsidR="0070070D" w:rsidRDefault="0070070D" w:rsidP="0054655A">
            <w:r>
              <w:object w:dxaOrig="1534" w:dyaOrig="991" w14:anchorId="37FB5E58">
                <v:shape id="_x0000_i1048" type="#_x0000_t75" style="width:77.2pt;height:49.45pt" o:ole="">
                  <v:imagedata r:id="rId169" o:title=""/>
                </v:shape>
                <o:OLEObject Type="Embed" ProgID="Excel.Sheet.12" ShapeID="_x0000_i1048" DrawAspect="Icon" ObjectID="_1716393984" r:id="rId170"/>
              </w:object>
            </w:r>
          </w:p>
        </w:tc>
        <w:tc>
          <w:tcPr>
            <w:tcW w:w="6771" w:type="dxa"/>
          </w:tcPr>
          <w:p w14:paraId="6DE2F0B6" w14:textId="4EAD2108" w:rsidR="0070070D" w:rsidRDefault="0070070D" w:rsidP="0054655A">
            <w:r>
              <w:rPr>
                <w:noProof/>
              </w:rPr>
              <w:drawing>
                <wp:inline distT="0" distB="0" distL="0" distR="0" wp14:anchorId="62D90DCA" wp14:editId="394419E7">
                  <wp:extent cx="3145988" cy="1306549"/>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1878" t="3302" r="33183" b="56119"/>
                          <a:stretch/>
                        </pic:blipFill>
                        <pic:spPr bwMode="auto">
                          <a:xfrm>
                            <a:off x="0" y="0"/>
                            <a:ext cx="3148782" cy="13077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BF4247" w14:textId="77777777" w:rsidR="0070070D" w:rsidRDefault="0070070D" w:rsidP="0054655A"/>
    <w:tbl>
      <w:tblPr>
        <w:tblStyle w:val="TableGrid"/>
        <w:tblW w:w="0" w:type="auto"/>
        <w:tblLook w:val="04A0" w:firstRow="1" w:lastRow="0" w:firstColumn="1" w:lastColumn="0" w:noHBand="0" w:noVBand="1"/>
      </w:tblPr>
      <w:tblGrid>
        <w:gridCol w:w="1435"/>
        <w:gridCol w:w="7581"/>
      </w:tblGrid>
      <w:tr w:rsidR="0054655A" w:rsidRPr="00712B86" w14:paraId="1B2F4683" w14:textId="77777777" w:rsidTr="00317324">
        <w:tc>
          <w:tcPr>
            <w:tcW w:w="9016" w:type="dxa"/>
            <w:gridSpan w:val="2"/>
          </w:tcPr>
          <w:p w14:paraId="22D331EE" w14:textId="471BF1B1" w:rsidR="0054655A" w:rsidRPr="00712B86" w:rsidRDefault="0054655A" w:rsidP="00317324">
            <w:pPr>
              <w:jc w:val="center"/>
            </w:pPr>
            <w:r w:rsidRPr="00712B86">
              <w:t xml:space="preserve">Table </w:t>
            </w:r>
            <w:r w:rsidR="00AE3B28">
              <w:t>6</w:t>
            </w:r>
            <w:r w:rsidRPr="00712B86">
              <w:t>:</w:t>
            </w:r>
            <w:r>
              <w:t xml:space="preserve"> </w:t>
            </w:r>
            <w:r w:rsidR="00AE3B28">
              <w:t>Natural Language Processing</w:t>
            </w:r>
            <w:r w:rsidRPr="00712B86">
              <w:t xml:space="preserve"> Batch Run</w:t>
            </w:r>
          </w:p>
        </w:tc>
      </w:tr>
      <w:tr w:rsidR="0054655A" w:rsidRPr="00761C93" w14:paraId="1927DCFC" w14:textId="77777777" w:rsidTr="00317324">
        <w:tc>
          <w:tcPr>
            <w:tcW w:w="1435" w:type="dxa"/>
          </w:tcPr>
          <w:p w14:paraId="7FB0DB44" w14:textId="77777777" w:rsidR="0054655A" w:rsidRPr="00712B86" w:rsidRDefault="0054655A" w:rsidP="00317324">
            <w:r w:rsidRPr="00712B86">
              <w:t>Result Analysis</w:t>
            </w:r>
          </w:p>
        </w:tc>
        <w:tc>
          <w:tcPr>
            <w:tcW w:w="7581" w:type="dxa"/>
          </w:tcPr>
          <w:p w14:paraId="3ED8AB13" w14:textId="75C5C217" w:rsidR="0054655A" w:rsidRPr="00761C93" w:rsidRDefault="00AE3B28" w:rsidP="00317324">
            <w:pPr>
              <w:pStyle w:val="HTMLPreformatted"/>
              <w:rPr>
                <w:rFonts w:asciiTheme="minorHAnsi" w:eastAsiaTheme="minorHAnsi" w:hAnsiTheme="minorHAnsi" w:cstheme="minorBidi"/>
                <w:sz w:val="22"/>
                <w:szCs w:val="22"/>
                <w:lang w:eastAsia="en-US"/>
              </w:rPr>
            </w:pPr>
            <w:proofErr w:type="spellStart"/>
            <w:r w:rsidRPr="00AE3B28">
              <w:rPr>
                <w:rFonts w:asciiTheme="minorHAnsi" w:eastAsiaTheme="minorHAnsi" w:hAnsiTheme="minorHAnsi" w:cstheme="minorBidi"/>
                <w:sz w:val="22"/>
                <w:szCs w:val="22"/>
                <w:lang w:eastAsia="en-US"/>
              </w:rPr>
              <w:t>Restaurant_Reviews.tsv</w:t>
            </w:r>
            <w:proofErr w:type="spellEnd"/>
            <w:r>
              <w:rPr>
                <w:rFonts w:asciiTheme="minorHAnsi" w:eastAsiaTheme="minorHAnsi" w:hAnsiTheme="minorHAnsi" w:cstheme="minorBidi"/>
                <w:sz w:val="22"/>
                <w:szCs w:val="22"/>
                <w:lang w:eastAsia="en-US"/>
              </w:rPr>
              <w:t xml:space="preserve"> is a dataset of a restaurant review, whether it’s like or not. </w:t>
            </w:r>
            <m:oMath>
              <m:d>
                <m:dPr>
                  <m:ctrlPr>
                    <w:rPr>
                      <w:rFonts w:ascii="Cambria Math" w:eastAsiaTheme="minorHAnsi" w:hAnsi="Cambria Math" w:cstheme="minorBidi"/>
                      <w:i/>
                      <w:sz w:val="22"/>
                      <w:szCs w:val="22"/>
                      <w:lang w:eastAsia="en-US"/>
                    </w:rPr>
                  </m:ctrlPr>
                </m:dPr>
                <m:e>
                  <m:r>
                    <w:rPr>
                      <w:rFonts w:ascii="Cambria Math" w:eastAsiaTheme="minorHAnsi" w:hAnsi="Cambria Math" w:cstheme="minorBidi"/>
                      <w:sz w:val="22"/>
                      <w:szCs w:val="22"/>
                      <w:lang w:eastAsia="en-US"/>
                    </w:rPr>
                    <m:t>1-liked, 0-not liked</m:t>
                  </m:r>
                </m:e>
              </m:d>
            </m:oMath>
            <w:r w:rsidR="005A169F">
              <w:rPr>
                <w:rFonts w:asciiTheme="minorHAnsi" w:eastAsiaTheme="minorEastAsia" w:hAnsiTheme="minorHAnsi" w:cstheme="minorBidi"/>
                <w:sz w:val="22"/>
                <w:szCs w:val="22"/>
                <w:lang w:eastAsia="en-US"/>
              </w:rPr>
              <w:t xml:space="preserve"> that in</w:t>
            </w:r>
            <w:r w:rsidR="00AD5358">
              <w:rPr>
                <w:rFonts w:asciiTheme="minorHAnsi" w:eastAsiaTheme="minorEastAsia" w:hAnsiTheme="minorHAnsi" w:cstheme="minorBidi"/>
                <w:sz w:val="22"/>
                <w:szCs w:val="22"/>
                <w:lang w:eastAsia="en-US"/>
              </w:rPr>
              <w:t xml:space="preserve">itially </w:t>
            </w:r>
            <w:proofErr w:type="spellStart"/>
            <w:r w:rsidR="00AD5358">
              <w:rPr>
                <w:rFonts w:asciiTheme="minorHAnsi" w:eastAsiaTheme="minorEastAsia" w:hAnsiTheme="minorHAnsi" w:cstheme="minorBidi"/>
                <w:sz w:val="22"/>
                <w:szCs w:val="22"/>
                <w:lang w:eastAsia="en-US"/>
              </w:rPr>
              <w:t>preprocessed</w:t>
            </w:r>
            <w:proofErr w:type="spellEnd"/>
            <w:r w:rsidR="00AD5358">
              <w:rPr>
                <w:rFonts w:asciiTheme="minorHAnsi" w:eastAsiaTheme="minorEastAsia" w:hAnsiTheme="minorHAnsi" w:cstheme="minorBidi"/>
                <w:sz w:val="22"/>
                <w:szCs w:val="22"/>
                <w:lang w:eastAsia="en-US"/>
              </w:rPr>
              <w:t xml:space="preserve"> using</w:t>
            </w:r>
            <w:r w:rsidR="005A169F">
              <w:rPr>
                <w:rFonts w:asciiTheme="minorHAnsi" w:eastAsiaTheme="minorEastAsia" w:hAnsiTheme="minorHAnsi" w:cstheme="minorBidi"/>
                <w:sz w:val="22"/>
                <w:szCs w:val="22"/>
                <w:lang w:eastAsia="en-US"/>
              </w:rPr>
              <w:t xml:space="preserve"> natural language before </w:t>
            </w:r>
            <w:r w:rsidR="00AD5358">
              <w:rPr>
                <w:rFonts w:asciiTheme="minorHAnsi" w:eastAsiaTheme="minorEastAsia" w:hAnsiTheme="minorHAnsi" w:cstheme="minorBidi"/>
                <w:sz w:val="22"/>
                <w:szCs w:val="22"/>
                <w:lang w:eastAsia="en-US"/>
              </w:rPr>
              <w:t xml:space="preserve">doing </w:t>
            </w:r>
            <w:r w:rsidR="005A169F">
              <w:rPr>
                <w:rFonts w:asciiTheme="minorHAnsi" w:eastAsiaTheme="minorEastAsia" w:hAnsiTheme="minorHAnsi" w:cstheme="minorBidi"/>
                <w:sz w:val="22"/>
                <w:szCs w:val="22"/>
                <w:lang w:eastAsia="en-US"/>
              </w:rPr>
              <w:t>deep learning using scikit-learn models</w:t>
            </w:r>
            <w:r w:rsidR="0070070D">
              <w:rPr>
                <w:rFonts w:asciiTheme="minorHAnsi" w:eastAsiaTheme="minorEastAsia" w:hAnsiTheme="minorHAnsi" w:cstheme="minorBidi"/>
                <w:sz w:val="22"/>
                <w:szCs w:val="22"/>
                <w:lang w:eastAsia="en-US"/>
              </w:rPr>
              <w:t xml:space="preserve">: </w:t>
            </w:r>
            <w:proofErr w:type="spellStart"/>
            <w:r w:rsidR="00681B62" w:rsidRPr="00681B62">
              <w:rPr>
                <w:rFonts w:asciiTheme="minorHAnsi" w:eastAsiaTheme="minorEastAsia" w:hAnsiTheme="minorHAnsi" w:cstheme="minorBidi"/>
                <w:sz w:val="22"/>
                <w:szCs w:val="22"/>
                <w:lang w:eastAsia="en-US"/>
              </w:rPr>
              <w:t>GaussianNB</w:t>
            </w:r>
            <w:proofErr w:type="spellEnd"/>
            <w:r w:rsidR="00681B62">
              <w:rPr>
                <w:rFonts w:asciiTheme="minorHAnsi" w:eastAsiaTheme="minorEastAsia" w:hAnsiTheme="minorHAnsi" w:cstheme="minorBidi"/>
                <w:sz w:val="22"/>
                <w:szCs w:val="22"/>
                <w:lang w:eastAsia="en-US"/>
              </w:rPr>
              <w:t>,</w:t>
            </w:r>
            <w:r w:rsidR="0070070D">
              <w:rPr>
                <w:rFonts w:asciiTheme="minorHAnsi" w:eastAsiaTheme="minorEastAsia" w:hAnsiTheme="minorHAnsi" w:cstheme="minorBidi"/>
                <w:sz w:val="22"/>
                <w:szCs w:val="22"/>
                <w:lang w:eastAsia="en-US"/>
              </w:rPr>
              <w:t xml:space="preserve"> </w:t>
            </w:r>
            <w:proofErr w:type="spellStart"/>
            <w:r w:rsidR="0070070D" w:rsidRPr="0070070D">
              <w:rPr>
                <w:rFonts w:asciiTheme="minorHAnsi" w:eastAsiaTheme="minorEastAsia" w:hAnsiTheme="minorHAnsi" w:cstheme="minorBidi"/>
                <w:sz w:val="22"/>
                <w:szCs w:val="22"/>
                <w:lang w:eastAsia="en-US"/>
              </w:rPr>
              <w:t>RandomForestClassifier</w:t>
            </w:r>
            <w:proofErr w:type="spellEnd"/>
            <w:r w:rsidR="0070070D">
              <w:rPr>
                <w:rFonts w:asciiTheme="minorHAnsi" w:eastAsiaTheme="minorEastAsia" w:hAnsiTheme="minorHAnsi" w:cstheme="minorBidi"/>
                <w:sz w:val="22"/>
                <w:szCs w:val="22"/>
                <w:lang w:eastAsia="en-US"/>
              </w:rPr>
              <w:t xml:space="preserve"> </w:t>
            </w:r>
            <w:r w:rsidR="00AD5358">
              <w:rPr>
                <w:rFonts w:asciiTheme="minorHAnsi" w:eastAsiaTheme="minorEastAsia" w:hAnsiTheme="minorHAnsi" w:cstheme="minorBidi"/>
                <w:sz w:val="22"/>
                <w:szCs w:val="22"/>
                <w:lang w:eastAsia="en-US"/>
              </w:rPr>
              <w:t>using the classifier metrices (</w:t>
            </w:r>
            <m:oMath>
              <m:r>
                <w:rPr>
                  <w:rFonts w:ascii="Cambria Math" w:eastAsiaTheme="minorEastAsia" w:hAnsi="Cambria Math" w:cstheme="minorBidi"/>
                  <w:sz w:val="22"/>
                  <w:szCs w:val="22"/>
                  <w:lang w:eastAsia="en-US"/>
                </w:rPr>
                <m:t>accurac</m:t>
              </m:r>
              <m:sSub>
                <m:sSubPr>
                  <m:ctrlPr>
                    <w:rPr>
                      <w:rFonts w:ascii="Cambria Math" w:eastAsiaTheme="minorEastAsia" w:hAnsi="Cambria Math" w:cstheme="minorBidi"/>
                      <w:i/>
                      <w:sz w:val="22"/>
                      <w:szCs w:val="22"/>
                      <w:lang w:eastAsia="en-US"/>
                    </w:rPr>
                  </m:ctrlPr>
                </m:sSubPr>
                <m:e>
                  <m:r>
                    <w:rPr>
                      <w:rFonts w:ascii="Cambria Math" w:eastAsiaTheme="minorEastAsia" w:hAnsi="Cambria Math" w:cstheme="minorBidi"/>
                      <w:sz w:val="22"/>
                      <w:szCs w:val="22"/>
                      <w:lang w:eastAsia="en-US"/>
                    </w:rPr>
                    <m:t>y</m:t>
                  </m:r>
                </m:e>
                <m:sub>
                  <m:r>
                    <w:rPr>
                      <w:rFonts w:ascii="Cambria Math" w:eastAsiaTheme="minorEastAsia" w:hAnsi="Cambria Math" w:cstheme="minorBidi"/>
                      <w:sz w:val="22"/>
                      <w:szCs w:val="22"/>
                      <w:lang w:eastAsia="en-US"/>
                    </w:rPr>
                    <m:t>score</m:t>
                  </m:r>
                </m:sub>
              </m:sSub>
              <m:r>
                <w:rPr>
                  <w:rFonts w:ascii="Cambria Math" w:eastAsiaTheme="minorEastAsia" w:hAnsi="Cambria Math" w:cstheme="minorBidi"/>
                  <w:sz w:val="22"/>
                  <w:szCs w:val="22"/>
                  <w:lang w:eastAsia="en-US"/>
                </w:rPr>
                <m:t>, precisio</m:t>
              </m:r>
              <m:sSub>
                <m:sSubPr>
                  <m:ctrlPr>
                    <w:rPr>
                      <w:rFonts w:ascii="Cambria Math" w:eastAsiaTheme="minorEastAsia" w:hAnsi="Cambria Math" w:cstheme="minorBidi"/>
                      <w:i/>
                      <w:sz w:val="22"/>
                      <w:szCs w:val="22"/>
                      <w:lang w:eastAsia="en-US"/>
                    </w:rPr>
                  </m:ctrlPr>
                </m:sSubPr>
                <m:e>
                  <m:r>
                    <w:rPr>
                      <w:rFonts w:ascii="Cambria Math" w:eastAsiaTheme="minorEastAsia" w:hAnsi="Cambria Math" w:cstheme="minorBidi"/>
                      <w:sz w:val="22"/>
                      <w:szCs w:val="22"/>
                      <w:lang w:eastAsia="en-US"/>
                    </w:rPr>
                    <m:t>n</m:t>
                  </m:r>
                </m:e>
                <m:sub>
                  <m:r>
                    <w:rPr>
                      <w:rFonts w:ascii="Cambria Math" w:eastAsiaTheme="minorEastAsia" w:hAnsi="Cambria Math" w:cstheme="minorBidi"/>
                      <w:sz w:val="22"/>
                      <w:szCs w:val="22"/>
                      <w:lang w:eastAsia="en-US"/>
                    </w:rPr>
                    <m:t>score</m:t>
                  </m:r>
                </m:sub>
              </m:sSub>
              <m:r>
                <w:rPr>
                  <w:rFonts w:ascii="Cambria Math" w:eastAsiaTheme="minorEastAsia" w:hAnsi="Cambria Math" w:cstheme="minorBidi"/>
                  <w:sz w:val="22"/>
                  <w:szCs w:val="22"/>
                  <w:lang w:eastAsia="en-US"/>
                </w:rPr>
                <m:t>, recal</m:t>
              </m:r>
              <m:sSub>
                <m:sSubPr>
                  <m:ctrlPr>
                    <w:rPr>
                      <w:rFonts w:ascii="Cambria Math" w:eastAsiaTheme="minorEastAsia" w:hAnsi="Cambria Math" w:cstheme="minorBidi"/>
                      <w:i/>
                      <w:sz w:val="22"/>
                      <w:szCs w:val="22"/>
                      <w:lang w:eastAsia="en-US"/>
                    </w:rPr>
                  </m:ctrlPr>
                </m:sSubPr>
                <m:e>
                  <m:r>
                    <w:rPr>
                      <w:rFonts w:ascii="Cambria Math" w:eastAsiaTheme="minorEastAsia" w:hAnsi="Cambria Math" w:cstheme="minorBidi"/>
                      <w:sz w:val="22"/>
                      <w:szCs w:val="22"/>
                      <w:lang w:eastAsia="en-US"/>
                    </w:rPr>
                    <m:t>l</m:t>
                  </m:r>
                </m:e>
                <m:sub>
                  <m:r>
                    <w:rPr>
                      <w:rFonts w:ascii="Cambria Math" w:eastAsiaTheme="minorEastAsia" w:hAnsi="Cambria Math" w:cstheme="minorBidi"/>
                      <w:sz w:val="22"/>
                      <w:szCs w:val="22"/>
                      <w:lang w:eastAsia="en-US"/>
                    </w:rPr>
                    <m:t>score</m:t>
                  </m:r>
                </m:sub>
              </m:sSub>
              <m:r>
                <w:rPr>
                  <w:rFonts w:ascii="Cambria Math" w:eastAsiaTheme="minorEastAsia" w:hAnsi="Cambria Math" w:cstheme="minorBidi"/>
                  <w:sz w:val="22"/>
                  <w:szCs w:val="22"/>
                  <w:lang w:eastAsia="en-US"/>
                </w:rPr>
                <m:t>, f</m:t>
              </m:r>
              <m:sSub>
                <m:sSubPr>
                  <m:ctrlPr>
                    <w:rPr>
                      <w:rFonts w:ascii="Cambria Math" w:eastAsiaTheme="minorEastAsia" w:hAnsi="Cambria Math" w:cstheme="minorBidi"/>
                      <w:i/>
                      <w:sz w:val="22"/>
                      <w:szCs w:val="22"/>
                      <w:lang w:eastAsia="en-US"/>
                    </w:rPr>
                  </m:ctrlPr>
                </m:sSubPr>
                <m:e>
                  <m:r>
                    <w:rPr>
                      <w:rFonts w:ascii="Cambria Math" w:eastAsiaTheme="minorEastAsia" w:hAnsi="Cambria Math" w:cstheme="minorBidi"/>
                      <w:sz w:val="22"/>
                      <w:szCs w:val="22"/>
                      <w:lang w:eastAsia="en-US"/>
                    </w:rPr>
                    <m:t>1</m:t>
                  </m:r>
                </m:e>
                <m:sub>
                  <m:r>
                    <w:rPr>
                      <w:rFonts w:ascii="Cambria Math" w:eastAsiaTheme="minorEastAsia" w:hAnsi="Cambria Math" w:cstheme="minorBidi"/>
                      <w:sz w:val="22"/>
                      <w:szCs w:val="22"/>
                      <w:lang w:eastAsia="en-US"/>
                    </w:rPr>
                    <m:t>score</m:t>
                  </m:r>
                </m:sub>
              </m:sSub>
              <m:r>
                <w:rPr>
                  <w:rFonts w:ascii="Cambria Math" w:eastAsiaTheme="minorEastAsia" w:hAnsi="Cambria Math" w:cstheme="minorBidi"/>
                  <w:sz w:val="22"/>
                  <w:szCs w:val="22"/>
                  <w:lang w:eastAsia="en-US"/>
                </w:rPr>
                <m:t>, matthew</m:t>
              </m:r>
              <m:sSub>
                <m:sSubPr>
                  <m:ctrlPr>
                    <w:rPr>
                      <w:rFonts w:ascii="Cambria Math" w:eastAsiaTheme="minorEastAsia" w:hAnsi="Cambria Math" w:cstheme="minorBidi"/>
                      <w:i/>
                      <w:sz w:val="22"/>
                      <w:szCs w:val="22"/>
                      <w:lang w:eastAsia="en-US"/>
                    </w:rPr>
                  </m:ctrlPr>
                </m:sSubPr>
                <m:e>
                  <m:r>
                    <w:rPr>
                      <w:rFonts w:ascii="Cambria Math" w:eastAsiaTheme="minorEastAsia" w:hAnsi="Cambria Math" w:cstheme="minorBidi"/>
                      <w:sz w:val="22"/>
                      <w:szCs w:val="22"/>
                      <w:lang w:eastAsia="en-US"/>
                    </w:rPr>
                    <m:t>s</m:t>
                  </m:r>
                </m:e>
                <m:sub>
                  <m:r>
                    <w:rPr>
                      <w:rFonts w:ascii="Cambria Math" w:eastAsiaTheme="minorEastAsia" w:hAnsi="Cambria Math" w:cstheme="minorBidi"/>
                      <w:sz w:val="22"/>
                      <w:szCs w:val="22"/>
                      <w:lang w:eastAsia="en-US"/>
                    </w:rPr>
                    <m:t>corrcoef</m:t>
                  </m:r>
                </m:sub>
              </m:sSub>
            </m:oMath>
            <w:r w:rsidR="00AD5358">
              <w:rPr>
                <w:rFonts w:asciiTheme="minorHAnsi" w:eastAsiaTheme="minorEastAsia" w:hAnsiTheme="minorHAnsi" w:cstheme="minorBidi"/>
                <w:sz w:val="22"/>
                <w:szCs w:val="22"/>
                <w:lang w:eastAsia="en-US"/>
              </w:rPr>
              <w:t xml:space="preserve">) with </w:t>
            </w:r>
            <w:proofErr w:type="spellStart"/>
            <w:r w:rsidR="00AD5358" w:rsidRPr="0070070D">
              <w:rPr>
                <w:rFonts w:asciiTheme="minorHAnsi" w:eastAsiaTheme="minorEastAsia" w:hAnsiTheme="minorHAnsi" w:cstheme="minorBidi"/>
                <w:sz w:val="22"/>
                <w:szCs w:val="22"/>
                <w:lang w:eastAsia="en-US"/>
              </w:rPr>
              <w:t>RandomForestClassifier</w:t>
            </w:r>
            <w:proofErr w:type="spellEnd"/>
            <w:r w:rsidR="00AD5358">
              <w:rPr>
                <w:rFonts w:asciiTheme="minorHAnsi" w:eastAsiaTheme="minorEastAsia" w:hAnsiTheme="minorHAnsi" w:cstheme="minorBidi"/>
                <w:sz w:val="22"/>
                <w:szCs w:val="22"/>
                <w:lang w:eastAsia="en-US"/>
              </w:rPr>
              <w:t xml:space="preserve"> performing better than </w:t>
            </w:r>
            <w:proofErr w:type="spellStart"/>
            <w:r w:rsidR="00AD5358" w:rsidRPr="00681B62">
              <w:rPr>
                <w:rFonts w:asciiTheme="minorHAnsi" w:eastAsiaTheme="minorEastAsia" w:hAnsiTheme="minorHAnsi" w:cstheme="minorBidi"/>
                <w:sz w:val="22"/>
                <w:szCs w:val="22"/>
                <w:lang w:eastAsia="en-US"/>
              </w:rPr>
              <w:t>GaussianNB</w:t>
            </w:r>
            <w:proofErr w:type="spellEnd"/>
            <w:r w:rsidR="005A169F">
              <w:rPr>
                <w:rFonts w:asciiTheme="minorHAnsi" w:eastAsiaTheme="minorEastAsia" w:hAnsiTheme="minorHAnsi" w:cstheme="minorBidi"/>
                <w:sz w:val="22"/>
                <w:szCs w:val="22"/>
                <w:lang w:eastAsia="en-US"/>
              </w:rPr>
              <w:t xml:space="preserve">. </w:t>
            </w:r>
          </w:p>
        </w:tc>
      </w:tr>
    </w:tbl>
    <w:p w14:paraId="2570E4C6" w14:textId="77777777" w:rsidR="0054655A" w:rsidRPr="00712B86" w:rsidRDefault="0054655A" w:rsidP="00F468FA"/>
    <w:p w14:paraId="66DE9174" w14:textId="0760A56B" w:rsidR="00765E25" w:rsidRPr="00712B86" w:rsidRDefault="00765E25" w:rsidP="00765E25">
      <w:pPr>
        <w:pStyle w:val="Heading3"/>
        <w:numPr>
          <w:ilvl w:val="0"/>
          <w:numId w:val="13"/>
        </w:numPr>
        <w:jc w:val="both"/>
        <w:rPr>
          <w:color w:val="auto"/>
          <w:sz w:val="22"/>
          <w:szCs w:val="22"/>
        </w:rPr>
      </w:pPr>
      <w:bookmarkStart w:id="31" w:name="_Toc105604359"/>
      <w:r w:rsidRPr="00712B86">
        <w:rPr>
          <w:color w:val="auto"/>
          <w:sz w:val="22"/>
          <w:szCs w:val="22"/>
        </w:rPr>
        <w:t>Neural Network</w:t>
      </w:r>
      <w:bookmarkEnd w:id="31"/>
      <w:r w:rsidRPr="00712B86">
        <w:rPr>
          <w:color w:val="auto"/>
          <w:sz w:val="22"/>
          <w:szCs w:val="22"/>
        </w:rPr>
        <w:t xml:space="preserve"> </w:t>
      </w:r>
    </w:p>
    <w:p w14:paraId="02B57BF2" w14:textId="7B33A17D" w:rsidR="00765E25" w:rsidRPr="00712B86" w:rsidRDefault="00765E25" w:rsidP="00765E25">
      <w:pPr>
        <w:pStyle w:val="ListParagraph"/>
        <w:numPr>
          <w:ilvl w:val="0"/>
          <w:numId w:val="1"/>
        </w:numPr>
        <w:jc w:val="both"/>
      </w:pPr>
      <w:r w:rsidRPr="00712B86">
        <w:t xml:space="preserve">It simulates the function of a network like a brain </w:t>
      </w:r>
      <w:r w:rsidR="0020575B" w:rsidRPr="00712B86">
        <w:t xml:space="preserve">composed </w:t>
      </w:r>
      <w:r w:rsidRPr="00712B86">
        <w:t xml:space="preserve">of dendrite, axons, synapse </w:t>
      </w:r>
      <w:r w:rsidR="003E195A" w:rsidRPr="00712B86">
        <w:t>having</w:t>
      </w:r>
      <w:r w:rsidRPr="00712B86">
        <w:t xml:space="preserve"> input layer, hidden or intermediate layer, output layer based on the activation functions, which can be different from each layer.</w:t>
      </w:r>
    </w:p>
    <w:p w14:paraId="672DE607" w14:textId="2C2F6032" w:rsidR="00765E25" w:rsidRPr="00712B86" w:rsidRDefault="007E421E" w:rsidP="0041594F">
      <w:pPr>
        <w:ind w:left="360"/>
        <w:jc w:val="both"/>
      </w:pPr>
      <w:r w:rsidRPr="00712B86">
        <w:rPr>
          <w:noProof/>
        </w:rPr>
        <mc:AlternateContent>
          <mc:Choice Requires="wpc">
            <w:drawing>
              <wp:inline distT="0" distB="0" distL="0" distR="0" wp14:anchorId="391DAC61" wp14:editId="19F70104">
                <wp:extent cx="5019675" cy="2139950"/>
                <wp:effectExtent l="0" t="0" r="9525" b="0"/>
                <wp:docPr id="124" name="Canvas 5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g:wgp>
                        <wpg:cNvPr id="79" name="Group 55"/>
                        <wpg:cNvGrpSpPr>
                          <a:grpSpLocks/>
                        </wpg:cNvGrpSpPr>
                        <wpg:grpSpPr bwMode="auto">
                          <a:xfrm>
                            <a:off x="661489" y="515512"/>
                            <a:ext cx="276737" cy="1200828"/>
                            <a:chOff x="6614" y="5155"/>
                            <a:chExt cx="2766" cy="12007"/>
                          </a:xfrm>
                        </wpg:grpSpPr>
                        <wps:wsp>
                          <wps:cNvPr id="80" name="Text Box 54"/>
                          <wps:cNvSpPr txBox="1">
                            <a:spLocks noChangeArrowheads="1"/>
                          </wps:cNvSpPr>
                          <wps:spPr bwMode="auto">
                            <a:xfrm>
                              <a:off x="6614" y="5155"/>
                              <a:ext cx="2718" cy="2432"/>
                            </a:xfrm>
                            <a:prstGeom prst="rect">
                              <a:avLst/>
                            </a:prstGeom>
                            <a:solidFill>
                              <a:srgbClr val="FFFF00"/>
                            </a:solidFill>
                            <a:ln w="6350">
                              <a:solidFill>
                                <a:srgbClr val="000000"/>
                              </a:solidFill>
                              <a:miter lim="800000"/>
                              <a:headEnd/>
                              <a:tailEnd/>
                            </a:ln>
                          </wps:spPr>
                          <wps:txbx>
                            <w:txbxContent>
                              <w:p w14:paraId="575C4B22" w14:textId="77777777" w:rsidR="0020575B" w:rsidRDefault="0020575B"/>
                            </w:txbxContent>
                          </wps:txbx>
                          <wps:bodyPr rot="0" vert="horz" wrap="square" lIns="91440" tIns="45720" rIns="91440" bIns="45720" anchor="t" anchorCtr="0" upright="1">
                            <a:noAutofit/>
                          </wps:bodyPr>
                        </wps:wsp>
                        <wps:wsp>
                          <wps:cNvPr id="82" name="Text Box 54"/>
                          <wps:cNvSpPr txBox="1">
                            <a:spLocks noChangeArrowheads="1"/>
                          </wps:cNvSpPr>
                          <wps:spPr bwMode="auto">
                            <a:xfrm>
                              <a:off x="6614" y="7636"/>
                              <a:ext cx="2718" cy="2426"/>
                            </a:xfrm>
                            <a:prstGeom prst="rect">
                              <a:avLst/>
                            </a:prstGeom>
                            <a:solidFill>
                              <a:srgbClr val="FFFF00"/>
                            </a:solidFill>
                            <a:ln w="6350">
                              <a:solidFill>
                                <a:srgbClr val="000000"/>
                              </a:solidFill>
                              <a:miter lim="800000"/>
                              <a:headEnd/>
                              <a:tailEnd/>
                            </a:ln>
                          </wps:spPr>
                          <wps:txbx>
                            <w:txbxContent>
                              <w:p w14:paraId="687BDBD7" w14:textId="77777777" w:rsidR="0020575B" w:rsidRDefault="0020575B" w:rsidP="0020575B">
                                <w:pPr>
                                  <w:spacing w:line="256"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83" name="Text Box 54"/>
                          <wps:cNvSpPr txBox="1">
                            <a:spLocks noChangeArrowheads="1"/>
                          </wps:cNvSpPr>
                          <wps:spPr bwMode="auto">
                            <a:xfrm>
                              <a:off x="6663" y="10068"/>
                              <a:ext cx="2718" cy="2426"/>
                            </a:xfrm>
                            <a:prstGeom prst="rect">
                              <a:avLst/>
                            </a:prstGeom>
                            <a:solidFill>
                              <a:srgbClr val="FFFF00"/>
                            </a:solidFill>
                            <a:ln w="6350">
                              <a:solidFill>
                                <a:srgbClr val="000000"/>
                              </a:solidFill>
                              <a:miter lim="800000"/>
                              <a:headEnd/>
                              <a:tailEnd/>
                            </a:ln>
                          </wps:spPr>
                          <wps:txbx>
                            <w:txbxContent>
                              <w:p w14:paraId="59D3823B"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84" name="Text Box 54"/>
                          <wps:cNvSpPr txBox="1">
                            <a:spLocks noChangeArrowheads="1"/>
                          </wps:cNvSpPr>
                          <wps:spPr bwMode="auto">
                            <a:xfrm>
                              <a:off x="6663" y="12403"/>
                              <a:ext cx="2718" cy="2425"/>
                            </a:xfrm>
                            <a:prstGeom prst="rect">
                              <a:avLst/>
                            </a:prstGeom>
                            <a:solidFill>
                              <a:srgbClr val="FFFF00"/>
                            </a:solidFill>
                            <a:ln w="6350">
                              <a:solidFill>
                                <a:srgbClr val="000000"/>
                              </a:solidFill>
                              <a:miter lim="800000"/>
                              <a:headEnd/>
                              <a:tailEnd/>
                            </a:ln>
                          </wps:spPr>
                          <wps:txbx>
                            <w:txbxContent>
                              <w:p w14:paraId="5FD68261"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85" name="Text Box 54"/>
                          <wps:cNvSpPr txBox="1">
                            <a:spLocks noChangeArrowheads="1"/>
                          </wps:cNvSpPr>
                          <wps:spPr bwMode="auto">
                            <a:xfrm>
                              <a:off x="6663" y="14737"/>
                              <a:ext cx="2718" cy="2426"/>
                            </a:xfrm>
                            <a:prstGeom prst="rect">
                              <a:avLst/>
                            </a:prstGeom>
                            <a:solidFill>
                              <a:srgbClr val="FFFF00"/>
                            </a:solidFill>
                            <a:ln w="6350">
                              <a:solidFill>
                                <a:srgbClr val="000000"/>
                              </a:solidFill>
                              <a:miter lim="800000"/>
                              <a:headEnd/>
                              <a:tailEnd/>
                            </a:ln>
                          </wps:spPr>
                          <wps:txbx>
                            <w:txbxContent>
                              <w:p w14:paraId="0D311EC7"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86" name="Group 253"/>
                        <wpg:cNvGrpSpPr>
                          <a:grpSpLocks/>
                        </wpg:cNvGrpSpPr>
                        <wpg:grpSpPr bwMode="auto">
                          <a:xfrm>
                            <a:off x="1434887" y="501012"/>
                            <a:ext cx="303861" cy="1200728"/>
                            <a:chOff x="0" y="0"/>
                            <a:chExt cx="2766" cy="12007"/>
                          </a:xfrm>
                          <a:solidFill>
                            <a:schemeClr val="accent2"/>
                          </a:solidFill>
                        </wpg:grpSpPr>
                        <wps:wsp>
                          <wps:cNvPr id="88"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499354C3" w14:textId="77777777" w:rsidR="0020575B" w:rsidRDefault="0020575B" w:rsidP="0020575B">
                                <w:pPr>
                                  <w:spacing w:line="256"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89"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760A2537"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90"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07E58B29"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95"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09740974"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88"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7F98FBCE"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289" name="Group 259"/>
                        <wpg:cNvGrpSpPr>
                          <a:grpSpLocks/>
                        </wpg:cNvGrpSpPr>
                        <wpg:grpSpPr bwMode="auto">
                          <a:xfrm>
                            <a:off x="1735533" y="501246"/>
                            <a:ext cx="276337" cy="1200228"/>
                            <a:chOff x="0" y="0"/>
                            <a:chExt cx="2766" cy="12007"/>
                          </a:xfrm>
                          <a:solidFill>
                            <a:schemeClr val="accent2"/>
                          </a:solidFill>
                        </wpg:grpSpPr>
                        <wps:wsp>
                          <wps:cNvPr id="290"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59728FB6"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1"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3D2B6644"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2"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69D83DD2"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3"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1B7241CF"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4"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3C89FCBD"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295" name="Group 265"/>
                        <wpg:cNvGrpSpPr>
                          <a:grpSpLocks/>
                        </wpg:cNvGrpSpPr>
                        <wpg:grpSpPr bwMode="auto">
                          <a:xfrm>
                            <a:off x="2009070" y="501012"/>
                            <a:ext cx="276237" cy="1200128"/>
                            <a:chOff x="0" y="0"/>
                            <a:chExt cx="2766" cy="12007"/>
                          </a:xfrm>
                          <a:solidFill>
                            <a:schemeClr val="accent2"/>
                          </a:solidFill>
                        </wpg:grpSpPr>
                        <wps:wsp>
                          <wps:cNvPr id="296"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64E0FDB2" w14:textId="77777777" w:rsidR="003E195A" w:rsidRDefault="003E195A" w:rsidP="003E195A">
                                <w:pPr>
                                  <w:spacing w:line="254"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7"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725E5179"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8"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1B473C95"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299"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1AF4B0E3"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0"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63593C80"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301" name="Group 271"/>
                        <wpg:cNvGrpSpPr>
                          <a:grpSpLocks/>
                        </wpg:cNvGrpSpPr>
                        <wpg:grpSpPr bwMode="auto">
                          <a:xfrm>
                            <a:off x="2285307" y="501846"/>
                            <a:ext cx="276337" cy="1199528"/>
                            <a:chOff x="0" y="0"/>
                            <a:chExt cx="2766" cy="12007"/>
                          </a:xfrm>
                          <a:solidFill>
                            <a:schemeClr val="accent2"/>
                          </a:solidFill>
                        </wpg:grpSpPr>
                        <wps:wsp>
                          <wps:cNvPr id="302"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5C75746F"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3"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5F0AC9F8"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4"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04F7B909"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5"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2DFC3F2D"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6"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28C07A3C"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307" name="Group 277"/>
                        <wpg:cNvGrpSpPr>
                          <a:grpSpLocks/>
                        </wpg:cNvGrpSpPr>
                        <wpg:grpSpPr bwMode="auto">
                          <a:xfrm>
                            <a:off x="2555635" y="500380"/>
                            <a:ext cx="276237" cy="1199528"/>
                            <a:chOff x="0" y="0"/>
                            <a:chExt cx="2766" cy="12007"/>
                          </a:xfrm>
                          <a:solidFill>
                            <a:schemeClr val="accent2"/>
                          </a:solidFill>
                        </wpg:grpSpPr>
                        <wps:wsp>
                          <wps:cNvPr id="308"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5401DE5C"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09"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3E5FA688"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0"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63ED7EA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1"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446822A1"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3"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6073AF85"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g:wgp>
                        <wpg:cNvPr id="314" name="Group 283"/>
                        <wpg:cNvGrpSpPr>
                          <a:grpSpLocks/>
                        </wpg:cNvGrpSpPr>
                        <wpg:grpSpPr bwMode="auto">
                          <a:xfrm>
                            <a:off x="3293243" y="496148"/>
                            <a:ext cx="276237" cy="1199528"/>
                            <a:chOff x="0" y="0"/>
                            <a:chExt cx="2766" cy="12007"/>
                          </a:xfrm>
                          <a:solidFill>
                            <a:srgbClr val="00B050"/>
                          </a:solidFill>
                        </wpg:grpSpPr>
                        <wps:wsp>
                          <wps:cNvPr id="315" name="Text Box 2"/>
                          <wps:cNvSpPr txBox="1">
                            <a:spLocks noChangeArrowheads="1"/>
                          </wps:cNvSpPr>
                          <wps:spPr bwMode="auto">
                            <a:xfrm>
                              <a:off x="0" y="0"/>
                              <a:ext cx="2717" cy="2431"/>
                            </a:xfrm>
                            <a:prstGeom prst="rect">
                              <a:avLst/>
                            </a:prstGeom>
                            <a:grpFill/>
                            <a:ln w="6350">
                              <a:solidFill>
                                <a:srgbClr val="000000"/>
                              </a:solidFill>
                              <a:miter lim="800000"/>
                              <a:headEnd/>
                              <a:tailEnd/>
                            </a:ln>
                          </wps:spPr>
                          <wps:txbx>
                            <w:txbxContent>
                              <w:p w14:paraId="63F8D12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6" name="Text Box 54"/>
                          <wps:cNvSpPr txBox="1">
                            <a:spLocks noChangeArrowheads="1"/>
                          </wps:cNvSpPr>
                          <wps:spPr bwMode="auto">
                            <a:xfrm>
                              <a:off x="0" y="2480"/>
                              <a:ext cx="2717" cy="2426"/>
                            </a:xfrm>
                            <a:prstGeom prst="rect">
                              <a:avLst/>
                            </a:prstGeom>
                            <a:grpFill/>
                            <a:ln w="6350">
                              <a:solidFill>
                                <a:srgbClr val="000000"/>
                              </a:solidFill>
                              <a:miter lim="800000"/>
                              <a:headEnd/>
                              <a:tailEnd/>
                            </a:ln>
                          </wps:spPr>
                          <wps:txbx>
                            <w:txbxContent>
                              <w:p w14:paraId="7CB32850"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7" name="Text Box 54"/>
                          <wps:cNvSpPr txBox="1">
                            <a:spLocks noChangeArrowheads="1"/>
                          </wps:cNvSpPr>
                          <wps:spPr bwMode="auto">
                            <a:xfrm>
                              <a:off x="49" y="4912"/>
                              <a:ext cx="2717" cy="2426"/>
                            </a:xfrm>
                            <a:prstGeom prst="rect">
                              <a:avLst/>
                            </a:prstGeom>
                            <a:grpFill/>
                            <a:ln w="6350">
                              <a:solidFill>
                                <a:srgbClr val="000000"/>
                              </a:solidFill>
                              <a:miter lim="800000"/>
                              <a:headEnd/>
                              <a:tailEnd/>
                            </a:ln>
                          </wps:spPr>
                          <wps:txbx>
                            <w:txbxContent>
                              <w:p w14:paraId="12D16D12"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8" name="Text Box 54"/>
                          <wps:cNvSpPr txBox="1">
                            <a:spLocks noChangeArrowheads="1"/>
                          </wps:cNvSpPr>
                          <wps:spPr bwMode="auto">
                            <a:xfrm>
                              <a:off x="49" y="7247"/>
                              <a:ext cx="2717" cy="2426"/>
                            </a:xfrm>
                            <a:prstGeom prst="rect">
                              <a:avLst/>
                            </a:prstGeom>
                            <a:grpFill/>
                            <a:ln w="6350">
                              <a:solidFill>
                                <a:srgbClr val="000000"/>
                              </a:solidFill>
                              <a:miter lim="800000"/>
                              <a:headEnd/>
                              <a:tailEnd/>
                            </a:ln>
                          </wps:spPr>
                          <wps:txbx>
                            <w:txbxContent>
                              <w:p w14:paraId="15A0AAA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s:wsp>
                          <wps:cNvPr id="319" name="Text Box 54"/>
                          <wps:cNvSpPr txBox="1">
                            <a:spLocks noChangeArrowheads="1"/>
                          </wps:cNvSpPr>
                          <wps:spPr bwMode="auto">
                            <a:xfrm>
                              <a:off x="49" y="9582"/>
                              <a:ext cx="2717" cy="2425"/>
                            </a:xfrm>
                            <a:prstGeom prst="rect">
                              <a:avLst/>
                            </a:prstGeom>
                            <a:grpFill/>
                            <a:ln w="6350">
                              <a:solidFill>
                                <a:srgbClr val="000000"/>
                              </a:solidFill>
                              <a:miter lim="800000"/>
                              <a:headEnd/>
                              <a:tailEnd/>
                            </a:ln>
                          </wps:spPr>
                          <wps:txbx>
                            <w:txbxContent>
                              <w:p w14:paraId="3CD70232"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wps:txbx>
                          <wps:bodyPr rot="0" vert="horz" wrap="square" lIns="91440" tIns="45720" rIns="91440" bIns="45720" anchor="t" anchorCtr="0" upright="1">
                            <a:noAutofit/>
                          </wps:bodyPr>
                        </wps:wsp>
                      </wpg:wgp>
                      <wps:wsp>
                        <wps:cNvPr id="101" name="Straight Arrow Connector 56"/>
                        <wps:cNvCnPr>
                          <a:cxnSpLocks noChangeShapeType="1"/>
                        </wps:cNvCnPr>
                        <wps:spPr bwMode="auto">
                          <a:xfrm>
                            <a:off x="1070144" y="1050525"/>
                            <a:ext cx="36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8" name="Straight Arrow Connector 291"/>
                        <wps:cNvCnPr>
                          <a:cxnSpLocks noChangeShapeType="1"/>
                        </wps:cNvCnPr>
                        <wps:spPr bwMode="auto">
                          <a:xfrm>
                            <a:off x="2865085" y="1045324"/>
                            <a:ext cx="36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5" name="Straight Arrow Connector 292"/>
                        <wps:cNvCnPr>
                          <a:cxnSpLocks noChangeShapeType="1"/>
                        </wps:cNvCnPr>
                        <wps:spPr bwMode="auto">
                          <a:xfrm>
                            <a:off x="3740703" y="1045424"/>
                            <a:ext cx="36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6" name="Text Box 57"/>
                        <wps:cNvSpPr txBox="1">
                          <a:spLocks noChangeArrowheads="1"/>
                        </wps:cNvSpPr>
                        <wps:spPr bwMode="auto">
                          <a:xfrm>
                            <a:off x="4241770" y="855820"/>
                            <a:ext cx="398854" cy="350208"/>
                          </a:xfrm>
                          <a:prstGeom prst="rect">
                            <a:avLst/>
                          </a:prstGeom>
                          <a:solidFill>
                            <a:srgbClr val="0070C0"/>
                          </a:solidFill>
                          <a:ln w="6350">
                            <a:solidFill>
                              <a:srgbClr val="000000"/>
                            </a:solidFill>
                            <a:miter lim="800000"/>
                            <a:headEnd/>
                            <a:tailEnd/>
                          </a:ln>
                        </wps:spPr>
                        <wps:txbx>
                          <w:txbxContent>
                            <w:p w14:paraId="74EA15B6" w14:textId="53239E9A" w:rsidR="003E195A" w:rsidRPr="003E195A" w:rsidRDefault="003E195A">
                              <w:pPr>
                                <w:rPr>
                                  <w:i/>
                                  <w:iCs/>
                                </w:rPr>
                              </w:pPr>
                              <w:r>
                                <w:rPr>
                                  <w:i/>
                                  <w:iCs/>
                                </w:rPr>
                                <w:t>f(x)</w:t>
                              </w:r>
                            </w:p>
                          </w:txbxContent>
                        </wps:txbx>
                        <wps:bodyPr rot="0" vert="horz" wrap="square" lIns="91440" tIns="45720" rIns="91440" bIns="45720" anchor="t" anchorCtr="0" upright="1">
                          <a:noAutofit/>
                        </wps:bodyPr>
                      </wps:wsp>
                      <wps:wsp>
                        <wps:cNvPr id="117" name="Text Box 58"/>
                        <wps:cNvSpPr txBox="1">
                          <a:spLocks noChangeArrowheads="1"/>
                        </wps:cNvSpPr>
                        <wps:spPr bwMode="auto">
                          <a:xfrm>
                            <a:off x="428058" y="1828843"/>
                            <a:ext cx="739399" cy="233305"/>
                          </a:xfrm>
                          <a:prstGeom prst="rect">
                            <a:avLst/>
                          </a:prstGeom>
                          <a:solidFill>
                            <a:srgbClr val="FFFF00"/>
                          </a:solidFill>
                          <a:ln w="6350">
                            <a:solidFill>
                              <a:srgbClr val="000000"/>
                            </a:solidFill>
                            <a:miter lim="800000"/>
                            <a:headEnd/>
                            <a:tailEnd/>
                          </a:ln>
                        </wps:spPr>
                        <wps:txbx>
                          <w:txbxContent>
                            <w:p w14:paraId="51DD46F6" w14:textId="3358B5CE" w:rsidR="00687DC9" w:rsidRPr="00687DC9" w:rsidRDefault="00687DC9" w:rsidP="00687DC9">
                              <w:pPr>
                                <w:jc w:val="center"/>
                                <w:rPr>
                                  <w:sz w:val="16"/>
                                  <w:szCs w:val="16"/>
                                </w:rPr>
                              </w:pPr>
                              <w:r>
                                <w:rPr>
                                  <w:sz w:val="16"/>
                                  <w:szCs w:val="16"/>
                                </w:rPr>
                                <w:t>Input Layer</w:t>
                              </w:r>
                            </w:p>
                          </w:txbxContent>
                        </wps:txbx>
                        <wps:bodyPr rot="0" vert="horz" wrap="square" lIns="91440" tIns="45720" rIns="91440" bIns="45720" anchor="t" anchorCtr="0" upright="1">
                          <a:noAutofit/>
                        </wps:bodyPr>
                      </wps:wsp>
                      <wps:wsp>
                        <wps:cNvPr id="118" name="Text Box 58"/>
                        <wps:cNvSpPr txBox="1">
                          <a:spLocks noChangeArrowheads="1"/>
                        </wps:cNvSpPr>
                        <wps:spPr bwMode="auto">
                          <a:xfrm>
                            <a:off x="1775539" y="1828943"/>
                            <a:ext cx="739199" cy="233105"/>
                          </a:xfrm>
                          <a:prstGeom prst="rect">
                            <a:avLst/>
                          </a:prstGeom>
                          <a:solidFill>
                            <a:schemeClr val="accent2"/>
                          </a:solidFill>
                          <a:ln w="6350">
                            <a:solidFill>
                              <a:srgbClr val="000000"/>
                            </a:solidFill>
                            <a:miter lim="800000"/>
                            <a:headEnd/>
                            <a:tailEnd/>
                          </a:ln>
                        </wps:spPr>
                        <wps:txbx>
                          <w:txbxContent>
                            <w:p w14:paraId="2E161D01" w14:textId="1EEF2205" w:rsidR="00687DC9" w:rsidRDefault="00687DC9" w:rsidP="00687DC9">
                              <w:pPr>
                                <w:spacing w:line="256" w:lineRule="auto"/>
                                <w:jc w:val="center"/>
                                <w:rPr>
                                  <w:rFonts w:ascii="Calibri" w:eastAsia="Calibri" w:hAnsi="Calibri" w:cs="Arial"/>
                                  <w:sz w:val="16"/>
                                  <w:szCs w:val="16"/>
                                </w:rPr>
                              </w:pPr>
                              <w:r>
                                <w:rPr>
                                  <w:rFonts w:ascii="Calibri" w:eastAsia="Calibri" w:hAnsi="Calibri" w:cs="Arial"/>
                                  <w:sz w:val="16"/>
                                  <w:szCs w:val="16"/>
                                </w:rPr>
                                <w:t>Hidden Layer</w:t>
                              </w:r>
                            </w:p>
                          </w:txbxContent>
                        </wps:txbx>
                        <wps:bodyPr rot="0" vert="horz" wrap="square" lIns="91440" tIns="45720" rIns="91440" bIns="45720" anchor="t" anchorCtr="0" upright="1">
                          <a:noAutofit/>
                        </wps:bodyPr>
                      </wps:wsp>
                      <wps:wsp>
                        <wps:cNvPr id="119" name="Text Box 58"/>
                        <wps:cNvSpPr txBox="1">
                          <a:spLocks noChangeArrowheads="1"/>
                        </wps:cNvSpPr>
                        <wps:spPr bwMode="auto">
                          <a:xfrm>
                            <a:off x="3030608" y="1833743"/>
                            <a:ext cx="739199" cy="232405"/>
                          </a:xfrm>
                          <a:prstGeom prst="rect">
                            <a:avLst/>
                          </a:prstGeom>
                          <a:solidFill>
                            <a:srgbClr val="00B050"/>
                          </a:solidFill>
                          <a:ln w="6350">
                            <a:solidFill>
                              <a:srgbClr val="000000"/>
                            </a:solidFill>
                            <a:miter lim="800000"/>
                            <a:headEnd/>
                            <a:tailEnd/>
                          </a:ln>
                        </wps:spPr>
                        <wps:txbx>
                          <w:txbxContent>
                            <w:p w14:paraId="3503F208" w14:textId="1FE44FBD" w:rsidR="00687DC9" w:rsidRDefault="00687DC9" w:rsidP="00687DC9">
                              <w:pPr>
                                <w:spacing w:line="254" w:lineRule="auto"/>
                                <w:jc w:val="center"/>
                                <w:rPr>
                                  <w:rFonts w:ascii="Calibri" w:eastAsia="Calibri" w:hAnsi="Calibri" w:cs="Arial"/>
                                  <w:sz w:val="16"/>
                                  <w:szCs w:val="16"/>
                                </w:rPr>
                              </w:pPr>
                              <w:r>
                                <w:rPr>
                                  <w:rFonts w:ascii="Calibri" w:eastAsia="Calibri" w:hAnsi="Calibri" w:cs="Arial"/>
                                  <w:sz w:val="16"/>
                                  <w:szCs w:val="16"/>
                                </w:rPr>
                                <w:t>Output Layer</w:t>
                              </w:r>
                            </w:p>
                          </w:txbxContent>
                        </wps:txbx>
                        <wps:bodyPr rot="0" vert="horz" wrap="square" lIns="91440" tIns="45720" rIns="91440" bIns="45720" anchor="t" anchorCtr="0" upright="1">
                          <a:noAutofit/>
                        </wps:bodyPr>
                      </wps:wsp>
                      <wps:wsp>
                        <wps:cNvPr id="123" name="Text Box 59"/>
                        <wps:cNvSpPr txBox="1">
                          <a:spLocks noChangeArrowheads="1"/>
                        </wps:cNvSpPr>
                        <wps:spPr bwMode="auto">
                          <a:xfrm>
                            <a:off x="1323078" y="87502"/>
                            <a:ext cx="2023672" cy="262606"/>
                          </a:xfrm>
                          <a:prstGeom prst="rect">
                            <a:avLst/>
                          </a:prstGeom>
                          <a:solidFill>
                            <a:schemeClr val="lt1">
                              <a:lumMod val="100000"/>
                              <a:lumOff val="0"/>
                            </a:schemeClr>
                          </a:solidFill>
                          <a:ln w="6350">
                            <a:solidFill>
                              <a:srgbClr val="000000"/>
                            </a:solidFill>
                            <a:miter lim="800000"/>
                            <a:headEnd/>
                            <a:tailEnd/>
                          </a:ln>
                        </wps:spPr>
                        <wps:txbx>
                          <w:txbxContent>
                            <w:p w14:paraId="3229A7C9" w14:textId="7BA260C0" w:rsidR="0041594F" w:rsidRPr="0041594F" w:rsidRDefault="0041594F" w:rsidP="0041594F">
                              <w:pPr>
                                <w:jc w:val="center"/>
                                <w:rPr>
                                  <w:sz w:val="16"/>
                                  <w:szCs w:val="16"/>
                                </w:rPr>
                              </w:pPr>
                              <w:r>
                                <w:rPr>
                                  <w:sz w:val="16"/>
                                  <w:szCs w:val="16"/>
                                </w:rPr>
                                <w:t>Figure: Neural Network Architecture</w:t>
                              </w:r>
                            </w:p>
                          </w:txbxContent>
                        </wps:txbx>
                        <wps:bodyPr rot="0" vert="horz" wrap="square" lIns="91440" tIns="45720" rIns="91440" bIns="45720" anchor="t" anchorCtr="0" upright="1">
                          <a:noAutofit/>
                        </wps:bodyPr>
                      </wps:wsp>
                    </wpc:wpc>
                  </a:graphicData>
                </a:graphic>
              </wp:inline>
            </w:drawing>
          </mc:Choice>
          <mc:Fallback>
            <w:pict>
              <v:group w14:anchorId="391DAC61" id="Canvas 52" o:spid="_x0000_s1160" editas="canvas" style="width:395.25pt;height:168.5pt;mso-position-horizontal-relative:char;mso-position-vertical-relative:line" coordsize="50196,2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">
                <v:shape id="_x0000_s1161" type="#_x0000_t75" style="position:absolute;width:50196;height:21399;visibility:visible;mso-wrap-style:square" filled="t">
                  <v:fill o:detectmouseclick="t"/>
                  <v:path o:connecttype="none"/>
                </v:shape>
                <v:group id="Group 55" o:spid="_x0000_s1162" style="position:absolute;left:6614;top:5155;width:2768;height:12008" coordorigin="6614,5155"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54" o:spid="_x0000_s1163" type="#_x0000_t202" style="position:absolute;left:6614;top:5155;width:271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" fillcolor="yellow" strokeweight=".5pt">
                    <v:textbox>
                      <w:txbxContent>
                        <w:p w14:paraId="575C4B22" w14:textId="77777777" w:rsidR="0020575B" w:rsidRDefault="0020575B"/>
                      </w:txbxContent>
                    </v:textbox>
                  </v:shape>
                  <v:shape id="Text Box 54" o:spid="_x0000_s1164" type="#_x0000_t202" style="position:absolute;left:6614;top:7636;width:271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" fillcolor="yellow" strokeweight=".5pt">
                    <v:textbox>
                      <w:txbxContent>
                        <w:p w14:paraId="687BDBD7" w14:textId="77777777" w:rsidR="0020575B" w:rsidRDefault="0020575B" w:rsidP="0020575B">
                          <w:pPr>
                            <w:spacing w:line="256" w:lineRule="auto"/>
                            <w:rPr>
                              <w:rFonts w:ascii="Calibri" w:eastAsia="Calibri" w:hAnsi="Calibri" w:cs="Arial"/>
                            </w:rPr>
                          </w:pPr>
                          <w:r>
                            <w:rPr>
                              <w:rFonts w:ascii="Calibri" w:eastAsia="Calibri" w:hAnsi="Calibri" w:cs="Arial"/>
                            </w:rPr>
                            <w:t> </w:t>
                          </w:r>
                        </w:p>
                      </w:txbxContent>
                    </v:textbox>
                  </v:shape>
                  <v:shape id="Text Box 54" o:spid="_x0000_s1165" type="#_x0000_t202" style="position:absolute;left:6663;top:10068;width:271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" fillcolor="yellow" strokeweight=".5pt">
                    <v:textbox>
                      <w:txbxContent>
                        <w:p w14:paraId="59D3823B"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v:textbox>
                  </v:shape>
                  <v:shape id="Text Box 54" o:spid="_x0000_s1166" type="#_x0000_t202" style="position:absolute;left:6663;top:12403;width:271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" fillcolor="yellow" strokeweight=".5pt">
                    <v:textbox>
                      <w:txbxContent>
                        <w:p w14:paraId="5FD68261"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67" type="#_x0000_t202" style="position:absolute;left:6663;top:14737;width:271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" fillcolor="yellow" strokeweight=".5pt">
                    <v:textbox>
                      <w:txbxContent>
                        <w:p w14:paraId="0D311EC7"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group>
                <v:group id="Group 253" o:spid="_x0000_s1168" style="position:absolute;left:14348;top:5010;width:3039;height:12007"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Text Box 2" o:spid="_x0000_s1169"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" filled="f" strokeweight=".5pt">
                    <v:textbox>
                      <w:txbxContent>
                        <w:p w14:paraId="499354C3" w14:textId="77777777" w:rsidR="0020575B" w:rsidRDefault="0020575B" w:rsidP="0020575B">
                          <w:pPr>
                            <w:spacing w:line="256" w:lineRule="auto"/>
                            <w:rPr>
                              <w:rFonts w:ascii="Calibri" w:eastAsia="Calibri" w:hAnsi="Calibri" w:cs="Arial"/>
                            </w:rPr>
                          </w:pPr>
                          <w:r>
                            <w:rPr>
                              <w:rFonts w:ascii="Calibri" w:eastAsia="Calibri" w:hAnsi="Calibri" w:cs="Arial"/>
                            </w:rPr>
                            <w:t> </w:t>
                          </w:r>
                        </w:p>
                      </w:txbxContent>
                    </v:textbox>
                  </v:shape>
                  <v:shape id="Text Box 54" o:spid="_x0000_s1170"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" filled="f" strokeweight=".5pt">
                    <v:textbox>
                      <w:txbxContent>
                        <w:p w14:paraId="760A2537"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v:textbox>
                  </v:shape>
                  <v:shape id="Text Box 54" o:spid="_x0000_s1171"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" filled="f" strokeweight=".5pt">
                    <v:textbox>
                      <w:txbxContent>
                        <w:p w14:paraId="07E58B29"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72"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" filled="f" strokeweight=".5pt">
                    <v:textbox>
                      <w:txbxContent>
                        <w:p w14:paraId="09740974"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73"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" filled="f" strokeweight=".5pt">
                    <v:textbox>
                      <w:txbxContent>
                        <w:p w14:paraId="7F98FBCE"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group>
                <v:group id="Group 259" o:spid="_x0000_s1174" style="position:absolute;left:17355;top:5012;width:2763;height:12002"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Text Box 2" o:spid="_x0000_s1175"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" filled="f" strokeweight=".5pt">
                    <v:textbox>
                      <w:txbxContent>
                        <w:p w14:paraId="59728FB6" w14:textId="77777777" w:rsidR="0020575B" w:rsidRDefault="0020575B" w:rsidP="0020575B">
                          <w:pPr>
                            <w:spacing w:line="254" w:lineRule="auto"/>
                            <w:rPr>
                              <w:rFonts w:ascii="Calibri" w:eastAsia="Calibri" w:hAnsi="Calibri" w:cs="Arial"/>
                            </w:rPr>
                          </w:pPr>
                          <w:r>
                            <w:rPr>
                              <w:rFonts w:ascii="Calibri" w:eastAsia="Calibri" w:hAnsi="Calibri" w:cs="Arial"/>
                            </w:rPr>
                            <w:t> </w:t>
                          </w:r>
                        </w:p>
                      </w:txbxContent>
                    </v:textbox>
                  </v:shape>
                  <v:shape id="Text Box 54" o:spid="_x0000_s1176"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" filled="f" strokeweight=".5pt">
                    <v:textbox>
                      <w:txbxContent>
                        <w:p w14:paraId="3D2B6644"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77"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" filled="f" strokeweight=".5pt">
                    <v:textbox>
                      <w:txbxContent>
                        <w:p w14:paraId="69D83DD2"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78"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" filled="f" strokeweight=".5pt">
                    <v:textbox>
                      <w:txbxContent>
                        <w:p w14:paraId="1B7241CF"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shape id="Text Box 54" o:spid="_x0000_s1179"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" filled="f" strokeweight=".5pt">
                    <v:textbox>
                      <w:txbxContent>
                        <w:p w14:paraId="3C89FCBD" w14:textId="77777777" w:rsidR="0020575B" w:rsidRDefault="0020575B" w:rsidP="0020575B">
                          <w:pPr>
                            <w:spacing w:line="252" w:lineRule="auto"/>
                            <w:rPr>
                              <w:rFonts w:ascii="Calibri" w:eastAsia="Calibri" w:hAnsi="Calibri" w:cs="Arial"/>
                            </w:rPr>
                          </w:pPr>
                          <w:r>
                            <w:rPr>
                              <w:rFonts w:ascii="Calibri" w:eastAsia="Calibri" w:hAnsi="Calibri" w:cs="Arial"/>
                            </w:rPr>
                            <w:t> </w:t>
                          </w:r>
                        </w:p>
                      </w:txbxContent>
                    </v:textbox>
                  </v:shape>
                </v:group>
                <v:group id="Group 265" o:spid="_x0000_s1180" style="position:absolute;left:20090;top:5010;width:2763;height:12001"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 o:spid="_x0000_s1181"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" filled="f" strokeweight=".5pt">
                    <v:textbox>
                      <w:txbxContent>
                        <w:p w14:paraId="64E0FDB2" w14:textId="77777777" w:rsidR="003E195A" w:rsidRDefault="003E195A" w:rsidP="003E195A">
                          <w:pPr>
                            <w:spacing w:line="254" w:lineRule="auto"/>
                            <w:rPr>
                              <w:rFonts w:ascii="Calibri" w:eastAsia="Calibri" w:hAnsi="Calibri" w:cs="Arial"/>
                            </w:rPr>
                          </w:pPr>
                          <w:r>
                            <w:rPr>
                              <w:rFonts w:ascii="Calibri" w:eastAsia="Calibri" w:hAnsi="Calibri" w:cs="Arial"/>
                            </w:rPr>
                            <w:t> </w:t>
                          </w:r>
                        </w:p>
                      </w:txbxContent>
                    </v:textbox>
                  </v:shape>
                  <v:shape id="Text Box 54" o:spid="_x0000_s1182"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" filled="f" strokeweight=".5pt">
                    <v:textbox>
                      <w:txbxContent>
                        <w:p w14:paraId="725E5179"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83"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" filled="f" strokeweight=".5pt">
                    <v:textbox>
                      <w:txbxContent>
                        <w:p w14:paraId="1B473C95"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84"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" filled="f" strokeweight=".5pt">
                    <v:textbox>
                      <w:txbxContent>
                        <w:p w14:paraId="1AF4B0E3"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85"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" filled="f" strokeweight=".5pt">
                    <v:textbox>
                      <w:txbxContent>
                        <w:p w14:paraId="63593C80"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group>
                <v:group id="Group 271" o:spid="_x0000_s1186" style="position:absolute;left:22853;top:5018;width:2763;height:11995"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Text Box 2" o:spid="_x0000_s1187"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" filled="f" strokeweight=".5pt">
                    <v:textbox>
                      <w:txbxContent>
                        <w:p w14:paraId="5C75746F"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88"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" filled="f" strokeweight=".5pt">
                    <v:textbox>
                      <w:txbxContent>
                        <w:p w14:paraId="5F0AC9F8"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89"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" filled="f" strokeweight=".5pt">
                    <v:textbox>
                      <w:txbxContent>
                        <w:p w14:paraId="04F7B909"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0"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" filled="f" strokeweight=".5pt">
                    <v:textbox>
                      <w:txbxContent>
                        <w:p w14:paraId="2DFC3F2D"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1"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" filled="f" strokeweight=".5pt">
                    <v:textbox>
                      <w:txbxContent>
                        <w:p w14:paraId="28C07A3C"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group>
                <v:group id="Group 277" o:spid="_x0000_s1192" style="position:absolute;left:25556;top:5003;width:2762;height:11996"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Text Box 2" o:spid="_x0000_s1193"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" filled="f" strokeweight=".5pt">
                    <v:textbox>
                      <w:txbxContent>
                        <w:p w14:paraId="5401DE5C"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4"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" filled="f" strokeweight=".5pt">
                    <v:textbox>
                      <w:txbxContent>
                        <w:p w14:paraId="3E5FA688"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5"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" filled="f" strokeweight=".5pt">
                    <v:textbox>
                      <w:txbxContent>
                        <w:p w14:paraId="63ED7EA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6"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" filled="f" strokeweight=".5pt">
                    <v:textbox>
                      <w:txbxContent>
                        <w:p w14:paraId="446822A1"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197"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" filled="f" strokeweight=".5pt">
                    <v:textbox>
                      <w:txbxContent>
                        <w:p w14:paraId="6073AF85"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group>
                <v:group id="Group 283" o:spid="_x0000_s1198" style="position:absolute;left:32932;top:4961;width:2762;height:11995" coordsize="2766,1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Text Box 2" o:spid="_x0000_s1199" type="#_x0000_t202" style="position:absolute;width:271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" filled="f" strokeweight=".5pt">
                    <v:textbox>
                      <w:txbxContent>
                        <w:p w14:paraId="63F8D12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200" type="#_x0000_t202" style="position:absolute;top:2480;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" filled="f" strokeweight=".5pt">
                    <v:textbox>
                      <w:txbxContent>
                        <w:p w14:paraId="7CB32850"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201" type="#_x0000_t202" style="position:absolute;left:49;top:4912;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" filled="f" strokeweight=".5pt">
                    <v:textbox>
                      <w:txbxContent>
                        <w:p w14:paraId="12D16D12"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202" type="#_x0000_t202" style="position:absolute;left:49;top:7247;width:27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" filled="f" strokeweight=".5pt">
                    <v:textbox>
                      <w:txbxContent>
                        <w:p w14:paraId="15A0AAAE"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shape id="Text Box 54" o:spid="_x0000_s1203" type="#_x0000_t202" style="position:absolute;left:49;top:9582;width:271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" filled="f" strokeweight=".5pt">
                    <v:textbox>
                      <w:txbxContent>
                        <w:p w14:paraId="3CD70232" w14:textId="77777777" w:rsidR="003E195A" w:rsidRDefault="003E195A" w:rsidP="003E195A">
                          <w:pPr>
                            <w:spacing w:line="252" w:lineRule="auto"/>
                            <w:rPr>
                              <w:rFonts w:ascii="Calibri" w:eastAsia="Calibri" w:hAnsi="Calibri" w:cs="Arial"/>
                            </w:rPr>
                          </w:pPr>
                          <w:r>
                            <w:rPr>
                              <w:rFonts w:ascii="Calibri" w:eastAsia="Calibri" w:hAnsi="Calibri" w:cs="Arial"/>
                            </w:rPr>
                            <w:t> </w:t>
                          </w:r>
                        </w:p>
                      </w:txbxContent>
                    </v:textbox>
                  </v:shape>
                </v:group>
                <v:shape id="Straight Arrow Connector 56" o:spid="_x0000_s1204" type="#_x0000_t32" style="position:absolute;left:10701;top:10505;width:3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v:shape>
                <v:shape id="Straight Arrow Connector 291" o:spid="_x0000_s1205" type="#_x0000_t32" style="position:absolute;left:28650;top:10453;width:36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shape id="Straight Arrow Connector 292" o:spid="_x0000_s1206" type="#_x0000_t32" style="position:absolute;left:37407;top:10454;width:3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" strokecolor="black [3200]" strokeweight=".5pt">
                  <v:stroke endarrow="block" joinstyle="miter"/>
                </v:shape>
                <v:shape id="Text Box 57" o:spid="_x0000_s1207" type="#_x0000_t202" style="position:absolute;left:42417;top:8558;width:3989;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" fillcolor="#0070c0" strokeweight=".5pt">
                  <v:textbox>
                    <w:txbxContent>
                      <w:p w14:paraId="74EA15B6" w14:textId="53239E9A" w:rsidR="003E195A" w:rsidRPr="003E195A" w:rsidRDefault="003E195A">
                        <w:pPr>
                          <w:rPr>
                            <w:i/>
                            <w:iCs/>
                          </w:rPr>
                        </w:pPr>
                        <w:r>
                          <w:rPr>
                            <w:i/>
                            <w:iCs/>
                          </w:rPr>
                          <w:t>f(x)</w:t>
                        </w:r>
                      </w:p>
                    </w:txbxContent>
                  </v:textbox>
                </v:shape>
                <v:shape id="Text Box 58" o:spid="_x0000_s1208" type="#_x0000_t202" style="position:absolute;left:4280;top:18288;width:7394;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" fillcolor="yellow" strokeweight=".5pt">
                  <v:textbox>
                    <w:txbxContent>
                      <w:p w14:paraId="51DD46F6" w14:textId="3358B5CE" w:rsidR="00687DC9" w:rsidRPr="00687DC9" w:rsidRDefault="00687DC9" w:rsidP="00687DC9">
                        <w:pPr>
                          <w:jc w:val="center"/>
                          <w:rPr>
                            <w:sz w:val="16"/>
                            <w:szCs w:val="16"/>
                          </w:rPr>
                        </w:pPr>
                        <w:r>
                          <w:rPr>
                            <w:sz w:val="16"/>
                            <w:szCs w:val="16"/>
                          </w:rPr>
                          <w:t>Input Layer</w:t>
                        </w:r>
                      </w:p>
                    </w:txbxContent>
                  </v:textbox>
                </v:shape>
                <v:shape id="Text Box 58" o:spid="_x0000_s1209" type="#_x0000_t202" style="position:absolute;left:17755;top:18289;width:739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" fillcolor="#ed7d31 [3205]" strokeweight=".5pt">
                  <v:textbox>
                    <w:txbxContent>
                      <w:p w14:paraId="2E161D01" w14:textId="1EEF2205" w:rsidR="00687DC9" w:rsidRDefault="00687DC9" w:rsidP="00687DC9">
                        <w:pPr>
                          <w:spacing w:line="256" w:lineRule="auto"/>
                          <w:jc w:val="center"/>
                          <w:rPr>
                            <w:rFonts w:ascii="Calibri" w:eastAsia="Calibri" w:hAnsi="Calibri" w:cs="Arial"/>
                            <w:sz w:val="16"/>
                            <w:szCs w:val="16"/>
                          </w:rPr>
                        </w:pPr>
                        <w:r>
                          <w:rPr>
                            <w:rFonts w:ascii="Calibri" w:eastAsia="Calibri" w:hAnsi="Calibri" w:cs="Arial"/>
                            <w:sz w:val="16"/>
                            <w:szCs w:val="16"/>
                          </w:rPr>
                          <w:t>Hidden Layer</w:t>
                        </w:r>
                      </w:p>
                    </w:txbxContent>
                  </v:textbox>
                </v:shape>
                <v:shape id="Text Box 58" o:spid="_x0000_s1210" type="#_x0000_t202" style="position:absolute;left:30306;top:18337;width:739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" fillcolor="#00b050" strokeweight=".5pt">
                  <v:textbox>
                    <w:txbxContent>
                      <w:p w14:paraId="3503F208" w14:textId="1FE44FBD" w:rsidR="00687DC9" w:rsidRDefault="00687DC9" w:rsidP="00687DC9">
                        <w:pPr>
                          <w:spacing w:line="254" w:lineRule="auto"/>
                          <w:jc w:val="center"/>
                          <w:rPr>
                            <w:rFonts w:ascii="Calibri" w:eastAsia="Calibri" w:hAnsi="Calibri" w:cs="Arial"/>
                            <w:sz w:val="16"/>
                            <w:szCs w:val="16"/>
                          </w:rPr>
                        </w:pPr>
                        <w:r>
                          <w:rPr>
                            <w:rFonts w:ascii="Calibri" w:eastAsia="Calibri" w:hAnsi="Calibri" w:cs="Arial"/>
                            <w:sz w:val="16"/>
                            <w:szCs w:val="16"/>
                          </w:rPr>
                          <w:t>Output Layer</w:t>
                        </w:r>
                      </w:p>
                    </w:txbxContent>
                  </v:textbox>
                </v:shape>
                <v:shape id="Text Box 59" o:spid="_x0000_s1211" type="#_x0000_t202" style="position:absolute;left:13230;top:875;width:2023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3229A7C9" w14:textId="7BA260C0" w:rsidR="0041594F" w:rsidRPr="0041594F" w:rsidRDefault="0041594F" w:rsidP="0041594F">
                        <w:pPr>
                          <w:jc w:val="center"/>
                          <w:rPr>
                            <w:sz w:val="16"/>
                            <w:szCs w:val="16"/>
                          </w:rPr>
                        </w:pPr>
                        <w:r>
                          <w:rPr>
                            <w:sz w:val="16"/>
                            <w:szCs w:val="16"/>
                          </w:rPr>
                          <w:t>Figure: Neural Network Architecture</w:t>
                        </w:r>
                      </w:p>
                    </w:txbxContent>
                  </v:textbox>
                </v:shape>
                <w10:anchorlock/>
              </v:group>
            </w:pict>
          </mc:Fallback>
        </mc:AlternateContent>
      </w:r>
    </w:p>
    <w:tbl>
      <w:tblPr>
        <w:tblStyle w:val="TableGrid"/>
        <w:tblW w:w="0" w:type="auto"/>
        <w:tblLook w:val="04A0" w:firstRow="1" w:lastRow="0" w:firstColumn="1" w:lastColumn="0" w:noHBand="0" w:noVBand="1"/>
      </w:tblPr>
      <w:tblGrid>
        <w:gridCol w:w="1271"/>
        <w:gridCol w:w="7745"/>
      </w:tblGrid>
      <w:tr w:rsidR="00610ACB" w:rsidRPr="00712B86" w14:paraId="2F2FC81A" w14:textId="77777777" w:rsidTr="00DD78CC">
        <w:tc>
          <w:tcPr>
            <w:tcW w:w="1271" w:type="dxa"/>
            <w:shd w:val="clear" w:color="auto" w:fill="D5DCE4" w:themeFill="text2" w:themeFillTint="33"/>
          </w:tcPr>
          <w:p w14:paraId="3DD61B1A" w14:textId="77777777" w:rsidR="00610ACB" w:rsidRPr="00712B86" w:rsidRDefault="00610ACB" w:rsidP="00DD78CC">
            <w:pPr>
              <w:rPr>
                <w:b/>
                <w:bCs/>
                <w:i/>
                <w:iCs/>
              </w:rPr>
            </w:pPr>
            <w:r w:rsidRPr="00712B86">
              <w:rPr>
                <w:b/>
                <w:bCs/>
                <w:i/>
                <w:iCs/>
              </w:rPr>
              <w:lastRenderedPageBreak/>
              <w:t>Execute</w:t>
            </w:r>
          </w:p>
        </w:tc>
        <w:tc>
          <w:tcPr>
            <w:tcW w:w="7745" w:type="dxa"/>
          </w:tcPr>
          <w:p w14:paraId="59DA8511" w14:textId="56E200C2" w:rsidR="00610ACB" w:rsidRPr="00712B86" w:rsidRDefault="00610ACB" w:rsidP="00DD78CC">
            <w:r w:rsidRPr="00712B86">
              <w:t>python -W ignore main.py -</w:t>
            </w:r>
            <w:proofErr w:type="spellStart"/>
            <w:r w:rsidRPr="00712B86">
              <w:t>i</w:t>
            </w:r>
            <w:proofErr w:type="spellEnd"/>
            <w:r w:rsidRPr="00712B86">
              <w:t xml:space="preserve"> input_neural_network.txt</w:t>
            </w:r>
          </w:p>
        </w:tc>
      </w:tr>
    </w:tbl>
    <w:p w14:paraId="308A1F0E" w14:textId="731B8215" w:rsidR="00610ACB" w:rsidRPr="00712B86" w:rsidRDefault="00610ACB" w:rsidP="00610ACB">
      <w:pPr>
        <w:pStyle w:val="Heading3"/>
        <w:ind w:left="360"/>
        <w:jc w:val="both"/>
        <w:rPr>
          <w:color w:val="auto"/>
          <w:sz w:val="22"/>
          <w:szCs w:val="22"/>
        </w:rPr>
      </w:pPr>
      <w:r w:rsidRPr="00712B86">
        <w:rPr>
          <w:color w:val="auto"/>
          <w:sz w:val="22"/>
          <w:szCs w:val="22"/>
        </w:rPr>
        <w:t xml:space="preserve"> </w:t>
      </w:r>
    </w:p>
    <w:p w14:paraId="5075F450" w14:textId="3ABF3322" w:rsidR="00950862" w:rsidRPr="00712B86" w:rsidRDefault="00E64C46" w:rsidP="00950862">
      <w:pPr>
        <w:pStyle w:val="ListParagraph"/>
        <w:numPr>
          <w:ilvl w:val="1"/>
          <w:numId w:val="1"/>
        </w:numPr>
        <w:jc w:val="both"/>
      </w:pPr>
      <w:r w:rsidRPr="00712B86">
        <w:t>ANN – Artificial Neural Network</w:t>
      </w:r>
      <w:r w:rsidR="00E44C9C" w:rsidRPr="00712B86">
        <w:t xml:space="preserve">. It involves </w:t>
      </w:r>
      <w:r w:rsidR="00EC651F" w:rsidRPr="00712B86">
        <w:t>many</w:t>
      </w:r>
      <w:r w:rsidR="0067653B" w:rsidRPr="00712B86">
        <w:t xml:space="preserve"> processors operating in parallel and arranged in layers, with the first layer as input, succeeding optional layer as hidden, last layer as output that is adaptive to modify themselves as they </w:t>
      </w:r>
      <w:r w:rsidR="008E4BB6" w:rsidRPr="00712B86">
        <w:t>train in subsequent way to provide information of the real world</w:t>
      </w:r>
      <w:r w:rsidR="0067653B" w:rsidRPr="00712B86">
        <w:t>.</w:t>
      </w:r>
      <w:r w:rsidR="008E4BB6" w:rsidRPr="00712B86">
        <w:t xml:space="preserve"> </w:t>
      </w:r>
      <w:r w:rsidR="00EC651F" w:rsidRPr="00712B86">
        <w:fldChar w:fldCharType="begin"/>
      </w:r>
      <w:r w:rsidR="00904007">
        <w:instrText xml:space="preserve"> ADDIN ZOTERO_ITEM CSL_CITATION {"citationID":"a10s40rn222","properties":{"formattedCitation":"(Burns &amp; Burke, n.d.)","plainCitation":"(Burns &amp; Burke, n.d.)","noteIndex":0},"citationItems":[{"id":"UatLG91Z/TQjTYw5m","uris":["http://zotero.org/users/local/yfYWsJHA/items/NLKUDKVI"],"itemData":{"id":34,"type":"post-weblog","container-title":"What is a neural network? Explanation and examples","title":"Neural: ANN","URL":"https://searchenterpriseai.techtarget.com/definition/neural-network","author":[{"family":"Burns","given":"Ed"},{"family":"Burke","given":"John"}]}}],"schema":"https://github.com/citation-style-language/schema/raw/master/csl-citation.json"} </w:instrText>
      </w:r>
      <w:r w:rsidR="00EC651F" w:rsidRPr="00712B86">
        <w:fldChar w:fldCharType="separate"/>
      </w:r>
      <w:r w:rsidR="00904007" w:rsidRPr="00904007">
        <w:rPr>
          <w:rFonts w:ascii="Calibri" w:hAnsi="Calibri" w:cs="Calibri"/>
        </w:rPr>
        <w:t>(Burns &amp; Burke, n.d.)</w:t>
      </w:r>
      <w:r w:rsidR="00EC651F" w:rsidRPr="00712B86">
        <w:fldChar w:fldCharType="end"/>
      </w:r>
    </w:p>
    <w:p w14:paraId="7A4A6DA6" w14:textId="6EAC5E48" w:rsidR="00FF2230" w:rsidRPr="00712B86" w:rsidRDefault="00FF2230" w:rsidP="00FF2230">
      <w:pPr>
        <w:jc w:val="both"/>
      </w:pPr>
      <w:r w:rsidRPr="00712B86">
        <w:t>Test 1 – using excel file</w:t>
      </w:r>
    </w:p>
    <w:tbl>
      <w:tblPr>
        <w:tblStyle w:val="TableGrid"/>
        <w:tblW w:w="0" w:type="auto"/>
        <w:tblInd w:w="-5" w:type="dxa"/>
        <w:tblLook w:val="04A0" w:firstRow="1" w:lastRow="0" w:firstColumn="1" w:lastColumn="0" w:noHBand="0" w:noVBand="1"/>
      </w:tblPr>
      <w:tblGrid>
        <w:gridCol w:w="1198"/>
        <w:gridCol w:w="7823"/>
      </w:tblGrid>
      <w:tr w:rsidR="00950862" w:rsidRPr="00712B86" w14:paraId="673550B4" w14:textId="77777777" w:rsidTr="00450926">
        <w:tc>
          <w:tcPr>
            <w:tcW w:w="1840" w:type="dxa"/>
          </w:tcPr>
          <w:p w14:paraId="592F03CC" w14:textId="05752E9F" w:rsidR="00950862" w:rsidRPr="00712B86" w:rsidRDefault="00950862" w:rsidP="00950862">
            <w:pPr>
              <w:pStyle w:val="ListParagraph"/>
              <w:ind w:left="0"/>
              <w:jc w:val="both"/>
            </w:pPr>
            <w:r w:rsidRPr="00712B86">
              <w:rPr>
                <w:b/>
                <w:bCs/>
                <w:i/>
                <w:iCs/>
              </w:rPr>
              <w:t>Modifier</w:t>
            </w:r>
          </w:p>
        </w:tc>
        <w:tc>
          <w:tcPr>
            <w:tcW w:w="7181" w:type="dxa"/>
          </w:tcPr>
          <w:p w14:paraId="7BB19886" w14:textId="2FBD1662" w:rsidR="00950862" w:rsidRPr="00712B86" w:rsidRDefault="00641C8D" w:rsidP="00950862">
            <w:pPr>
              <w:pStyle w:val="ListParagraph"/>
              <w:ind w:left="0"/>
              <w:jc w:val="both"/>
            </w:pPr>
            <w:r w:rsidRPr="00712B86">
              <w:t>Ann</w:t>
            </w:r>
          </w:p>
        </w:tc>
      </w:tr>
      <w:tr w:rsidR="00950862" w:rsidRPr="00712B86" w14:paraId="794F1A22" w14:textId="77777777" w:rsidTr="00450926">
        <w:tc>
          <w:tcPr>
            <w:tcW w:w="1840" w:type="dxa"/>
          </w:tcPr>
          <w:p w14:paraId="0365E555" w14:textId="3E7128D9" w:rsidR="00950862" w:rsidRPr="00712B86" w:rsidRDefault="00641C8D" w:rsidP="00950862">
            <w:pPr>
              <w:pStyle w:val="ListParagraph"/>
              <w:ind w:left="0"/>
              <w:jc w:val="both"/>
            </w:pPr>
            <w:r w:rsidRPr="00712B86">
              <w:rPr>
                <w:b/>
                <w:bCs/>
                <w:i/>
                <w:iCs/>
              </w:rPr>
              <w:t>File</w:t>
            </w:r>
          </w:p>
        </w:tc>
        <w:tc>
          <w:tcPr>
            <w:tcW w:w="7181" w:type="dxa"/>
          </w:tcPr>
          <w:p w14:paraId="771B9C7B" w14:textId="58F16904" w:rsidR="00950862" w:rsidRPr="00712B86" w:rsidRDefault="00641C8D" w:rsidP="00950862">
            <w:pPr>
              <w:pStyle w:val="ListParagraph"/>
              <w:ind w:left="0"/>
              <w:jc w:val="both"/>
            </w:pPr>
            <w:r w:rsidRPr="00712B86">
              <w:t>Churn_Modelling.csv</w:t>
            </w:r>
          </w:p>
        </w:tc>
      </w:tr>
      <w:tr w:rsidR="00950862" w:rsidRPr="00712B86" w14:paraId="1C2141C5" w14:textId="77777777" w:rsidTr="00450926">
        <w:tc>
          <w:tcPr>
            <w:tcW w:w="1840" w:type="dxa"/>
          </w:tcPr>
          <w:p w14:paraId="6AAA8981" w14:textId="604B9595" w:rsidR="00950862" w:rsidRPr="00712B86" w:rsidRDefault="00641C8D" w:rsidP="00950862">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7181" w:type="dxa"/>
          </w:tcPr>
          <w:p w14:paraId="2B69FD25" w14:textId="5AEC4234" w:rsidR="00950862" w:rsidRPr="00712B86" w:rsidRDefault="00641C8D" w:rsidP="00950862">
            <w:pPr>
              <w:pStyle w:val="ListParagraph"/>
              <w:ind w:left="0"/>
              <w:jc w:val="both"/>
            </w:pPr>
            <w:r w:rsidRPr="00712B86">
              <w:t>{"test_size":0.2,"random_state":0,"scaler</w:t>
            </w:r>
            <w:proofErr w:type="gramStart"/>
            <w:r w:rsidRPr="00712B86">
              <w:t>":{</w:t>
            </w:r>
            <w:proofErr w:type="gramEnd"/>
            <w:r w:rsidRPr="00712B86">
              <w:t>"method":"StandardScaler","params":{}}}</w:t>
            </w:r>
          </w:p>
        </w:tc>
      </w:tr>
      <w:tr w:rsidR="00950862" w:rsidRPr="00712B86" w14:paraId="268BB125" w14:textId="77777777" w:rsidTr="00450926">
        <w:tc>
          <w:tcPr>
            <w:tcW w:w="1840" w:type="dxa"/>
          </w:tcPr>
          <w:p w14:paraId="42E4E76D" w14:textId="48A46ED6" w:rsidR="00950862" w:rsidRPr="00712B86" w:rsidRDefault="00641C8D" w:rsidP="00950862">
            <w:pPr>
              <w:pStyle w:val="ListParagraph"/>
              <w:ind w:left="0"/>
              <w:jc w:val="both"/>
            </w:pPr>
            <w:r w:rsidRPr="00712B86">
              <w:rPr>
                <w:b/>
                <w:bCs/>
                <w:i/>
                <w:iCs/>
              </w:rPr>
              <w:t xml:space="preserve">Modifier </w:t>
            </w:r>
            <w:proofErr w:type="spellStart"/>
            <w:r w:rsidRPr="00712B86">
              <w:rPr>
                <w:b/>
                <w:bCs/>
                <w:i/>
                <w:iCs/>
              </w:rPr>
              <w:t>Paramater</w:t>
            </w:r>
            <w:proofErr w:type="spellEnd"/>
          </w:p>
        </w:tc>
        <w:tc>
          <w:tcPr>
            <w:tcW w:w="7181" w:type="dxa"/>
          </w:tcPr>
          <w:p w14:paraId="5FB9FC1B" w14:textId="77777777" w:rsidR="00641C8D" w:rsidRPr="00712B86" w:rsidRDefault="00641C8D" w:rsidP="00FF2230">
            <w:pPr>
              <w:jc w:val="both"/>
            </w:pPr>
            <w:r w:rsidRPr="00712B86">
              <w:t>{"optimizer":"</w:t>
            </w:r>
            <w:proofErr w:type="spellStart"/>
            <w:r w:rsidRPr="00712B86">
              <w:t>adam</w:t>
            </w:r>
            <w:proofErr w:type="spellEnd"/>
            <w:r w:rsidRPr="00712B86">
              <w:t>","loss":"binary_</w:t>
            </w:r>
            <w:proofErr w:type="spellStart"/>
            <w:r w:rsidRPr="00712B86">
              <w:t>crossentropy</w:t>
            </w:r>
            <w:proofErr w:type="spellEnd"/>
            <w:r w:rsidRPr="00712B86">
              <w:t>","metrics": ["accuracy"],</w:t>
            </w:r>
          </w:p>
          <w:p w14:paraId="7D09752A" w14:textId="77777777" w:rsidR="00641C8D" w:rsidRPr="00712B86" w:rsidRDefault="00641C8D" w:rsidP="00FF2230">
            <w:pPr>
              <w:jc w:val="both"/>
            </w:pPr>
            <w:r w:rsidRPr="00712B86">
              <w:t>"add1</w:t>
            </w:r>
            <w:proofErr w:type="gramStart"/>
            <w:r w:rsidRPr="00712B86">
              <w:t>":{</w:t>
            </w:r>
            <w:proofErr w:type="gramEnd"/>
            <w:r w:rsidRPr="00712B86">
              <w:t>"method":"Dense","params":{"units":6,"activation":"relu"}},</w:t>
            </w:r>
          </w:p>
          <w:p w14:paraId="6EE0D8E5" w14:textId="77777777" w:rsidR="00641C8D" w:rsidRPr="00712B86" w:rsidRDefault="00641C8D" w:rsidP="00FF2230">
            <w:pPr>
              <w:jc w:val="both"/>
            </w:pPr>
            <w:r w:rsidRPr="00712B86">
              <w:t>"add2</w:t>
            </w:r>
            <w:proofErr w:type="gramStart"/>
            <w:r w:rsidRPr="00712B86">
              <w:t>":{</w:t>
            </w:r>
            <w:proofErr w:type="gramEnd"/>
            <w:r w:rsidRPr="00712B86">
              <w:t>"method":"Dense","params":{"units":6,"activation":"relu"}},</w:t>
            </w:r>
          </w:p>
          <w:p w14:paraId="42EDC725" w14:textId="77777777" w:rsidR="00641C8D" w:rsidRPr="00712B86" w:rsidRDefault="00641C8D" w:rsidP="00FF2230">
            <w:pPr>
              <w:jc w:val="both"/>
            </w:pPr>
            <w:r w:rsidRPr="00712B86">
              <w:t>"add3</w:t>
            </w:r>
            <w:proofErr w:type="gramStart"/>
            <w:r w:rsidRPr="00712B86">
              <w:t>":{</w:t>
            </w:r>
            <w:proofErr w:type="gramEnd"/>
            <w:r w:rsidRPr="00712B86">
              <w:t>"method":"Dense","params":{"units":1,"activation":"sigmoid"}},</w:t>
            </w:r>
          </w:p>
          <w:p w14:paraId="628F17AA" w14:textId="36FDBD52" w:rsidR="00950862" w:rsidRPr="00712B86" w:rsidRDefault="00641C8D" w:rsidP="00641C8D">
            <w:pPr>
              <w:pStyle w:val="ListParagraph"/>
              <w:ind w:left="0"/>
              <w:jc w:val="both"/>
            </w:pPr>
            <w:r w:rsidRPr="00712B86">
              <w:t>"fit</w:t>
            </w:r>
            <w:proofErr w:type="gramStart"/>
            <w:r w:rsidRPr="00712B86">
              <w:t>":{</w:t>
            </w:r>
            <w:proofErr w:type="gramEnd"/>
            <w:r w:rsidRPr="00712B86">
              <w:t>"</w:t>
            </w:r>
            <w:proofErr w:type="spellStart"/>
            <w:r w:rsidRPr="00712B86">
              <w:t>method":"fit","params</w:t>
            </w:r>
            <w:proofErr w:type="spellEnd"/>
            <w:r w:rsidRPr="00712B86">
              <w:t>":{"batch_size":32,"epochs":100}}}</w:t>
            </w:r>
          </w:p>
        </w:tc>
      </w:tr>
      <w:tr w:rsidR="00950862" w:rsidRPr="00712B86" w14:paraId="3B8CD37C" w14:textId="77777777" w:rsidTr="00450926">
        <w:tc>
          <w:tcPr>
            <w:tcW w:w="1840" w:type="dxa"/>
          </w:tcPr>
          <w:p w14:paraId="5817B0DB" w14:textId="23BFECFF" w:rsidR="00950862" w:rsidRPr="00712B86" w:rsidRDefault="00641C8D" w:rsidP="00950862">
            <w:pPr>
              <w:pStyle w:val="ListParagraph"/>
              <w:ind w:left="0"/>
              <w:jc w:val="both"/>
            </w:pPr>
            <w:r w:rsidRPr="00712B86">
              <w:rPr>
                <w:b/>
                <w:bCs/>
                <w:i/>
                <w:iCs/>
              </w:rPr>
              <w:t>Graph Parameter</w:t>
            </w:r>
          </w:p>
        </w:tc>
        <w:tc>
          <w:tcPr>
            <w:tcW w:w="7181" w:type="dxa"/>
          </w:tcPr>
          <w:p w14:paraId="1FE8A84A" w14:textId="77777777" w:rsidR="00950862" w:rsidRPr="00712B86" w:rsidRDefault="00950862" w:rsidP="00950862">
            <w:pPr>
              <w:pStyle w:val="ListParagraph"/>
              <w:ind w:left="0"/>
              <w:jc w:val="both"/>
            </w:pPr>
          </w:p>
        </w:tc>
      </w:tr>
    </w:tbl>
    <w:p w14:paraId="76C19BAA" w14:textId="40598C3E" w:rsidR="00BD0E25" w:rsidRPr="00712B86" w:rsidRDefault="00BD0E25" w:rsidP="00BC54F2">
      <w:pPr>
        <w:jc w:val="both"/>
      </w:pPr>
    </w:p>
    <w:tbl>
      <w:tblPr>
        <w:tblStyle w:val="TableGrid"/>
        <w:tblW w:w="9016" w:type="dxa"/>
        <w:tblLook w:val="04A0" w:firstRow="1" w:lastRow="0" w:firstColumn="1" w:lastColumn="0" w:noHBand="0" w:noVBand="1"/>
      </w:tblPr>
      <w:tblGrid>
        <w:gridCol w:w="2534"/>
        <w:gridCol w:w="2534"/>
        <w:gridCol w:w="2534"/>
        <w:gridCol w:w="1414"/>
      </w:tblGrid>
      <w:tr w:rsidR="00771A25" w:rsidRPr="00712B86" w14:paraId="448E3801" w14:textId="77777777" w:rsidTr="004845C4">
        <w:tc>
          <w:tcPr>
            <w:tcW w:w="9016" w:type="dxa"/>
            <w:gridSpan w:val="4"/>
          </w:tcPr>
          <w:p w14:paraId="6F0F99DA" w14:textId="77777777" w:rsidR="00771A25" w:rsidRPr="00712B86" w:rsidRDefault="00771A25" w:rsidP="004845C4">
            <w:pPr>
              <w:jc w:val="center"/>
              <w:rPr>
                <w:noProof/>
              </w:rPr>
            </w:pPr>
            <w:r w:rsidRPr="00712B86">
              <w:rPr>
                <w:noProof/>
              </w:rPr>
              <w:t>Table B.7a1: Artificial Neural Network Execution: Graph / Excel Output (added validate_data)</w:t>
            </w:r>
          </w:p>
        </w:tc>
      </w:tr>
      <w:tr w:rsidR="00771A25" w:rsidRPr="00712B86" w14:paraId="5192ED27" w14:textId="77777777" w:rsidTr="004845C4">
        <w:tc>
          <w:tcPr>
            <w:tcW w:w="2254" w:type="dxa"/>
          </w:tcPr>
          <w:p w14:paraId="1F07694A" w14:textId="697CA9F7" w:rsidR="00771A25" w:rsidRPr="00712B86" w:rsidRDefault="00633A26" w:rsidP="004845C4">
            <w:r w:rsidRPr="00712B86">
              <w:rPr>
                <w:noProof/>
              </w:rPr>
              <w:drawing>
                <wp:inline distT="0" distB="0" distL="0" distR="0" wp14:anchorId="6E915992" wp14:editId="36986AAF">
                  <wp:extent cx="1472400" cy="1011600"/>
                  <wp:effectExtent l="0" t="0" r="0" b="0"/>
                  <wp:docPr id="167" name="Picture 1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bar char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7A5EF713" w14:textId="406F6546" w:rsidR="00771A25" w:rsidRPr="00712B86" w:rsidRDefault="00633A26" w:rsidP="004845C4">
            <w:r w:rsidRPr="00712B86">
              <w:rPr>
                <w:noProof/>
              </w:rPr>
              <w:drawing>
                <wp:inline distT="0" distB="0" distL="0" distR="0" wp14:anchorId="0C8CFFA8" wp14:editId="5E8477E8">
                  <wp:extent cx="1472400" cy="1011600"/>
                  <wp:effectExtent l="0" t="0" r="0" b="0"/>
                  <wp:docPr id="173" name="Picture 1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line 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83980C6" w14:textId="5BE15B90" w:rsidR="00771A25" w:rsidRPr="00712B86" w:rsidRDefault="00633A26" w:rsidP="004845C4">
            <w:r w:rsidRPr="00712B86">
              <w:rPr>
                <w:noProof/>
              </w:rPr>
              <w:drawing>
                <wp:inline distT="0" distB="0" distL="0" distR="0" wp14:anchorId="6F829C52" wp14:editId="126E4C81">
                  <wp:extent cx="1472400" cy="1011600"/>
                  <wp:effectExtent l="0" t="0" r="0" b="0"/>
                  <wp:docPr id="185" name="Picture 18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treemap char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bookmarkStart w:id="32" w:name="_MON_1715614163"/>
        <w:bookmarkEnd w:id="32"/>
        <w:tc>
          <w:tcPr>
            <w:tcW w:w="2254" w:type="dxa"/>
          </w:tcPr>
          <w:p w14:paraId="410E02EC" w14:textId="334D6942" w:rsidR="00771A25" w:rsidRPr="00712B86" w:rsidRDefault="005328F1" w:rsidP="004845C4">
            <w:r w:rsidRPr="00712B86">
              <w:object w:dxaOrig="1088" w:dyaOrig="704" w14:anchorId="7E50B3AB">
                <v:shape id="_x0000_i1049" type="#_x0000_t75" style="width:53.8pt;height:36.45pt" o:ole="">
                  <v:imagedata r:id="rId175" o:title=""/>
                </v:shape>
                <o:OLEObject Type="Embed" ProgID="Excel.Sheet.12" ShapeID="_x0000_i1049" DrawAspect="Icon" ObjectID="_1716393985" r:id="rId176"/>
              </w:object>
            </w:r>
          </w:p>
        </w:tc>
      </w:tr>
    </w:tbl>
    <w:p w14:paraId="5BA00680" w14:textId="3E007957" w:rsidR="008465E7" w:rsidRPr="00712B86" w:rsidRDefault="008465E7" w:rsidP="00BC54F2">
      <w:pPr>
        <w:jc w:val="both"/>
      </w:pPr>
    </w:p>
    <w:p w14:paraId="74A89B71" w14:textId="17B975A7" w:rsidR="00FF2230" w:rsidRPr="00712B86" w:rsidRDefault="00FF2230" w:rsidP="00BC54F2">
      <w:pPr>
        <w:jc w:val="both"/>
      </w:pPr>
      <w:r w:rsidRPr="00712B86">
        <w:t xml:space="preserve">Test 2 – using </w:t>
      </w:r>
      <w:proofErr w:type="spellStart"/>
      <w:r w:rsidRPr="00712B86">
        <w:t>keras</w:t>
      </w:r>
      <w:proofErr w:type="spellEnd"/>
      <w:r w:rsidRPr="00712B86">
        <w:t xml:space="preserve"> dataset</w:t>
      </w:r>
    </w:p>
    <w:tbl>
      <w:tblPr>
        <w:tblStyle w:val="TableGrid"/>
        <w:tblW w:w="0" w:type="auto"/>
        <w:tblInd w:w="720" w:type="dxa"/>
        <w:tblLook w:val="04A0" w:firstRow="1" w:lastRow="0" w:firstColumn="1" w:lastColumn="0" w:noHBand="0" w:noVBand="1"/>
      </w:tblPr>
      <w:tblGrid>
        <w:gridCol w:w="1467"/>
        <w:gridCol w:w="6829"/>
      </w:tblGrid>
      <w:tr w:rsidR="00FF2230" w:rsidRPr="00712B86" w14:paraId="5E7B7C2D" w14:textId="77777777" w:rsidTr="004845C4">
        <w:tc>
          <w:tcPr>
            <w:tcW w:w="1685" w:type="dxa"/>
          </w:tcPr>
          <w:p w14:paraId="7C9B5A0F" w14:textId="77777777" w:rsidR="00FF2230" w:rsidRPr="00712B86" w:rsidRDefault="00FF2230" w:rsidP="004845C4">
            <w:pPr>
              <w:pStyle w:val="ListParagraph"/>
              <w:ind w:left="0"/>
              <w:jc w:val="both"/>
            </w:pPr>
            <w:r w:rsidRPr="00712B86">
              <w:rPr>
                <w:b/>
                <w:bCs/>
                <w:i/>
                <w:iCs/>
              </w:rPr>
              <w:t>Modifier</w:t>
            </w:r>
          </w:p>
        </w:tc>
        <w:tc>
          <w:tcPr>
            <w:tcW w:w="6611" w:type="dxa"/>
          </w:tcPr>
          <w:p w14:paraId="6EDAE476" w14:textId="77777777" w:rsidR="00FF2230" w:rsidRPr="00712B86" w:rsidRDefault="00FF2230" w:rsidP="004845C4">
            <w:pPr>
              <w:pStyle w:val="ListParagraph"/>
              <w:ind w:left="0"/>
              <w:jc w:val="both"/>
            </w:pPr>
            <w:r w:rsidRPr="00712B86">
              <w:t>Ann</w:t>
            </w:r>
          </w:p>
        </w:tc>
      </w:tr>
      <w:tr w:rsidR="00FF2230" w:rsidRPr="00712B86" w14:paraId="4BAC7230" w14:textId="77777777" w:rsidTr="004845C4">
        <w:tc>
          <w:tcPr>
            <w:tcW w:w="1685" w:type="dxa"/>
          </w:tcPr>
          <w:p w14:paraId="4257A72F" w14:textId="77777777" w:rsidR="00FF2230" w:rsidRPr="00712B86" w:rsidRDefault="00FF2230" w:rsidP="004845C4">
            <w:pPr>
              <w:pStyle w:val="ListParagraph"/>
              <w:ind w:left="0"/>
              <w:jc w:val="both"/>
            </w:pPr>
            <w:r w:rsidRPr="00712B86">
              <w:rPr>
                <w:b/>
                <w:bCs/>
                <w:i/>
                <w:iCs/>
              </w:rPr>
              <w:t>File</w:t>
            </w:r>
          </w:p>
        </w:tc>
        <w:tc>
          <w:tcPr>
            <w:tcW w:w="6611" w:type="dxa"/>
          </w:tcPr>
          <w:p w14:paraId="37B591F0" w14:textId="60593168" w:rsidR="00FF2230" w:rsidRPr="00712B86" w:rsidRDefault="00FF2230" w:rsidP="004845C4">
            <w:pPr>
              <w:pStyle w:val="ListParagraph"/>
              <w:ind w:left="0"/>
              <w:jc w:val="both"/>
            </w:pPr>
            <w:proofErr w:type="spellStart"/>
            <w:proofErr w:type="gramStart"/>
            <w:r w:rsidRPr="00712B86">
              <w:t>tf.keras</w:t>
            </w:r>
            <w:proofErr w:type="gramEnd"/>
            <w:r w:rsidRPr="00712B86">
              <w:t>.datasets.mnist</w:t>
            </w:r>
            <w:proofErr w:type="spellEnd"/>
          </w:p>
        </w:tc>
      </w:tr>
      <w:tr w:rsidR="00FF2230" w:rsidRPr="00712B86" w14:paraId="3DACA9B3" w14:textId="77777777" w:rsidTr="004845C4">
        <w:tc>
          <w:tcPr>
            <w:tcW w:w="1685" w:type="dxa"/>
          </w:tcPr>
          <w:p w14:paraId="31A578A6" w14:textId="77777777" w:rsidR="00FF2230" w:rsidRPr="00712B86" w:rsidRDefault="00FF2230" w:rsidP="004845C4">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341250A5" w14:textId="44E759CC" w:rsidR="00FF2230" w:rsidRPr="00712B86" w:rsidRDefault="00FF2230" w:rsidP="004845C4">
            <w:pPr>
              <w:pStyle w:val="ListParagraph"/>
              <w:ind w:left="0"/>
              <w:jc w:val="both"/>
            </w:pPr>
          </w:p>
        </w:tc>
      </w:tr>
      <w:tr w:rsidR="00FF2230" w:rsidRPr="00712B86" w14:paraId="457AB1BD" w14:textId="77777777" w:rsidTr="004845C4">
        <w:tc>
          <w:tcPr>
            <w:tcW w:w="1685" w:type="dxa"/>
          </w:tcPr>
          <w:p w14:paraId="23F7171D" w14:textId="77777777" w:rsidR="00FF2230" w:rsidRPr="00712B86" w:rsidRDefault="00FF2230" w:rsidP="004845C4">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1D1ADD72" w14:textId="77777777" w:rsidR="00FF2230" w:rsidRPr="00712B86" w:rsidRDefault="00FF2230" w:rsidP="00FF2230">
            <w:pPr>
              <w:jc w:val="both"/>
            </w:pPr>
            <w:r w:rsidRPr="00712B86">
              <w:t>{"optimizer":"adam","loss":"sparse_categorical_crossentropy","metrics": ["accuracy"],</w:t>
            </w:r>
          </w:p>
          <w:p w14:paraId="753E6EFC" w14:textId="77777777" w:rsidR="00FF2230" w:rsidRPr="00712B86" w:rsidRDefault="00FF2230" w:rsidP="00FF2230">
            <w:pPr>
              <w:jc w:val="both"/>
            </w:pPr>
            <w:r w:rsidRPr="00712B86">
              <w:t>"add1</w:t>
            </w:r>
            <w:proofErr w:type="gramStart"/>
            <w:r w:rsidRPr="00712B86">
              <w:t>":{</w:t>
            </w:r>
            <w:proofErr w:type="gramEnd"/>
            <w:r w:rsidRPr="00712B86">
              <w:t>"</w:t>
            </w:r>
            <w:proofErr w:type="spellStart"/>
            <w:r w:rsidRPr="00712B86">
              <w:t>method":"Flatten","params</w:t>
            </w:r>
            <w:proofErr w:type="spellEnd"/>
            <w:r w:rsidRPr="00712B86">
              <w:t>":{"</w:t>
            </w:r>
            <w:proofErr w:type="spellStart"/>
            <w:r w:rsidRPr="00712B86">
              <w:t>input_shape</w:t>
            </w:r>
            <w:proofErr w:type="spellEnd"/>
            <w:r w:rsidRPr="00712B86">
              <w:t>":[28,28]}},</w:t>
            </w:r>
          </w:p>
          <w:p w14:paraId="3C95EEC5" w14:textId="77777777" w:rsidR="00FF2230" w:rsidRPr="00712B86" w:rsidRDefault="00FF2230" w:rsidP="00FF2230">
            <w:pPr>
              <w:jc w:val="both"/>
            </w:pPr>
            <w:r w:rsidRPr="00712B86">
              <w:t>"add2</w:t>
            </w:r>
            <w:proofErr w:type="gramStart"/>
            <w:r w:rsidRPr="00712B86">
              <w:t>":{</w:t>
            </w:r>
            <w:proofErr w:type="gramEnd"/>
            <w:r w:rsidRPr="00712B86">
              <w:t>"method":"Dense","params":{"units":128,"activation":"relu"}},</w:t>
            </w:r>
          </w:p>
          <w:p w14:paraId="19113C8F" w14:textId="77777777" w:rsidR="00FF2230" w:rsidRPr="00712B86" w:rsidRDefault="00FF2230" w:rsidP="00FF2230">
            <w:pPr>
              <w:jc w:val="both"/>
            </w:pPr>
            <w:r w:rsidRPr="00712B86">
              <w:t>"add3</w:t>
            </w:r>
            <w:proofErr w:type="gramStart"/>
            <w:r w:rsidRPr="00712B86">
              <w:t>":{</w:t>
            </w:r>
            <w:proofErr w:type="gramEnd"/>
            <w:r w:rsidRPr="00712B86">
              <w:t>"</w:t>
            </w:r>
            <w:proofErr w:type="spellStart"/>
            <w:r w:rsidRPr="00712B86">
              <w:t>method":"Dropout","params</w:t>
            </w:r>
            <w:proofErr w:type="spellEnd"/>
            <w:r w:rsidRPr="00712B86">
              <w:t>":{"rate":0.2}},</w:t>
            </w:r>
          </w:p>
          <w:p w14:paraId="12B1C68E" w14:textId="77777777" w:rsidR="00FF2230" w:rsidRPr="00712B86" w:rsidRDefault="00FF2230" w:rsidP="00FF2230">
            <w:pPr>
              <w:jc w:val="both"/>
            </w:pPr>
            <w:r w:rsidRPr="00712B86">
              <w:t>"add4</w:t>
            </w:r>
            <w:proofErr w:type="gramStart"/>
            <w:r w:rsidRPr="00712B86">
              <w:t>":{</w:t>
            </w:r>
            <w:proofErr w:type="gramEnd"/>
            <w:r w:rsidRPr="00712B86">
              <w:t>"method":"Dense","params":{"units":10,"activation":"softmax"}},</w:t>
            </w:r>
          </w:p>
          <w:p w14:paraId="6910D2FA" w14:textId="33D87949" w:rsidR="00FF2230" w:rsidRPr="00712B86" w:rsidRDefault="00FF2230" w:rsidP="00FF2230">
            <w:pPr>
              <w:jc w:val="both"/>
            </w:pPr>
            <w:r w:rsidRPr="00712B86">
              <w:t>"fit</w:t>
            </w:r>
            <w:proofErr w:type="gramStart"/>
            <w:r w:rsidRPr="00712B86">
              <w:t>":{</w:t>
            </w:r>
            <w:proofErr w:type="gramEnd"/>
            <w:r w:rsidRPr="00712B86">
              <w:t>"</w:t>
            </w:r>
            <w:proofErr w:type="spellStart"/>
            <w:r w:rsidRPr="00712B86">
              <w:t>method":"fit","params</w:t>
            </w:r>
            <w:proofErr w:type="spellEnd"/>
            <w:r w:rsidRPr="00712B86">
              <w:t>":{"epochs":10}}}</w:t>
            </w:r>
          </w:p>
        </w:tc>
      </w:tr>
      <w:tr w:rsidR="00FF2230" w:rsidRPr="00712B86" w14:paraId="5781C75A" w14:textId="77777777" w:rsidTr="004845C4">
        <w:tc>
          <w:tcPr>
            <w:tcW w:w="1685" w:type="dxa"/>
          </w:tcPr>
          <w:p w14:paraId="0F016F3D" w14:textId="77777777" w:rsidR="00FF2230" w:rsidRPr="00712B86" w:rsidRDefault="00FF2230" w:rsidP="004845C4">
            <w:pPr>
              <w:pStyle w:val="ListParagraph"/>
              <w:ind w:left="0"/>
              <w:jc w:val="both"/>
            </w:pPr>
            <w:r w:rsidRPr="00712B86">
              <w:rPr>
                <w:b/>
                <w:bCs/>
                <w:i/>
                <w:iCs/>
              </w:rPr>
              <w:t>Graph Parameter</w:t>
            </w:r>
          </w:p>
        </w:tc>
        <w:tc>
          <w:tcPr>
            <w:tcW w:w="6611" w:type="dxa"/>
          </w:tcPr>
          <w:p w14:paraId="451526E4" w14:textId="77777777" w:rsidR="00FF2230" w:rsidRPr="00712B86" w:rsidRDefault="00FF2230" w:rsidP="004845C4">
            <w:pPr>
              <w:pStyle w:val="ListParagraph"/>
              <w:ind w:left="0"/>
              <w:jc w:val="both"/>
            </w:pPr>
          </w:p>
        </w:tc>
      </w:tr>
    </w:tbl>
    <w:p w14:paraId="5B30DD01" w14:textId="36B29816" w:rsidR="00FF2230" w:rsidRPr="00712B86" w:rsidRDefault="00593B66" w:rsidP="00593B66">
      <w:pPr>
        <w:tabs>
          <w:tab w:val="left" w:pos="2276"/>
        </w:tabs>
        <w:jc w:val="both"/>
      </w:pPr>
      <w:r w:rsidRPr="00712B86">
        <w:tab/>
      </w:r>
    </w:p>
    <w:tbl>
      <w:tblPr>
        <w:tblStyle w:val="TableGrid"/>
        <w:tblW w:w="9016" w:type="dxa"/>
        <w:tblLook w:val="04A0" w:firstRow="1" w:lastRow="0" w:firstColumn="1" w:lastColumn="0" w:noHBand="0" w:noVBand="1"/>
      </w:tblPr>
      <w:tblGrid>
        <w:gridCol w:w="2534"/>
        <w:gridCol w:w="2534"/>
        <w:gridCol w:w="2141"/>
        <w:gridCol w:w="1807"/>
      </w:tblGrid>
      <w:tr w:rsidR="00FF2230" w:rsidRPr="00712B86" w14:paraId="5AC94CC9" w14:textId="77777777" w:rsidTr="004845C4">
        <w:tc>
          <w:tcPr>
            <w:tcW w:w="9016" w:type="dxa"/>
            <w:gridSpan w:val="4"/>
          </w:tcPr>
          <w:p w14:paraId="633A9DEC" w14:textId="49FE965E" w:rsidR="00FF2230" w:rsidRPr="00712B86" w:rsidRDefault="00FF2230" w:rsidP="004845C4">
            <w:pPr>
              <w:jc w:val="center"/>
              <w:rPr>
                <w:noProof/>
              </w:rPr>
            </w:pPr>
            <w:r w:rsidRPr="00712B86">
              <w:rPr>
                <w:noProof/>
              </w:rPr>
              <w:t>Table B.7a2: Artificial Neural Network Execution: Graph / Excel Output</w:t>
            </w:r>
          </w:p>
        </w:tc>
      </w:tr>
      <w:tr w:rsidR="00FF2230" w:rsidRPr="00712B86" w14:paraId="05222AB8" w14:textId="77777777" w:rsidTr="004845C4">
        <w:tc>
          <w:tcPr>
            <w:tcW w:w="2254" w:type="dxa"/>
          </w:tcPr>
          <w:p w14:paraId="7793A3FE" w14:textId="2C612528" w:rsidR="00FF2230" w:rsidRPr="00712B86" w:rsidRDefault="004233DC" w:rsidP="004845C4">
            <w:r w:rsidRPr="00712B86">
              <w:rPr>
                <w:noProof/>
              </w:rPr>
              <w:lastRenderedPageBreak/>
              <w:drawing>
                <wp:inline distT="0" distB="0" distL="0" distR="0" wp14:anchorId="25DB38F7" wp14:editId="50A8950A">
                  <wp:extent cx="1472400" cy="1011600"/>
                  <wp:effectExtent l="0" t="0" r="0" b="0"/>
                  <wp:docPr id="190" name="Picture 1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 line char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76073378" w14:textId="07C7E010" w:rsidR="00FF2230" w:rsidRPr="00712B86" w:rsidRDefault="004233DC" w:rsidP="004845C4">
            <w:r w:rsidRPr="00712B86">
              <w:rPr>
                <w:noProof/>
              </w:rPr>
              <w:drawing>
                <wp:inline distT="0" distB="0" distL="0" distR="0" wp14:anchorId="19EB79E4" wp14:editId="02D0151B">
                  <wp:extent cx="1472400" cy="1011600"/>
                  <wp:effectExtent l="0" t="0" r="0" b="0"/>
                  <wp:docPr id="191" name="Picture 1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0D4E6787" w14:textId="2E1CA342" w:rsidR="00FF2230" w:rsidRPr="00712B86" w:rsidRDefault="004233DC" w:rsidP="004845C4">
            <w:r w:rsidRPr="00712B86">
              <w:object w:dxaOrig="1536" w:dyaOrig="994" w14:anchorId="1BAFD965">
                <v:shape id="_x0000_i1050" type="#_x0000_t75" style="width:76.35pt;height:49.45pt" o:ole="">
                  <v:imagedata r:id="rId179" o:title=""/>
                </v:shape>
                <o:OLEObject Type="Embed" ProgID="Excel.Sheet.12" ShapeID="_x0000_i1050" DrawAspect="Icon" ObjectID="_1716393986" r:id="rId180"/>
              </w:object>
            </w:r>
          </w:p>
        </w:tc>
        <w:tc>
          <w:tcPr>
            <w:tcW w:w="2254" w:type="dxa"/>
          </w:tcPr>
          <w:p w14:paraId="13E64CEF" w14:textId="3BF7D2C0" w:rsidR="00FF2230" w:rsidRPr="00712B86" w:rsidRDefault="00FF2230" w:rsidP="004845C4"/>
        </w:tc>
      </w:tr>
    </w:tbl>
    <w:p w14:paraId="4B4F9A14" w14:textId="66AFB8F8" w:rsidR="00FF2230" w:rsidRPr="00712B86" w:rsidRDefault="00FF2230" w:rsidP="00BC54F2">
      <w:pPr>
        <w:jc w:val="both"/>
      </w:pPr>
    </w:p>
    <w:p w14:paraId="5982518E" w14:textId="5DF282CB" w:rsidR="00593B66" w:rsidRPr="00712B86" w:rsidRDefault="00593B66" w:rsidP="00593B66">
      <w:pPr>
        <w:jc w:val="both"/>
      </w:pPr>
      <w:r w:rsidRPr="00712B86">
        <w:t>Test 3 – using auto-generated continuous numbers from -3 to 3</w:t>
      </w:r>
    </w:p>
    <w:tbl>
      <w:tblPr>
        <w:tblStyle w:val="TableGrid"/>
        <w:tblW w:w="0" w:type="auto"/>
        <w:tblInd w:w="720" w:type="dxa"/>
        <w:tblLook w:val="04A0" w:firstRow="1" w:lastRow="0" w:firstColumn="1" w:lastColumn="0" w:noHBand="0" w:noVBand="1"/>
      </w:tblPr>
      <w:tblGrid>
        <w:gridCol w:w="1579"/>
        <w:gridCol w:w="6717"/>
      </w:tblGrid>
      <w:tr w:rsidR="00593B66" w:rsidRPr="00712B86" w14:paraId="7C301284" w14:textId="77777777" w:rsidTr="004845C4">
        <w:tc>
          <w:tcPr>
            <w:tcW w:w="1685" w:type="dxa"/>
          </w:tcPr>
          <w:p w14:paraId="777F9757" w14:textId="77777777" w:rsidR="00593B66" w:rsidRPr="00712B86" w:rsidRDefault="00593B66" w:rsidP="004845C4">
            <w:pPr>
              <w:pStyle w:val="ListParagraph"/>
              <w:ind w:left="0"/>
              <w:jc w:val="both"/>
            </w:pPr>
            <w:r w:rsidRPr="00712B86">
              <w:rPr>
                <w:b/>
                <w:bCs/>
                <w:i/>
                <w:iCs/>
              </w:rPr>
              <w:t>Modifier</w:t>
            </w:r>
          </w:p>
        </w:tc>
        <w:tc>
          <w:tcPr>
            <w:tcW w:w="6611" w:type="dxa"/>
          </w:tcPr>
          <w:p w14:paraId="74DDCDE0" w14:textId="77777777" w:rsidR="00593B66" w:rsidRPr="00712B86" w:rsidRDefault="00593B66" w:rsidP="004845C4">
            <w:pPr>
              <w:pStyle w:val="ListParagraph"/>
              <w:ind w:left="0"/>
              <w:jc w:val="both"/>
            </w:pPr>
            <w:r w:rsidRPr="00712B86">
              <w:t>Ann</w:t>
            </w:r>
          </w:p>
        </w:tc>
      </w:tr>
      <w:tr w:rsidR="00593B66" w:rsidRPr="00712B86" w14:paraId="3F3F8FBF" w14:textId="77777777" w:rsidTr="004845C4">
        <w:tc>
          <w:tcPr>
            <w:tcW w:w="1685" w:type="dxa"/>
          </w:tcPr>
          <w:p w14:paraId="5B4353CD" w14:textId="77777777" w:rsidR="00593B66" w:rsidRPr="00712B86" w:rsidRDefault="00593B66" w:rsidP="004845C4">
            <w:pPr>
              <w:pStyle w:val="ListParagraph"/>
              <w:ind w:left="0"/>
              <w:jc w:val="both"/>
            </w:pPr>
            <w:r w:rsidRPr="00712B86">
              <w:rPr>
                <w:b/>
                <w:bCs/>
                <w:i/>
                <w:iCs/>
              </w:rPr>
              <w:t>File</w:t>
            </w:r>
          </w:p>
        </w:tc>
        <w:tc>
          <w:tcPr>
            <w:tcW w:w="6611" w:type="dxa"/>
          </w:tcPr>
          <w:p w14:paraId="40F2D76F" w14:textId="5CEB0C34" w:rsidR="00593B66" w:rsidRPr="00712B86" w:rsidRDefault="00593B66" w:rsidP="004845C4">
            <w:pPr>
              <w:pStyle w:val="ListParagraph"/>
              <w:ind w:left="0"/>
              <w:jc w:val="both"/>
            </w:pPr>
            <w:r w:rsidRPr="00712B86">
              <w:t>auto_generated_-3to3</w:t>
            </w:r>
          </w:p>
        </w:tc>
      </w:tr>
      <w:tr w:rsidR="00593B66" w:rsidRPr="00712B86" w14:paraId="099EFB5A" w14:textId="77777777" w:rsidTr="004845C4">
        <w:tc>
          <w:tcPr>
            <w:tcW w:w="1685" w:type="dxa"/>
          </w:tcPr>
          <w:p w14:paraId="047A64BD" w14:textId="77777777" w:rsidR="00593B66" w:rsidRPr="00712B86" w:rsidRDefault="00593B66" w:rsidP="004845C4">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66774BAC" w14:textId="77777777" w:rsidR="00593B66" w:rsidRPr="00712B86" w:rsidRDefault="00593B66" w:rsidP="004845C4">
            <w:pPr>
              <w:pStyle w:val="ListParagraph"/>
              <w:ind w:left="0"/>
              <w:jc w:val="both"/>
            </w:pPr>
          </w:p>
        </w:tc>
      </w:tr>
      <w:tr w:rsidR="00593B66" w:rsidRPr="00712B86" w14:paraId="4188B21B" w14:textId="77777777" w:rsidTr="004845C4">
        <w:tc>
          <w:tcPr>
            <w:tcW w:w="1685" w:type="dxa"/>
          </w:tcPr>
          <w:p w14:paraId="331D5475" w14:textId="77777777" w:rsidR="00593B66" w:rsidRPr="00712B86" w:rsidRDefault="00593B66" w:rsidP="004845C4">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297C586D" w14:textId="77777777" w:rsidR="00593B66" w:rsidRPr="00712B86" w:rsidRDefault="00593B66" w:rsidP="004845C4">
            <w:pPr>
              <w:jc w:val="both"/>
            </w:pPr>
            <w:r w:rsidRPr="00712B86">
              <w:t>{"optimizer":"</w:t>
            </w:r>
            <w:proofErr w:type="spellStart"/>
            <w:r w:rsidRPr="00712B86">
              <w:t>adam</w:t>
            </w:r>
            <w:proofErr w:type="spellEnd"/>
            <w:r w:rsidRPr="00712B86">
              <w:t>","loss":"</w:t>
            </w:r>
            <w:proofErr w:type="spellStart"/>
            <w:r w:rsidRPr="00712B86">
              <w:t>mse</w:t>
            </w:r>
            <w:proofErr w:type="spellEnd"/>
            <w:r w:rsidRPr="00712B86">
              <w:t>","metrics": ["accuracy"],</w:t>
            </w:r>
          </w:p>
          <w:p w14:paraId="4FAFB7DA" w14:textId="77777777" w:rsidR="00593B66" w:rsidRPr="00712B86" w:rsidRDefault="00593B66" w:rsidP="004845C4">
            <w:pPr>
              <w:jc w:val="both"/>
            </w:pPr>
            <w:r w:rsidRPr="00712B86">
              <w:t>"add1</w:t>
            </w:r>
            <w:proofErr w:type="gramStart"/>
            <w:r w:rsidRPr="00712B86">
              <w:t>":{</w:t>
            </w:r>
            <w:proofErr w:type="gramEnd"/>
            <w:r w:rsidRPr="00712B86">
              <w:t>"method":"Dense","params":{"units":128,"activation":"relu"}},</w:t>
            </w:r>
          </w:p>
          <w:p w14:paraId="1269B3CC" w14:textId="77777777" w:rsidR="00593B66" w:rsidRPr="00712B86" w:rsidRDefault="00593B66" w:rsidP="004845C4">
            <w:pPr>
              <w:jc w:val="both"/>
            </w:pPr>
            <w:r w:rsidRPr="00712B86">
              <w:t>"add2</w:t>
            </w:r>
            <w:proofErr w:type="gramStart"/>
            <w:r w:rsidRPr="00712B86">
              <w:t>":{</w:t>
            </w:r>
            <w:proofErr w:type="gramEnd"/>
            <w:r w:rsidRPr="00712B86">
              <w:t>"method":"Dense","params":{"units":1,"activation":"softmax"}},</w:t>
            </w:r>
          </w:p>
          <w:p w14:paraId="36930738" w14:textId="232D0D73" w:rsidR="00593B66" w:rsidRPr="00712B86" w:rsidRDefault="00593B66" w:rsidP="004845C4">
            <w:pPr>
              <w:jc w:val="both"/>
            </w:pPr>
            <w:r w:rsidRPr="00712B86">
              <w:t>"fit</w:t>
            </w:r>
            <w:proofErr w:type="gramStart"/>
            <w:r w:rsidRPr="00712B86">
              <w:t>":{</w:t>
            </w:r>
            <w:proofErr w:type="gramEnd"/>
            <w:r w:rsidRPr="00712B86">
              <w:t>"</w:t>
            </w:r>
            <w:proofErr w:type="spellStart"/>
            <w:r w:rsidRPr="00712B86">
              <w:t>method":"fit","params</w:t>
            </w:r>
            <w:proofErr w:type="spellEnd"/>
            <w:r w:rsidRPr="00712B86">
              <w:t>":{"epochs":10}}}</w:t>
            </w:r>
          </w:p>
        </w:tc>
      </w:tr>
      <w:tr w:rsidR="00593B66" w:rsidRPr="00712B86" w14:paraId="08F26312" w14:textId="77777777" w:rsidTr="004845C4">
        <w:tc>
          <w:tcPr>
            <w:tcW w:w="1685" w:type="dxa"/>
          </w:tcPr>
          <w:p w14:paraId="34258994" w14:textId="77777777" w:rsidR="00593B66" w:rsidRPr="00712B86" w:rsidRDefault="00593B66" w:rsidP="004845C4">
            <w:pPr>
              <w:pStyle w:val="ListParagraph"/>
              <w:ind w:left="0"/>
              <w:jc w:val="both"/>
            </w:pPr>
            <w:r w:rsidRPr="00712B86">
              <w:rPr>
                <w:b/>
                <w:bCs/>
                <w:i/>
                <w:iCs/>
              </w:rPr>
              <w:t>Graph Parameter</w:t>
            </w:r>
          </w:p>
        </w:tc>
        <w:tc>
          <w:tcPr>
            <w:tcW w:w="6611" w:type="dxa"/>
          </w:tcPr>
          <w:p w14:paraId="1F1BCF74" w14:textId="77777777" w:rsidR="00593B66" w:rsidRPr="00712B86" w:rsidRDefault="00593B66" w:rsidP="004845C4">
            <w:pPr>
              <w:pStyle w:val="ListParagraph"/>
              <w:ind w:left="0"/>
              <w:jc w:val="both"/>
            </w:pPr>
          </w:p>
        </w:tc>
      </w:tr>
    </w:tbl>
    <w:p w14:paraId="55CF596B" w14:textId="7C23435E" w:rsidR="00593B66" w:rsidRPr="00712B86" w:rsidRDefault="00593B66" w:rsidP="00593B66">
      <w:pPr>
        <w:tabs>
          <w:tab w:val="left" w:pos="2276"/>
        </w:tabs>
        <w:jc w:val="both"/>
      </w:pPr>
    </w:p>
    <w:tbl>
      <w:tblPr>
        <w:tblStyle w:val="TableGrid"/>
        <w:tblW w:w="9016" w:type="dxa"/>
        <w:tblLook w:val="04A0" w:firstRow="1" w:lastRow="0" w:firstColumn="1" w:lastColumn="0" w:noHBand="0" w:noVBand="1"/>
      </w:tblPr>
      <w:tblGrid>
        <w:gridCol w:w="2534"/>
        <w:gridCol w:w="2534"/>
        <w:gridCol w:w="2151"/>
        <w:gridCol w:w="1797"/>
      </w:tblGrid>
      <w:tr w:rsidR="00593B66" w:rsidRPr="00712B86" w14:paraId="1A18AE44" w14:textId="77777777" w:rsidTr="004845C4">
        <w:tc>
          <w:tcPr>
            <w:tcW w:w="9016" w:type="dxa"/>
            <w:gridSpan w:val="4"/>
          </w:tcPr>
          <w:p w14:paraId="0EA63A56" w14:textId="08BE49D3" w:rsidR="00593B66" w:rsidRPr="00712B86" w:rsidRDefault="00593B66" w:rsidP="004845C4">
            <w:pPr>
              <w:jc w:val="center"/>
              <w:rPr>
                <w:noProof/>
              </w:rPr>
            </w:pPr>
            <w:r w:rsidRPr="00712B86">
              <w:rPr>
                <w:noProof/>
              </w:rPr>
              <w:t>Table B.7a3: Artificial Neural Network Execution: Graph / Excel Output</w:t>
            </w:r>
          </w:p>
        </w:tc>
      </w:tr>
      <w:tr w:rsidR="00593B66" w:rsidRPr="00712B86" w14:paraId="74B69E6C" w14:textId="77777777" w:rsidTr="004845C4">
        <w:tc>
          <w:tcPr>
            <w:tcW w:w="2254" w:type="dxa"/>
          </w:tcPr>
          <w:p w14:paraId="3FE222F2" w14:textId="0C81E200" w:rsidR="00593B66" w:rsidRPr="00712B86" w:rsidRDefault="00517C94" w:rsidP="004845C4">
            <w:r w:rsidRPr="00712B86">
              <w:rPr>
                <w:noProof/>
              </w:rPr>
              <w:drawing>
                <wp:inline distT="0" distB="0" distL="0" distR="0" wp14:anchorId="6DC7CCE0" wp14:editId="6846E6A9">
                  <wp:extent cx="1472400" cy="1011600"/>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61637940" w14:textId="76BE4013" w:rsidR="00593B66" w:rsidRPr="00712B86" w:rsidRDefault="00517C94" w:rsidP="004845C4">
            <w:r w:rsidRPr="00712B86">
              <w:rPr>
                <w:noProof/>
              </w:rPr>
              <w:drawing>
                <wp:inline distT="0" distB="0" distL="0" distR="0" wp14:anchorId="7BAD0F4A" wp14:editId="78685DBE">
                  <wp:extent cx="1472400" cy="1011600"/>
                  <wp:effectExtent l="0" t="0" r="0" b="0"/>
                  <wp:docPr id="448" name="Picture 4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line char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402F7633" w14:textId="1ABBF917" w:rsidR="00593B66" w:rsidRPr="00712B86" w:rsidRDefault="00517C94" w:rsidP="004845C4">
            <w:r w:rsidRPr="00712B86">
              <w:object w:dxaOrig="1536" w:dyaOrig="994" w14:anchorId="384FB847">
                <v:shape id="_x0000_i1051" type="#_x0000_t75" style="width:78.95pt;height:49.45pt" o:ole="">
                  <v:imagedata r:id="rId183" o:title=""/>
                </v:shape>
                <o:OLEObject Type="Embed" ProgID="Excel.Sheet.12" ShapeID="_x0000_i1051" DrawAspect="Icon" ObjectID="_1716393987" r:id="rId184"/>
              </w:object>
            </w:r>
          </w:p>
        </w:tc>
        <w:tc>
          <w:tcPr>
            <w:tcW w:w="2254" w:type="dxa"/>
          </w:tcPr>
          <w:p w14:paraId="77D65638" w14:textId="77777777" w:rsidR="00593B66" w:rsidRPr="00712B86" w:rsidRDefault="00593B66" w:rsidP="004845C4"/>
        </w:tc>
      </w:tr>
    </w:tbl>
    <w:p w14:paraId="7E57E4EC" w14:textId="679563F7" w:rsidR="00593B66" w:rsidRPr="00712B86" w:rsidRDefault="00593B66" w:rsidP="00BC54F2">
      <w:pPr>
        <w:jc w:val="both"/>
      </w:pPr>
    </w:p>
    <w:p w14:paraId="17F97EC4" w14:textId="01579E1A" w:rsidR="007859EA" w:rsidRPr="00712B86" w:rsidRDefault="008167FC" w:rsidP="00164BED">
      <w:pPr>
        <w:pStyle w:val="ListParagraph"/>
        <w:numPr>
          <w:ilvl w:val="1"/>
          <w:numId w:val="1"/>
        </w:numPr>
        <w:jc w:val="both"/>
      </w:pPr>
      <w:r w:rsidRPr="00712B86">
        <w:t>CNN – Convolutional Neural Network</w:t>
      </w:r>
      <w:r w:rsidR="007859EA" w:rsidRPr="00712B86">
        <w:t xml:space="preserve"> are distinguished from other neural networks by </w:t>
      </w:r>
      <w:r w:rsidR="00164BED" w:rsidRPr="00712B86">
        <w:t>its</w:t>
      </w:r>
      <w:r w:rsidR="007859EA" w:rsidRPr="00712B86">
        <w:t xml:space="preserve"> superior performance with image, speech, or audio signal inputs composed of 3 main layers: convolutional layer, pooling layer, fully connected layer. </w:t>
      </w:r>
      <w:r w:rsidR="00EC651F" w:rsidRPr="00712B86">
        <w:fldChar w:fldCharType="begin"/>
      </w:r>
      <w:r w:rsidR="00904007">
        <w:instrText xml:space="preserve"> ADDIN ZOTERO_ITEM CSL_CITATION {"citationID":"a4gohaj79h","properties":{"formattedCitation":"(IBM Cloud Education, 2022)","plainCitation":"(IBM Cloud Education, 2022)","noteIndex":0},"citationItems":[{"id":"UatLG91Z/LEQeo9q8","uris":["http://zotero.org/users/local/yfYWsJHA/items/V7I8NB5T"],"itemData":{"id":35,"type":"post-weblog","container-title":"Convolutional Neural Network","title":"Convolutional Neural Network","URL":"https://www.ibm.com/cloud/learn/convolutional-neural-networks","author":[{"family":"IBM Cloud Education","given":""}],"issued":{"date-parts":[["2022",10,20]]}}}],"schema":"https://github.com/citation-style-language/schema/raw/master/csl-citation.json"} </w:instrText>
      </w:r>
      <w:r w:rsidR="00EC651F" w:rsidRPr="00712B86">
        <w:fldChar w:fldCharType="separate"/>
      </w:r>
      <w:r w:rsidR="00904007" w:rsidRPr="00904007">
        <w:rPr>
          <w:rFonts w:ascii="Calibri" w:hAnsi="Calibri" w:cs="Calibri"/>
        </w:rPr>
        <w:t>(IBM Cloud Education, 2022)</w:t>
      </w:r>
      <w:r w:rsidR="00EC651F" w:rsidRPr="00712B86">
        <w:fldChar w:fldCharType="end"/>
      </w:r>
    </w:p>
    <w:p w14:paraId="2092F30C" w14:textId="5F9A05FD" w:rsidR="00125229" w:rsidRPr="00712B86" w:rsidRDefault="00125229" w:rsidP="00125229">
      <w:pPr>
        <w:pStyle w:val="ListParagraph"/>
        <w:ind w:left="1440"/>
        <w:jc w:val="both"/>
      </w:pPr>
      <m:oMath>
        <m:r>
          <w:rPr>
            <w:rFonts w:ascii="Cambria Math" w:hAnsi="Cambria Math"/>
          </w:rPr>
          <m:t>(f*g)(t)=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τ</m:t>
                </m:r>
              </m:e>
            </m:d>
            <m:r>
              <w:rPr>
                <w:rFonts w:ascii="Cambria Math" w:hAnsi="Cambria Math"/>
              </w:rPr>
              <m:t>g</m:t>
            </m:r>
            <m:d>
              <m:dPr>
                <m:ctrlPr>
                  <w:rPr>
                    <w:rFonts w:ascii="Cambria Math" w:hAnsi="Cambria Math"/>
                    <w:i/>
                  </w:rPr>
                </m:ctrlPr>
              </m:dPr>
              <m:e>
                <m:r>
                  <w:rPr>
                    <w:rFonts w:ascii="Cambria Math" w:hAnsi="Cambria Math"/>
                  </w:rPr>
                  <m:t>t-τ</m:t>
                </m:r>
              </m:e>
            </m:d>
            <m:r>
              <w:rPr>
                <w:rFonts w:ascii="Cambria Math" w:hAnsi="Cambria Math"/>
              </w:rPr>
              <m:t>dτ</m:t>
            </m:r>
          </m:e>
        </m:nary>
      </m:oMath>
      <w:r w:rsidRPr="00712B86">
        <w:rPr>
          <w:rFonts w:eastAsiaTheme="minorEastAsia"/>
        </w:rPr>
        <w:t xml:space="preserve"> </w:t>
      </w:r>
      <w:r w:rsidR="00B15200" w:rsidRPr="00712B86">
        <w:rPr>
          <w:rFonts w:eastAsiaTheme="minorEastAsia"/>
        </w:rPr>
        <w:fldChar w:fldCharType="begin"/>
      </w:r>
      <w:r w:rsidR="00904007">
        <w:rPr>
          <w:rFonts w:eastAsiaTheme="minorEastAsia"/>
        </w:rPr>
        <w:instrText xml:space="preserve"> ADDIN ZOTERO_ITEM CSL_CITATION {"citationID":"a27sunf6qgk","properties":{"formattedCitation":"(SuperDataScience Team, 2018a)","plainCitation":"(SuperDataScience Team, 2018a)","noteIndex":0},"citationItems":[{"id":"UatLG91Z/l2FYJ6ek","uris":["http://zotero.org/users/local/yfYWsJHA/items/H8I3LTII"],"itemData":{"id":36,"type":"post-weblog","container-title":"The Ultimate Guide to Convolutional Neural Networks (CNN)","title":"The Ultimate Guide to Convolutional Neural Networks (CNN)","URL":"https://www.superdatascience.com/blogs/the-ultimate-guide-to-convolutional-neural-networks-cnn","author":[{"family":"SuperDataScience Team","given":""}],"issued":{"date-parts":[["2018"]],"season":"28"}}}],"schema":"https://github.com/citation-style-language/schema/raw/master/csl-citation.json"} </w:instrText>
      </w:r>
      <w:r w:rsidR="00B15200" w:rsidRPr="00712B86">
        <w:rPr>
          <w:rFonts w:eastAsiaTheme="minorEastAsia"/>
        </w:rPr>
        <w:fldChar w:fldCharType="separate"/>
      </w:r>
      <w:r w:rsidR="00904007" w:rsidRPr="00904007">
        <w:rPr>
          <w:rFonts w:ascii="Calibri" w:hAnsi="Calibri" w:cs="Calibri"/>
        </w:rPr>
        <w:t>(SuperDataScience Team, 2018a)</w:t>
      </w:r>
      <w:r w:rsidR="00B15200" w:rsidRPr="00712B86">
        <w:rPr>
          <w:rFonts w:eastAsiaTheme="minorEastAsia"/>
        </w:rPr>
        <w:fldChar w:fldCharType="end"/>
      </w:r>
      <w:r w:rsidR="007C042A" w:rsidRPr="00712B86">
        <w:rPr>
          <w:rFonts w:eastAsiaTheme="minorEastAsia"/>
        </w:rPr>
        <w:t>, or</w:t>
      </w:r>
    </w:p>
    <w:p w14:paraId="147C5570" w14:textId="77777777" w:rsidR="00164BED" w:rsidRPr="00712B86" w:rsidRDefault="00164BED" w:rsidP="007859EA">
      <w:pPr>
        <w:pStyle w:val="ListParagraph"/>
        <w:ind w:left="1440"/>
        <w:jc w:val="both"/>
        <w:rPr>
          <w:rFonts w:eastAsiaTheme="minorEastAsia"/>
        </w:rPr>
      </w:pPr>
    </w:p>
    <w:p w14:paraId="3E6743FF" w14:textId="49201EA4" w:rsidR="007859EA" w:rsidRPr="00712B86" w:rsidRDefault="00164BED" w:rsidP="007859EA">
      <w:pPr>
        <w:pStyle w:val="ListParagraph"/>
        <w:ind w:left="1440"/>
        <w:jc w:val="both"/>
        <w:rPr>
          <w:rFonts w:eastAsiaTheme="minorEastAsia"/>
        </w:rPr>
      </w:pP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i,j.c</m:t>
            </m:r>
          </m:e>
        </m:d>
        <m:r>
          <w:rPr>
            <w:rFonts w:ascii="Cambria Math" w:eastAsia="Cambria Math" w:hAnsi="Cambria Math" w:cs="Cambria Math"/>
          </w:rPr>
          <m:t>=</m:t>
        </m:r>
        <m:nary>
          <m:naryPr>
            <m:chr m:val="∑"/>
            <m:limLoc m:val="undOvr"/>
            <m:ctrlPr>
              <w:rPr>
                <w:rFonts w:ascii="Cambria Math" w:eastAsiaTheme="minorEastAsia" w:hAnsi="Cambria Math"/>
                <w:i/>
              </w:rPr>
            </m:ctrlPr>
          </m:naryPr>
          <m:sub>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m:t>
                </m:r>
              </m:sup>
            </m:sSup>
            <m:r>
              <w:rPr>
                <w:rFonts w:ascii="Cambria Math" w:eastAsia="Cambria Math" w:hAnsi="Cambria Math" w:cs="Cambria Math"/>
              </w:rPr>
              <m:t>=0</m:t>
            </m:r>
          </m:sub>
          <m:sup>
            <m:r>
              <w:rPr>
                <w:rFonts w:ascii="Cambria Math" w:eastAsiaTheme="minorEastAsia" w:hAnsi="Cambria Math"/>
              </w:rPr>
              <m:t>c</m:t>
            </m:r>
          </m:sup>
          <m:e>
            <m:nary>
              <m:naryPr>
                <m:chr m:val="∑"/>
                <m:limLoc m:val="undOvr"/>
                <m:ctrlPr>
                  <w:rPr>
                    <w:rFonts w:ascii="Cambria Math" w:eastAsiaTheme="minorEastAsia" w:hAnsi="Cambria Math"/>
                    <w:i/>
                  </w:rPr>
                </m:ctrlPr>
              </m:naryPr>
              <m:sub>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m:t>
                    </m:r>
                  </m:sup>
                </m:sSup>
                <m:r>
                  <w:rPr>
                    <w:rFonts w:ascii="Cambria Math" w:eastAsia="Cambria Math" w:hAnsi="Cambria Math" w:cs="Cambria Math"/>
                  </w:rPr>
                  <m:t>=0</m:t>
                </m:r>
              </m:sub>
              <m:sup>
                <m:r>
                  <w:rPr>
                    <w:rFonts w:ascii="Cambria Math" w:eastAsiaTheme="minorEastAsia" w:hAnsi="Cambria Math"/>
                  </w:rPr>
                  <m:t>K</m:t>
                </m:r>
              </m:sup>
              <m:e>
                <m:nary>
                  <m:naryPr>
                    <m:chr m:val="∑"/>
                    <m:grow m:val="1"/>
                    <m:ctrlPr>
                      <w:rPr>
                        <w:rFonts w:ascii="Cambria Math" w:eastAsiaTheme="minorEastAsia" w:hAnsi="Cambria Math"/>
                      </w:rPr>
                    </m:ctrlPr>
                  </m:naryPr>
                  <m:sub>
                    <m:sSup>
                      <m:sSupPr>
                        <m:ctrlPr>
                          <w:rPr>
                            <w:rFonts w:ascii="Cambria Math" w:eastAsia="Cambria Math" w:hAnsi="Cambria Math" w:cs="Cambria Math"/>
                          </w:rPr>
                        </m:ctrlPr>
                      </m:sSupPr>
                      <m:e>
                        <m:r>
                          <w:rPr>
                            <w:rFonts w:ascii="Cambria Math" w:eastAsia="Cambria Math" w:hAnsi="Cambria Math" w:cs="Cambria Math"/>
                          </w:rPr>
                          <m:t>j</m:t>
                        </m:r>
                      </m:e>
                      <m:sup>
                        <m:r>
                          <w:rPr>
                            <w:rFonts w:ascii="Cambria Math" w:eastAsia="Cambria Math" w:hAnsi="Cambria Math" w:cs="Cambria Math"/>
                          </w:rPr>
                          <m:t>'</m:t>
                        </m:r>
                      </m:sup>
                    </m:sSup>
                    <m:r>
                      <w:rPr>
                        <w:rFonts w:ascii="Cambria Math" w:eastAsia="Cambria Math" w:hAnsi="Cambria Math" w:cs="Cambria Math"/>
                      </w:rPr>
                      <m:t>=0</m:t>
                    </m:r>
                  </m:sub>
                  <m:sup>
                    <m:r>
                      <w:rPr>
                        <w:rFonts w:ascii="Cambria Math" w:eastAsia="Cambria Math" w:hAnsi="Cambria Math" w:cs="Cambria Math"/>
                      </w:rPr>
                      <m:t>K</m:t>
                    </m:r>
                  </m:sup>
                  <m:e>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i-</m:t>
                        </m:r>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m:t>
                            </m:r>
                          </m:sup>
                        </m:sSup>
                        <m:r>
                          <w:rPr>
                            <w:rFonts w:ascii="Cambria Math" w:eastAsiaTheme="minorEastAsia" w:hAnsi="Cambria Math"/>
                          </w:rPr>
                          <m:t>,j-</m:t>
                        </m:r>
                        <m:sSup>
                          <m:sSupPr>
                            <m:ctrlPr>
                              <w:rPr>
                                <w:rFonts w:ascii="Cambria Math" w:eastAsia="Cambria Math" w:hAnsi="Cambria Math" w:cs="Cambria Math"/>
                              </w:rPr>
                            </m:ctrlPr>
                          </m:sSupPr>
                          <m:e>
                            <m:r>
                              <w:rPr>
                                <w:rFonts w:ascii="Cambria Math" w:eastAsia="Cambria Math" w:hAnsi="Cambria Math" w:cs="Cambria Math"/>
                              </w:rPr>
                              <m:t>j</m:t>
                            </m:r>
                          </m:e>
                          <m:sup>
                            <m:r>
                              <w:rPr>
                                <w:rFonts w:ascii="Cambria Math" w:eastAsia="Cambria Math" w:hAnsi="Cambria Math" w:cs="Cambria Math"/>
                              </w:rPr>
                              <m:t>'</m:t>
                            </m:r>
                          </m:sup>
                        </m:sSup>
                        <m:r>
                          <w:rPr>
                            <w:rFonts w:ascii="Cambria Math" w:eastAsiaTheme="minorEastAsia" w:hAnsi="Cambria Math"/>
                          </w:rPr>
                          <m:t>,</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m:t>
                            </m:r>
                          </m:sup>
                        </m:sSup>
                      </m:e>
                    </m:d>
                    <m:r>
                      <w:rPr>
                        <w:rFonts w:ascii="Cambria Math" w:eastAsiaTheme="minorEastAsia" w:hAnsi="Cambria Math"/>
                      </w:rPr>
                      <m:t>w</m:t>
                    </m:r>
                    <m:d>
                      <m:dPr>
                        <m:ctrlPr>
                          <w:rPr>
                            <w:rFonts w:ascii="Cambria Math" w:eastAsiaTheme="minorEastAsia" w:hAnsi="Cambria Math"/>
                            <w:i/>
                          </w:rPr>
                        </m:ctrlPr>
                      </m:dPr>
                      <m:e>
                        <m:sSup>
                          <m:sSupPr>
                            <m:ctrlPr>
                              <w:rPr>
                                <w:rFonts w:ascii="Cambria Math" w:eastAsia="Cambria Math" w:hAnsi="Cambria Math" w:cs="Cambria Math"/>
                              </w:rPr>
                            </m:ctrlPr>
                          </m:sSupPr>
                          <m:e>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m:t>
                                </m:r>
                              </m:sup>
                            </m:sSup>
                            <m:r>
                              <w:rPr>
                                <w:rFonts w:ascii="Cambria Math" w:eastAsia="Cambria Math" w:hAnsi="Cambria Math" w:cs="Cambria Math"/>
                              </w:rPr>
                              <m:t>,i</m:t>
                            </m:r>
                          </m:e>
                          <m:sup>
                            <m:r>
                              <w:rPr>
                                <w:rFonts w:ascii="Cambria Math" w:eastAsia="Cambria Math" w:hAnsi="Cambria Math" w:cs="Cambria Math"/>
                              </w:rPr>
                              <m:t>'</m:t>
                            </m:r>
                          </m:sup>
                        </m:sSup>
                        <m:r>
                          <w:rPr>
                            <w:rFonts w:ascii="Cambria Math" w:eastAsiaTheme="minorEastAsia" w:hAnsi="Cambria Math"/>
                          </w:rPr>
                          <m:t>,</m:t>
                        </m:r>
                        <m:sSup>
                          <m:sSupPr>
                            <m:ctrlPr>
                              <w:rPr>
                                <w:rFonts w:ascii="Cambria Math" w:eastAsia="Cambria Math" w:hAnsi="Cambria Math" w:cs="Cambria Math"/>
                              </w:rPr>
                            </m:ctrlPr>
                          </m:sSupPr>
                          <m:e>
                            <m:r>
                              <w:rPr>
                                <w:rFonts w:ascii="Cambria Math" w:eastAsia="Cambria Math" w:hAnsi="Cambria Math" w:cs="Cambria Math"/>
                              </w:rPr>
                              <m:t>j</m:t>
                            </m:r>
                          </m:e>
                          <m:sup>
                            <m:r>
                              <w:rPr>
                                <w:rFonts w:ascii="Cambria Math" w:eastAsia="Cambria Math" w:hAnsi="Cambria Math" w:cs="Cambria Math"/>
                              </w:rPr>
                              <m:t>'</m:t>
                            </m:r>
                          </m:sup>
                        </m:sSup>
                        <m:r>
                          <w:rPr>
                            <w:rFonts w:ascii="Cambria Math" w:eastAsiaTheme="minorEastAsia" w:hAnsi="Cambria Math"/>
                          </w:rPr>
                          <m:t>,c</m:t>
                        </m:r>
                      </m:e>
                    </m:d>
                  </m:e>
                </m:nary>
              </m:e>
            </m:nary>
          </m:e>
        </m:nary>
      </m:oMath>
      <w:r w:rsidR="007C042A" w:rsidRPr="00712B86">
        <w:rPr>
          <w:rFonts w:eastAsiaTheme="minorEastAsia"/>
        </w:rPr>
        <w:t xml:space="preserve"> </w:t>
      </w:r>
    </w:p>
    <w:p w14:paraId="06DB74DC" w14:textId="606DEF08" w:rsidR="00164BED" w:rsidRPr="00712B86" w:rsidRDefault="00164BED" w:rsidP="00164BED">
      <w:pPr>
        <w:jc w:val="center"/>
        <w:rPr>
          <w:rFonts w:eastAsiaTheme="minorEastAsia"/>
        </w:rPr>
      </w:pPr>
      <w:r w:rsidRPr="00712B86">
        <w:rPr>
          <w:rFonts w:eastAsiaTheme="minorEastAsia"/>
        </w:rPr>
        <w:t xml:space="preserve">which denotes </w:t>
      </w:r>
      <w:proofErr w:type="spellStart"/>
      <w:r w:rsidRPr="00712B86">
        <w:rPr>
          <w:rFonts w:eastAsiaTheme="minorEastAsia"/>
        </w:rPr>
        <w:t>i</w:t>
      </w:r>
      <w:proofErr w:type="spellEnd"/>
      <w:r w:rsidRPr="00712B86">
        <w:rPr>
          <w:rFonts w:eastAsiaTheme="minorEastAsia"/>
        </w:rPr>
        <w:t xml:space="preserve"> = height, j = width, c = </w:t>
      </w:r>
      <w:proofErr w:type="spellStart"/>
      <w:r w:rsidRPr="00712B86">
        <w:rPr>
          <w:rFonts w:eastAsiaTheme="minorEastAsia"/>
        </w:rPr>
        <w:t>color</w:t>
      </w:r>
      <w:proofErr w:type="spellEnd"/>
      <w:r w:rsidRPr="00712B86">
        <w:rPr>
          <w:rFonts w:eastAsiaTheme="minorEastAsia"/>
        </w:rPr>
        <w:t>; H*W*C</w:t>
      </w:r>
    </w:p>
    <w:p w14:paraId="7477FDDD" w14:textId="6E8793BB" w:rsidR="00164BED" w:rsidRPr="00712B86" w:rsidRDefault="00EB5E1A" w:rsidP="00EB5E1A">
      <w:pPr>
        <w:rPr>
          <w:rFonts w:eastAsiaTheme="minorEastAsia"/>
        </w:rPr>
      </w:pPr>
      <w:r w:rsidRPr="00712B86">
        <w:rPr>
          <w:rFonts w:eastAsiaTheme="minorEastAsia"/>
        </w:rPr>
        <w:t>Summary of CNN Architecture</w:t>
      </w:r>
    </w:p>
    <w:p w14:paraId="623B583B" w14:textId="67794708" w:rsidR="00EB5E1A" w:rsidRPr="00712B86" w:rsidRDefault="007E421E" w:rsidP="00EB5E1A">
      <w:r w:rsidRPr="00712B86">
        <w:rPr>
          <w:noProof/>
        </w:rPr>
        <mc:AlternateContent>
          <mc:Choice Requires="wpc">
            <w:drawing>
              <wp:inline distT="0" distB="0" distL="0" distR="0" wp14:anchorId="43F35A35" wp14:editId="40300DF3">
                <wp:extent cx="5486400" cy="1617345"/>
                <wp:effectExtent l="0" t="0" r="0" b="1905"/>
                <wp:docPr id="78" name="Canvas 116"/>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268" name="Text Box 117"/>
                        <wps:cNvSpPr txBox="1">
                          <a:spLocks noChangeArrowheads="1"/>
                        </wps:cNvSpPr>
                        <wps:spPr bwMode="auto">
                          <a:xfrm>
                            <a:off x="1233805" y="247650"/>
                            <a:ext cx="743585" cy="345440"/>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88912DA" w14:textId="77777777" w:rsidR="00EB5E1A" w:rsidRDefault="00EB5E1A" w:rsidP="003878E0">
                              <w:pPr>
                                <w:spacing w:line="256" w:lineRule="auto"/>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wps:txbx>
                        <wps:bodyPr rot="0" vert="horz" wrap="square" lIns="91440" tIns="45720" rIns="91440" bIns="45720" anchor="t" anchorCtr="0" upright="1">
                          <a:noAutofit/>
                        </wps:bodyPr>
                      </wps:wsp>
                      <wps:wsp>
                        <wps:cNvPr id="269" name="Text Box 117"/>
                        <wps:cNvSpPr txBox="1">
                          <a:spLocks noChangeArrowheads="1"/>
                        </wps:cNvSpPr>
                        <wps:spPr bwMode="auto">
                          <a:xfrm>
                            <a:off x="2302510" y="247650"/>
                            <a:ext cx="730885" cy="345440"/>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8E9EBFA" w14:textId="77777777" w:rsidR="00EB5E1A" w:rsidRDefault="00EB5E1A" w:rsidP="00F02C9C">
                              <w:pPr>
                                <w:spacing w:line="254" w:lineRule="auto"/>
                                <w:jc w:val="center"/>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wps:txbx>
                        <wps:bodyPr rot="0" vert="horz" wrap="square" lIns="91440" tIns="45720" rIns="91440" bIns="45720" anchor="t" anchorCtr="0" upright="1">
                          <a:noAutofit/>
                        </wps:bodyPr>
                      </wps:wsp>
                      <wps:wsp>
                        <wps:cNvPr id="270" name="Text Box 118"/>
                        <wps:cNvSpPr txBox="1">
                          <a:spLocks noChangeArrowheads="1"/>
                        </wps:cNvSpPr>
                        <wps:spPr bwMode="auto">
                          <a:xfrm>
                            <a:off x="4420235" y="128270"/>
                            <a:ext cx="639445" cy="577850"/>
                          </a:xfrm>
                          <a:prstGeom prst="rect">
                            <a:avLst/>
                          </a:prstGeom>
                          <a:solidFill>
                            <a:schemeClr val="lt1">
                              <a:lumMod val="100000"/>
                              <a:lumOff val="0"/>
                            </a:schemeClr>
                          </a:solidFill>
                          <a:ln w="6350">
                            <a:solidFill>
                              <a:srgbClr val="000000"/>
                            </a:solidFill>
                            <a:miter lim="800000"/>
                            <a:headEnd/>
                            <a:tailEnd/>
                          </a:ln>
                        </wps:spPr>
                        <wps:txbx>
                          <w:txbxContent>
                            <w:p w14:paraId="0FC13B6E" w14:textId="77777777" w:rsidR="00EB5E1A" w:rsidRDefault="00EB5E1A" w:rsidP="003878E0">
                              <w:pPr>
                                <w:spacing w:line="256" w:lineRule="auto"/>
                                <w:rPr>
                                  <w:rFonts w:ascii="Calibri" w:eastAsia="Calibri" w:hAnsi="Calibri" w:cs="Arial"/>
                                </w:rPr>
                              </w:pPr>
                              <w:r>
                                <w:rPr>
                                  <w:rFonts w:ascii="Calibri" w:eastAsia="Calibri" w:hAnsi="Calibri" w:cs="Arial"/>
                                </w:rPr>
                                <w:t>Dense</w:t>
                              </w:r>
                            </w:p>
                            <w:p w14:paraId="03119A78" w14:textId="77777777" w:rsidR="00EB5E1A" w:rsidRDefault="00EB5E1A" w:rsidP="003878E0">
                              <w:pPr>
                                <w:spacing w:line="256" w:lineRule="auto"/>
                                <w:rPr>
                                  <w:rFonts w:ascii="Calibri" w:eastAsia="Calibri" w:hAnsi="Calibri" w:cs="Arial"/>
                                </w:rPr>
                              </w:pPr>
                              <w:r>
                                <w:rPr>
                                  <w:rFonts w:ascii="Calibri" w:eastAsia="Calibri" w:hAnsi="Calibri" w:cs="Arial"/>
                                </w:rPr>
                                <w:t>(FC)</w:t>
                              </w:r>
                            </w:p>
                          </w:txbxContent>
                        </wps:txbx>
                        <wps:bodyPr rot="0" vert="horz" wrap="square" lIns="91440" tIns="45720" rIns="91440" bIns="45720" anchor="t" anchorCtr="0" upright="1">
                          <a:noAutofit/>
                        </wps:bodyPr>
                      </wps:wsp>
                      <wps:wsp>
                        <wps:cNvPr id="271" name="Text Box 117"/>
                        <wps:cNvSpPr txBox="1">
                          <a:spLocks noChangeArrowheads="1"/>
                        </wps:cNvSpPr>
                        <wps:spPr bwMode="auto">
                          <a:xfrm>
                            <a:off x="212725" y="963930"/>
                            <a:ext cx="360045" cy="345440"/>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C123CDD" w14:textId="119AB34A" w:rsidR="00EB5E1A" w:rsidRDefault="00EB5E1A" w:rsidP="003878E0">
                              <w:pPr>
                                <w:spacing w:line="256" w:lineRule="auto"/>
                                <w:rPr>
                                  <w:rFonts w:eastAsia="Calibri" w:cs="Arial"/>
                                  <w:sz w:val="12"/>
                                  <w:szCs w:val="12"/>
                                </w:rPr>
                              </w:pPr>
                              <w:r>
                                <w:rPr>
                                  <w:rFonts w:eastAsia="Calibri" w:cs="Arial"/>
                                  <w:sz w:val="12"/>
                                  <w:szCs w:val="12"/>
                                </w:rPr>
                                <w:t>Conv</w:t>
                              </w:r>
                            </w:p>
                          </w:txbxContent>
                        </wps:txbx>
                        <wps:bodyPr rot="0" vert="horz" wrap="square" lIns="91440" tIns="45720" rIns="91440" bIns="45720" anchor="t" anchorCtr="0" upright="1">
                          <a:noAutofit/>
                        </wps:bodyPr>
                      </wps:wsp>
                      <wps:wsp>
                        <wps:cNvPr id="272" name="Text Box 117"/>
                        <wps:cNvSpPr txBox="1">
                          <a:spLocks noChangeArrowheads="1"/>
                        </wps:cNvSpPr>
                        <wps:spPr bwMode="auto">
                          <a:xfrm>
                            <a:off x="690880" y="963930"/>
                            <a:ext cx="346075" cy="345440"/>
                          </a:xfrm>
                          <a:prstGeom prst="rect">
                            <a:avLst/>
                          </a:prstGeom>
                          <a:solidFill>
                            <a:schemeClr val="lt1">
                              <a:lumMod val="100000"/>
                              <a:lumOff val="0"/>
                            </a:schemeClr>
                          </a:solidFill>
                          <a:ln w="12700">
                            <a:solidFill>
                              <a:schemeClr val="accent6">
                                <a:lumMod val="100000"/>
                                <a:lumOff val="0"/>
                              </a:schemeClr>
                            </a:solidFill>
                            <a:miter lim="800000"/>
                            <a:headEnd/>
                            <a:tailEnd/>
                          </a:ln>
                        </wps:spPr>
                        <wps:txbx>
                          <w:txbxContent>
                            <w:p w14:paraId="12EF4E84" w14:textId="20621E61" w:rsidR="00EB5E1A" w:rsidRDefault="00EB5E1A" w:rsidP="003878E0">
                              <w:pPr>
                                <w:spacing w:line="254" w:lineRule="auto"/>
                                <w:rPr>
                                  <w:rFonts w:eastAsia="Calibri" w:cs="Arial"/>
                                  <w:sz w:val="12"/>
                                  <w:szCs w:val="12"/>
                                </w:rPr>
                              </w:pPr>
                              <w:r>
                                <w:rPr>
                                  <w:rFonts w:eastAsia="Calibri" w:cs="Arial"/>
                                  <w:sz w:val="12"/>
                                  <w:szCs w:val="12"/>
                                </w:rPr>
                                <w:t>Pool</w:t>
                              </w:r>
                            </w:p>
                          </w:txbxContent>
                        </wps:txbx>
                        <wps:bodyPr rot="0" vert="horz" wrap="square" lIns="91440" tIns="45720" rIns="91440" bIns="45720" anchor="t" anchorCtr="0" upright="1">
                          <a:noAutofit/>
                        </wps:bodyPr>
                      </wps:wsp>
                      <wps:wsp>
                        <wps:cNvPr id="273" name="Text Box 117"/>
                        <wps:cNvSpPr txBox="1">
                          <a:spLocks noChangeArrowheads="1"/>
                        </wps:cNvSpPr>
                        <wps:spPr bwMode="auto">
                          <a:xfrm>
                            <a:off x="1202690" y="954405"/>
                            <a:ext cx="360045" cy="346075"/>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D78CA22" w14:textId="77777777" w:rsidR="00EB5E1A" w:rsidRDefault="00EB5E1A" w:rsidP="003878E0">
                              <w:pPr>
                                <w:spacing w:line="254" w:lineRule="auto"/>
                                <w:rPr>
                                  <w:rFonts w:eastAsia="Calibri" w:cs="Arial"/>
                                  <w:sz w:val="12"/>
                                  <w:szCs w:val="12"/>
                                </w:rPr>
                              </w:pPr>
                              <w:r>
                                <w:rPr>
                                  <w:rFonts w:eastAsia="Calibri" w:cs="Arial"/>
                                  <w:sz w:val="12"/>
                                  <w:szCs w:val="12"/>
                                </w:rPr>
                                <w:t>Conv</w:t>
                              </w:r>
                            </w:p>
                          </w:txbxContent>
                        </wps:txbx>
                        <wps:bodyPr rot="0" vert="horz" wrap="square" lIns="91440" tIns="45720" rIns="91440" bIns="45720" anchor="t" anchorCtr="0" upright="1">
                          <a:noAutofit/>
                        </wps:bodyPr>
                      </wps:wsp>
                      <wps:wsp>
                        <wps:cNvPr id="274" name="Text Box 117"/>
                        <wps:cNvSpPr txBox="1">
                          <a:spLocks noChangeArrowheads="1"/>
                        </wps:cNvSpPr>
                        <wps:spPr bwMode="auto">
                          <a:xfrm>
                            <a:off x="1682115" y="954405"/>
                            <a:ext cx="345440" cy="346075"/>
                          </a:xfrm>
                          <a:prstGeom prst="rect">
                            <a:avLst/>
                          </a:prstGeom>
                          <a:solidFill>
                            <a:schemeClr val="lt1">
                              <a:lumMod val="100000"/>
                              <a:lumOff val="0"/>
                            </a:schemeClr>
                          </a:solidFill>
                          <a:ln w="12700">
                            <a:solidFill>
                              <a:schemeClr val="accent6">
                                <a:lumMod val="100000"/>
                                <a:lumOff val="0"/>
                              </a:schemeClr>
                            </a:solidFill>
                            <a:miter lim="800000"/>
                            <a:headEnd/>
                            <a:tailEnd/>
                          </a:ln>
                        </wps:spPr>
                        <wps:txbx>
                          <w:txbxContent>
                            <w:p w14:paraId="07C02829" w14:textId="77777777" w:rsidR="00EB5E1A" w:rsidRDefault="00EB5E1A" w:rsidP="003878E0">
                              <w:pPr>
                                <w:spacing w:line="252" w:lineRule="auto"/>
                                <w:rPr>
                                  <w:rFonts w:eastAsia="Calibri" w:cs="Arial"/>
                                  <w:sz w:val="12"/>
                                  <w:szCs w:val="12"/>
                                </w:rPr>
                              </w:pPr>
                              <w:r>
                                <w:rPr>
                                  <w:rFonts w:eastAsia="Calibri" w:cs="Arial"/>
                                  <w:sz w:val="12"/>
                                  <w:szCs w:val="12"/>
                                </w:rPr>
                                <w:t>Pool</w:t>
                              </w:r>
                            </w:p>
                          </w:txbxContent>
                        </wps:txbx>
                        <wps:bodyPr rot="0" vert="horz" wrap="square" lIns="91440" tIns="45720" rIns="91440" bIns="45720" anchor="t" anchorCtr="0" upright="1">
                          <a:noAutofit/>
                        </wps:bodyPr>
                      </wps:wsp>
                      <wps:wsp>
                        <wps:cNvPr id="275" name="Straight Arrow Connector 326"/>
                        <wps:cNvCnPr>
                          <a:cxnSpLocks noChangeShapeType="1"/>
                        </wps:cNvCnPr>
                        <wps:spPr bwMode="auto">
                          <a:xfrm>
                            <a:off x="1562735" y="1127125"/>
                            <a:ext cx="11811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76" name="Text Box 117"/>
                        <wps:cNvSpPr txBox="1">
                          <a:spLocks noChangeArrowheads="1"/>
                        </wps:cNvSpPr>
                        <wps:spPr bwMode="auto">
                          <a:xfrm>
                            <a:off x="2168525" y="954405"/>
                            <a:ext cx="360045" cy="346075"/>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ADB71F8" w14:textId="77777777" w:rsidR="00EB5E1A" w:rsidRDefault="00EB5E1A" w:rsidP="003878E0">
                              <w:pPr>
                                <w:spacing w:line="254" w:lineRule="auto"/>
                                <w:rPr>
                                  <w:rFonts w:eastAsia="Calibri" w:cs="Arial"/>
                                  <w:sz w:val="12"/>
                                  <w:szCs w:val="12"/>
                                </w:rPr>
                              </w:pPr>
                              <w:r>
                                <w:rPr>
                                  <w:rFonts w:eastAsia="Calibri" w:cs="Arial"/>
                                  <w:sz w:val="12"/>
                                  <w:szCs w:val="12"/>
                                </w:rPr>
                                <w:t>Conv</w:t>
                              </w:r>
                            </w:p>
                          </w:txbxContent>
                        </wps:txbx>
                        <wps:bodyPr rot="0" vert="horz" wrap="square" lIns="91440" tIns="45720" rIns="91440" bIns="45720" anchor="t" anchorCtr="0" upright="1">
                          <a:noAutofit/>
                        </wps:bodyPr>
                      </wps:wsp>
                      <wps:wsp>
                        <wps:cNvPr id="277" name="Text Box 117"/>
                        <wps:cNvSpPr txBox="1">
                          <a:spLocks noChangeArrowheads="1"/>
                        </wps:cNvSpPr>
                        <wps:spPr bwMode="auto">
                          <a:xfrm>
                            <a:off x="2647315" y="954405"/>
                            <a:ext cx="345440" cy="346075"/>
                          </a:xfrm>
                          <a:prstGeom prst="rect">
                            <a:avLst/>
                          </a:prstGeom>
                          <a:solidFill>
                            <a:schemeClr val="lt1">
                              <a:lumMod val="100000"/>
                              <a:lumOff val="0"/>
                            </a:schemeClr>
                          </a:solidFill>
                          <a:ln w="12700">
                            <a:solidFill>
                              <a:schemeClr val="accent6">
                                <a:lumMod val="100000"/>
                                <a:lumOff val="0"/>
                              </a:schemeClr>
                            </a:solidFill>
                            <a:miter lim="800000"/>
                            <a:headEnd/>
                            <a:tailEnd/>
                          </a:ln>
                        </wps:spPr>
                        <wps:txbx>
                          <w:txbxContent>
                            <w:p w14:paraId="1F9AB469" w14:textId="77777777" w:rsidR="00EB5E1A" w:rsidRDefault="00EB5E1A" w:rsidP="003878E0">
                              <w:pPr>
                                <w:spacing w:line="252" w:lineRule="auto"/>
                                <w:rPr>
                                  <w:rFonts w:eastAsia="Calibri" w:cs="Arial"/>
                                  <w:sz w:val="12"/>
                                  <w:szCs w:val="12"/>
                                </w:rPr>
                              </w:pPr>
                              <w:r>
                                <w:rPr>
                                  <w:rFonts w:eastAsia="Calibri" w:cs="Arial"/>
                                  <w:sz w:val="12"/>
                                  <w:szCs w:val="12"/>
                                </w:rPr>
                                <w:t>Pool</w:t>
                              </w:r>
                            </w:p>
                          </w:txbxContent>
                        </wps:txbx>
                        <wps:bodyPr rot="0" vert="horz" wrap="square" lIns="91440" tIns="45720" rIns="91440" bIns="45720" anchor="t" anchorCtr="0" upright="1">
                          <a:noAutofit/>
                        </wps:bodyPr>
                      </wps:wsp>
                      <wps:wsp>
                        <wps:cNvPr id="278" name="Straight Arrow Connector 329"/>
                        <wps:cNvCnPr>
                          <a:cxnSpLocks noChangeShapeType="1"/>
                        </wps:cNvCnPr>
                        <wps:spPr bwMode="auto">
                          <a:xfrm>
                            <a:off x="2528570" y="1127125"/>
                            <a:ext cx="11811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0" name="Text Box 118"/>
                        <wps:cNvSpPr txBox="1">
                          <a:spLocks noChangeArrowheads="1"/>
                        </wps:cNvSpPr>
                        <wps:spPr bwMode="auto">
                          <a:xfrm>
                            <a:off x="3526790" y="818515"/>
                            <a:ext cx="639445" cy="614680"/>
                          </a:xfrm>
                          <a:prstGeom prst="rect">
                            <a:avLst/>
                          </a:prstGeom>
                          <a:solidFill>
                            <a:schemeClr val="lt1">
                              <a:lumMod val="100000"/>
                              <a:lumOff val="0"/>
                            </a:schemeClr>
                          </a:solidFill>
                          <a:ln w="6350">
                            <a:solidFill>
                              <a:srgbClr val="000000"/>
                            </a:solidFill>
                            <a:miter lim="800000"/>
                            <a:headEnd/>
                            <a:tailEnd/>
                          </a:ln>
                        </wps:spPr>
                        <wps:txbx>
                          <w:txbxContent>
                            <w:p w14:paraId="19A5F37B" w14:textId="77777777" w:rsidR="00127A48" w:rsidRDefault="00127A48" w:rsidP="00F02C9C">
                              <w:pPr>
                                <w:spacing w:line="256" w:lineRule="auto"/>
                                <w:jc w:val="center"/>
                                <w:rPr>
                                  <w:rFonts w:ascii="Calibri" w:eastAsia="Calibri" w:hAnsi="Calibri" w:cs="Arial"/>
                                </w:rPr>
                              </w:pPr>
                              <w:r>
                                <w:rPr>
                                  <w:rFonts w:ascii="Calibri" w:eastAsia="Calibri" w:hAnsi="Calibri" w:cs="Arial"/>
                                </w:rPr>
                                <w:t>Dense</w:t>
                              </w:r>
                            </w:p>
                            <w:p w14:paraId="0E7A8363" w14:textId="77777777" w:rsidR="00127A48" w:rsidRDefault="00127A48" w:rsidP="00F02C9C">
                              <w:pPr>
                                <w:spacing w:line="256" w:lineRule="auto"/>
                                <w:jc w:val="center"/>
                                <w:rPr>
                                  <w:rFonts w:ascii="Calibri" w:eastAsia="Calibri" w:hAnsi="Calibri" w:cs="Arial"/>
                                </w:rPr>
                              </w:pPr>
                              <w:r>
                                <w:rPr>
                                  <w:rFonts w:ascii="Calibri" w:eastAsia="Calibri" w:hAnsi="Calibri" w:cs="Arial"/>
                                </w:rPr>
                                <w:t>(FC)</w:t>
                              </w:r>
                            </w:p>
                          </w:txbxContent>
                        </wps:txbx>
                        <wps:bodyPr rot="0" vert="horz" wrap="square" lIns="91440" tIns="45720" rIns="91440" bIns="45720" anchor="t" anchorCtr="0" upright="1">
                          <a:noAutofit/>
                        </wps:bodyPr>
                      </wps:wsp>
                      <wps:wsp>
                        <wps:cNvPr id="281" name="Text Box 118"/>
                        <wps:cNvSpPr txBox="1">
                          <a:spLocks noChangeArrowheads="1"/>
                        </wps:cNvSpPr>
                        <wps:spPr bwMode="auto">
                          <a:xfrm>
                            <a:off x="4412615" y="822960"/>
                            <a:ext cx="639445" cy="614680"/>
                          </a:xfrm>
                          <a:prstGeom prst="rect">
                            <a:avLst/>
                          </a:prstGeom>
                          <a:solidFill>
                            <a:schemeClr val="lt1">
                              <a:lumMod val="100000"/>
                              <a:lumOff val="0"/>
                            </a:schemeClr>
                          </a:solidFill>
                          <a:ln w="6350">
                            <a:solidFill>
                              <a:srgbClr val="000000"/>
                            </a:solidFill>
                            <a:miter lim="800000"/>
                            <a:headEnd/>
                            <a:tailEnd/>
                          </a:ln>
                        </wps:spPr>
                        <wps:txbx>
                          <w:txbxContent>
                            <w:p w14:paraId="5BD9F85E" w14:textId="77777777" w:rsidR="00127A48" w:rsidRDefault="00127A48" w:rsidP="003878E0">
                              <w:pPr>
                                <w:spacing w:line="254" w:lineRule="auto"/>
                                <w:rPr>
                                  <w:rFonts w:ascii="Calibri" w:eastAsia="Calibri" w:hAnsi="Calibri" w:cs="Arial"/>
                                </w:rPr>
                              </w:pPr>
                              <w:r>
                                <w:rPr>
                                  <w:rFonts w:ascii="Calibri" w:eastAsia="Calibri" w:hAnsi="Calibri" w:cs="Arial"/>
                                </w:rPr>
                                <w:t>Dense</w:t>
                              </w:r>
                            </w:p>
                            <w:p w14:paraId="541A1B51" w14:textId="77777777" w:rsidR="00127A48" w:rsidRDefault="00127A48" w:rsidP="00F02C9C">
                              <w:pPr>
                                <w:spacing w:line="254" w:lineRule="auto"/>
                                <w:jc w:val="center"/>
                                <w:rPr>
                                  <w:rFonts w:ascii="Calibri" w:eastAsia="Calibri" w:hAnsi="Calibri" w:cs="Arial"/>
                                </w:rPr>
                              </w:pPr>
                              <w:r>
                                <w:rPr>
                                  <w:rFonts w:ascii="Calibri" w:eastAsia="Calibri" w:hAnsi="Calibri" w:cs="Arial"/>
                                </w:rPr>
                                <w:t>(FC)</w:t>
                              </w:r>
                            </w:p>
                          </w:txbxContent>
                        </wps:txbx>
                        <wps:bodyPr rot="0" vert="horz" wrap="square" lIns="91440" tIns="45720" rIns="91440" bIns="45720" anchor="t" anchorCtr="0" upright="1">
                          <a:noAutofit/>
                        </wps:bodyPr>
                      </wps:wsp>
                      <wps:wsp>
                        <wps:cNvPr id="282" name="Text Box 117"/>
                        <wps:cNvSpPr txBox="1">
                          <a:spLocks noChangeArrowheads="1"/>
                        </wps:cNvSpPr>
                        <wps:spPr bwMode="auto">
                          <a:xfrm>
                            <a:off x="200025" y="247650"/>
                            <a:ext cx="730885" cy="345440"/>
                          </a:xfrm>
                          <a:prstGeom prst="rect">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81E27B3" w14:textId="77777777" w:rsidR="003878E0" w:rsidRDefault="003878E0" w:rsidP="003878E0">
                              <w:pPr>
                                <w:spacing w:line="254" w:lineRule="auto"/>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wps:txbx>
                        <wps:bodyPr rot="0" vert="horz" wrap="square" lIns="91440" tIns="45720" rIns="91440" bIns="45720" anchor="t" anchorCtr="0" upright="1">
                          <a:noAutofit/>
                        </wps:bodyPr>
                      </wps:wsp>
                      <wps:wsp>
                        <wps:cNvPr id="283" name="Text Box 118"/>
                        <wps:cNvSpPr txBox="1">
                          <a:spLocks noChangeArrowheads="1"/>
                        </wps:cNvSpPr>
                        <wps:spPr bwMode="auto">
                          <a:xfrm>
                            <a:off x="3499485" y="128270"/>
                            <a:ext cx="639445" cy="577850"/>
                          </a:xfrm>
                          <a:prstGeom prst="rect">
                            <a:avLst/>
                          </a:prstGeom>
                          <a:solidFill>
                            <a:schemeClr val="lt1">
                              <a:lumMod val="100000"/>
                              <a:lumOff val="0"/>
                            </a:schemeClr>
                          </a:solidFill>
                          <a:ln w="6350">
                            <a:solidFill>
                              <a:srgbClr val="000000"/>
                            </a:solidFill>
                            <a:miter lim="800000"/>
                            <a:headEnd/>
                            <a:tailEnd/>
                          </a:ln>
                        </wps:spPr>
                        <wps:txbx>
                          <w:txbxContent>
                            <w:p w14:paraId="0874645D" w14:textId="77777777" w:rsidR="003878E0" w:rsidRDefault="003878E0" w:rsidP="003878E0">
                              <w:pPr>
                                <w:spacing w:line="256" w:lineRule="auto"/>
                                <w:rPr>
                                  <w:rFonts w:ascii="Calibri" w:eastAsia="Calibri" w:hAnsi="Calibri" w:cs="Arial"/>
                                </w:rPr>
                              </w:pPr>
                              <w:r>
                                <w:rPr>
                                  <w:rFonts w:ascii="Calibri" w:eastAsia="Calibri" w:hAnsi="Calibri" w:cs="Arial"/>
                                </w:rPr>
                                <w:t>Dense</w:t>
                              </w:r>
                            </w:p>
                            <w:p w14:paraId="743AF6A9" w14:textId="77777777" w:rsidR="003878E0" w:rsidRDefault="003878E0" w:rsidP="003878E0">
                              <w:pPr>
                                <w:spacing w:line="256" w:lineRule="auto"/>
                                <w:rPr>
                                  <w:rFonts w:ascii="Calibri" w:eastAsia="Calibri" w:hAnsi="Calibri" w:cs="Arial"/>
                                </w:rPr>
                              </w:pPr>
                              <w:r>
                                <w:rPr>
                                  <w:rFonts w:ascii="Calibri" w:eastAsia="Calibri" w:hAnsi="Calibri" w:cs="Arial"/>
                                </w:rPr>
                                <w:t>(FC)</w:t>
                              </w:r>
                            </w:p>
                          </w:txbxContent>
                        </wps:txbx>
                        <wps:bodyPr rot="0" vert="horz" wrap="square" lIns="91440" tIns="45720" rIns="91440" bIns="45720" anchor="t" anchorCtr="0" upright="1">
                          <a:noAutofit/>
                        </wps:bodyPr>
                      </wps:wsp>
                      <wps:wsp>
                        <wps:cNvPr id="284" name="Straight Arrow Connector 326"/>
                        <wps:cNvCnPr>
                          <a:cxnSpLocks noChangeShapeType="1"/>
                        </wps:cNvCnPr>
                        <wps:spPr bwMode="auto">
                          <a:xfrm>
                            <a:off x="553720" y="1109980"/>
                            <a:ext cx="11811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5" name="Straight Arrow Connector 326"/>
                        <wps:cNvCnPr>
                          <a:cxnSpLocks noChangeShapeType="1"/>
                        </wps:cNvCnPr>
                        <wps:spPr bwMode="auto">
                          <a:xfrm>
                            <a:off x="1068705" y="1127125"/>
                            <a:ext cx="11811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6" name="Straight Arrow Connector 326"/>
                        <wps:cNvCnPr>
                          <a:cxnSpLocks noChangeShapeType="1"/>
                        </wps:cNvCnPr>
                        <wps:spPr bwMode="auto">
                          <a:xfrm>
                            <a:off x="2027555" y="1127760"/>
                            <a:ext cx="15621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7" name="AutoShape 272"/>
                        <wps:cNvCnPr>
                          <a:cxnSpLocks noChangeShapeType="1"/>
                          <a:stCxn id="268" idx="3"/>
                          <a:endCxn id="268" idx="1"/>
                        </wps:cNvCnPr>
                        <wps:spPr bwMode="auto">
                          <a:xfrm>
                            <a:off x="930910" y="420370"/>
                            <a:ext cx="3028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AutoShape 273"/>
                        <wps:cNvCnPr>
                          <a:cxnSpLocks noChangeShapeType="1"/>
                          <a:stCxn id="268" idx="3"/>
                          <a:endCxn id="268" idx="1"/>
                        </wps:cNvCnPr>
                        <wps:spPr bwMode="auto">
                          <a:xfrm>
                            <a:off x="1977390" y="420370"/>
                            <a:ext cx="3251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274"/>
                        <wps:cNvCnPr>
                          <a:cxnSpLocks noChangeShapeType="1"/>
                        </wps:cNvCnPr>
                        <wps:spPr bwMode="auto">
                          <a:xfrm flipV="1">
                            <a:off x="3033395" y="421005"/>
                            <a:ext cx="466090" cy="3175"/>
                          </a:xfrm>
                          <a:prstGeom prst="bentConnector3">
                            <a:avLst>
                              <a:gd name="adj1" fmla="val 4986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275"/>
                        <wps:cNvCnPr>
                          <a:cxnSpLocks noChangeShapeType="1"/>
                          <a:stCxn id="268" idx="3"/>
                        </wps:cNvCnPr>
                        <wps:spPr bwMode="auto">
                          <a:xfrm>
                            <a:off x="2992755" y="1127760"/>
                            <a:ext cx="53403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276"/>
                        <wps:cNvCnPr>
                          <a:cxnSpLocks noChangeShapeType="1"/>
                          <a:stCxn id="270" idx="3"/>
                          <a:endCxn id="270" idx="1"/>
                        </wps:cNvCnPr>
                        <wps:spPr bwMode="auto">
                          <a:xfrm>
                            <a:off x="4138930" y="417195"/>
                            <a:ext cx="2813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277"/>
                        <wps:cNvCnPr>
                          <a:cxnSpLocks noChangeShapeType="1"/>
                          <a:stCxn id="270" idx="3"/>
                          <a:endCxn id="270" idx="1"/>
                        </wps:cNvCnPr>
                        <wps:spPr bwMode="auto">
                          <a:xfrm>
                            <a:off x="4166235" y="1125855"/>
                            <a:ext cx="246380"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3F35A35" id="Canvas 116" o:spid="_x0000_s1212" editas="canvas" style="width:6in;height:127.35pt;mso-position-horizontal-relative:char;mso-position-vertical-relative:line" coordsize="54864,1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">
                <v:shape id="_x0000_s1213" type="#_x0000_t75" style="position:absolute;width:54864;height:16173;visibility:visible;mso-wrap-style:square" filled="t">
                  <v:fill o:detectmouseclick="t"/>
                  <v:path o:connecttype="none"/>
                </v:shape>
                <v:shape id="Text Box 117" o:spid="_x0000_s1214" type="#_x0000_t202" style="position:absolute;left:12338;top:2476;width:7435;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" fillcolor="#5b9bd5 [3204]" strokecolor="#1f4d78 [1604]" strokeweight="1pt">
                  <v:textbox>
                    <w:txbxContent>
                      <w:p w14:paraId="488912DA" w14:textId="77777777" w:rsidR="00EB5E1A" w:rsidRDefault="00EB5E1A" w:rsidP="003878E0">
                        <w:pPr>
                          <w:spacing w:line="256" w:lineRule="auto"/>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v:textbox>
                </v:shape>
                <v:shape id="Text Box 117" o:spid="_x0000_s1215" type="#_x0000_t202" style="position:absolute;left:23025;top:2476;width:730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" fillcolor="#5b9bd5 [3204]" strokecolor="#1f4d78 [1604]" strokeweight="1pt">
                  <v:textbox>
                    <w:txbxContent>
                      <w:p w14:paraId="68E9EBFA" w14:textId="77777777" w:rsidR="00EB5E1A" w:rsidRDefault="00EB5E1A" w:rsidP="00F02C9C">
                        <w:pPr>
                          <w:spacing w:line="254" w:lineRule="auto"/>
                          <w:jc w:val="center"/>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v:textbox>
                </v:shape>
                <v:shape id="Text Box 118" o:spid="_x0000_s1216" type="#_x0000_t202" style="position:absolute;left:44202;top:1282;width:6394;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0FC13B6E" w14:textId="77777777" w:rsidR="00EB5E1A" w:rsidRDefault="00EB5E1A" w:rsidP="003878E0">
                        <w:pPr>
                          <w:spacing w:line="256" w:lineRule="auto"/>
                          <w:rPr>
                            <w:rFonts w:ascii="Calibri" w:eastAsia="Calibri" w:hAnsi="Calibri" w:cs="Arial"/>
                          </w:rPr>
                        </w:pPr>
                        <w:r>
                          <w:rPr>
                            <w:rFonts w:ascii="Calibri" w:eastAsia="Calibri" w:hAnsi="Calibri" w:cs="Arial"/>
                          </w:rPr>
                          <w:t>Dense</w:t>
                        </w:r>
                      </w:p>
                      <w:p w14:paraId="03119A78" w14:textId="77777777" w:rsidR="00EB5E1A" w:rsidRDefault="00EB5E1A" w:rsidP="003878E0">
                        <w:pPr>
                          <w:spacing w:line="256" w:lineRule="auto"/>
                          <w:rPr>
                            <w:rFonts w:ascii="Calibri" w:eastAsia="Calibri" w:hAnsi="Calibri" w:cs="Arial"/>
                          </w:rPr>
                        </w:pPr>
                        <w:r>
                          <w:rPr>
                            <w:rFonts w:ascii="Calibri" w:eastAsia="Calibri" w:hAnsi="Calibri" w:cs="Arial"/>
                          </w:rPr>
                          <w:t>(FC)</w:t>
                        </w:r>
                      </w:p>
                    </w:txbxContent>
                  </v:textbox>
                </v:shape>
                <v:shape id="Text Box 117" o:spid="_x0000_s1217" type="#_x0000_t202" style="position:absolute;left:2127;top:9639;width:3600;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" fillcolor="#5b9bd5 [3204]" strokecolor="#1f4d78 [1604]" strokeweight="1pt">
                  <v:textbox>
                    <w:txbxContent>
                      <w:p w14:paraId="4C123CDD" w14:textId="119AB34A" w:rsidR="00EB5E1A" w:rsidRDefault="00EB5E1A" w:rsidP="003878E0">
                        <w:pPr>
                          <w:spacing w:line="256" w:lineRule="auto"/>
                          <w:rPr>
                            <w:rFonts w:eastAsia="Calibri" w:cs="Arial"/>
                            <w:sz w:val="12"/>
                            <w:szCs w:val="12"/>
                          </w:rPr>
                        </w:pPr>
                        <w:r>
                          <w:rPr>
                            <w:rFonts w:eastAsia="Calibri" w:cs="Arial"/>
                            <w:sz w:val="12"/>
                            <w:szCs w:val="12"/>
                          </w:rPr>
                          <w:t>Conv</w:t>
                        </w:r>
                      </w:p>
                    </w:txbxContent>
                  </v:textbox>
                </v:shape>
                <v:shape id="Text Box 117" o:spid="_x0000_s1218" type="#_x0000_t202" style="position:absolute;left:6908;top:9639;width:3461;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" fillcolor="white [3201]" strokecolor="#70ad47 [3209]" strokeweight="1pt">
                  <v:textbox>
                    <w:txbxContent>
                      <w:p w14:paraId="12EF4E84" w14:textId="20621E61" w:rsidR="00EB5E1A" w:rsidRDefault="00EB5E1A" w:rsidP="003878E0">
                        <w:pPr>
                          <w:spacing w:line="254" w:lineRule="auto"/>
                          <w:rPr>
                            <w:rFonts w:eastAsia="Calibri" w:cs="Arial"/>
                            <w:sz w:val="12"/>
                            <w:szCs w:val="12"/>
                          </w:rPr>
                        </w:pPr>
                        <w:r>
                          <w:rPr>
                            <w:rFonts w:eastAsia="Calibri" w:cs="Arial"/>
                            <w:sz w:val="12"/>
                            <w:szCs w:val="12"/>
                          </w:rPr>
                          <w:t>Pool</w:t>
                        </w:r>
                      </w:p>
                    </w:txbxContent>
                  </v:textbox>
                </v:shape>
                <v:shape id="Text Box 117" o:spid="_x0000_s1219" type="#_x0000_t202" style="position:absolute;left:12026;top:9544;width:3601;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" fillcolor="#5b9bd5 [3204]" strokecolor="#1f4d78 [1604]" strokeweight="1pt">
                  <v:textbox>
                    <w:txbxContent>
                      <w:p w14:paraId="3D78CA22" w14:textId="77777777" w:rsidR="00EB5E1A" w:rsidRDefault="00EB5E1A" w:rsidP="003878E0">
                        <w:pPr>
                          <w:spacing w:line="254" w:lineRule="auto"/>
                          <w:rPr>
                            <w:rFonts w:eastAsia="Calibri" w:cs="Arial"/>
                            <w:sz w:val="12"/>
                            <w:szCs w:val="12"/>
                          </w:rPr>
                        </w:pPr>
                        <w:r>
                          <w:rPr>
                            <w:rFonts w:eastAsia="Calibri" w:cs="Arial"/>
                            <w:sz w:val="12"/>
                            <w:szCs w:val="12"/>
                          </w:rPr>
                          <w:t>Conv</w:t>
                        </w:r>
                      </w:p>
                    </w:txbxContent>
                  </v:textbox>
                </v:shape>
                <v:shape id="Text Box 117" o:spid="_x0000_s1220" type="#_x0000_t202" style="position:absolute;left:16821;top:9544;width:345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" fillcolor="white [3201]" strokecolor="#70ad47 [3209]" strokeweight="1pt">
                  <v:textbox>
                    <w:txbxContent>
                      <w:p w14:paraId="07C02829" w14:textId="77777777" w:rsidR="00EB5E1A" w:rsidRDefault="00EB5E1A" w:rsidP="003878E0">
                        <w:pPr>
                          <w:spacing w:line="252" w:lineRule="auto"/>
                          <w:rPr>
                            <w:rFonts w:eastAsia="Calibri" w:cs="Arial"/>
                            <w:sz w:val="12"/>
                            <w:szCs w:val="12"/>
                          </w:rPr>
                        </w:pPr>
                        <w:r>
                          <w:rPr>
                            <w:rFonts w:eastAsia="Calibri" w:cs="Arial"/>
                            <w:sz w:val="12"/>
                            <w:szCs w:val="12"/>
                          </w:rPr>
                          <w:t>Pool</w:t>
                        </w:r>
                      </w:p>
                    </w:txbxContent>
                  </v:textbox>
                </v:shape>
                <v:shape id="Straight Arrow Connector 326" o:spid="_x0000_s1221" type="#_x0000_t32" style="position:absolute;left:15627;top:11271;width:1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" strokecolor="black [3200]" strokeweight=".5pt">
                  <v:stroke endarrow="block" joinstyle="miter"/>
                </v:shape>
                <v:shape id="Text Box 117" o:spid="_x0000_s1222" type="#_x0000_t202" style="position:absolute;left:21685;top:9544;width:3600;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" fillcolor="#5b9bd5 [3204]" strokecolor="#1f4d78 [1604]" strokeweight="1pt">
                  <v:textbox>
                    <w:txbxContent>
                      <w:p w14:paraId="0ADB71F8" w14:textId="77777777" w:rsidR="00EB5E1A" w:rsidRDefault="00EB5E1A" w:rsidP="003878E0">
                        <w:pPr>
                          <w:spacing w:line="254" w:lineRule="auto"/>
                          <w:rPr>
                            <w:rFonts w:eastAsia="Calibri" w:cs="Arial"/>
                            <w:sz w:val="12"/>
                            <w:szCs w:val="12"/>
                          </w:rPr>
                        </w:pPr>
                        <w:r>
                          <w:rPr>
                            <w:rFonts w:eastAsia="Calibri" w:cs="Arial"/>
                            <w:sz w:val="12"/>
                            <w:szCs w:val="12"/>
                          </w:rPr>
                          <w:t>Conv</w:t>
                        </w:r>
                      </w:p>
                    </w:txbxContent>
                  </v:textbox>
                </v:shape>
                <v:shape id="Text Box 117" o:spid="_x0000_s1223" type="#_x0000_t202" style="position:absolute;left:26473;top:9544;width:345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" fillcolor="white [3201]" strokecolor="#70ad47 [3209]" strokeweight="1pt">
                  <v:textbox>
                    <w:txbxContent>
                      <w:p w14:paraId="1F9AB469" w14:textId="77777777" w:rsidR="00EB5E1A" w:rsidRDefault="00EB5E1A" w:rsidP="003878E0">
                        <w:pPr>
                          <w:spacing w:line="252" w:lineRule="auto"/>
                          <w:rPr>
                            <w:rFonts w:eastAsia="Calibri" w:cs="Arial"/>
                            <w:sz w:val="12"/>
                            <w:szCs w:val="12"/>
                          </w:rPr>
                        </w:pPr>
                        <w:r>
                          <w:rPr>
                            <w:rFonts w:eastAsia="Calibri" w:cs="Arial"/>
                            <w:sz w:val="12"/>
                            <w:szCs w:val="12"/>
                          </w:rPr>
                          <w:t>Pool</w:t>
                        </w:r>
                      </w:p>
                    </w:txbxContent>
                  </v:textbox>
                </v:shape>
                <v:shape id="Straight Arrow Connector 329" o:spid="_x0000_s1224" type="#_x0000_t32" style="position:absolute;left:25285;top:11271;width:118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" strokecolor="black [3200]" strokeweight=".5pt">
                  <v:stroke endarrow="block" joinstyle="miter"/>
                </v:shape>
                <v:shape id="Text Box 118" o:spid="_x0000_s1225" type="#_x0000_t202" style="position:absolute;left:35267;top:8185;width:6395;height:6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" fillcolor="white [3201]" strokeweight=".5pt">
                  <v:textbox>
                    <w:txbxContent>
                      <w:p w14:paraId="19A5F37B" w14:textId="77777777" w:rsidR="00127A48" w:rsidRDefault="00127A48" w:rsidP="00F02C9C">
                        <w:pPr>
                          <w:spacing w:line="256" w:lineRule="auto"/>
                          <w:jc w:val="center"/>
                          <w:rPr>
                            <w:rFonts w:ascii="Calibri" w:eastAsia="Calibri" w:hAnsi="Calibri" w:cs="Arial"/>
                          </w:rPr>
                        </w:pPr>
                        <w:r>
                          <w:rPr>
                            <w:rFonts w:ascii="Calibri" w:eastAsia="Calibri" w:hAnsi="Calibri" w:cs="Arial"/>
                          </w:rPr>
                          <w:t>Dense</w:t>
                        </w:r>
                      </w:p>
                      <w:p w14:paraId="0E7A8363" w14:textId="77777777" w:rsidR="00127A48" w:rsidRDefault="00127A48" w:rsidP="00F02C9C">
                        <w:pPr>
                          <w:spacing w:line="256" w:lineRule="auto"/>
                          <w:jc w:val="center"/>
                          <w:rPr>
                            <w:rFonts w:ascii="Calibri" w:eastAsia="Calibri" w:hAnsi="Calibri" w:cs="Arial"/>
                          </w:rPr>
                        </w:pPr>
                        <w:r>
                          <w:rPr>
                            <w:rFonts w:ascii="Calibri" w:eastAsia="Calibri" w:hAnsi="Calibri" w:cs="Arial"/>
                          </w:rPr>
                          <w:t>(FC)</w:t>
                        </w:r>
                      </w:p>
                    </w:txbxContent>
                  </v:textbox>
                </v:shape>
                <v:shape id="Text Box 118" o:spid="_x0000_s1226" type="#_x0000_t202" style="position:absolute;left:44126;top:8229;width:6394;height:6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5BD9F85E" w14:textId="77777777" w:rsidR="00127A48" w:rsidRDefault="00127A48" w:rsidP="003878E0">
                        <w:pPr>
                          <w:spacing w:line="254" w:lineRule="auto"/>
                          <w:rPr>
                            <w:rFonts w:ascii="Calibri" w:eastAsia="Calibri" w:hAnsi="Calibri" w:cs="Arial"/>
                          </w:rPr>
                        </w:pPr>
                        <w:r>
                          <w:rPr>
                            <w:rFonts w:ascii="Calibri" w:eastAsia="Calibri" w:hAnsi="Calibri" w:cs="Arial"/>
                          </w:rPr>
                          <w:t>Dense</w:t>
                        </w:r>
                      </w:p>
                      <w:p w14:paraId="541A1B51" w14:textId="77777777" w:rsidR="00127A48" w:rsidRDefault="00127A48" w:rsidP="00F02C9C">
                        <w:pPr>
                          <w:spacing w:line="254" w:lineRule="auto"/>
                          <w:jc w:val="center"/>
                          <w:rPr>
                            <w:rFonts w:ascii="Calibri" w:eastAsia="Calibri" w:hAnsi="Calibri" w:cs="Arial"/>
                          </w:rPr>
                        </w:pPr>
                        <w:r>
                          <w:rPr>
                            <w:rFonts w:ascii="Calibri" w:eastAsia="Calibri" w:hAnsi="Calibri" w:cs="Arial"/>
                          </w:rPr>
                          <w:t>(FC)</w:t>
                        </w:r>
                      </w:p>
                    </w:txbxContent>
                  </v:textbox>
                </v:shape>
                <v:shape id="Text Box 117" o:spid="_x0000_s1227" type="#_x0000_t202" style="position:absolute;left:2000;top:2476;width:7309;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" fillcolor="#5b9bd5 [3204]" strokecolor="#1f4d78 [1604]" strokeweight="1pt">
                  <v:textbox>
                    <w:txbxContent>
                      <w:p w14:paraId="581E27B3" w14:textId="77777777" w:rsidR="003878E0" w:rsidRDefault="003878E0" w:rsidP="003878E0">
                        <w:pPr>
                          <w:spacing w:line="254" w:lineRule="auto"/>
                          <w:rPr>
                            <w:rFonts w:eastAsia="Calibri" w:cs="Arial"/>
                            <w:sz w:val="12"/>
                            <w:szCs w:val="12"/>
                          </w:rPr>
                        </w:pPr>
                        <w:proofErr w:type="spellStart"/>
                        <w:r>
                          <w:rPr>
                            <w:rFonts w:eastAsia="Calibri" w:cs="Arial"/>
                            <w:sz w:val="12"/>
                            <w:szCs w:val="12"/>
                          </w:rPr>
                          <w:t>Strided</w:t>
                        </w:r>
                        <w:proofErr w:type="spellEnd"/>
                        <w:r>
                          <w:rPr>
                            <w:rFonts w:eastAsia="Calibri" w:cs="Arial"/>
                            <w:sz w:val="12"/>
                            <w:szCs w:val="12"/>
                          </w:rPr>
                          <w:t xml:space="preserve"> Conv</w:t>
                        </w:r>
                      </w:p>
                    </w:txbxContent>
                  </v:textbox>
                </v:shape>
                <v:shape id="Text Box 118" o:spid="_x0000_s1228" type="#_x0000_t202" style="position:absolute;left:34994;top:1282;width:639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" fillcolor="white [3201]" strokeweight=".5pt">
                  <v:textbox>
                    <w:txbxContent>
                      <w:p w14:paraId="0874645D" w14:textId="77777777" w:rsidR="003878E0" w:rsidRDefault="003878E0" w:rsidP="003878E0">
                        <w:pPr>
                          <w:spacing w:line="256" w:lineRule="auto"/>
                          <w:rPr>
                            <w:rFonts w:ascii="Calibri" w:eastAsia="Calibri" w:hAnsi="Calibri" w:cs="Arial"/>
                          </w:rPr>
                        </w:pPr>
                        <w:r>
                          <w:rPr>
                            <w:rFonts w:ascii="Calibri" w:eastAsia="Calibri" w:hAnsi="Calibri" w:cs="Arial"/>
                          </w:rPr>
                          <w:t>Dense</w:t>
                        </w:r>
                      </w:p>
                      <w:p w14:paraId="743AF6A9" w14:textId="77777777" w:rsidR="003878E0" w:rsidRDefault="003878E0" w:rsidP="003878E0">
                        <w:pPr>
                          <w:spacing w:line="256" w:lineRule="auto"/>
                          <w:rPr>
                            <w:rFonts w:ascii="Calibri" w:eastAsia="Calibri" w:hAnsi="Calibri" w:cs="Arial"/>
                          </w:rPr>
                        </w:pPr>
                        <w:r>
                          <w:rPr>
                            <w:rFonts w:ascii="Calibri" w:eastAsia="Calibri" w:hAnsi="Calibri" w:cs="Arial"/>
                          </w:rPr>
                          <w:t>(FC)</w:t>
                        </w:r>
                      </w:p>
                    </w:txbxContent>
                  </v:textbox>
                </v:shape>
                <v:shape id="Straight Arrow Connector 326" o:spid="_x0000_s1229" type="#_x0000_t32" style="position:absolute;left:5537;top:11099;width:1181;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" strokecolor="black [3200]" strokeweight=".5pt">
                  <v:stroke endarrow="block" joinstyle="miter"/>
                </v:shape>
                <v:shape id="Straight Arrow Connector 326" o:spid="_x0000_s1230" type="#_x0000_t32" style="position:absolute;left:10687;top:11271;width:1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" strokecolor="black [3200]" strokeweight=".5pt">
                  <v:stroke endarrow="block" joinstyle="miter"/>
                </v:shape>
                <v:shape id="Straight Arrow Connector 326" o:spid="_x0000_s1231" type="#_x0000_t32" style="position:absolute;left:20275;top:11277;width:156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" strokecolor="black [3200]" strokeweight=".5pt">
                  <v:stroke endarrow="block" joinstyle="miter"/>
                </v:shape>
                <v:shape id="AutoShape 272" o:spid="_x0000_s1232" type="#_x0000_t32" style="position:absolute;left:9309;top:4203;width:302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">
                  <v:stroke endarrow="block"/>
                </v:shape>
                <v:shape id="AutoShape 273" o:spid="_x0000_s1233" type="#_x0000_t32" style="position:absolute;left:19773;top:4203;width:3252;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4" o:spid="_x0000_s1234" type="#_x0000_t34" style="position:absolute;left:30333;top:4210;width:4661;height: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" adj="10771">
                  <v:stroke endarrow="block"/>
                </v:shape>
                <v:shape id="AutoShape 275" o:spid="_x0000_s1235" type="#_x0000_t32" style="position:absolute;left:29927;top:11277;width:5340;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">
                  <v:stroke endarrow="block"/>
                </v:shape>
                <v:shape id="AutoShape 276" o:spid="_x0000_s1236" type="#_x0000_t32" style="position:absolute;left:41389;top:4171;width:2813;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">
                  <v:stroke endarrow="block"/>
                </v:shape>
                <v:shape id="AutoShape 277" o:spid="_x0000_s1237" type="#_x0000_t32" style="position:absolute;left:41662;top:11258;width:2464;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">
                  <v:stroke endarrow="block"/>
                </v:shape>
                <w10:anchorlock/>
              </v:group>
            </w:pict>
          </mc:Fallback>
        </mc:AlternateContent>
      </w:r>
    </w:p>
    <w:p w14:paraId="547E81F3" w14:textId="1E75775F" w:rsidR="00517C94" w:rsidRPr="00712B86" w:rsidRDefault="00517C94" w:rsidP="00EB5E1A">
      <w:pPr>
        <w:rPr>
          <w:rFonts w:eastAsiaTheme="minorEastAsia"/>
        </w:rPr>
      </w:pPr>
      <w:r w:rsidRPr="00712B86">
        <w:lastRenderedPageBreak/>
        <w:t xml:space="preserve">Test 1 – </w:t>
      </w:r>
      <w:proofErr w:type="spellStart"/>
      <w:r w:rsidRPr="00712B86">
        <w:t>Tensorflow</w:t>
      </w:r>
      <w:proofErr w:type="spellEnd"/>
      <w:r w:rsidRPr="00712B86">
        <w:t xml:space="preserve"> </w:t>
      </w:r>
      <w:proofErr w:type="spellStart"/>
      <w:r w:rsidRPr="00712B86">
        <w:t>Keras</w:t>
      </w:r>
      <w:proofErr w:type="spellEnd"/>
      <w:r w:rsidRPr="00712B86">
        <w:t xml:space="preserve"> Dataset</w:t>
      </w:r>
    </w:p>
    <w:tbl>
      <w:tblPr>
        <w:tblStyle w:val="TableGrid"/>
        <w:tblW w:w="0" w:type="auto"/>
        <w:tblInd w:w="-815" w:type="dxa"/>
        <w:tblLook w:val="04A0" w:firstRow="1" w:lastRow="0" w:firstColumn="1" w:lastColumn="0" w:noHBand="0" w:noVBand="1"/>
      </w:tblPr>
      <w:tblGrid>
        <w:gridCol w:w="1613"/>
        <w:gridCol w:w="8218"/>
      </w:tblGrid>
      <w:tr w:rsidR="008465E7" w:rsidRPr="00712B86" w14:paraId="42B1EEE4" w14:textId="77777777" w:rsidTr="00450926">
        <w:tc>
          <w:tcPr>
            <w:tcW w:w="1613" w:type="dxa"/>
          </w:tcPr>
          <w:p w14:paraId="54A82BBB" w14:textId="77777777" w:rsidR="008465E7" w:rsidRPr="00450926" w:rsidRDefault="008465E7" w:rsidP="004845C4">
            <w:pPr>
              <w:pStyle w:val="ListParagraph"/>
              <w:ind w:left="0"/>
              <w:jc w:val="both"/>
              <w:rPr>
                <w:sz w:val="16"/>
                <w:szCs w:val="16"/>
              </w:rPr>
            </w:pPr>
            <w:r w:rsidRPr="00450926">
              <w:rPr>
                <w:b/>
                <w:bCs/>
                <w:i/>
                <w:iCs/>
                <w:sz w:val="16"/>
                <w:szCs w:val="16"/>
              </w:rPr>
              <w:t>Modifier</w:t>
            </w:r>
          </w:p>
        </w:tc>
        <w:tc>
          <w:tcPr>
            <w:tcW w:w="8218" w:type="dxa"/>
          </w:tcPr>
          <w:p w14:paraId="52A2981A" w14:textId="644DDDC0" w:rsidR="008465E7" w:rsidRPr="00450926" w:rsidRDefault="00517C94" w:rsidP="004845C4">
            <w:pPr>
              <w:pStyle w:val="ListParagraph"/>
              <w:ind w:left="0"/>
              <w:jc w:val="both"/>
              <w:rPr>
                <w:sz w:val="16"/>
                <w:szCs w:val="16"/>
              </w:rPr>
            </w:pPr>
            <w:proofErr w:type="spellStart"/>
            <w:r w:rsidRPr="00450926">
              <w:rPr>
                <w:sz w:val="16"/>
                <w:szCs w:val="16"/>
              </w:rPr>
              <w:t>C</w:t>
            </w:r>
            <w:r w:rsidR="008465E7" w:rsidRPr="00450926">
              <w:rPr>
                <w:sz w:val="16"/>
                <w:szCs w:val="16"/>
              </w:rPr>
              <w:t>nn</w:t>
            </w:r>
            <w:proofErr w:type="spellEnd"/>
          </w:p>
        </w:tc>
      </w:tr>
      <w:tr w:rsidR="008465E7" w:rsidRPr="00712B86" w14:paraId="78A00150" w14:textId="77777777" w:rsidTr="00450926">
        <w:tc>
          <w:tcPr>
            <w:tcW w:w="1613" w:type="dxa"/>
          </w:tcPr>
          <w:p w14:paraId="3F268BAD" w14:textId="77777777" w:rsidR="008465E7" w:rsidRPr="00450926" w:rsidRDefault="008465E7" w:rsidP="004845C4">
            <w:pPr>
              <w:pStyle w:val="ListParagraph"/>
              <w:ind w:left="0"/>
              <w:jc w:val="both"/>
              <w:rPr>
                <w:sz w:val="16"/>
                <w:szCs w:val="16"/>
              </w:rPr>
            </w:pPr>
            <w:r w:rsidRPr="00450926">
              <w:rPr>
                <w:b/>
                <w:bCs/>
                <w:i/>
                <w:iCs/>
                <w:sz w:val="16"/>
                <w:szCs w:val="16"/>
              </w:rPr>
              <w:t>File</w:t>
            </w:r>
          </w:p>
        </w:tc>
        <w:tc>
          <w:tcPr>
            <w:tcW w:w="8218" w:type="dxa"/>
          </w:tcPr>
          <w:p w14:paraId="44C94670" w14:textId="6A002005" w:rsidR="008465E7" w:rsidRPr="00450926" w:rsidRDefault="008465E7" w:rsidP="004845C4">
            <w:pPr>
              <w:pStyle w:val="ListParagraph"/>
              <w:ind w:left="0"/>
              <w:jc w:val="both"/>
              <w:rPr>
                <w:sz w:val="16"/>
                <w:szCs w:val="16"/>
              </w:rPr>
            </w:pPr>
            <w:proofErr w:type="spellStart"/>
            <w:proofErr w:type="gramStart"/>
            <w:r w:rsidRPr="00450926">
              <w:rPr>
                <w:sz w:val="16"/>
                <w:szCs w:val="16"/>
              </w:rPr>
              <w:t>tf.keras</w:t>
            </w:r>
            <w:proofErr w:type="gramEnd"/>
            <w:r w:rsidRPr="00450926">
              <w:rPr>
                <w:sz w:val="16"/>
                <w:szCs w:val="16"/>
              </w:rPr>
              <w:t>.datasets.fashion_mnist</w:t>
            </w:r>
            <w:proofErr w:type="spellEnd"/>
          </w:p>
        </w:tc>
      </w:tr>
      <w:tr w:rsidR="008465E7" w:rsidRPr="00712B86" w14:paraId="13FB4CF3" w14:textId="77777777" w:rsidTr="00450926">
        <w:tc>
          <w:tcPr>
            <w:tcW w:w="1613" w:type="dxa"/>
          </w:tcPr>
          <w:p w14:paraId="2D5F56F8" w14:textId="77777777" w:rsidR="008465E7" w:rsidRPr="00450926" w:rsidRDefault="008465E7" w:rsidP="004845C4">
            <w:pPr>
              <w:pStyle w:val="ListParagraph"/>
              <w:ind w:left="0"/>
              <w:jc w:val="both"/>
              <w:rPr>
                <w:sz w:val="16"/>
                <w:szCs w:val="16"/>
              </w:rPr>
            </w:pPr>
            <w:r w:rsidRPr="00450926">
              <w:rPr>
                <w:b/>
                <w:bCs/>
                <w:i/>
                <w:iCs/>
                <w:sz w:val="16"/>
                <w:szCs w:val="16"/>
              </w:rPr>
              <w:t xml:space="preserve">Pre-processor </w:t>
            </w:r>
            <w:proofErr w:type="spellStart"/>
            <w:r w:rsidRPr="00450926">
              <w:rPr>
                <w:b/>
                <w:bCs/>
                <w:i/>
                <w:iCs/>
                <w:sz w:val="16"/>
                <w:szCs w:val="16"/>
              </w:rPr>
              <w:t>Paramater</w:t>
            </w:r>
            <w:proofErr w:type="spellEnd"/>
          </w:p>
        </w:tc>
        <w:tc>
          <w:tcPr>
            <w:tcW w:w="8218" w:type="dxa"/>
          </w:tcPr>
          <w:p w14:paraId="3D983A24" w14:textId="77777777" w:rsidR="008465E7" w:rsidRPr="00450926" w:rsidRDefault="008465E7" w:rsidP="004845C4">
            <w:pPr>
              <w:pStyle w:val="ListParagraph"/>
              <w:ind w:left="0"/>
              <w:jc w:val="both"/>
              <w:rPr>
                <w:sz w:val="16"/>
                <w:szCs w:val="16"/>
              </w:rPr>
            </w:pPr>
          </w:p>
        </w:tc>
      </w:tr>
      <w:tr w:rsidR="008465E7" w:rsidRPr="00712B86" w14:paraId="23E81703" w14:textId="77777777" w:rsidTr="00450926">
        <w:tc>
          <w:tcPr>
            <w:tcW w:w="1613" w:type="dxa"/>
          </w:tcPr>
          <w:p w14:paraId="2AC3BFE6" w14:textId="77777777" w:rsidR="008465E7" w:rsidRPr="00450926" w:rsidRDefault="008465E7" w:rsidP="004845C4">
            <w:pPr>
              <w:pStyle w:val="ListParagraph"/>
              <w:ind w:left="0"/>
              <w:jc w:val="both"/>
              <w:rPr>
                <w:sz w:val="16"/>
                <w:szCs w:val="16"/>
              </w:rPr>
            </w:pPr>
            <w:r w:rsidRPr="00450926">
              <w:rPr>
                <w:b/>
                <w:bCs/>
                <w:i/>
                <w:iCs/>
                <w:sz w:val="16"/>
                <w:szCs w:val="16"/>
              </w:rPr>
              <w:t xml:space="preserve">Modifier </w:t>
            </w:r>
            <w:proofErr w:type="spellStart"/>
            <w:r w:rsidRPr="00450926">
              <w:rPr>
                <w:b/>
                <w:bCs/>
                <w:i/>
                <w:iCs/>
                <w:sz w:val="16"/>
                <w:szCs w:val="16"/>
              </w:rPr>
              <w:t>Paramater</w:t>
            </w:r>
            <w:proofErr w:type="spellEnd"/>
          </w:p>
        </w:tc>
        <w:tc>
          <w:tcPr>
            <w:tcW w:w="8218" w:type="dxa"/>
          </w:tcPr>
          <w:p w14:paraId="72EC106D" w14:textId="77777777" w:rsidR="008465E7" w:rsidRPr="00450926" w:rsidRDefault="008465E7" w:rsidP="004845C4">
            <w:pPr>
              <w:jc w:val="both"/>
              <w:rPr>
                <w:sz w:val="16"/>
                <w:szCs w:val="16"/>
              </w:rPr>
            </w:pPr>
            <w:r w:rsidRPr="00450926">
              <w:rPr>
                <w:sz w:val="16"/>
                <w:szCs w:val="16"/>
              </w:rPr>
              <w:t>{"optimizer":"adam","loss":"sparse_categorical_crossentropy","metrics": ["accuracy"],</w:t>
            </w:r>
          </w:p>
          <w:p w14:paraId="3FB73C88" w14:textId="77777777" w:rsidR="008465E7" w:rsidRPr="00450926" w:rsidRDefault="008465E7" w:rsidP="004845C4">
            <w:pPr>
              <w:jc w:val="both"/>
              <w:rPr>
                <w:sz w:val="16"/>
                <w:szCs w:val="16"/>
              </w:rPr>
            </w:pPr>
            <w:r w:rsidRPr="00450926">
              <w:rPr>
                <w:sz w:val="16"/>
                <w:szCs w:val="16"/>
              </w:rPr>
              <w:t>"add1</w:t>
            </w:r>
            <w:proofErr w:type="gramStart"/>
            <w:r w:rsidRPr="00450926">
              <w:rPr>
                <w:sz w:val="16"/>
                <w:szCs w:val="16"/>
              </w:rPr>
              <w:t>":{</w:t>
            </w:r>
            <w:proofErr w:type="gramEnd"/>
            <w:r w:rsidRPr="00450926">
              <w:rPr>
                <w:sz w:val="16"/>
                <w:szCs w:val="16"/>
              </w:rPr>
              <w:t>"method":"Conv2D","params":{"filters":32,"kernel_size":[3,3],"strides":2,"activation":"relu"}},</w:t>
            </w:r>
          </w:p>
          <w:p w14:paraId="76D87045" w14:textId="77777777" w:rsidR="008465E7" w:rsidRPr="00450926" w:rsidRDefault="008465E7" w:rsidP="004845C4">
            <w:pPr>
              <w:jc w:val="both"/>
              <w:rPr>
                <w:sz w:val="16"/>
                <w:szCs w:val="16"/>
              </w:rPr>
            </w:pPr>
            <w:r w:rsidRPr="00450926">
              <w:rPr>
                <w:sz w:val="16"/>
                <w:szCs w:val="16"/>
              </w:rPr>
              <w:t>"add2</w:t>
            </w:r>
            <w:proofErr w:type="gramStart"/>
            <w:r w:rsidRPr="00450926">
              <w:rPr>
                <w:sz w:val="16"/>
                <w:szCs w:val="16"/>
              </w:rPr>
              <w:t>":{</w:t>
            </w:r>
            <w:proofErr w:type="gramEnd"/>
            <w:r w:rsidRPr="00450926">
              <w:rPr>
                <w:sz w:val="16"/>
                <w:szCs w:val="16"/>
              </w:rPr>
              <w:t>"method":"Conv2D","params":{"filters":64,"kernel_size":[3,3],"strides":2,"activation":"relu"}},</w:t>
            </w:r>
          </w:p>
          <w:p w14:paraId="1585E385" w14:textId="77777777" w:rsidR="008465E7" w:rsidRPr="00450926" w:rsidRDefault="008465E7" w:rsidP="004845C4">
            <w:pPr>
              <w:jc w:val="both"/>
              <w:rPr>
                <w:sz w:val="16"/>
                <w:szCs w:val="16"/>
              </w:rPr>
            </w:pPr>
            <w:r w:rsidRPr="00450926">
              <w:rPr>
                <w:sz w:val="16"/>
                <w:szCs w:val="16"/>
              </w:rPr>
              <w:t>"add3</w:t>
            </w:r>
            <w:proofErr w:type="gramStart"/>
            <w:r w:rsidRPr="00450926">
              <w:rPr>
                <w:sz w:val="16"/>
                <w:szCs w:val="16"/>
              </w:rPr>
              <w:t>":{</w:t>
            </w:r>
            <w:proofErr w:type="gramEnd"/>
            <w:r w:rsidRPr="00450926">
              <w:rPr>
                <w:sz w:val="16"/>
                <w:szCs w:val="16"/>
              </w:rPr>
              <w:t>"</w:t>
            </w:r>
            <w:proofErr w:type="spellStart"/>
            <w:r w:rsidRPr="00450926">
              <w:rPr>
                <w:sz w:val="16"/>
                <w:szCs w:val="16"/>
              </w:rPr>
              <w:t>method":"Flatten","params</w:t>
            </w:r>
            <w:proofErr w:type="spellEnd"/>
            <w:r w:rsidRPr="00450926">
              <w:rPr>
                <w:sz w:val="16"/>
                <w:szCs w:val="16"/>
              </w:rPr>
              <w:t>":{}},</w:t>
            </w:r>
          </w:p>
          <w:p w14:paraId="6D482B62" w14:textId="77777777" w:rsidR="008465E7" w:rsidRPr="00450926" w:rsidRDefault="008465E7" w:rsidP="004845C4">
            <w:pPr>
              <w:jc w:val="both"/>
              <w:rPr>
                <w:sz w:val="16"/>
                <w:szCs w:val="16"/>
              </w:rPr>
            </w:pPr>
            <w:r w:rsidRPr="00450926">
              <w:rPr>
                <w:sz w:val="16"/>
                <w:szCs w:val="16"/>
              </w:rPr>
              <w:t>"add4</w:t>
            </w:r>
            <w:proofErr w:type="gramStart"/>
            <w:r w:rsidRPr="00450926">
              <w:rPr>
                <w:sz w:val="16"/>
                <w:szCs w:val="16"/>
              </w:rPr>
              <w:t>":{</w:t>
            </w:r>
            <w:proofErr w:type="gramEnd"/>
            <w:r w:rsidRPr="00450926">
              <w:rPr>
                <w:sz w:val="16"/>
                <w:szCs w:val="16"/>
              </w:rPr>
              <w:t>"</w:t>
            </w:r>
            <w:proofErr w:type="spellStart"/>
            <w:r w:rsidRPr="00450926">
              <w:rPr>
                <w:sz w:val="16"/>
                <w:szCs w:val="16"/>
              </w:rPr>
              <w:t>method":"Dropout","params</w:t>
            </w:r>
            <w:proofErr w:type="spellEnd"/>
            <w:r w:rsidRPr="00450926">
              <w:rPr>
                <w:sz w:val="16"/>
                <w:szCs w:val="16"/>
              </w:rPr>
              <w:t>":{"rate":0.2}},</w:t>
            </w:r>
          </w:p>
          <w:p w14:paraId="3B0D219D" w14:textId="77777777" w:rsidR="008465E7" w:rsidRPr="00450926" w:rsidRDefault="008465E7" w:rsidP="004845C4">
            <w:pPr>
              <w:jc w:val="both"/>
              <w:rPr>
                <w:sz w:val="16"/>
                <w:szCs w:val="16"/>
              </w:rPr>
            </w:pPr>
            <w:r w:rsidRPr="00450926">
              <w:rPr>
                <w:sz w:val="16"/>
                <w:szCs w:val="16"/>
              </w:rPr>
              <w:t>"add5</w:t>
            </w:r>
            <w:proofErr w:type="gramStart"/>
            <w:r w:rsidRPr="00450926">
              <w:rPr>
                <w:sz w:val="16"/>
                <w:szCs w:val="16"/>
              </w:rPr>
              <w:t>":{</w:t>
            </w:r>
            <w:proofErr w:type="gramEnd"/>
            <w:r w:rsidRPr="00450926">
              <w:rPr>
                <w:sz w:val="16"/>
                <w:szCs w:val="16"/>
              </w:rPr>
              <w:t>"method":"Dense","params":{"units":512,"activation":"relu"}},</w:t>
            </w:r>
          </w:p>
          <w:p w14:paraId="0C3FC151" w14:textId="77777777" w:rsidR="008465E7" w:rsidRPr="00450926" w:rsidRDefault="008465E7" w:rsidP="004845C4">
            <w:pPr>
              <w:jc w:val="both"/>
              <w:rPr>
                <w:sz w:val="16"/>
                <w:szCs w:val="16"/>
              </w:rPr>
            </w:pPr>
            <w:r w:rsidRPr="00450926">
              <w:rPr>
                <w:sz w:val="16"/>
                <w:szCs w:val="16"/>
              </w:rPr>
              <w:t>"add6</w:t>
            </w:r>
            <w:proofErr w:type="gramStart"/>
            <w:r w:rsidRPr="00450926">
              <w:rPr>
                <w:sz w:val="16"/>
                <w:szCs w:val="16"/>
              </w:rPr>
              <w:t>":{</w:t>
            </w:r>
            <w:proofErr w:type="gramEnd"/>
            <w:r w:rsidRPr="00450926">
              <w:rPr>
                <w:sz w:val="16"/>
                <w:szCs w:val="16"/>
              </w:rPr>
              <w:t>"</w:t>
            </w:r>
            <w:proofErr w:type="spellStart"/>
            <w:r w:rsidRPr="00450926">
              <w:rPr>
                <w:sz w:val="16"/>
                <w:szCs w:val="16"/>
              </w:rPr>
              <w:t>method":"Dropout","params</w:t>
            </w:r>
            <w:proofErr w:type="spellEnd"/>
            <w:r w:rsidRPr="00450926">
              <w:rPr>
                <w:sz w:val="16"/>
                <w:szCs w:val="16"/>
              </w:rPr>
              <w:t>":{"rate":0.2}},</w:t>
            </w:r>
          </w:p>
          <w:p w14:paraId="51EF28CC" w14:textId="77777777" w:rsidR="008465E7" w:rsidRPr="00450926" w:rsidRDefault="008465E7" w:rsidP="004845C4">
            <w:pPr>
              <w:jc w:val="both"/>
              <w:rPr>
                <w:sz w:val="16"/>
                <w:szCs w:val="16"/>
              </w:rPr>
            </w:pPr>
            <w:r w:rsidRPr="00450926">
              <w:rPr>
                <w:sz w:val="16"/>
                <w:szCs w:val="16"/>
              </w:rPr>
              <w:t>"add7</w:t>
            </w:r>
            <w:proofErr w:type="gramStart"/>
            <w:r w:rsidRPr="00450926">
              <w:rPr>
                <w:sz w:val="16"/>
                <w:szCs w:val="16"/>
              </w:rPr>
              <w:t>":{</w:t>
            </w:r>
            <w:proofErr w:type="gramEnd"/>
            <w:r w:rsidRPr="00450926">
              <w:rPr>
                <w:sz w:val="16"/>
                <w:szCs w:val="16"/>
              </w:rPr>
              <w:t>"method":"Dense","params":{"units":0,"activation":"softmax"}},</w:t>
            </w:r>
          </w:p>
          <w:p w14:paraId="1A009886" w14:textId="268E8026" w:rsidR="008465E7" w:rsidRPr="00450926" w:rsidRDefault="008465E7" w:rsidP="004845C4">
            <w:pPr>
              <w:jc w:val="both"/>
              <w:rPr>
                <w:sz w:val="16"/>
                <w:szCs w:val="16"/>
              </w:rPr>
            </w:pPr>
            <w:r w:rsidRPr="00450926">
              <w:rPr>
                <w:sz w:val="16"/>
                <w:szCs w:val="16"/>
              </w:rPr>
              <w:t>"fit</w:t>
            </w:r>
            <w:proofErr w:type="gramStart"/>
            <w:r w:rsidRPr="00450926">
              <w:rPr>
                <w:sz w:val="16"/>
                <w:szCs w:val="16"/>
              </w:rPr>
              <w:t>":{</w:t>
            </w:r>
            <w:proofErr w:type="gramEnd"/>
            <w:r w:rsidRPr="00450926">
              <w:rPr>
                <w:sz w:val="16"/>
                <w:szCs w:val="16"/>
              </w:rPr>
              <w:t>"</w:t>
            </w:r>
            <w:proofErr w:type="spellStart"/>
            <w:r w:rsidRPr="00450926">
              <w:rPr>
                <w:sz w:val="16"/>
                <w:szCs w:val="16"/>
              </w:rPr>
              <w:t>method":"fit","params</w:t>
            </w:r>
            <w:proofErr w:type="spellEnd"/>
            <w:r w:rsidRPr="00450926">
              <w:rPr>
                <w:sz w:val="16"/>
                <w:szCs w:val="16"/>
              </w:rPr>
              <w:t>":{"epochs":3}}}</w:t>
            </w:r>
          </w:p>
        </w:tc>
      </w:tr>
      <w:tr w:rsidR="008465E7" w:rsidRPr="00712B86" w14:paraId="38B80A3A" w14:textId="77777777" w:rsidTr="00450926">
        <w:tc>
          <w:tcPr>
            <w:tcW w:w="1613" w:type="dxa"/>
          </w:tcPr>
          <w:p w14:paraId="19C788C3" w14:textId="77777777" w:rsidR="008465E7" w:rsidRPr="00450926" w:rsidRDefault="008465E7" w:rsidP="004845C4">
            <w:pPr>
              <w:pStyle w:val="ListParagraph"/>
              <w:ind w:left="0"/>
              <w:jc w:val="both"/>
              <w:rPr>
                <w:sz w:val="16"/>
                <w:szCs w:val="16"/>
              </w:rPr>
            </w:pPr>
            <w:r w:rsidRPr="00450926">
              <w:rPr>
                <w:b/>
                <w:bCs/>
                <w:i/>
                <w:iCs/>
                <w:sz w:val="16"/>
                <w:szCs w:val="16"/>
              </w:rPr>
              <w:t>Graph Parameter</w:t>
            </w:r>
          </w:p>
        </w:tc>
        <w:tc>
          <w:tcPr>
            <w:tcW w:w="8218" w:type="dxa"/>
          </w:tcPr>
          <w:p w14:paraId="16D65CEF" w14:textId="2BA74D76" w:rsidR="008465E7" w:rsidRPr="00450926" w:rsidRDefault="008465E7" w:rsidP="004845C4">
            <w:pPr>
              <w:pStyle w:val="ListParagraph"/>
              <w:ind w:left="0"/>
              <w:jc w:val="both"/>
              <w:rPr>
                <w:sz w:val="16"/>
                <w:szCs w:val="16"/>
              </w:rPr>
            </w:pPr>
            <w:r w:rsidRPr="00450926">
              <w:rPr>
                <w:sz w:val="16"/>
                <w:szCs w:val="16"/>
              </w:rPr>
              <w:t>{"ylabel</w:t>
            </w:r>
            <w:proofErr w:type="gramStart"/>
            <w:r w:rsidRPr="00450926">
              <w:rPr>
                <w:sz w:val="16"/>
                <w:szCs w:val="16"/>
              </w:rPr>
              <w:t>":[</w:t>
            </w:r>
            <w:proofErr w:type="gramEnd"/>
            <w:r w:rsidRPr="00450926">
              <w:rPr>
                <w:sz w:val="16"/>
                <w:szCs w:val="16"/>
              </w:rPr>
              <w:t>"T-shirt/top","Trouser","Pullover","Dress","Coat","Sandal","Shirt","Sneaker","Bag","Ankle boot"]}</w:t>
            </w:r>
          </w:p>
        </w:tc>
      </w:tr>
    </w:tbl>
    <w:p w14:paraId="076D1EE7" w14:textId="77777777" w:rsidR="008465E7" w:rsidRPr="00712B86" w:rsidRDefault="008465E7" w:rsidP="008465E7">
      <w:pPr>
        <w:tabs>
          <w:tab w:val="left" w:pos="2276"/>
        </w:tabs>
        <w:jc w:val="both"/>
      </w:pPr>
    </w:p>
    <w:tbl>
      <w:tblPr>
        <w:tblStyle w:val="TableGrid"/>
        <w:tblW w:w="9016" w:type="dxa"/>
        <w:tblLook w:val="04A0" w:firstRow="1" w:lastRow="0" w:firstColumn="1" w:lastColumn="0" w:noHBand="0" w:noVBand="1"/>
      </w:tblPr>
      <w:tblGrid>
        <w:gridCol w:w="2430"/>
        <w:gridCol w:w="2431"/>
        <w:gridCol w:w="2431"/>
        <w:gridCol w:w="1724"/>
      </w:tblGrid>
      <w:tr w:rsidR="008465E7" w:rsidRPr="00712B86" w14:paraId="461C7B43" w14:textId="77777777" w:rsidTr="004845C4">
        <w:tc>
          <w:tcPr>
            <w:tcW w:w="9016" w:type="dxa"/>
            <w:gridSpan w:val="4"/>
          </w:tcPr>
          <w:p w14:paraId="00473081" w14:textId="2D90CB5A" w:rsidR="008465E7" w:rsidRPr="00712B86" w:rsidRDefault="008465E7" w:rsidP="004845C4">
            <w:pPr>
              <w:jc w:val="center"/>
              <w:rPr>
                <w:noProof/>
              </w:rPr>
            </w:pPr>
            <w:r w:rsidRPr="00712B86">
              <w:rPr>
                <w:noProof/>
              </w:rPr>
              <w:t>Table B.7b</w:t>
            </w:r>
            <w:r w:rsidR="009D4107" w:rsidRPr="00712B86">
              <w:rPr>
                <w:noProof/>
              </w:rPr>
              <w:t>1</w:t>
            </w:r>
            <w:r w:rsidRPr="00712B86">
              <w:rPr>
                <w:noProof/>
              </w:rPr>
              <w:t>: Convolutional Neural Network Execution: Graph / Excel Output</w:t>
            </w:r>
          </w:p>
        </w:tc>
      </w:tr>
      <w:tr w:rsidR="008465E7" w:rsidRPr="00712B86" w14:paraId="110999D5" w14:textId="77777777" w:rsidTr="004845C4">
        <w:tc>
          <w:tcPr>
            <w:tcW w:w="2254" w:type="dxa"/>
          </w:tcPr>
          <w:p w14:paraId="4DB18E3C" w14:textId="12B70CE8" w:rsidR="008465E7" w:rsidRPr="00712B86" w:rsidRDefault="009164AA" w:rsidP="004845C4">
            <w:r w:rsidRPr="00712B86">
              <w:rPr>
                <w:noProof/>
              </w:rPr>
              <w:drawing>
                <wp:inline distT="0" distB="0" distL="0" distR="0" wp14:anchorId="1376CC58" wp14:editId="0D44DB24">
                  <wp:extent cx="1472400" cy="1011600"/>
                  <wp:effectExtent l="0" t="0" r="0" b="0"/>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2FAA744E" w14:textId="441B1A3E" w:rsidR="008465E7" w:rsidRPr="00712B86" w:rsidRDefault="009164AA" w:rsidP="004845C4">
            <w:r w:rsidRPr="00712B86">
              <w:rPr>
                <w:noProof/>
              </w:rPr>
              <w:drawing>
                <wp:inline distT="0" distB="0" distL="0" distR="0" wp14:anchorId="5ECA9FF4" wp14:editId="404BAC31">
                  <wp:extent cx="1472400" cy="1011600"/>
                  <wp:effectExtent l="0" t="0" r="0" b="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93CAC61" w14:textId="1EF634F1" w:rsidR="008465E7" w:rsidRPr="00712B86" w:rsidRDefault="009164AA" w:rsidP="004845C4">
            <w:r w:rsidRPr="00712B86">
              <w:rPr>
                <w:noProof/>
              </w:rPr>
              <w:drawing>
                <wp:inline distT="0" distB="0" distL="0" distR="0" wp14:anchorId="6659BEC4" wp14:editId="2E9EFFFC">
                  <wp:extent cx="1472400" cy="1011600"/>
                  <wp:effectExtent l="0" t="0" r="0" b="0"/>
                  <wp:docPr id="194" name="Picture 19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histogram&#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67ADC91F" w14:textId="47BC4CEB" w:rsidR="008465E7" w:rsidRPr="00712B86" w:rsidRDefault="009164AA" w:rsidP="004845C4">
            <w:r w:rsidRPr="00712B86">
              <w:object w:dxaOrig="1536" w:dyaOrig="994" w14:anchorId="1DDFA5B8">
                <v:shape id="_x0000_i1052" type="#_x0000_t75" style="width:78.95pt;height:49.45pt" o:ole="">
                  <v:imagedata r:id="rId188" o:title=""/>
                </v:shape>
                <o:OLEObject Type="Embed" ProgID="Excel.Sheet.12" ShapeID="_x0000_i1052" DrawAspect="Icon" ObjectID="_1716393988" r:id="rId189"/>
              </w:object>
            </w:r>
          </w:p>
        </w:tc>
      </w:tr>
    </w:tbl>
    <w:p w14:paraId="1814D73C" w14:textId="0C1451C5" w:rsidR="00164BED" w:rsidRPr="00712B86" w:rsidRDefault="00164BED" w:rsidP="008465E7">
      <w:pPr>
        <w:jc w:val="both"/>
        <w:rPr>
          <w:rFonts w:eastAsiaTheme="minorEastAsia"/>
        </w:rPr>
      </w:pPr>
    </w:p>
    <w:p w14:paraId="77B4569A" w14:textId="6C03DE5E" w:rsidR="00517C94" w:rsidRPr="00712B86" w:rsidRDefault="00517C94" w:rsidP="00517C94">
      <w:r w:rsidRPr="00712B86">
        <w:t xml:space="preserve">Test 2 – </w:t>
      </w:r>
      <w:proofErr w:type="spellStart"/>
      <w:r w:rsidRPr="00712B86">
        <w:t>Tensorflow</w:t>
      </w:r>
      <w:proofErr w:type="spellEnd"/>
      <w:r w:rsidRPr="00712B86">
        <w:t xml:space="preserve"> Using 1D for Natural Language Processing</w:t>
      </w:r>
    </w:p>
    <w:tbl>
      <w:tblPr>
        <w:tblStyle w:val="TableGrid"/>
        <w:tblW w:w="0" w:type="auto"/>
        <w:tblInd w:w="-545" w:type="dxa"/>
        <w:tblLook w:val="04A0" w:firstRow="1" w:lastRow="0" w:firstColumn="1" w:lastColumn="0" w:noHBand="0" w:noVBand="1"/>
      </w:tblPr>
      <w:tblGrid>
        <w:gridCol w:w="1370"/>
        <w:gridCol w:w="8191"/>
      </w:tblGrid>
      <w:tr w:rsidR="004A0E91" w:rsidRPr="00712B86" w14:paraId="416ADAC4" w14:textId="77777777" w:rsidTr="00450926">
        <w:trPr>
          <w:trHeight w:val="323"/>
        </w:trPr>
        <w:tc>
          <w:tcPr>
            <w:tcW w:w="1457" w:type="dxa"/>
          </w:tcPr>
          <w:p w14:paraId="5AAAB9A3" w14:textId="77777777" w:rsidR="004A0E91" w:rsidRPr="00712B86" w:rsidRDefault="004A0E91" w:rsidP="00EA77AD">
            <w:pPr>
              <w:pStyle w:val="ListParagraph"/>
              <w:ind w:left="0"/>
              <w:jc w:val="both"/>
            </w:pPr>
            <w:r w:rsidRPr="00712B86">
              <w:rPr>
                <w:b/>
                <w:bCs/>
                <w:i/>
                <w:iCs/>
              </w:rPr>
              <w:t>Modifier</w:t>
            </w:r>
          </w:p>
        </w:tc>
        <w:tc>
          <w:tcPr>
            <w:tcW w:w="8104" w:type="dxa"/>
          </w:tcPr>
          <w:p w14:paraId="62A079BB" w14:textId="77777777" w:rsidR="004A0E91" w:rsidRPr="00712B86" w:rsidRDefault="004A0E91" w:rsidP="00EA77AD">
            <w:pPr>
              <w:pStyle w:val="ListParagraph"/>
              <w:ind w:left="0"/>
              <w:jc w:val="both"/>
            </w:pPr>
            <w:proofErr w:type="spellStart"/>
            <w:r w:rsidRPr="00712B86">
              <w:t>Cnn</w:t>
            </w:r>
            <w:proofErr w:type="spellEnd"/>
          </w:p>
        </w:tc>
      </w:tr>
      <w:tr w:rsidR="004A0E91" w:rsidRPr="00712B86" w14:paraId="428923B0" w14:textId="77777777" w:rsidTr="00450926">
        <w:tc>
          <w:tcPr>
            <w:tcW w:w="1457" w:type="dxa"/>
          </w:tcPr>
          <w:p w14:paraId="3B577742" w14:textId="77777777" w:rsidR="004A0E91" w:rsidRPr="00712B86" w:rsidRDefault="004A0E91" w:rsidP="00EA77AD">
            <w:pPr>
              <w:pStyle w:val="ListParagraph"/>
              <w:ind w:left="0"/>
              <w:jc w:val="both"/>
            </w:pPr>
            <w:r w:rsidRPr="00712B86">
              <w:rPr>
                <w:b/>
                <w:bCs/>
                <w:i/>
                <w:iCs/>
              </w:rPr>
              <w:t>File</w:t>
            </w:r>
          </w:p>
        </w:tc>
        <w:tc>
          <w:tcPr>
            <w:tcW w:w="8104" w:type="dxa"/>
          </w:tcPr>
          <w:p w14:paraId="2586E197" w14:textId="77777777" w:rsidR="004A0E91" w:rsidRPr="00712B86" w:rsidRDefault="004A0E91" w:rsidP="00EA77AD">
            <w:pPr>
              <w:pStyle w:val="ListParagraph"/>
              <w:ind w:left="0"/>
              <w:jc w:val="both"/>
            </w:pPr>
            <w:r w:rsidRPr="00712B86">
              <w:t>spam.csv</w:t>
            </w:r>
          </w:p>
        </w:tc>
      </w:tr>
      <w:tr w:rsidR="004A0E91" w:rsidRPr="00712B86" w14:paraId="257CBBF1" w14:textId="77777777" w:rsidTr="00450926">
        <w:tc>
          <w:tcPr>
            <w:tcW w:w="1457" w:type="dxa"/>
          </w:tcPr>
          <w:p w14:paraId="222AFBDE" w14:textId="77777777" w:rsidR="004A0E91" w:rsidRPr="00712B86" w:rsidRDefault="004A0E91" w:rsidP="00EA77AD">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8104" w:type="dxa"/>
          </w:tcPr>
          <w:p w14:paraId="660D40D3" w14:textId="77777777" w:rsidR="004A0E91" w:rsidRPr="00712B86" w:rsidRDefault="004A0E91" w:rsidP="00EA77AD">
            <w:pPr>
              <w:pStyle w:val="ListParagraph"/>
              <w:ind w:left="0"/>
              <w:jc w:val="both"/>
            </w:pPr>
            <w:r w:rsidRPr="00712B86">
              <w:t>{"encoding":"ISO-8859-1","columns</w:t>
            </w:r>
            <w:proofErr w:type="gramStart"/>
            <w:r w:rsidRPr="00712B86">
              <w:t>":[</w:t>
            </w:r>
            <w:proofErr w:type="gramEnd"/>
            <w:r w:rsidRPr="00712B86">
              <w:t>"labels","data"],"x":"data","y":"labels","test_size":0.33}</w:t>
            </w:r>
          </w:p>
        </w:tc>
      </w:tr>
      <w:tr w:rsidR="004A0E91" w:rsidRPr="00712B86" w14:paraId="0C171429" w14:textId="77777777" w:rsidTr="00450926">
        <w:tc>
          <w:tcPr>
            <w:tcW w:w="1457" w:type="dxa"/>
          </w:tcPr>
          <w:p w14:paraId="3D42C57F" w14:textId="77777777" w:rsidR="004A0E91" w:rsidRPr="00712B86" w:rsidRDefault="004A0E91" w:rsidP="00EA77AD">
            <w:pPr>
              <w:pStyle w:val="ListParagraph"/>
              <w:ind w:left="0"/>
              <w:jc w:val="both"/>
            </w:pPr>
            <w:r w:rsidRPr="00712B86">
              <w:rPr>
                <w:b/>
                <w:bCs/>
                <w:i/>
                <w:iCs/>
              </w:rPr>
              <w:t xml:space="preserve">Modifier </w:t>
            </w:r>
            <w:proofErr w:type="spellStart"/>
            <w:r w:rsidRPr="00712B86">
              <w:rPr>
                <w:b/>
                <w:bCs/>
                <w:i/>
                <w:iCs/>
              </w:rPr>
              <w:t>Paramater</w:t>
            </w:r>
            <w:proofErr w:type="spellEnd"/>
          </w:p>
        </w:tc>
        <w:tc>
          <w:tcPr>
            <w:tcW w:w="8104" w:type="dxa"/>
          </w:tcPr>
          <w:p w14:paraId="459F74C6" w14:textId="77777777" w:rsidR="004A0E91" w:rsidRPr="00712B86" w:rsidRDefault="004A0E91" w:rsidP="00EA77AD">
            <w:pPr>
              <w:jc w:val="both"/>
            </w:pPr>
            <w:r w:rsidRPr="00712B86">
              <w:t>{"optimizer":"adam","loss":"binary_crossentropy","metrics</w:t>
            </w:r>
            <w:proofErr w:type="gramStart"/>
            <w:r w:rsidRPr="00712B86">
              <w:t>":[</w:t>
            </w:r>
            <w:proofErr w:type="gramEnd"/>
            <w:r w:rsidRPr="00712B86">
              <w:t>"accuracy"],</w:t>
            </w:r>
          </w:p>
          <w:p w14:paraId="114FAF64" w14:textId="77777777" w:rsidR="004A0E91" w:rsidRPr="00712B86" w:rsidRDefault="004A0E91" w:rsidP="00EA77AD">
            <w:pPr>
              <w:jc w:val="both"/>
            </w:pPr>
            <w:r w:rsidRPr="00712B86">
              <w:t>"add1</w:t>
            </w:r>
            <w:proofErr w:type="gramStart"/>
            <w:r w:rsidRPr="00712B86">
              <w:t>":{</w:t>
            </w:r>
            <w:proofErr w:type="gramEnd"/>
            <w:r w:rsidRPr="00712B86">
              <w:t>"method":"Conv1D","params":{"filters":32,"kernel_size":3,"activation":"relu"}},</w:t>
            </w:r>
          </w:p>
          <w:p w14:paraId="3908528A" w14:textId="77777777" w:rsidR="004A0E91" w:rsidRPr="00712B86" w:rsidRDefault="004A0E91" w:rsidP="00EA77AD">
            <w:pPr>
              <w:jc w:val="both"/>
            </w:pPr>
            <w:r w:rsidRPr="00712B86">
              <w:t>"add2</w:t>
            </w:r>
            <w:proofErr w:type="gramStart"/>
            <w:r w:rsidRPr="00712B86">
              <w:t>":{</w:t>
            </w:r>
            <w:proofErr w:type="gramEnd"/>
            <w:r w:rsidRPr="00712B86">
              <w:t>"method":"MaxPooling1D","params":{"pool_size":3}},</w:t>
            </w:r>
          </w:p>
          <w:p w14:paraId="0F534F5A" w14:textId="77777777" w:rsidR="004A0E91" w:rsidRPr="00712B86" w:rsidRDefault="004A0E91" w:rsidP="00EA77AD">
            <w:pPr>
              <w:jc w:val="both"/>
            </w:pPr>
            <w:r w:rsidRPr="00712B86">
              <w:t>"add3</w:t>
            </w:r>
            <w:proofErr w:type="gramStart"/>
            <w:r w:rsidRPr="00712B86">
              <w:t>":{</w:t>
            </w:r>
            <w:proofErr w:type="gramEnd"/>
            <w:r w:rsidRPr="00712B86">
              <w:t>"method":"Conv1D","params":{"filters":64,"kernel_size":3,"activation":"relu"}},</w:t>
            </w:r>
          </w:p>
          <w:p w14:paraId="0A17F3A9" w14:textId="77777777" w:rsidR="004A0E91" w:rsidRPr="00712B86" w:rsidRDefault="004A0E91" w:rsidP="00EA77AD">
            <w:pPr>
              <w:jc w:val="both"/>
            </w:pPr>
            <w:r w:rsidRPr="00712B86">
              <w:t>"add4</w:t>
            </w:r>
            <w:proofErr w:type="gramStart"/>
            <w:r w:rsidRPr="00712B86">
              <w:t>":{</w:t>
            </w:r>
            <w:proofErr w:type="gramEnd"/>
            <w:r w:rsidRPr="00712B86">
              <w:t>"method":"MaxPooling1D","params":{"pool_size":3}},</w:t>
            </w:r>
          </w:p>
          <w:p w14:paraId="53EB4434" w14:textId="77777777" w:rsidR="004A0E91" w:rsidRPr="00712B86" w:rsidRDefault="004A0E91" w:rsidP="00EA77AD">
            <w:pPr>
              <w:jc w:val="both"/>
            </w:pPr>
            <w:r w:rsidRPr="00712B86">
              <w:t>"add5</w:t>
            </w:r>
            <w:proofErr w:type="gramStart"/>
            <w:r w:rsidRPr="00712B86">
              <w:t>":{</w:t>
            </w:r>
            <w:proofErr w:type="gramEnd"/>
            <w:r w:rsidRPr="00712B86">
              <w:t>"method":"Conv1D","params":{"filters":128,"kernel_size":3,"activation":"relu"}},</w:t>
            </w:r>
          </w:p>
          <w:p w14:paraId="03A4665F" w14:textId="77777777" w:rsidR="004A0E91" w:rsidRPr="00712B86" w:rsidRDefault="004A0E91" w:rsidP="00EA77AD">
            <w:pPr>
              <w:jc w:val="both"/>
            </w:pPr>
            <w:r w:rsidRPr="00712B86">
              <w:t>"add6</w:t>
            </w:r>
            <w:proofErr w:type="gramStart"/>
            <w:r w:rsidRPr="00712B86">
              <w:t>":{</w:t>
            </w:r>
            <w:proofErr w:type="gramEnd"/>
            <w:r w:rsidRPr="00712B86">
              <w:t>"method":"GlobalMaxPooling1D","params":{}},</w:t>
            </w:r>
          </w:p>
          <w:p w14:paraId="54F7F811" w14:textId="77777777" w:rsidR="004A0E91" w:rsidRPr="00712B86" w:rsidRDefault="004A0E91" w:rsidP="00EA77AD">
            <w:pPr>
              <w:jc w:val="both"/>
            </w:pPr>
            <w:r w:rsidRPr="00712B86">
              <w:t>"add7</w:t>
            </w:r>
            <w:proofErr w:type="gramStart"/>
            <w:r w:rsidRPr="00712B86">
              <w:t>":{</w:t>
            </w:r>
            <w:proofErr w:type="gramEnd"/>
            <w:r w:rsidRPr="00712B86">
              <w:t>"method":"Dense","params":{"units":1,"activation":"sigmoid"}},</w:t>
            </w:r>
          </w:p>
          <w:p w14:paraId="47F48ECC" w14:textId="77777777" w:rsidR="004A0E91" w:rsidRPr="00712B86" w:rsidRDefault="004A0E91" w:rsidP="00EA77AD">
            <w:pPr>
              <w:jc w:val="both"/>
            </w:pPr>
            <w:r w:rsidRPr="00712B86">
              <w:t>"fit</w:t>
            </w:r>
            <w:proofErr w:type="gramStart"/>
            <w:r w:rsidRPr="00712B86">
              <w:t>":{</w:t>
            </w:r>
            <w:proofErr w:type="gramEnd"/>
            <w:r w:rsidRPr="00712B86">
              <w:t>"</w:t>
            </w:r>
            <w:proofErr w:type="spellStart"/>
            <w:r w:rsidRPr="00712B86">
              <w:t>method":"fit","params</w:t>
            </w:r>
            <w:proofErr w:type="spellEnd"/>
            <w:r w:rsidRPr="00712B86">
              <w:t>":{"epochs":5}}}</w:t>
            </w:r>
          </w:p>
        </w:tc>
      </w:tr>
      <w:tr w:rsidR="004A0E91" w:rsidRPr="00712B86" w14:paraId="2CDF3E9F" w14:textId="77777777" w:rsidTr="00450926">
        <w:tc>
          <w:tcPr>
            <w:tcW w:w="1457" w:type="dxa"/>
          </w:tcPr>
          <w:p w14:paraId="6C6D1985" w14:textId="77777777" w:rsidR="004A0E91" w:rsidRPr="00712B86" w:rsidRDefault="004A0E91" w:rsidP="00EA77AD">
            <w:pPr>
              <w:pStyle w:val="ListParagraph"/>
              <w:ind w:left="0"/>
              <w:jc w:val="both"/>
            </w:pPr>
            <w:r w:rsidRPr="00712B86">
              <w:rPr>
                <w:b/>
                <w:bCs/>
                <w:i/>
                <w:iCs/>
              </w:rPr>
              <w:t>Graph Parameter</w:t>
            </w:r>
          </w:p>
        </w:tc>
        <w:tc>
          <w:tcPr>
            <w:tcW w:w="8104" w:type="dxa"/>
          </w:tcPr>
          <w:p w14:paraId="3078FF19" w14:textId="77777777" w:rsidR="004A0E91" w:rsidRPr="00712B86" w:rsidRDefault="004A0E91" w:rsidP="00EA77AD">
            <w:pPr>
              <w:pStyle w:val="ListParagraph"/>
              <w:ind w:left="0"/>
              <w:jc w:val="both"/>
            </w:pPr>
          </w:p>
        </w:tc>
      </w:tr>
    </w:tbl>
    <w:p w14:paraId="395DB30D" w14:textId="77777777" w:rsidR="004A0E91" w:rsidRPr="00712B86" w:rsidRDefault="004A0E91" w:rsidP="00517C94"/>
    <w:tbl>
      <w:tblPr>
        <w:tblStyle w:val="TableGrid"/>
        <w:tblW w:w="9016" w:type="dxa"/>
        <w:tblLook w:val="04A0" w:firstRow="1" w:lastRow="0" w:firstColumn="1" w:lastColumn="0" w:noHBand="0" w:noVBand="1"/>
      </w:tblPr>
      <w:tblGrid>
        <w:gridCol w:w="2534"/>
        <w:gridCol w:w="2534"/>
        <w:gridCol w:w="2151"/>
        <w:gridCol w:w="1797"/>
      </w:tblGrid>
      <w:tr w:rsidR="00517C94" w:rsidRPr="00712B86" w14:paraId="74D1FA73" w14:textId="77777777" w:rsidTr="00EA77AD">
        <w:tc>
          <w:tcPr>
            <w:tcW w:w="9016" w:type="dxa"/>
            <w:gridSpan w:val="4"/>
          </w:tcPr>
          <w:p w14:paraId="414AFCD3" w14:textId="26D5F88A" w:rsidR="00517C94" w:rsidRPr="00712B86" w:rsidRDefault="00517C94" w:rsidP="00EA77AD">
            <w:pPr>
              <w:jc w:val="center"/>
              <w:rPr>
                <w:noProof/>
              </w:rPr>
            </w:pPr>
            <w:r w:rsidRPr="00712B86">
              <w:rPr>
                <w:noProof/>
              </w:rPr>
              <w:t>Table B.7b</w:t>
            </w:r>
            <w:r w:rsidR="009D4107" w:rsidRPr="00712B86">
              <w:rPr>
                <w:noProof/>
              </w:rPr>
              <w:t>2</w:t>
            </w:r>
            <w:r w:rsidRPr="00712B86">
              <w:rPr>
                <w:noProof/>
              </w:rPr>
              <w:t>: Convolutional Neural Network Execution: Graph / Excel Output</w:t>
            </w:r>
          </w:p>
        </w:tc>
      </w:tr>
      <w:tr w:rsidR="00517C94" w:rsidRPr="00712B86" w14:paraId="6533A030" w14:textId="77777777" w:rsidTr="00EA77AD">
        <w:tc>
          <w:tcPr>
            <w:tcW w:w="2254" w:type="dxa"/>
          </w:tcPr>
          <w:p w14:paraId="3681F8C7" w14:textId="75490A3F" w:rsidR="00517C94" w:rsidRPr="00712B86" w:rsidRDefault="00CB0480" w:rsidP="00EA77AD">
            <w:r w:rsidRPr="00712B86">
              <w:rPr>
                <w:noProof/>
              </w:rPr>
              <w:drawing>
                <wp:inline distT="0" distB="0" distL="0" distR="0" wp14:anchorId="0E1B02AF" wp14:editId="6126C900">
                  <wp:extent cx="1472400" cy="1011600"/>
                  <wp:effectExtent l="0" t="0" r="0" b="0"/>
                  <wp:docPr id="195" name="Picture 1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line char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331AC75" w14:textId="3D2DC162" w:rsidR="00517C94" w:rsidRPr="00712B86" w:rsidRDefault="00CB0480" w:rsidP="00EA77AD">
            <w:r w:rsidRPr="00712B86">
              <w:rPr>
                <w:noProof/>
              </w:rPr>
              <w:drawing>
                <wp:inline distT="0" distB="0" distL="0" distR="0" wp14:anchorId="1F608E77" wp14:editId="3E284C06">
                  <wp:extent cx="1472400" cy="1011600"/>
                  <wp:effectExtent l="0" t="0" r="0" b="0"/>
                  <wp:docPr id="196" name="Picture 19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treemap char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13B1C6E5" w14:textId="41DD3C03" w:rsidR="00517C94" w:rsidRPr="00712B86" w:rsidRDefault="00CB0480" w:rsidP="00EA77AD">
            <w:r w:rsidRPr="00712B86">
              <w:object w:dxaOrig="1536" w:dyaOrig="994" w14:anchorId="5F54103C">
                <v:shape id="_x0000_i1053" type="#_x0000_t75" style="width:78.95pt;height:49.45pt" o:ole="">
                  <v:imagedata r:id="rId192" o:title=""/>
                </v:shape>
                <o:OLEObject Type="Embed" ProgID="Excel.Sheet.12" ShapeID="_x0000_i1053" DrawAspect="Icon" ObjectID="_1716393989" r:id="rId193"/>
              </w:object>
            </w:r>
          </w:p>
        </w:tc>
        <w:tc>
          <w:tcPr>
            <w:tcW w:w="2254" w:type="dxa"/>
          </w:tcPr>
          <w:p w14:paraId="2627F01F" w14:textId="77777777" w:rsidR="00517C94" w:rsidRPr="00712B86" w:rsidRDefault="00517C94" w:rsidP="00EA77AD"/>
        </w:tc>
      </w:tr>
    </w:tbl>
    <w:p w14:paraId="53AC40B1" w14:textId="4CCBA156" w:rsidR="00517C94" w:rsidRPr="00712B86" w:rsidRDefault="00517C94" w:rsidP="008465E7">
      <w:pPr>
        <w:jc w:val="both"/>
        <w:rPr>
          <w:rFonts w:eastAsiaTheme="minorEastAsia"/>
        </w:rPr>
      </w:pPr>
    </w:p>
    <w:p w14:paraId="3E09138A" w14:textId="304E8A60" w:rsidR="004A0E91" w:rsidRPr="00712B86" w:rsidRDefault="00517C94" w:rsidP="00B15200">
      <w:pPr>
        <w:jc w:val="both"/>
        <w:rPr>
          <w:rFonts w:eastAsiaTheme="minorEastAsia"/>
        </w:rPr>
      </w:pPr>
      <w:r w:rsidRPr="00712B86">
        <w:lastRenderedPageBreak/>
        <w:t xml:space="preserve">Test 3 – </w:t>
      </w:r>
      <w:proofErr w:type="spellStart"/>
      <w:r w:rsidRPr="00712B86">
        <w:t>Tensorflow</w:t>
      </w:r>
      <w:proofErr w:type="spellEnd"/>
      <w:r w:rsidRPr="00712B86">
        <w:t xml:space="preserve"> Using Local Directory</w:t>
      </w:r>
      <w:r w:rsidR="004A0E91" w:rsidRPr="00712B86">
        <w:t xml:space="preserve"> with encoding enhancement</w:t>
      </w:r>
      <w:r w:rsidR="009D4107" w:rsidRPr="00712B86">
        <w:t>. The sample has no defined y so no confusion matrix or misclassified sample generated, as it’s not ideal to define the y one by one.</w:t>
      </w:r>
      <w:r w:rsidR="006800DA" w:rsidRPr="00712B86">
        <w:t xml:space="preserve"> The directory uses the base in the </w:t>
      </w:r>
      <w:proofErr w:type="spellStart"/>
      <w:proofErr w:type="gramStart"/>
      <w:r w:rsidR="006800DA" w:rsidRPr="00712B86">
        <w:t>config.json</w:t>
      </w:r>
      <w:proofErr w:type="spellEnd"/>
      <w:proofErr w:type="gramEnd"/>
    </w:p>
    <w:tbl>
      <w:tblPr>
        <w:tblStyle w:val="TableGrid"/>
        <w:tblW w:w="0" w:type="auto"/>
        <w:tblInd w:w="-455" w:type="dxa"/>
        <w:tblLook w:val="04A0" w:firstRow="1" w:lastRow="0" w:firstColumn="1" w:lastColumn="0" w:noHBand="0" w:noVBand="1"/>
      </w:tblPr>
      <w:tblGrid>
        <w:gridCol w:w="965"/>
        <w:gridCol w:w="8506"/>
      </w:tblGrid>
      <w:tr w:rsidR="004A0E91" w:rsidRPr="00712B86" w14:paraId="4203FFF8" w14:textId="77777777" w:rsidTr="004F3085">
        <w:tc>
          <w:tcPr>
            <w:tcW w:w="2880" w:type="dxa"/>
          </w:tcPr>
          <w:p w14:paraId="7D3F6D3F" w14:textId="77777777" w:rsidR="004A0E91" w:rsidRPr="004F3085" w:rsidRDefault="004A0E91" w:rsidP="00EA77AD">
            <w:pPr>
              <w:pStyle w:val="ListParagraph"/>
              <w:ind w:left="0"/>
              <w:jc w:val="both"/>
              <w:rPr>
                <w:sz w:val="16"/>
                <w:szCs w:val="16"/>
              </w:rPr>
            </w:pPr>
            <w:r w:rsidRPr="004F3085">
              <w:rPr>
                <w:b/>
                <w:bCs/>
                <w:i/>
                <w:iCs/>
                <w:sz w:val="16"/>
                <w:szCs w:val="16"/>
              </w:rPr>
              <w:t>Modifier</w:t>
            </w:r>
          </w:p>
        </w:tc>
        <w:tc>
          <w:tcPr>
            <w:tcW w:w="6591" w:type="dxa"/>
          </w:tcPr>
          <w:p w14:paraId="054EFB1B" w14:textId="77777777" w:rsidR="004A0E91" w:rsidRPr="004F3085" w:rsidRDefault="004A0E91" w:rsidP="00EA77AD">
            <w:pPr>
              <w:pStyle w:val="ListParagraph"/>
              <w:ind w:left="0"/>
              <w:jc w:val="both"/>
              <w:rPr>
                <w:sz w:val="16"/>
                <w:szCs w:val="16"/>
              </w:rPr>
            </w:pPr>
            <w:proofErr w:type="spellStart"/>
            <w:r w:rsidRPr="004F3085">
              <w:rPr>
                <w:sz w:val="16"/>
                <w:szCs w:val="16"/>
              </w:rPr>
              <w:t>Cnn</w:t>
            </w:r>
            <w:proofErr w:type="spellEnd"/>
          </w:p>
        </w:tc>
      </w:tr>
      <w:tr w:rsidR="004A0E91" w:rsidRPr="00712B86" w14:paraId="0EEEDAE2" w14:textId="77777777" w:rsidTr="004F3085">
        <w:tc>
          <w:tcPr>
            <w:tcW w:w="2880" w:type="dxa"/>
          </w:tcPr>
          <w:p w14:paraId="2E7F99AC" w14:textId="77777777" w:rsidR="004A0E91" w:rsidRPr="004F3085" w:rsidRDefault="004A0E91" w:rsidP="00EA77AD">
            <w:pPr>
              <w:pStyle w:val="ListParagraph"/>
              <w:ind w:left="0"/>
              <w:jc w:val="both"/>
              <w:rPr>
                <w:sz w:val="16"/>
                <w:szCs w:val="16"/>
              </w:rPr>
            </w:pPr>
            <w:r w:rsidRPr="004F3085">
              <w:rPr>
                <w:b/>
                <w:bCs/>
                <w:i/>
                <w:iCs/>
                <w:sz w:val="16"/>
                <w:szCs w:val="16"/>
              </w:rPr>
              <w:t>File</w:t>
            </w:r>
          </w:p>
        </w:tc>
        <w:tc>
          <w:tcPr>
            <w:tcW w:w="6591" w:type="dxa"/>
          </w:tcPr>
          <w:p w14:paraId="16CAA544" w14:textId="77777777" w:rsidR="00A102CD" w:rsidRPr="004F3085" w:rsidRDefault="00A102CD" w:rsidP="00A102CD">
            <w:pPr>
              <w:jc w:val="both"/>
              <w:rPr>
                <w:sz w:val="16"/>
                <w:szCs w:val="16"/>
              </w:rPr>
            </w:pPr>
            <w:r w:rsidRPr="004F3085">
              <w:rPr>
                <w:sz w:val="16"/>
                <w:szCs w:val="16"/>
              </w:rPr>
              <w:t>{"filename":"cats_n_dogs","train_file":"dataset\\training_set","test_file":"dataset\\test_set",</w:t>
            </w:r>
          </w:p>
          <w:p w14:paraId="70372762" w14:textId="7732F0FA" w:rsidR="004A0E91" w:rsidRPr="004F3085" w:rsidRDefault="00A102CD" w:rsidP="00A102CD">
            <w:pPr>
              <w:pStyle w:val="ListParagraph"/>
              <w:ind w:left="0"/>
              <w:jc w:val="both"/>
              <w:rPr>
                <w:sz w:val="16"/>
                <w:szCs w:val="16"/>
              </w:rPr>
            </w:pPr>
            <w:r w:rsidRPr="004F3085">
              <w:rPr>
                <w:sz w:val="16"/>
                <w:szCs w:val="16"/>
              </w:rPr>
              <w:t>"</w:t>
            </w:r>
            <w:proofErr w:type="spellStart"/>
            <w:proofErr w:type="gramStart"/>
            <w:r w:rsidRPr="004F3085">
              <w:rPr>
                <w:sz w:val="16"/>
                <w:szCs w:val="16"/>
              </w:rPr>
              <w:t>predict</w:t>
            </w:r>
            <w:proofErr w:type="gramEnd"/>
            <w:r w:rsidRPr="004F3085">
              <w:rPr>
                <w:sz w:val="16"/>
                <w:szCs w:val="16"/>
              </w:rPr>
              <w:t>_file":"dataset</w:t>
            </w:r>
            <w:proofErr w:type="spellEnd"/>
            <w:r w:rsidRPr="004F3085">
              <w:rPr>
                <w:sz w:val="16"/>
                <w:szCs w:val="16"/>
              </w:rPr>
              <w:t>\\</w:t>
            </w:r>
            <w:proofErr w:type="spellStart"/>
            <w:r w:rsidRPr="004F3085">
              <w:rPr>
                <w:sz w:val="16"/>
                <w:szCs w:val="16"/>
              </w:rPr>
              <w:t>single_prediction</w:t>
            </w:r>
            <w:proofErr w:type="spellEnd"/>
            <w:r w:rsidRPr="004F3085">
              <w:rPr>
                <w:sz w:val="16"/>
                <w:szCs w:val="16"/>
              </w:rPr>
              <w:t>\\cat_or_dog_1.jpg"}</w:t>
            </w:r>
          </w:p>
        </w:tc>
      </w:tr>
      <w:tr w:rsidR="004A0E91" w:rsidRPr="00712B86" w14:paraId="3EDEC1FA" w14:textId="77777777" w:rsidTr="004F3085">
        <w:tc>
          <w:tcPr>
            <w:tcW w:w="2880" w:type="dxa"/>
          </w:tcPr>
          <w:p w14:paraId="7C4FC260" w14:textId="77777777" w:rsidR="004A0E91" w:rsidRPr="004F3085" w:rsidRDefault="004A0E91" w:rsidP="00EA77AD">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6591" w:type="dxa"/>
          </w:tcPr>
          <w:p w14:paraId="5A5F17C3" w14:textId="77777777" w:rsidR="00A102CD" w:rsidRPr="004F3085" w:rsidRDefault="00A102CD" w:rsidP="00A102CD">
            <w:pPr>
              <w:jc w:val="both"/>
              <w:rPr>
                <w:sz w:val="16"/>
                <w:szCs w:val="16"/>
              </w:rPr>
            </w:pPr>
            <w:r w:rsidRPr="004F3085">
              <w:rPr>
                <w:sz w:val="16"/>
                <w:szCs w:val="16"/>
              </w:rPr>
              <w:t>{"has_y</w:t>
            </w:r>
            <w:proofErr w:type="gramStart"/>
            <w:r w:rsidRPr="004F3085">
              <w:rPr>
                <w:sz w:val="16"/>
                <w:szCs w:val="16"/>
              </w:rPr>
              <w:t>":false</w:t>
            </w:r>
            <w:proofErr w:type="gramEnd"/>
            <w:r w:rsidRPr="004F3085">
              <w:rPr>
                <w:sz w:val="16"/>
                <w:szCs w:val="16"/>
              </w:rPr>
              <w:t>,"test_size":1,"target_size":[64,64],"batch_size":32,"class_mode":"binary",</w:t>
            </w:r>
          </w:p>
          <w:p w14:paraId="1AE0D882" w14:textId="0D1F8416" w:rsidR="004A0E91" w:rsidRPr="004F3085" w:rsidRDefault="00A102CD" w:rsidP="00A102CD">
            <w:pPr>
              <w:pStyle w:val="ListParagraph"/>
              <w:ind w:left="0"/>
              <w:jc w:val="both"/>
              <w:rPr>
                <w:sz w:val="16"/>
                <w:szCs w:val="16"/>
              </w:rPr>
            </w:pPr>
            <w:r w:rsidRPr="004F3085">
              <w:rPr>
                <w:sz w:val="16"/>
                <w:szCs w:val="16"/>
              </w:rPr>
              <w:t>"image</w:t>
            </w:r>
            <w:proofErr w:type="gramStart"/>
            <w:r w:rsidRPr="004F3085">
              <w:rPr>
                <w:sz w:val="16"/>
                <w:szCs w:val="16"/>
              </w:rPr>
              <w:t>":{</w:t>
            </w:r>
            <w:proofErr w:type="gramEnd"/>
            <w:r w:rsidRPr="004F3085">
              <w:rPr>
                <w:sz w:val="16"/>
                <w:szCs w:val="16"/>
              </w:rPr>
              <w:t>"method":"ImageDataGenerator","params":{"rescale":0,"shear_range":0.2,"zoom_range":0.2,"horizontal_flip":true}}}</w:t>
            </w:r>
          </w:p>
        </w:tc>
      </w:tr>
      <w:tr w:rsidR="004A0E91" w:rsidRPr="00712B86" w14:paraId="09A126EE" w14:textId="77777777" w:rsidTr="004F3085">
        <w:tc>
          <w:tcPr>
            <w:tcW w:w="2880" w:type="dxa"/>
          </w:tcPr>
          <w:p w14:paraId="02C469FE" w14:textId="77777777" w:rsidR="004A0E91" w:rsidRPr="004F3085" w:rsidRDefault="004A0E91" w:rsidP="00EA77AD">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6591" w:type="dxa"/>
          </w:tcPr>
          <w:p w14:paraId="1DAEF34F" w14:textId="77777777" w:rsidR="00A102CD" w:rsidRPr="004F3085" w:rsidRDefault="00A102CD" w:rsidP="00A102CD">
            <w:pPr>
              <w:jc w:val="both"/>
              <w:rPr>
                <w:sz w:val="16"/>
                <w:szCs w:val="16"/>
              </w:rPr>
            </w:pPr>
            <w:r w:rsidRPr="004F3085">
              <w:rPr>
                <w:sz w:val="16"/>
                <w:szCs w:val="16"/>
              </w:rPr>
              <w:t>{"optimizer":"adam","loss":"binary_crossentropy","metrics</w:t>
            </w:r>
            <w:proofErr w:type="gramStart"/>
            <w:r w:rsidRPr="004F3085">
              <w:rPr>
                <w:sz w:val="16"/>
                <w:szCs w:val="16"/>
              </w:rPr>
              <w:t>":[</w:t>
            </w:r>
            <w:proofErr w:type="gramEnd"/>
            <w:r w:rsidRPr="004F3085">
              <w:rPr>
                <w:sz w:val="16"/>
                <w:szCs w:val="16"/>
              </w:rPr>
              <w:t>"accuracy"],</w:t>
            </w:r>
          </w:p>
          <w:p w14:paraId="5BB8E0AF" w14:textId="77777777" w:rsidR="00A102CD" w:rsidRPr="004F3085" w:rsidRDefault="00A102CD" w:rsidP="00A102CD">
            <w:pPr>
              <w:jc w:val="both"/>
              <w:rPr>
                <w:sz w:val="16"/>
                <w:szCs w:val="16"/>
              </w:rPr>
            </w:pPr>
            <w:r w:rsidRPr="004F3085">
              <w:rPr>
                <w:sz w:val="16"/>
                <w:szCs w:val="16"/>
              </w:rPr>
              <w:t>"add1</w:t>
            </w:r>
            <w:proofErr w:type="gramStart"/>
            <w:r w:rsidRPr="004F3085">
              <w:rPr>
                <w:sz w:val="16"/>
                <w:szCs w:val="16"/>
              </w:rPr>
              <w:t>":{</w:t>
            </w:r>
            <w:proofErr w:type="gramEnd"/>
            <w:r w:rsidRPr="004F3085">
              <w:rPr>
                <w:sz w:val="16"/>
                <w:szCs w:val="16"/>
              </w:rPr>
              <w:t>"method":"Conv2D","params":{"filters":32,"kernel_size":3},"activation":"relu","input_shape":[64,64,3]},</w:t>
            </w:r>
          </w:p>
          <w:p w14:paraId="5E90823F" w14:textId="77777777" w:rsidR="00A102CD" w:rsidRPr="004F3085" w:rsidRDefault="00A102CD" w:rsidP="00A102CD">
            <w:pPr>
              <w:jc w:val="both"/>
              <w:rPr>
                <w:sz w:val="16"/>
                <w:szCs w:val="16"/>
              </w:rPr>
            </w:pPr>
            <w:r w:rsidRPr="004F3085">
              <w:rPr>
                <w:sz w:val="16"/>
                <w:szCs w:val="16"/>
              </w:rPr>
              <w:t>"add2</w:t>
            </w:r>
            <w:proofErr w:type="gramStart"/>
            <w:r w:rsidRPr="004F3085">
              <w:rPr>
                <w:sz w:val="16"/>
                <w:szCs w:val="16"/>
              </w:rPr>
              <w:t>":{</w:t>
            </w:r>
            <w:proofErr w:type="gramEnd"/>
            <w:r w:rsidRPr="004F3085">
              <w:rPr>
                <w:sz w:val="16"/>
                <w:szCs w:val="16"/>
              </w:rPr>
              <w:t>"method":"MaxPool2D","params":{"pool_size":2,"strides":2}},</w:t>
            </w:r>
          </w:p>
          <w:p w14:paraId="68E1A192" w14:textId="77777777" w:rsidR="00A102CD" w:rsidRPr="004F3085" w:rsidRDefault="00A102CD" w:rsidP="00A102CD">
            <w:pPr>
              <w:jc w:val="both"/>
              <w:rPr>
                <w:sz w:val="16"/>
                <w:szCs w:val="16"/>
              </w:rPr>
            </w:pPr>
            <w:r w:rsidRPr="004F3085">
              <w:rPr>
                <w:sz w:val="16"/>
                <w:szCs w:val="16"/>
              </w:rPr>
              <w:t>"add3</w:t>
            </w:r>
            <w:proofErr w:type="gramStart"/>
            <w:r w:rsidRPr="004F3085">
              <w:rPr>
                <w:sz w:val="16"/>
                <w:szCs w:val="16"/>
              </w:rPr>
              <w:t>":{</w:t>
            </w:r>
            <w:proofErr w:type="gramEnd"/>
            <w:r w:rsidRPr="004F3085">
              <w:rPr>
                <w:sz w:val="16"/>
                <w:szCs w:val="16"/>
              </w:rPr>
              <w:t>"method":"Conv2D","params":{"filters":32,"kernel_size":3,"activation":"relu"}},</w:t>
            </w:r>
          </w:p>
          <w:p w14:paraId="33005374" w14:textId="77777777" w:rsidR="00A102CD" w:rsidRPr="004F3085" w:rsidRDefault="00A102CD" w:rsidP="00A102CD">
            <w:pPr>
              <w:jc w:val="both"/>
              <w:rPr>
                <w:sz w:val="16"/>
                <w:szCs w:val="16"/>
              </w:rPr>
            </w:pPr>
            <w:r w:rsidRPr="004F3085">
              <w:rPr>
                <w:sz w:val="16"/>
                <w:szCs w:val="16"/>
              </w:rPr>
              <w:t>"add4</w:t>
            </w:r>
            <w:proofErr w:type="gramStart"/>
            <w:r w:rsidRPr="004F3085">
              <w:rPr>
                <w:sz w:val="16"/>
                <w:szCs w:val="16"/>
              </w:rPr>
              <w:t>":{</w:t>
            </w:r>
            <w:proofErr w:type="gramEnd"/>
            <w:r w:rsidRPr="004F3085">
              <w:rPr>
                <w:sz w:val="16"/>
                <w:szCs w:val="16"/>
              </w:rPr>
              <w:t>"method":"MaxPool2D","params":{"pool_size":2,"strides":2}},</w:t>
            </w:r>
          </w:p>
          <w:p w14:paraId="2E8E54D2" w14:textId="77777777" w:rsidR="00A102CD" w:rsidRPr="004F3085" w:rsidRDefault="00A102CD" w:rsidP="00A102CD">
            <w:pPr>
              <w:jc w:val="both"/>
              <w:rPr>
                <w:sz w:val="16"/>
                <w:szCs w:val="16"/>
              </w:rPr>
            </w:pPr>
            <w:r w:rsidRPr="004F3085">
              <w:rPr>
                <w:sz w:val="16"/>
                <w:szCs w:val="16"/>
              </w:rPr>
              <w:t>"add5</w:t>
            </w:r>
            <w:proofErr w:type="gramStart"/>
            <w:r w:rsidRPr="004F3085">
              <w:rPr>
                <w:sz w:val="16"/>
                <w:szCs w:val="16"/>
              </w:rPr>
              <w:t>":{</w:t>
            </w:r>
            <w:proofErr w:type="gramEnd"/>
            <w:r w:rsidRPr="004F3085">
              <w:rPr>
                <w:sz w:val="16"/>
                <w:szCs w:val="16"/>
              </w:rPr>
              <w:t>"</w:t>
            </w:r>
            <w:proofErr w:type="spellStart"/>
            <w:r w:rsidRPr="004F3085">
              <w:rPr>
                <w:sz w:val="16"/>
                <w:szCs w:val="16"/>
              </w:rPr>
              <w:t>method":"Flatten","params</w:t>
            </w:r>
            <w:proofErr w:type="spellEnd"/>
            <w:r w:rsidRPr="004F3085">
              <w:rPr>
                <w:sz w:val="16"/>
                <w:szCs w:val="16"/>
              </w:rPr>
              <w:t>":{}},</w:t>
            </w:r>
          </w:p>
          <w:p w14:paraId="2558C14D" w14:textId="77777777" w:rsidR="00A102CD" w:rsidRPr="004F3085" w:rsidRDefault="00A102CD" w:rsidP="00A102CD">
            <w:pPr>
              <w:jc w:val="both"/>
              <w:rPr>
                <w:sz w:val="16"/>
                <w:szCs w:val="16"/>
              </w:rPr>
            </w:pPr>
            <w:r w:rsidRPr="004F3085">
              <w:rPr>
                <w:sz w:val="16"/>
                <w:szCs w:val="16"/>
              </w:rPr>
              <w:t>"add6</w:t>
            </w:r>
            <w:proofErr w:type="gramStart"/>
            <w:r w:rsidRPr="004F3085">
              <w:rPr>
                <w:sz w:val="16"/>
                <w:szCs w:val="16"/>
              </w:rPr>
              <w:t>":{</w:t>
            </w:r>
            <w:proofErr w:type="gramEnd"/>
            <w:r w:rsidRPr="004F3085">
              <w:rPr>
                <w:sz w:val="16"/>
                <w:szCs w:val="16"/>
              </w:rPr>
              <w:t>"method":"Dense","params":{"units":128,"activation":"relu"}},</w:t>
            </w:r>
          </w:p>
          <w:p w14:paraId="58FC659D" w14:textId="77777777" w:rsidR="00A102CD" w:rsidRPr="004F3085" w:rsidRDefault="00A102CD" w:rsidP="00A102CD">
            <w:pPr>
              <w:jc w:val="both"/>
              <w:rPr>
                <w:sz w:val="16"/>
                <w:szCs w:val="16"/>
              </w:rPr>
            </w:pPr>
            <w:r w:rsidRPr="004F3085">
              <w:rPr>
                <w:sz w:val="16"/>
                <w:szCs w:val="16"/>
              </w:rPr>
              <w:t>"add7</w:t>
            </w:r>
            <w:proofErr w:type="gramStart"/>
            <w:r w:rsidRPr="004F3085">
              <w:rPr>
                <w:sz w:val="16"/>
                <w:szCs w:val="16"/>
              </w:rPr>
              <w:t>":{</w:t>
            </w:r>
            <w:proofErr w:type="gramEnd"/>
            <w:r w:rsidRPr="004F3085">
              <w:rPr>
                <w:sz w:val="16"/>
                <w:szCs w:val="16"/>
              </w:rPr>
              <w:t>"method":"Dense","params":{"units":1,"activation":"sigmoid"}},</w:t>
            </w:r>
          </w:p>
          <w:p w14:paraId="4422E467" w14:textId="65D30C2D" w:rsidR="004A0E91" w:rsidRPr="004F3085" w:rsidRDefault="00A102CD" w:rsidP="00A102CD">
            <w:pPr>
              <w:jc w:val="both"/>
              <w:rPr>
                <w:sz w:val="16"/>
                <w:szCs w:val="16"/>
              </w:rPr>
            </w:pPr>
            <w:r w:rsidRPr="004F3085">
              <w:rPr>
                <w:sz w:val="16"/>
                <w:szCs w:val="16"/>
              </w:rPr>
              <w:t>"fit</w:t>
            </w:r>
            <w:proofErr w:type="gramStart"/>
            <w:r w:rsidRPr="004F3085">
              <w:rPr>
                <w:sz w:val="16"/>
                <w:szCs w:val="16"/>
              </w:rPr>
              <w:t>":{</w:t>
            </w:r>
            <w:proofErr w:type="gramEnd"/>
            <w:r w:rsidRPr="004F3085">
              <w:rPr>
                <w:sz w:val="16"/>
                <w:szCs w:val="16"/>
              </w:rPr>
              <w:t>"</w:t>
            </w:r>
            <w:proofErr w:type="spellStart"/>
            <w:r w:rsidRPr="004F3085">
              <w:rPr>
                <w:sz w:val="16"/>
                <w:szCs w:val="16"/>
              </w:rPr>
              <w:t>method":"fit","params</w:t>
            </w:r>
            <w:proofErr w:type="spellEnd"/>
            <w:r w:rsidRPr="004F3085">
              <w:rPr>
                <w:sz w:val="16"/>
                <w:szCs w:val="16"/>
              </w:rPr>
              <w:t>":{"epochs":3}}}</w:t>
            </w:r>
          </w:p>
        </w:tc>
      </w:tr>
      <w:tr w:rsidR="004A0E91" w:rsidRPr="00712B86" w14:paraId="0279C47C" w14:textId="77777777" w:rsidTr="004F3085">
        <w:tc>
          <w:tcPr>
            <w:tcW w:w="2880" w:type="dxa"/>
          </w:tcPr>
          <w:p w14:paraId="065F24F9" w14:textId="77777777" w:rsidR="004A0E91" w:rsidRPr="004F3085" w:rsidRDefault="004A0E91" w:rsidP="00EA77AD">
            <w:pPr>
              <w:pStyle w:val="ListParagraph"/>
              <w:ind w:left="0"/>
              <w:jc w:val="both"/>
              <w:rPr>
                <w:sz w:val="16"/>
                <w:szCs w:val="16"/>
              </w:rPr>
            </w:pPr>
            <w:r w:rsidRPr="004F3085">
              <w:rPr>
                <w:b/>
                <w:bCs/>
                <w:i/>
                <w:iCs/>
                <w:sz w:val="16"/>
                <w:szCs w:val="16"/>
              </w:rPr>
              <w:t>Graph Parameter</w:t>
            </w:r>
          </w:p>
        </w:tc>
        <w:tc>
          <w:tcPr>
            <w:tcW w:w="6591" w:type="dxa"/>
          </w:tcPr>
          <w:p w14:paraId="0B1A13E4" w14:textId="1C25F042" w:rsidR="004A0E91" w:rsidRPr="004F3085" w:rsidRDefault="00A102CD" w:rsidP="00EA77AD">
            <w:pPr>
              <w:pStyle w:val="ListParagraph"/>
              <w:ind w:left="0"/>
              <w:jc w:val="both"/>
              <w:rPr>
                <w:sz w:val="16"/>
                <w:szCs w:val="16"/>
              </w:rPr>
            </w:pPr>
            <w:r w:rsidRPr="004F3085">
              <w:rPr>
                <w:sz w:val="16"/>
                <w:szCs w:val="16"/>
              </w:rPr>
              <w:t>{“</w:t>
            </w:r>
            <w:proofErr w:type="spellStart"/>
            <w:r w:rsidRPr="004F3085">
              <w:rPr>
                <w:sz w:val="16"/>
                <w:szCs w:val="16"/>
              </w:rPr>
              <w:t>ylabel</w:t>
            </w:r>
            <w:proofErr w:type="spellEnd"/>
            <w:proofErr w:type="gramStart"/>
            <w:r w:rsidRPr="004F3085">
              <w:rPr>
                <w:sz w:val="16"/>
                <w:szCs w:val="16"/>
              </w:rPr>
              <w:t>":[</w:t>
            </w:r>
            <w:proofErr w:type="gramEnd"/>
            <w:r w:rsidRPr="004F3085">
              <w:rPr>
                <w:sz w:val="16"/>
                <w:szCs w:val="16"/>
              </w:rPr>
              <w:t>"</w:t>
            </w:r>
            <w:proofErr w:type="spellStart"/>
            <w:r w:rsidRPr="004F3085">
              <w:rPr>
                <w:sz w:val="16"/>
                <w:szCs w:val="16"/>
              </w:rPr>
              <w:t>cat","dog</w:t>
            </w:r>
            <w:proofErr w:type="spellEnd"/>
            <w:r w:rsidRPr="004F3085">
              <w:rPr>
                <w:sz w:val="16"/>
                <w:szCs w:val="16"/>
              </w:rPr>
              <w:t>"]}</w:t>
            </w:r>
          </w:p>
        </w:tc>
      </w:tr>
    </w:tbl>
    <w:p w14:paraId="68EA65D3" w14:textId="52826AAD" w:rsidR="00517C94" w:rsidRPr="00712B86" w:rsidRDefault="00517C94" w:rsidP="00517C94">
      <w:pPr>
        <w:tabs>
          <w:tab w:val="left" w:pos="2276"/>
        </w:tabs>
        <w:jc w:val="both"/>
      </w:pPr>
    </w:p>
    <w:tbl>
      <w:tblPr>
        <w:tblStyle w:val="TableGrid"/>
        <w:tblW w:w="9016" w:type="dxa"/>
        <w:tblLook w:val="04A0" w:firstRow="1" w:lastRow="0" w:firstColumn="1" w:lastColumn="0" w:noHBand="0" w:noVBand="1"/>
      </w:tblPr>
      <w:tblGrid>
        <w:gridCol w:w="2534"/>
        <w:gridCol w:w="2226"/>
        <w:gridCol w:w="2128"/>
        <w:gridCol w:w="2128"/>
      </w:tblGrid>
      <w:tr w:rsidR="00517C94" w:rsidRPr="00712B86" w14:paraId="5D412678" w14:textId="77777777" w:rsidTr="00EA77AD">
        <w:tc>
          <w:tcPr>
            <w:tcW w:w="9016" w:type="dxa"/>
            <w:gridSpan w:val="4"/>
          </w:tcPr>
          <w:p w14:paraId="035133E9" w14:textId="79AC8C7D" w:rsidR="00517C94" w:rsidRPr="00712B86" w:rsidRDefault="00517C94" w:rsidP="00EA77AD">
            <w:pPr>
              <w:jc w:val="center"/>
              <w:rPr>
                <w:noProof/>
              </w:rPr>
            </w:pPr>
            <w:r w:rsidRPr="00712B86">
              <w:rPr>
                <w:noProof/>
              </w:rPr>
              <w:t>Table B.7b</w:t>
            </w:r>
            <w:r w:rsidR="009D4107" w:rsidRPr="00712B86">
              <w:rPr>
                <w:noProof/>
              </w:rPr>
              <w:t>3</w:t>
            </w:r>
            <w:r w:rsidRPr="00712B86">
              <w:rPr>
                <w:noProof/>
              </w:rPr>
              <w:t>: Convolutional Neural Network Execution: Graph / Excel Output</w:t>
            </w:r>
          </w:p>
        </w:tc>
      </w:tr>
      <w:tr w:rsidR="00517C94" w:rsidRPr="00712B86" w14:paraId="2FB4F945" w14:textId="77777777" w:rsidTr="00EA77AD">
        <w:tc>
          <w:tcPr>
            <w:tcW w:w="2254" w:type="dxa"/>
          </w:tcPr>
          <w:p w14:paraId="276DA59C" w14:textId="2DE2D433" w:rsidR="00517C94" w:rsidRPr="00712B86" w:rsidRDefault="00CB0480" w:rsidP="00EA77AD">
            <w:r w:rsidRPr="00712B86">
              <w:rPr>
                <w:noProof/>
              </w:rPr>
              <w:drawing>
                <wp:inline distT="0" distB="0" distL="0" distR="0" wp14:anchorId="71F38031" wp14:editId="5CC48D54">
                  <wp:extent cx="1472400" cy="1011600"/>
                  <wp:effectExtent l="0" t="0" r="0" b="0"/>
                  <wp:docPr id="197" name="Picture 1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line char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4771E40" w14:textId="365965C0" w:rsidR="00517C94" w:rsidRPr="00712B86" w:rsidRDefault="00A43436" w:rsidP="00EA77AD">
            <w:r w:rsidRPr="00712B86">
              <w:object w:dxaOrig="1536" w:dyaOrig="994" w14:anchorId="35029D3E">
                <v:shape id="_x0000_i1054" type="#_x0000_t75" style="width:78.95pt;height:49.45pt" o:ole="">
                  <v:imagedata r:id="rId195" o:title=""/>
                </v:shape>
                <o:OLEObject Type="Embed" ProgID="Excel.Sheet.12" ShapeID="_x0000_i1054" DrawAspect="Icon" ObjectID="_1716393990" r:id="rId196"/>
              </w:object>
            </w:r>
          </w:p>
        </w:tc>
        <w:tc>
          <w:tcPr>
            <w:tcW w:w="2254" w:type="dxa"/>
          </w:tcPr>
          <w:p w14:paraId="58D04927" w14:textId="77777777" w:rsidR="00517C94" w:rsidRPr="00712B86" w:rsidRDefault="00517C94" w:rsidP="00EA77AD"/>
        </w:tc>
        <w:tc>
          <w:tcPr>
            <w:tcW w:w="2254" w:type="dxa"/>
          </w:tcPr>
          <w:p w14:paraId="49933715" w14:textId="77777777" w:rsidR="00517C94" w:rsidRPr="00712B86" w:rsidRDefault="00517C94" w:rsidP="00EA77AD"/>
        </w:tc>
      </w:tr>
    </w:tbl>
    <w:p w14:paraId="07ED54D6" w14:textId="77777777" w:rsidR="004D36B7" w:rsidRPr="00712B86" w:rsidRDefault="004D36B7" w:rsidP="008465E7">
      <w:pPr>
        <w:jc w:val="both"/>
        <w:rPr>
          <w:rFonts w:eastAsiaTheme="minorEastAsia"/>
        </w:rPr>
      </w:pPr>
    </w:p>
    <w:p w14:paraId="3DE29C96" w14:textId="373A5514" w:rsidR="00755D5D" w:rsidRPr="00712B86" w:rsidRDefault="00BB317C" w:rsidP="00755D5D">
      <w:pPr>
        <w:pStyle w:val="ListParagraph"/>
        <w:numPr>
          <w:ilvl w:val="1"/>
          <w:numId w:val="1"/>
        </w:numPr>
        <w:jc w:val="both"/>
        <w:rPr>
          <w:rFonts w:eastAsiaTheme="minorEastAsia"/>
        </w:rPr>
      </w:pPr>
      <w:r w:rsidRPr="00712B86">
        <w:rPr>
          <w:rFonts w:eastAsiaTheme="minorEastAsia"/>
        </w:rPr>
        <w:t xml:space="preserve">Long Short-Term </w:t>
      </w:r>
      <w:r w:rsidR="003A5D3A" w:rsidRPr="00712B86">
        <w:rPr>
          <w:rFonts w:eastAsiaTheme="minorEastAsia"/>
        </w:rPr>
        <w:t>Memory</w:t>
      </w:r>
      <w:r w:rsidR="00B21D5A" w:rsidRPr="00712B86">
        <w:rPr>
          <w:rFonts w:eastAsiaTheme="minorEastAsia"/>
        </w:rPr>
        <w:t xml:space="preserve"> – LSTM (=1) is a variant of Recurrent Neural Network that is efficient for it allows block processing of neurons </w:t>
      </w:r>
      <w:r w:rsidR="00CC4448" w:rsidRPr="00712B86">
        <w:rPr>
          <w:rFonts w:eastAsiaTheme="minorEastAsia"/>
        </w:rPr>
        <w:t>usually given time-series dataset to</w:t>
      </w:r>
      <w:r w:rsidR="00B21D5A" w:rsidRPr="00712B86">
        <w:rPr>
          <w:rFonts w:eastAsiaTheme="minorEastAsia"/>
        </w:rPr>
        <w:t xml:space="preserve"> solve vanishing gradient (&lt;1) and exploding gradient (&gt;1) problems thru sigmoid (logistic) and tanh activation functions, ranging from (0,1) and (-1,1) respectively.</w:t>
      </w:r>
      <w:r w:rsidR="00B15200" w:rsidRPr="00712B86">
        <w:rPr>
          <w:rFonts w:eastAsiaTheme="minorEastAsia"/>
        </w:rPr>
        <w:fldChar w:fldCharType="begin"/>
      </w:r>
      <w:r w:rsidR="00904007">
        <w:rPr>
          <w:rFonts w:eastAsiaTheme="minorEastAsia"/>
        </w:rPr>
        <w:instrText xml:space="preserve"> ADDIN ZOTERO_ITEM CSL_CITATION {"citationID":"a20aqv2n8h6","properties":{"formattedCitation":"(SuperDataScience Team, 2018b)","plainCitation":"(SuperDataScience Team, 2018b)","noteIndex":0},"citationItems":[{"id":"UatLG91Z/aG55Y58N","uris":["http://zotero.org/users/local/yfYWsJHA/items/XQZZLLM8"],"itemData":{"id":37,"type":"post-weblog","container-title":"The Ultimate Guide to Recurrent Neural Networks (RNN)","title":"The Ultimate Guide to Recurrent Neural Networks (RNN)","URL":"https://www.superdatascience.com/blogs/the-ultimate-guide-to-recurrent-neural-networks-rnn","author":[{"family":"SuperDataScience Team","given":""}],"issued":{"date-parts":[["2018",8,30]]}}}],"schema":"https://github.com/citation-style-language/schema/raw/master/csl-citation.json"} </w:instrText>
      </w:r>
      <w:r w:rsidR="00B15200" w:rsidRPr="00712B86">
        <w:rPr>
          <w:rFonts w:eastAsiaTheme="minorEastAsia"/>
        </w:rPr>
        <w:fldChar w:fldCharType="separate"/>
      </w:r>
      <w:r w:rsidR="00904007" w:rsidRPr="00904007">
        <w:rPr>
          <w:rFonts w:ascii="Calibri" w:hAnsi="Calibri" w:cs="Calibri"/>
        </w:rPr>
        <w:t>(SuperDataScience Team, 2018b)</w:t>
      </w:r>
      <w:r w:rsidR="00B15200" w:rsidRPr="00712B86">
        <w:rPr>
          <w:rFonts w:eastAsiaTheme="minorEastAsia"/>
        </w:rPr>
        <w:fldChar w:fldCharType="end"/>
      </w:r>
      <w:r w:rsidR="00B21D5A" w:rsidRPr="00712B86">
        <w:rPr>
          <w:rFonts w:eastAsiaTheme="minorEastAsia"/>
        </w:rPr>
        <w:t xml:space="preserve"> </w:t>
      </w:r>
      <w:r w:rsidR="00B21D5A" w:rsidRPr="00712B86">
        <w:rPr>
          <w:rFonts w:ascii="Calibri" w:hAnsi="Calibri" w:cs="Calibri"/>
        </w:rPr>
        <w:t>[34]</w:t>
      </w:r>
    </w:p>
    <w:p w14:paraId="5C1268B7" w14:textId="54604D14" w:rsidR="00B21D5A" w:rsidRPr="00712B86" w:rsidRDefault="00B21D5A" w:rsidP="00B21D5A">
      <w:pPr>
        <w:rPr>
          <w:rFonts w:eastAsiaTheme="minorEastAsia"/>
        </w:rPr>
      </w:pPr>
      <w:r w:rsidRPr="00712B86">
        <w:rPr>
          <w:rFonts w:eastAsiaTheme="minorEastAsia"/>
        </w:rPr>
        <w:t xml:space="preserve">Summary of LSTM Architecture </w:t>
      </w:r>
      <w:r w:rsidR="00B15200" w:rsidRPr="00712B86">
        <w:rPr>
          <w:rFonts w:ascii="Calibri" w:hAnsi="Calibri" w:cs="Calibri"/>
        </w:rPr>
        <w:t>[34]</w:t>
      </w:r>
    </w:p>
    <w:p w14:paraId="0F6C62C9" w14:textId="4B0720B5" w:rsidR="00755D5D" w:rsidRPr="00712B86" w:rsidRDefault="00A84E4E" w:rsidP="0015017C">
      <w:pPr>
        <w:jc w:val="both"/>
        <w:rPr>
          <w:rFonts w:eastAsiaTheme="minorEastAsia"/>
        </w:rPr>
      </w:pPr>
      <w:r w:rsidRPr="00712B86">
        <w:rPr>
          <w:rFonts w:eastAsiaTheme="minorEastAsia"/>
          <w:noProof/>
        </w:rPr>
        <mc:AlternateContent>
          <mc:Choice Requires="wps">
            <w:drawing>
              <wp:anchor distT="0" distB="0" distL="114300" distR="114300" simplePos="0" relativeHeight="251673600" behindDoc="0" locked="0" layoutInCell="1" allowOverlap="1" wp14:anchorId="04A6F6E8" wp14:editId="02CD50C2">
                <wp:simplePos x="0" y="0"/>
                <wp:positionH relativeFrom="column">
                  <wp:posOffset>5646843</wp:posOffset>
                </wp:positionH>
                <wp:positionV relativeFrom="paragraph">
                  <wp:posOffset>990600</wp:posOffset>
                </wp:positionV>
                <wp:extent cx="450850" cy="12700"/>
                <wp:effectExtent l="0" t="76200" r="25400" b="82550"/>
                <wp:wrapNone/>
                <wp:docPr id="267"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0"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98647" id="AutoShape 365" o:spid="_x0000_s1026" type="#_x0000_t32" style="position:absolute;margin-left:444.65pt;margin-top:78pt;width:35.5pt;height: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">
                <v:stroke endarrow="block"/>
              </v:shape>
            </w:pict>
          </mc:Fallback>
        </mc:AlternateContent>
      </w:r>
      <w:r w:rsidRPr="00712B86">
        <w:rPr>
          <w:rFonts w:eastAsiaTheme="minorEastAsia"/>
          <w:noProof/>
        </w:rPr>
        <mc:AlternateContent>
          <mc:Choice Requires="wps">
            <w:drawing>
              <wp:anchor distT="0" distB="0" distL="114300" distR="114300" simplePos="0" relativeHeight="251674624" behindDoc="0" locked="0" layoutInCell="1" allowOverlap="1" wp14:anchorId="04A6F6E8" wp14:editId="334872F7">
                <wp:simplePos x="0" y="0"/>
                <wp:positionH relativeFrom="column">
                  <wp:posOffset>5606415</wp:posOffset>
                </wp:positionH>
                <wp:positionV relativeFrom="paragraph">
                  <wp:posOffset>1904577</wp:posOffset>
                </wp:positionV>
                <wp:extent cx="450850" cy="12700"/>
                <wp:effectExtent l="0" t="76200" r="25400" b="82550"/>
                <wp:wrapNone/>
                <wp:docPr id="266"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0"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AC1B0" id="AutoShape 366" o:spid="_x0000_s1026" type="#_x0000_t32" style="position:absolute;margin-left:441.45pt;margin-top:149.95pt;width:35.5pt;height:1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">
                <v:stroke endarrow="block"/>
              </v:shape>
            </w:pict>
          </mc:Fallback>
        </mc:AlternateContent>
      </w:r>
      <w:r w:rsidR="007E421E" w:rsidRPr="00712B86">
        <w:rPr>
          <w:rFonts w:eastAsiaTheme="minorEastAsia"/>
          <w:noProof/>
        </w:rPr>
        <mc:AlternateContent>
          <mc:Choice Requires="wpc">
            <w:drawing>
              <wp:inline distT="0" distB="0" distL="0" distR="0" wp14:anchorId="4CF9473B" wp14:editId="7EF97BDE">
                <wp:extent cx="6055360" cy="2763865"/>
                <wp:effectExtent l="0" t="0" r="0" b="0"/>
                <wp:docPr id="312" name="Canvas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70" name="Rectangle 314"/>
                        <wps:cNvSpPr>
                          <a:spLocks noChangeArrowheads="1"/>
                        </wps:cNvSpPr>
                        <wps:spPr bwMode="auto">
                          <a:xfrm>
                            <a:off x="1965324" y="766602"/>
                            <a:ext cx="2281555" cy="132588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72" name="Rectangle 315"/>
                        <wps:cNvSpPr>
                          <a:spLocks noChangeArrowheads="1"/>
                        </wps:cNvSpPr>
                        <wps:spPr bwMode="auto">
                          <a:xfrm>
                            <a:off x="347345" y="744589"/>
                            <a:ext cx="1049655" cy="1347893"/>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52F5A78" w14:textId="627A4BF4" w:rsidR="00A84E4E" w:rsidRPr="00A84E4E" w:rsidRDefault="00A84E4E" w:rsidP="00A84E4E">
                              <w:pPr>
                                <w:spacing w:line="720" w:lineRule="auto"/>
                                <w:jc w:val="center"/>
                                <w:rPr>
                                  <w:sz w:val="80"/>
                                  <w:szCs w:val="80"/>
                                </w:rPr>
                              </w:pPr>
                              <w:r>
                                <w:rPr>
                                  <w:sz w:val="80"/>
                                  <w:szCs w:val="80"/>
                                </w:rPr>
                                <w:t>A</w:t>
                              </w:r>
                            </w:p>
                          </w:txbxContent>
                        </wps:txbx>
                        <wps:bodyPr rot="0" vert="horz" wrap="square" lIns="91440" tIns="45720" rIns="91440" bIns="45720" anchor="t" anchorCtr="0" upright="1">
                          <a:noAutofit/>
                        </wps:bodyPr>
                      </wps:wsp>
                      <wps:wsp>
                        <wps:cNvPr id="39" name="Text Box 316"/>
                        <wps:cNvSpPr txBox="1">
                          <a:spLocks noChangeArrowheads="1"/>
                        </wps:cNvSpPr>
                        <wps:spPr bwMode="auto">
                          <a:xfrm>
                            <a:off x="2239010" y="1571994"/>
                            <a:ext cx="216535" cy="22288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200887A8" w14:textId="05E20EC0" w:rsidR="00702B1F" w:rsidRPr="00CC7294" w:rsidRDefault="00702B1F" w:rsidP="00F56CA8">
                              <w:pPr>
                                <w:rPr>
                                  <w:sz w:val="14"/>
                                  <w:szCs w:val="14"/>
                                </w:rPr>
                              </w:pPr>
                              <m:oMathPara>
                                <m:oMath>
                                  <m:r>
                                    <w:rPr>
                                      <w:rFonts w:ascii="Cambria Math" w:hAnsi="Cambria Math"/>
                                      <w:sz w:val="14"/>
                                      <w:szCs w:val="14"/>
                                    </w:rPr>
                                    <m:t>σ</m:t>
                                  </m:r>
                                </m:oMath>
                              </m:oMathPara>
                            </w:p>
                          </w:txbxContent>
                        </wps:txbx>
                        <wps:bodyPr rot="0" vert="horz" wrap="square" lIns="91440" tIns="45720" rIns="91440" bIns="45720" anchor="t" anchorCtr="0" upright="1">
                          <a:noAutofit/>
                        </wps:bodyPr>
                      </wps:wsp>
                      <wps:wsp>
                        <wps:cNvPr id="40" name="Text Box 318"/>
                        <wps:cNvSpPr txBox="1">
                          <a:spLocks noChangeArrowheads="1"/>
                        </wps:cNvSpPr>
                        <wps:spPr bwMode="auto">
                          <a:xfrm>
                            <a:off x="2575560" y="1571994"/>
                            <a:ext cx="216535" cy="21082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3F319308" w14:textId="77777777" w:rsidR="00CC7294" w:rsidRPr="00CC7294" w:rsidRDefault="00CC7294" w:rsidP="00F56CA8">
                              <w:pPr>
                                <w:jc w:val="center"/>
                                <w:rPr>
                                  <w:sz w:val="14"/>
                                  <w:szCs w:val="14"/>
                                </w:rPr>
                              </w:pPr>
                              <m:oMathPara>
                                <m:oMath>
                                  <m:r>
                                    <w:rPr>
                                      <w:rFonts w:ascii="Cambria Math" w:hAnsi="Cambria Math"/>
                                      <w:sz w:val="14"/>
                                      <w:szCs w:val="14"/>
                                    </w:rPr>
                                    <m:t>σ</m:t>
                                  </m:r>
                                </m:oMath>
                              </m:oMathPara>
                            </w:p>
                          </w:txbxContent>
                        </wps:txbx>
                        <wps:bodyPr rot="0" vert="horz" wrap="square" lIns="91440" tIns="45720" rIns="91440" bIns="45720" anchor="t" anchorCtr="0" upright="1">
                          <a:noAutofit/>
                        </wps:bodyPr>
                      </wps:wsp>
                      <wps:wsp>
                        <wps:cNvPr id="49" name="Text Box 319"/>
                        <wps:cNvSpPr txBox="1">
                          <a:spLocks noChangeArrowheads="1"/>
                        </wps:cNvSpPr>
                        <wps:spPr bwMode="auto">
                          <a:xfrm>
                            <a:off x="3390478" y="1571994"/>
                            <a:ext cx="216535" cy="19748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D858765" w14:textId="77777777" w:rsidR="00CC7294" w:rsidRPr="00CC7294" w:rsidRDefault="00CC7294" w:rsidP="00F56CA8">
                              <w:pPr>
                                <w:rPr>
                                  <w:sz w:val="14"/>
                                  <w:szCs w:val="14"/>
                                </w:rPr>
                              </w:pPr>
                              <m:oMathPara>
                                <m:oMath>
                                  <m:r>
                                    <w:rPr>
                                      <w:rFonts w:ascii="Cambria Math" w:hAnsi="Cambria Math"/>
                                      <w:sz w:val="14"/>
                                      <w:szCs w:val="14"/>
                                    </w:rPr>
                                    <m:t>σ</m:t>
                                  </m:r>
                                </m:oMath>
                              </m:oMathPara>
                            </w:p>
                            <w:p w14:paraId="362D5D47" w14:textId="05604BB2" w:rsidR="00CC7294" w:rsidRPr="00CC7294" w:rsidRDefault="00CC7294" w:rsidP="00F56CA8">
                              <w:pPr>
                                <w:rPr>
                                  <w:sz w:val="14"/>
                                  <w:szCs w:val="14"/>
                                </w:rPr>
                              </w:pPr>
                            </w:p>
                          </w:txbxContent>
                        </wps:txbx>
                        <wps:bodyPr rot="0" vert="horz" wrap="square" lIns="91440" tIns="45720" rIns="91440" bIns="45720" anchor="t" anchorCtr="0" upright="1">
                          <a:noAutofit/>
                        </wps:bodyPr>
                      </wps:wsp>
                      <wps:wsp>
                        <wps:cNvPr id="50" name="Text Box 320"/>
                        <wps:cNvSpPr txBox="1">
                          <a:spLocks noChangeArrowheads="1"/>
                        </wps:cNvSpPr>
                        <wps:spPr bwMode="auto">
                          <a:xfrm>
                            <a:off x="2910205" y="1587234"/>
                            <a:ext cx="417195" cy="19113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66FD8292" w14:textId="16E9D61C" w:rsidR="00E468ED" w:rsidRPr="00E468ED" w:rsidRDefault="00E468ED" w:rsidP="00F56CA8">
                              <w:pPr>
                                <w:jc w:val="center"/>
                                <w:rPr>
                                  <w:sz w:val="14"/>
                                  <w:szCs w:val="14"/>
                                </w:rPr>
                              </w:pPr>
                              <w:r w:rsidRPr="00E468ED">
                                <w:rPr>
                                  <w:sz w:val="14"/>
                                  <w:szCs w:val="14"/>
                                </w:rPr>
                                <w:t>tan</w:t>
                              </w:r>
                              <w:r>
                                <w:rPr>
                                  <w:sz w:val="14"/>
                                  <w:szCs w:val="14"/>
                                </w:rPr>
                                <w:t>h</w:t>
                              </w:r>
                            </w:p>
                          </w:txbxContent>
                        </wps:txbx>
                        <wps:bodyPr rot="0" vert="horz" wrap="square" lIns="91440" tIns="45720" rIns="91440" bIns="45720" anchor="t" anchorCtr="0" upright="1">
                          <a:noAutofit/>
                        </wps:bodyPr>
                      </wps:wsp>
                      <wps:wsp>
                        <wps:cNvPr id="51" name="Oval 327"/>
                        <wps:cNvSpPr>
                          <a:spLocks noChangeArrowheads="1"/>
                        </wps:cNvSpPr>
                        <wps:spPr bwMode="auto">
                          <a:xfrm>
                            <a:off x="2225675" y="806819"/>
                            <a:ext cx="252730" cy="282999"/>
                          </a:xfrm>
                          <a:prstGeom prst="ellipse">
                            <a:avLst/>
                          </a:prstGeom>
                          <a:solidFill>
                            <a:srgbClr val="FFFFFF"/>
                          </a:solidFill>
                          <a:ln w="9525">
                            <a:solidFill>
                              <a:srgbClr val="000000"/>
                            </a:solidFill>
                            <a:round/>
                            <a:headEnd/>
                            <a:tailEnd/>
                          </a:ln>
                        </wps:spPr>
                        <wps:txbx>
                          <w:txbxContent>
                            <w:p w14:paraId="6AA1CDA8" w14:textId="698027B5" w:rsidR="00D2151E" w:rsidRPr="00D2151E" w:rsidRDefault="007F2D74" w:rsidP="00F56CA8">
                              <w:pPr>
                                <w:rPr>
                                  <w:sz w:val="14"/>
                                  <w:szCs w:val="14"/>
                                </w:rPr>
                              </w:pPr>
                              <w:r>
                                <w:rPr>
                                  <w:sz w:val="14"/>
                                  <w:szCs w:val="14"/>
                                </w:rPr>
                                <w:t>x</w:t>
                              </w:r>
                            </w:p>
                          </w:txbxContent>
                        </wps:txbx>
                        <wps:bodyPr rot="0" vert="horz" wrap="square" lIns="91440" tIns="45720" rIns="91440" bIns="45720" anchor="t" anchorCtr="0" upright="1">
                          <a:noAutofit/>
                        </wps:bodyPr>
                      </wps:wsp>
                      <wps:wsp>
                        <wps:cNvPr id="52" name="Oval 328"/>
                        <wps:cNvSpPr>
                          <a:spLocks noChangeArrowheads="1"/>
                        </wps:cNvSpPr>
                        <wps:spPr bwMode="auto">
                          <a:xfrm>
                            <a:off x="3028950" y="810629"/>
                            <a:ext cx="252730" cy="265642"/>
                          </a:xfrm>
                          <a:prstGeom prst="ellipse">
                            <a:avLst/>
                          </a:prstGeom>
                          <a:solidFill>
                            <a:srgbClr val="FFFFFF"/>
                          </a:solidFill>
                          <a:ln w="9525">
                            <a:solidFill>
                              <a:srgbClr val="000000"/>
                            </a:solidFill>
                            <a:round/>
                            <a:headEnd/>
                            <a:tailEnd/>
                          </a:ln>
                        </wps:spPr>
                        <wps:txbx>
                          <w:txbxContent>
                            <w:p w14:paraId="21508D17" w14:textId="7659A71B" w:rsidR="00D2151E" w:rsidRPr="00D2151E" w:rsidRDefault="00502C84" w:rsidP="00F56CA8">
                              <w:pPr>
                                <w:rPr>
                                  <w:sz w:val="14"/>
                                  <w:szCs w:val="14"/>
                                </w:rPr>
                              </w:pPr>
                              <w:r>
                                <w:rPr>
                                  <w:sz w:val="14"/>
                                  <w:szCs w:val="14"/>
                                </w:rPr>
                                <w:t>+</w:t>
                              </w:r>
                            </w:p>
                          </w:txbxContent>
                        </wps:txbx>
                        <wps:bodyPr rot="0" vert="horz" wrap="square" lIns="91440" tIns="45720" rIns="91440" bIns="45720" anchor="t" anchorCtr="0" upright="1">
                          <a:noAutofit/>
                        </wps:bodyPr>
                      </wps:wsp>
                      <wps:wsp>
                        <wps:cNvPr id="54" name="Oval 329"/>
                        <wps:cNvSpPr>
                          <a:spLocks noChangeArrowheads="1"/>
                        </wps:cNvSpPr>
                        <wps:spPr bwMode="auto">
                          <a:xfrm>
                            <a:off x="2985134" y="1198191"/>
                            <a:ext cx="293158" cy="257387"/>
                          </a:xfrm>
                          <a:prstGeom prst="ellipse">
                            <a:avLst/>
                          </a:prstGeom>
                          <a:solidFill>
                            <a:srgbClr val="FFFFFF"/>
                          </a:solidFill>
                          <a:ln w="9525">
                            <a:solidFill>
                              <a:srgbClr val="000000"/>
                            </a:solidFill>
                            <a:round/>
                            <a:headEnd/>
                            <a:tailEnd/>
                          </a:ln>
                        </wps:spPr>
                        <wps:txbx>
                          <w:txbxContent>
                            <w:p w14:paraId="65F7EE97" w14:textId="77777777" w:rsidR="00D2151E" w:rsidRPr="008D09AB" w:rsidRDefault="00D2151E" w:rsidP="00F56CA8">
                              <w:pPr>
                                <w:rPr>
                                  <w:sz w:val="12"/>
                                  <w:szCs w:val="12"/>
                                </w:rPr>
                              </w:pPr>
                              <w:r w:rsidRPr="008D09AB">
                                <w:rPr>
                                  <w:sz w:val="12"/>
                                  <w:szCs w:val="12"/>
                                </w:rPr>
                                <w:t>x</w:t>
                              </w:r>
                            </w:p>
                          </w:txbxContent>
                        </wps:txbx>
                        <wps:bodyPr rot="0" vert="horz" wrap="square" lIns="91440" tIns="45720" rIns="91440" bIns="45720" anchor="t" anchorCtr="0" upright="1">
                          <a:noAutofit/>
                        </wps:bodyPr>
                      </wps:wsp>
                      <wps:wsp>
                        <wps:cNvPr id="55" name="Oval 330"/>
                        <wps:cNvSpPr>
                          <a:spLocks noChangeArrowheads="1"/>
                        </wps:cNvSpPr>
                        <wps:spPr bwMode="auto">
                          <a:xfrm>
                            <a:off x="3739091" y="1332807"/>
                            <a:ext cx="277495" cy="278554"/>
                          </a:xfrm>
                          <a:prstGeom prst="ellipse">
                            <a:avLst/>
                          </a:prstGeom>
                          <a:solidFill>
                            <a:srgbClr val="FFFFFF"/>
                          </a:solidFill>
                          <a:ln w="9525">
                            <a:solidFill>
                              <a:srgbClr val="000000"/>
                            </a:solidFill>
                            <a:round/>
                            <a:headEnd/>
                            <a:tailEnd/>
                          </a:ln>
                        </wps:spPr>
                        <wps:txbx>
                          <w:txbxContent>
                            <w:p w14:paraId="30C0E6EC" w14:textId="77EDF480" w:rsidR="00502C84" w:rsidRPr="00D2151E" w:rsidRDefault="007F2D74" w:rsidP="00F56CA8">
                              <w:pPr>
                                <w:rPr>
                                  <w:sz w:val="14"/>
                                  <w:szCs w:val="14"/>
                                </w:rPr>
                              </w:pPr>
                              <w:r>
                                <w:rPr>
                                  <w:sz w:val="14"/>
                                  <w:szCs w:val="14"/>
                                </w:rPr>
                                <w:t>x</w:t>
                              </w:r>
                            </w:p>
                          </w:txbxContent>
                        </wps:txbx>
                        <wps:bodyPr rot="0" vert="horz" wrap="square" lIns="91440" tIns="45720" rIns="91440" bIns="45720" anchor="t" anchorCtr="0" upright="1">
                          <a:noAutofit/>
                        </wps:bodyPr>
                      </wps:wsp>
                      <wps:wsp>
                        <wps:cNvPr id="56" name="Oval 333"/>
                        <wps:cNvSpPr>
                          <a:spLocks noChangeArrowheads="1"/>
                        </wps:cNvSpPr>
                        <wps:spPr bwMode="auto">
                          <a:xfrm>
                            <a:off x="3586904" y="979961"/>
                            <a:ext cx="544830" cy="279188"/>
                          </a:xfrm>
                          <a:prstGeom prst="ellipse">
                            <a:avLst/>
                          </a:prstGeom>
                          <a:solidFill>
                            <a:srgbClr val="FFFFFF"/>
                          </a:solidFill>
                          <a:ln w="9525">
                            <a:solidFill>
                              <a:srgbClr val="000000"/>
                            </a:solidFill>
                            <a:round/>
                            <a:headEnd/>
                            <a:tailEnd/>
                          </a:ln>
                        </wps:spPr>
                        <wps:txbx>
                          <w:txbxContent>
                            <w:p w14:paraId="65243DC7" w14:textId="356F605A" w:rsidR="00502C84" w:rsidRPr="00CB2F7C" w:rsidRDefault="00CB2F7C" w:rsidP="00F56CA8">
                              <w:pPr>
                                <w:rPr>
                                  <w:sz w:val="12"/>
                                  <w:szCs w:val="12"/>
                                </w:rPr>
                              </w:pPr>
                              <w:r w:rsidRPr="00CB2F7C">
                                <w:rPr>
                                  <w:sz w:val="12"/>
                                  <w:szCs w:val="12"/>
                                </w:rPr>
                                <w:t>tanh</w:t>
                              </w:r>
                            </w:p>
                          </w:txbxContent>
                        </wps:txbx>
                        <wps:bodyPr rot="0" vert="horz" wrap="square" lIns="91440" tIns="45720" rIns="91440" bIns="45720" anchor="t" anchorCtr="0" upright="1">
                          <a:noAutofit/>
                        </wps:bodyPr>
                      </wps:wsp>
                      <wps:wsp>
                        <wps:cNvPr id="57" name="AutoShape 334"/>
                        <wps:cNvCnPr>
                          <a:cxnSpLocks noChangeShapeType="1"/>
                          <a:stCxn id="39" idx="0"/>
                          <a:endCxn id="51" idx="4"/>
                        </wps:cNvCnPr>
                        <wps:spPr bwMode="auto">
                          <a:xfrm flipV="1">
                            <a:off x="2347278" y="1089818"/>
                            <a:ext cx="4762" cy="4821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Rectangle 336"/>
                        <wps:cNvSpPr>
                          <a:spLocks noChangeArrowheads="1"/>
                        </wps:cNvSpPr>
                        <wps:spPr bwMode="auto">
                          <a:xfrm>
                            <a:off x="4639945" y="719189"/>
                            <a:ext cx="1049655" cy="1325669"/>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79672B3" w14:textId="77777777" w:rsidR="00A84E4E" w:rsidRPr="00A84E4E" w:rsidRDefault="00A84E4E" w:rsidP="00A84E4E">
                              <w:pPr>
                                <w:jc w:val="center"/>
                                <w:rPr>
                                  <w:sz w:val="80"/>
                                  <w:szCs w:val="80"/>
                                </w:rPr>
                              </w:pPr>
                              <w:r>
                                <w:rPr>
                                  <w:sz w:val="80"/>
                                  <w:szCs w:val="80"/>
                                </w:rPr>
                                <w:t>A</w:t>
                              </w:r>
                            </w:p>
                            <w:p w14:paraId="70D4B264" w14:textId="77777777" w:rsidR="00A84E4E" w:rsidRDefault="00A84E4E" w:rsidP="00A84E4E">
                              <w:pPr>
                                <w:jc w:val="center"/>
                              </w:pPr>
                            </w:p>
                          </w:txbxContent>
                        </wps:txbx>
                        <wps:bodyPr rot="0" vert="horz" wrap="square" lIns="91440" tIns="45720" rIns="91440" bIns="45720" anchor="t" anchorCtr="0" upright="1">
                          <a:noAutofit/>
                        </wps:bodyPr>
                      </wps:wsp>
                      <wps:wsp>
                        <wps:cNvPr id="59" name="Oval 337"/>
                        <wps:cNvSpPr>
                          <a:spLocks noChangeArrowheads="1"/>
                        </wps:cNvSpPr>
                        <wps:spPr bwMode="auto">
                          <a:xfrm>
                            <a:off x="1007948" y="265799"/>
                            <a:ext cx="410845" cy="25082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403D44B6" w14:textId="374562A9" w:rsidR="004D36B7" w:rsidRPr="00EA247F" w:rsidRDefault="00EA247F" w:rsidP="00F56CA8">
                              <w:pPr>
                                <w:rPr>
                                  <w:sz w:val="14"/>
                                  <w:szCs w:val="14"/>
                                </w:rPr>
                              </w:pPr>
                              <w:r>
                                <w:rPr>
                                  <w:rFonts w:eastAsiaTheme="minorEastAsia"/>
                                  <w:sz w:val="14"/>
                                  <w:szCs w:val="14"/>
                                </w:rPr>
                                <w:t>h</w:t>
                              </w:r>
                              <w:r w:rsidRPr="00EA247F">
                                <w:rPr>
                                  <w:rFonts w:eastAsiaTheme="minorEastAsia"/>
                                  <w:sz w:val="14"/>
                                  <w:szCs w:val="14"/>
                                  <w:vertAlign w:val="subscript"/>
                                </w:rPr>
                                <w:t>t-1</w:t>
                              </w:r>
                            </w:p>
                          </w:txbxContent>
                        </wps:txbx>
                        <wps:bodyPr rot="0" vert="horz" wrap="square" lIns="91440" tIns="45720" rIns="91440" bIns="45720" anchor="t" anchorCtr="0" upright="1">
                          <a:noAutofit/>
                        </wps:bodyPr>
                      </wps:wsp>
                      <wps:wsp>
                        <wps:cNvPr id="60" name="Oval 355"/>
                        <wps:cNvSpPr>
                          <a:spLocks noChangeArrowheads="1"/>
                        </wps:cNvSpPr>
                        <wps:spPr bwMode="auto">
                          <a:xfrm>
                            <a:off x="3904182" y="209284"/>
                            <a:ext cx="410845" cy="25082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54B5FB92" w14:textId="45273D6D" w:rsidR="00EA247F" w:rsidRPr="00EA247F" w:rsidRDefault="00DD5C74" w:rsidP="00F56CA8">
                              <w:pPr>
                                <w:rPr>
                                  <w:sz w:val="14"/>
                                  <w:szCs w:val="14"/>
                                </w:rPr>
                              </w:pPr>
                              <w:proofErr w:type="spellStart"/>
                              <w:r>
                                <w:rPr>
                                  <w:rFonts w:eastAsiaTheme="minorEastAsia"/>
                                  <w:sz w:val="14"/>
                                  <w:szCs w:val="14"/>
                                </w:rPr>
                                <w:t>h</w:t>
                              </w:r>
                              <w:r w:rsidR="00EA247F">
                                <w:rPr>
                                  <w:rFonts w:eastAsiaTheme="minorEastAsia"/>
                                  <w:sz w:val="14"/>
                                  <w:szCs w:val="14"/>
                                  <w:vertAlign w:val="subscript"/>
                                </w:rPr>
                                <w:t>t</w:t>
                              </w:r>
                              <w:proofErr w:type="spellEnd"/>
                            </w:p>
                          </w:txbxContent>
                        </wps:txbx>
                        <wps:bodyPr rot="0" vert="horz" wrap="square" lIns="91440" tIns="45720" rIns="91440" bIns="45720" anchor="t" anchorCtr="0" upright="1">
                          <a:noAutofit/>
                        </wps:bodyPr>
                      </wps:wsp>
                      <wps:wsp>
                        <wps:cNvPr id="256" name="Oval 356"/>
                        <wps:cNvSpPr>
                          <a:spLocks noChangeArrowheads="1"/>
                        </wps:cNvSpPr>
                        <wps:spPr bwMode="auto">
                          <a:xfrm>
                            <a:off x="5276001" y="219444"/>
                            <a:ext cx="410845" cy="25082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0BCDE8AB" w14:textId="07DF5F12" w:rsidR="00EA247F" w:rsidRPr="00EA247F" w:rsidRDefault="00EA247F" w:rsidP="00F56CA8">
                              <w:pPr>
                                <w:rPr>
                                  <w:sz w:val="14"/>
                                  <w:szCs w:val="14"/>
                                </w:rPr>
                              </w:pPr>
                              <w:r>
                                <w:rPr>
                                  <w:rFonts w:eastAsiaTheme="minorEastAsia"/>
                                  <w:sz w:val="14"/>
                                  <w:szCs w:val="14"/>
                                </w:rPr>
                                <w:t>h</w:t>
                              </w:r>
                              <w:r w:rsidRPr="00EA247F">
                                <w:rPr>
                                  <w:rFonts w:eastAsiaTheme="minorEastAsia"/>
                                  <w:sz w:val="14"/>
                                  <w:szCs w:val="14"/>
                                  <w:vertAlign w:val="subscript"/>
                                </w:rPr>
                                <w:t>t</w:t>
                              </w:r>
                              <w:r>
                                <w:rPr>
                                  <w:rFonts w:eastAsiaTheme="minorEastAsia"/>
                                  <w:sz w:val="14"/>
                                  <w:szCs w:val="14"/>
                                  <w:vertAlign w:val="subscript"/>
                                </w:rPr>
                                <w:t>+</w:t>
                              </w:r>
                              <w:r w:rsidRPr="00EA247F">
                                <w:rPr>
                                  <w:rFonts w:eastAsiaTheme="minorEastAsia"/>
                                  <w:sz w:val="14"/>
                                  <w:szCs w:val="14"/>
                                  <w:vertAlign w:val="subscript"/>
                                </w:rPr>
                                <w:t>1</w:t>
                              </w:r>
                            </w:p>
                            <w:p w14:paraId="14026FC6" w14:textId="7D67A265" w:rsidR="00EA247F" w:rsidRPr="00EA247F" w:rsidRDefault="00EA247F" w:rsidP="00F56CA8">
                              <w:pPr>
                                <w:rPr>
                                  <w:sz w:val="14"/>
                                  <w:szCs w:val="14"/>
                                </w:rPr>
                              </w:pPr>
                            </w:p>
                          </w:txbxContent>
                        </wps:txbx>
                        <wps:bodyPr rot="0" vert="horz" wrap="square" lIns="91440" tIns="45720" rIns="91440" bIns="45720" anchor="t" anchorCtr="0" upright="1">
                          <a:noAutofit/>
                        </wps:bodyPr>
                      </wps:wsp>
                      <wps:wsp>
                        <wps:cNvPr id="257" name="Oval 357"/>
                        <wps:cNvSpPr>
                          <a:spLocks noChangeArrowheads="1"/>
                        </wps:cNvSpPr>
                        <wps:spPr bwMode="auto">
                          <a:xfrm>
                            <a:off x="448723" y="2246154"/>
                            <a:ext cx="410845" cy="320252"/>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55D019BA" w14:textId="6AC5CBC4" w:rsidR="00EA247F" w:rsidRPr="00EA247F" w:rsidRDefault="00EA247F" w:rsidP="00F56CA8">
                              <w:pPr>
                                <w:rPr>
                                  <w:sz w:val="14"/>
                                  <w:szCs w:val="14"/>
                                </w:rPr>
                              </w:pPr>
                              <w:r>
                                <w:rPr>
                                  <w:rFonts w:eastAsiaTheme="minorEastAsia"/>
                                  <w:sz w:val="14"/>
                                  <w:szCs w:val="14"/>
                                </w:rPr>
                                <w:t>x</w:t>
                              </w:r>
                              <w:r w:rsidRPr="00EA247F">
                                <w:rPr>
                                  <w:rFonts w:eastAsiaTheme="minorEastAsia"/>
                                  <w:sz w:val="14"/>
                                  <w:szCs w:val="14"/>
                                  <w:vertAlign w:val="subscript"/>
                                </w:rPr>
                                <w:t>t-1</w:t>
                              </w:r>
                            </w:p>
                            <w:p w14:paraId="76CE41D6" w14:textId="4F0A3640" w:rsidR="00EA247F" w:rsidRPr="00EA247F" w:rsidRDefault="00EA247F" w:rsidP="00F56CA8">
                              <w:pPr>
                                <w:rPr>
                                  <w:sz w:val="14"/>
                                  <w:szCs w:val="14"/>
                                </w:rPr>
                              </w:pPr>
                            </w:p>
                          </w:txbxContent>
                        </wps:txbx>
                        <wps:bodyPr rot="0" vert="horz" wrap="square" lIns="91440" tIns="45720" rIns="91440" bIns="45720" anchor="t" anchorCtr="0" upright="1">
                          <a:noAutofit/>
                        </wps:bodyPr>
                      </wps:wsp>
                      <wps:wsp>
                        <wps:cNvPr id="258" name="Oval 358"/>
                        <wps:cNvSpPr>
                          <a:spLocks noChangeArrowheads="1"/>
                        </wps:cNvSpPr>
                        <wps:spPr bwMode="auto">
                          <a:xfrm>
                            <a:off x="2101215" y="2217789"/>
                            <a:ext cx="410845" cy="32829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550B060B" w14:textId="498171A0" w:rsidR="00EA247F" w:rsidRPr="00EA247F" w:rsidRDefault="00EA247F" w:rsidP="00F56CA8">
                              <w:pPr>
                                <w:rPr>
                                  <w:sz w:val="14"/>
                                  <w:szCs w:val="14"/>
                                </w:rPr>
                              </w:pPr>
                              <w:proofErr w:type="spellStart"/>
                              <w:r>
                                <w:rPr>
                                  <w:rFonts w:eastAsiaTheme="minorEastAsia"/>
                                  <w:sz w:val="14"/>
                                  <w:szCs w:val="14"/>
                                </w:rPr>
                                <w:t>x</w:t>
                              </w:r>
                              <w:r w:rsidRPr="00EA247F">
                                <w:rPr>
                                  <w:rFonts w:eastAsiaTheme="minorEastAsia"/>
                                  <w:sz w:val="14"/>
                                  <w:szCs w:val="14"/>
                                  <w:vertAlign w:val="subscript"/>
                                </w:rPr>
                                <w:t>t</w:t>
                              </w:r>
                              <w:proofErr w:type="spellEnd"/>
                            </w:p>
                            <w:p w14:paraId="22F3C3A4" w14:textId="77777777" w:rsidR="00EA247F" w:rsidRPr="00EA247F" w:rsidRDefault="00EA247F" w:rsidP="00F56CA8">
                              <w:pPr>
                                <w:rPr>
                                  <w:sz w:val="14"/>
                                  <w:szCs w:val="14"/>
                                </w:rPr>
                              </w:pPr>
                            </w:p>
                          </w:txbxContent>
                        </wps:txbx>
                        <wps:bodyPr rot="0" vert="horz" wrap="square" lIns="91440" tIns="45720" rIns="91440" bIns="45720" anchor="t" anchorCtr="0" upright="1">
                          <a:noAutofit/>
                        </wps:bodyPr>
                      </wps:wsp>
                      <wps:wsp>
                        <wps:cNvPr id="259" name="Oval 359"/>
                        <wps:cNvSpPr>
                          <a:spLocks noChangeArrowheads="1"/>
                        </wps:cNvSpPr>
                        <wps:spPr bwMode="auto">
                          <a:xfrm>
                            <a:off x="4639945" y="2173551"/>
                            <a:ext cx="501015" cy="325120"/>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round/>
                            <a:headEnd/>
                            <a:tailEnd/>
                          </a:ln>
                          <a:effectLst>
                            <a:outerShdw dist="28398" dir="3806097" algn="ctr" rotWithShape="0">
                              <a:schemeClr val="accent3">
                                <a:lumMod val="50000"/>
                                <a:lumOff val="0"/>
                              </a:schemeClr>
                            </a:outerShdw>
                          </a:effectLst>
                        </wps:spPr>
                        <wps:txbx>
                          <w:txbxContent>
                            <w:p w14:paraId="2C2021F4" w14:textId="04F61547" w:rsidR="00F56CA8" w:rsidRPr="00EA247F" w:rsidRDefault="00F56CA8" w:rsidP="00F56CA8">
                              <w:pPr>
                                <w:rPr>
                                  <w:sz w:val="14"/>
                                  <w:szCs w:val="14"/>
                                </w:rPr>
                              </w:pPr>
                              <w:r>
                                <w:rPr>
                                  <w:rFonts w:eastAsiaTheme="minorEastAsia"/>
                                  <w:sz w:val="14"/>
                                  <w:szCs w:val="14"/>
                                </w:rPr>
                                <w:t>x</w:t>
                              </w:r>
                              <w:r w:rsidRPr="00EA247F">
                                <w:rPr>
                                  <w:rFonts w:eastAsiaTheme="minorEastAsia"/>
                                  <w:sz w:val="14"/>
                                  <w:szCs w:val="14"/>
                                  <w:vertAlign w:val="subscript"/>
                                </w:rPr>
                                <w:t>t</w:t>
                              </w:r>
                              <w:r>
                                <w:rPr>
                                  <w:rFonts w:eastAsiaTheme="minorEastAsia"/>
                                  <w:sz w:val="14"/>
                                  <w:szCs w:val="14"/>
                                  <w:vertAlign w:val="subscript"/>
                                </w:rPr>
                                <w:t>+</w:t>
                              </w:r>
                              <w:r w:rsidRPr="00EA247F">
                                <w:rPr>
                                  <w:rFonts w:eastAsiaTheme="minorEastAsia"/>
                                  <w:sz w:val="14"/>
                                  <w:szCs w:val="14"/>
                                  <w:vertAlign w:val="subscript"/>
                                </w:rPr>
                                <w:t>1</w:t>
                              </w:r>
                            </w:p>
                            <w:p w14:paraId="67C352CC" w14:textId="77777777" w:rsidR="00F56CA8" w:rsidRPr="00EA247F" w:rsidRDefault="00F56CA8" w:rsidP="00F56CA8">
                              <w:pPr>
                                <w:rPr>
                                  <w:sz w:val="14"/>
                                  <w:szCs w:val="14"/>
                                </w:rPr>
                              </w:pPr>
                            </w:p>
                          </w:txbxContent>
                        </wps:txbx>
                        <wps:bodyPr rot="0" vert="horz" wrap="square" lIns="91440" tIns="45720" rIns="91440" bIns="45720" anchor="t" anchorCtr="0" upright="1">
                          <a:noAutofit/>
                        </wps:bodyPr>
                      </wps:wsp>
                      <wps:wsp>
                        <wps:cNvPr id="260" name="AutoShape 360"/>
                        <wps:cNvCnPr>
                          <a:cxnSpLocks noChangeShapeType="1"/>
                        </wps:cNvCnPr>
                        <wps:spPr bwMode="auto">
                          <a:xfrm flipV="1">
                            <a:off x="1375410" y="944402"/>
                            <a:ext cx="568325"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AutoShape 361"/>
                        <wps:cNvCnPr>
                          <a:cxnSpLocks noChangeShapeType="1"/>
                        </wps:cNvCnPr>
                        <wps:spPr bwMode="auto">
                          <a:xfrm flipV="1">
                            <a:off x="1387475" y="1892669"/>
                            <a:ext cx="568325"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 name="AutoShape 363"/>
                        <wps:cNvCnPr>
                          <a:cxnSpLocks noChangeShapeType="1"/>
                        </wps:cNvCnPr>
                        <wps:spPr bwMode="auto">
                          <a:xfrm flipV="1">
                            <a:off x="4210685" y="1835095"/>
                            <a:ext cx="450850"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 name="AutoShape 368"/>
                        <wps:cNvCnPr>
                          <a:cxnSpLocks noChangeShapeType="1"/>
                          <a:stCxn id="52" idx="6"/>
                        </wps:cNvCnPr>
                        <wps:spPr bwMode="auto">
                          <a:xfrm flipV="1">
                            <a:off x="3281680" y="925564"/>
                            <a:ext cx="1370330" cy="178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 name="AutoShape 369"/>
                        <wps:cNvCnPr>
                          <a:cxnSpLocks noChangeShapeType="1"/>
                          <a:stCxn id="51" idx="6"/>
                          <a:endCxn id="52" idx="2"/>
                        </wps:cNvCnPr>
                        <wps:spPr bwMode="auto">
                          <a:xfrm flipV="1">
                            <a:off x="2478405" y="943450"/>
                            <a:ext cx="550545" cy="486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 name="AutoShape 370"/>
                        <wps:cNvCnPr>
                          <a:cxnSpLocks noChangeShapeType="1"/>
                          <a:stCxn id="51" idx="2"/>
                        </wps:cNvCnPr>
                        <wps:spPr bwMode="auto">
                          <a:xfrm flipH="1">
                            <a:off x="1896533" y="948319"/>
                            <a:ext cx="329142" cy="8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Straight Arrow Connector 168"/>
                        <wps:cNvCnPr/>
                        <wps:spPr>
                          <a:xfrm>
                            <a:off x="2716106" y="1306566"/>
                            <a:ext cx="2690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flipV="1">
                            <a:off x="2702560" y="1306566"/>
                            <a:ext cx="6773" cy="23706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1965325" y="1905369"/>
                            <a:ext cx="1604222" cy="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flipH="1" flipV="1">
                            <a:off x="2347278" y="1808425"/>
                            <a:ext cx="4762" cy="88265"/>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a:endCxn id="40" idx="2"/>
                        </wps:cNvCnPr>
                        <wps:spPr>
                          <a:xfrm flipV="1">
                            <a:off x="2682240" y="1782814"/>
                            <a:ext cx="1588" cy="122555"/>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V="1">
                            <a:off x="3119627" y="1778369"/>
                            <a:ext cx="1270" cy="122555"/>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wps:spPr>
                          <a:xfrm flipV="1">
                            <a:off x="3546347" y="1778369"/>
                            <a:ext cx="1270" cy="122555"/>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Straight Arrow Connector 174"/>
                        <wps:cNvCnPr>
                          <a:endCxn id="52" idx="4"/>
                        </wps:cNvCnPr>
                        <wps:spPr>
                          <a:xfrm flipV="1">
                            <a:off x="3149600" y="1076271"/>
                            <a:ext cx="5715" cy="115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Straight Connector 175"/>
                        <wps:cNvCnPr>
                          <a:stCxn id="50" idx="0"/>
                        </wps:cNvCnPr>
                        <wps:spPr>
                          <a:xfrm flipV="1">
                            <a:off x="3118803" y="1455578"/>
                            <a:ext cx="6137" cy="131656"/>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Arrow Connector 373"/>
                        <wps:cNvCnPr/>
                        <wps:spPr>
                          <a:xfrm>
                            <a:off x="3494487" y="1378195"/>
                            <a:ext cx="2686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Straight Connector 374"/>
                        <wps:cNvCnPr>
                          <a:stCxn id="49" idx="0"/>
                        </wps:cNvCnPr>
                        <wps:spPr>
                          <a:xfrm flipH="1" flipV="1">
                            <a:off x="3486658" y="1371417"/>
                            <a:ext cx="12088" cy="200577"/>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Straight Connector 176"/>
                        <wps:cNvCnPr>
                          <a:endCxn id="56" idx="0"/>
                        </wps:cNvCnPr>
                        <wps:spPr>
                          <a:xfrm>
                            <a:off x="3854027" y="934031"/>
                            <a:ext cx="5292" cy="45930"/>
                          </a:xfrm>
                          <a:prstGeom prst="line">
                            <a:avLst/>
                          </a:prstGeom>
                        </wps:spPr>
                        <wps:style>
                          <a:lnRef idx="1">
                            <a:schemeClr val="dk1"/>
                          </a:lnRef>
                          <a:fillRef idx="0">
                            <a:schemeClr val="dk1"/>
                          </a:fillRef>
                          <a:effectRef idx="0">
                            <a:schemeClr val="dk1"/>
                          </a:effectRef>
                          <a:fontRef idx="minor">
                            <a:schemeClr val="tx1"/>
                          </a:fontRef>
                        </wps:style>
                        <wps:bodyPr/>
                      </wps:wsp>
                      <wps:wsp>
                        <wps:cNvPr id="177" name="Straight Connector 177"/>
                        <wps:cNvCnPr>
                          <a:stCxn id="56" idx="4"/>
                          <a:endCxn id="56" idx="4"/>
                        </wps:cNvCnPr>
                        <wps:spPr>
                          <a:xfrm>
                            <a:off x="3859319" y="1259149"/>
                            <a:ext cx="0" cy="0"/>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a:stCxn id="56" idx="4"/>
                          <a:endCxn id="56" idx="4"/>
                        </wps:cNvCnPr>
                        <wps:spPr>
                          <a:xfrm>
                            <a:off x="3859319" y="1259149"/>
                            <a:ext cx="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a:endCxn id="55" idx="0"/>
                        </wps:cNvCnPr>
                        <wps:spPr>
                          <a:xfrm>
                            <a:off x="3874347" y="1265924"/>
                            <a:ext cx="3492" cy="66883"/>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a:stCxn id="55" idx="4"/>
                        </wps:cNvCnPr>
                        <wps:spPr>
                          <a:xfrm>
                            <a:off x="3877839" y="1611361"/>
                            <a:ext cx="0" cy="25739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flipV="1">
                            <a:off x="3877839" y="1850123"/>
                            <a:ext cx="382588" cy="10583"/>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flipH="1" flipV="1">
                            <a:off x="4118187" y="470269"/>
                            <a:ext cx="33866" cy="13904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Straight Arrow Connector 184"/>
                        <wps:cNvCnPr>
                          <a:endCxn id="59" idx="4"/>
                        </wps:cNvCnPr>
                        <wps:spPr>
                          <a:xfrm flipV="1">
                            <a:off x="1205653" y="516624"/>
                            <a:ext cx="7718"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flipV="1">
                            <a:off x="657013" y="2105818"/>
                            <a:ext cx="0" cy="111971"/>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flipV="1">
                            <a:off x="2309707" y="2092482"/>
                            <a:ext cx="0" cy="94616"/>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flipV="1">
                            <a:off x="4890347" y="2092482"/>
                            <a:ext cx="0" cy="53976"/>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Arrow Connector 189"/>
                        <wps:cNvCnPr>
                          <a:endCxn id="256" idx="4"/>
                        </wps:cNvCnPr>
                        <wps:spPr>
                          <a:xfrm flipH="1" flipV="1">
                            <a:off x="5481424" y="470269"/>
                            <a:ext cx="11749" cy="2334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CF9473B" id="Canvas 312" o:spid="_x0000_s1238" editas="canvas" style="width:476.8pt;height:217.65pt;mso-position-horizontal-relative:char;mso-position-vertical-relative:line" coordsize="60553,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">
                <v:shape id="_x0000_s1239" type="#_x0000_t75" style="position:absolute;width:60553;height:27635;visibility:visible;mso-wrap-style:square">
                  <v:fill o:detectmouseclick="t"/>
                  <v:path o:connecttype="none"/>
                </v:shape>
                <v:rect id="Rectangle 314" o:spid="_x0000_s1240" style="position:absolute;left:19653;top:7666;width:22815;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" fillcolor="#9cc2e5 [1940]" strokecolor="#9cc2e5 [1940]" strokeweight="1pt">
                  <v:fill color2="#deeaf6 [660]" angle="135" focus="50%" type="gradient"/>
                  <v:shadow on="t" color="#1f4d78 [1604]" opacity=".5" offset="1pt"/>
                </v:rect>
                <v:rect id="Rectangle 315" o:spid="_x0000_s1241" style="position:absolute;left:3473;top:7445;width:10497;height:1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" fillcolor="#9cc2e5 [1940]" strokecolor="#9cc2e5 [1940]" strokeweight="1pt">
                  <v:fill color2="#deeaf6 [660]" angle="135" focus="50%" type="gradient"/>
                  <v:shadow on="t" color="#1f4d78 [1604]" opacity=".5" offset="1pt"/>
                  <v:textbox>
                    <w:txbxContent>
                      <w:p w14:paraId="452F5A78" w14:textId="627A4BF4" w:rsidR="00A84E4E" w:rsidRPr="00A84E4E" w:rsidRDefault="00A84E4E" w:rsidP="00A84E4E">
                        <w:pPr>
                          <w:spacing w:line="720" w:lineRule="auto"/>
                          <w:jc w:val="center"/>
                          <w:rPr>
                            <w:sz w:val="80"/>
                            <w:szCs w:val="80"/>
                          </w:rPr>
                        </w:pPr>
                        <w:r>
                          <w:rPr>
                            <w:sz w:val="80"/>
                            <w:szCs w:val="80"/>
                          </w:rPr>
                          <w:t>A</w:t>
                        </w:r>
                      </w:p>
                    </w:txbxContent>
                  </v:textbox>
                </v:rect>
                <v:shape id="Text Box 316" o:spid="_x0000_s1242" type="#_x0000_t202" style="position:absolute;left:22390;top:15719;width:21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" fillcolor="#ffd966 [1943]" strokecolor="#ffd966 [1943]" strokeweight="1pt">
                  <v:fill color2="#fff2cc [663]" angle="135" focus="50%" type="gradient"/>
                  <v:shadow on="t" color="#7f5f00 [1607]" opacity=".5" offset="1pt"/>
                  <v:textbox>
                    <w:txbxContent>
                      <w:p w14:paraId="200887A8" w14:textId="05E20EC0" w:rsidR="00702B1F" w:rsidRPr="00CC7294" w:rsidRDefault="00702B1F" w:rsidP="00F56CA8">
                        <w:pPr>
                          <w:rPr>
                            <w:sz w:val="14"/>
                            <w:szCs w:val="14"/>
                          </w:rPr>
                        </w:pPr>
                        <m:oMathPara>
                          <m:oMath>
                            <m:r>
                              <w:rPr>
                                <w:rFonts w:ascii="Cambria Math" w:hAnsi="Cambria Math"/>
                                <w:sz w:val="14"/>
                                <w:szCs w:val="14"/>
                              </w:rPr>
                              <m:t>σ</m:t>
                            </m:r>
                          </m:oMath>
                        </m:oMathPara>
                      </w:p>
                    </w:txbxContent>
                  </v:textbox>
                </v:shape>
                <v:shape id="Text Box 318" o:spid="_x0000_s1243" type="#_x0000_t202" style="position:absolute;left:25755;top:15719;width:216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" fillcolor="#ffd966 [1943]" strokecolor="#ffd966 [1943]" strokeweight="1pt">
                  <v:fill color2="#fff2cc [663]" angle="135" focus="50%" type="gradient"/>
                  <v:shadow on="t" color="#7f5f00 [1607]" opacity=".5" offset="1pt"/>
                  <v:textbox>
                    <w:txbxContent>
                      <w:p w14:paraId="3F319308" w14:textId="77777777" w:rsidR="00CC7294" w:rsidRPr="00CC7294" w:rsidRDefault="00CC7294" w:rsidP="00F56CA8">
                        <w:pPr>
                          <w:jc w:val="center"/>
                          <w:rPr>
                            <w:sz w:val="14"/>
                            <w:szCs w:val="14"/>
                          </w:rPr>
                        </w:pPr>
                        <m:oMathPara>
                          <m:oMath>
                            <m:r>
                              <w:rPr>
                                <w:rFonts w:ascii="Cambria Math" w:hAnsi="Cambria Math"/>
                                <w:sz w:val="14"/>
                                <w:szCs w:val="14"/>
                              </w:rPr>
                              <m:t>σ</m:t>
                            </m:r>
                          </m:oMath>
                        </m:oMathPara>
                      </w:p>
                    </w:txbxContent>
                  </v:textbox>
                </v:shape>
                <v:shape id="Text Box 319" o:spid="_x0000_s1244" type="#_x0000_t202" style="position:absolute;left:33904;top:15719;width:216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" fillcolor="#ffd966 [1943]" strokecolor="#ffd966 [1943]" strokeweight="1pt">
                  <v:fill color2="#fff2cc [663]" angle="135" focus="50%" type="gradient"/>
                  <v:shadow on="t" color="#7f5f00 [1607]" opacity=".5" offset="1pt"/>
                  <v:textbox>
                    <w:txbxContent>
                      <w:p w14:paraId="4D858765" w14:textId="77777777" w:rsidR="00CC7294" w:rsidRPr="00CC7294" w:rsidRDefault="00CC7294" w:rsidP="00F56CA8">
                        <w:pPr>
                          <w:rPr>
                            <w:sz w:val="14"/>
                            <w:szCs w:val="14"/>
                          </w:rPr>
                        </w:pPr>
                        <m:oMathPara>
                          <m:oMath>
                            <m:r>
                              <w:rPr>
                                <w:rFonts w:ascii="Cambria Math" w:hAnsi="Cambria Math"/>
                                <w:sz w:val="14"/>
                                <w:szCs w:val="14"/>
                              </w:rPr>
                              <m:t>σ</m:t>
                            </m:r>
                          </m:oMath>
                        </m:oMathPara>
                      </w:p>
                      <w:p w14:paraId="362D5D47" w14:textId="05604BB2" w:rsidR="00CC7294" w:rsidRPr="00CC7294" w:rsidRDefault="00CC7294" w:rsidP="00F56CA8">
                        <w:pPr>
                          <w:rPr>
                            <w:sz w:val="14"/>
                            <w:szCs w:val="14"/>
                          </w:rPr>
                        </w:pPr>
                      </w:p>
                    </w:txbxContent>
                  </v:textbox>
                </v:shape>
                <v:shape id="Text Box 320" o:spid="_x0000_s1245" type="#_x0000_t202" style="position:absolute;left:29102;top:15872;width:417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" fillcolor="#ffd966 [1943]" strokecolor="#ffd966 [1943]" strokeweight="1pt">
                  <v:fill color2="#fff2cc [663]" angle="135" focus="50%" type="gradient"/>
                  <v:shadow on="t" color="#7f5f00 [1607]" opacity=".5" offset="1pt"/>
                  <v:textbox>
                    <w:txbxContent>
                      <w:p w14:paraId="66FD8292" w14:textId="16E9D61C" w:rsidR="00E468ED" w:rsidRPr="00E468ED" w:rsidRDefault="00E468ED" w:rsidP="00F56CA8">
                        <w:pPr>
                          <w:jc w:val="center"/>
                          <w:rPr>
                            <w:sz w:val="14"/>
                            <w:szCs w:val="14"/>
                          </w:rPr>
                        </w:pPr>
                        <w:r w:rsidRPr="00E468ED">
                          <w:rPr>
                            <w:sz w:val="14"/>
                            <w:szCs w:val="14"/>
                          </w:rPr>
                          <w:t>tan</w:t>
                        </w:r>
                        <w:r>
                          <w:rPr>
                            <w:sz w:val="14"/>
                            <w:szCs w:val="14"/>
                          </w:rPr>
                          <w:t>h</w:t>
                        </w:r>
                      </w:p>
                    </w:txbxContent>
                  </v:textbox>
                </v:shape>
                <v:oval id="Oval 327" o:spid="_x0000_s1246" style="position:absolute;left:22256;top:8068;width:252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">
                  <v:textbox>
                    <w:txbxContent>
                      <w:p w14:paraId="6AA1CDA8" w14:textId="698027B5" w:rsidR="00D2151E" w:rsidRPr="00D2151E" w:rsidRDefault="007F2D74" w:rsidP="00F56CA8">
                        <w:pPr>
                          <w:rPr>
                            <w:sz w:val="14"/>
                            <w:szCs w:val="14"/>
                          </w:rPr>
                        </w:pPr>
                        <w:r>
                          <w:rPr>
                            <w:sz w:val="14"/>
                            <w:szCs w:val="14"/>
                          </w:rPr>
                          <w:t>x</w:t>
                        </w:r>
                      </w:p>
                    </w:txbxContent>
                  </v:textbox>
                </v:oval>
                <v:oval id="Oval 328" o:spid="_x0000_s1247" style="position:absolute;left:30289;top:8106;width:2527;height: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">
                  <v:textbox>
                    <w:txbxContent>
                      <w:p w14:paraId="21508D17" w14:textId="7659A71B" w:rsidR="00D2151E" w:rsidRPr="00D2151E" w:rsidRDefault="00502C84" w:rsidP="00F56CA8">
                        <w:pPr>
                          <w:rPr>
                            <w:sz w:val="14"/>
                            <w:szCs w:val="14"/>
                          </w:rPr>
                        </w:pPr>
                        <w:r>
                          <w:rPr>
                            <w:sz w:val="14"/>
                            <w:szCs w:val="14"/>
                          </w:rPr>
                          <w:t>+</w:t>
                        </w:r>
                      </w:p>
                    </w:txbxContent>
                  </v:textbox>
                </v:oval>
                <v:oval id="Oval 329" o:spid="_x0000_s1248" style="position:absolute;left:29851;top:11981;width:2931;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textbox>
                    <w:txbxContent>
                      <w:p w14:paraId="65F7EE97" w14:textId="77777777" w:rsidR="00D2151E" w:rsidRPr="008D09AB" w:rsidRDefault="00D2151E" w:rsidP="00F56CA8">
                        <w:pPr>
                          <w:rPr>
                            <w:sz w:val="12"/>
                            <w:szCs w:val="12"/>
                          </w:rPr>
                        </w:pPr>
                        <w:r w:rsidRPr="008D09AB">
                          <w:rPr>
                            <w:sz w:val="12"/>
                            <w:szCs w:val="12"/>
                          </w:rPr>
                          <w:t>x</w:t>
                        </w:r>
                      </w:p>
                    </w:txbxContent>
                  </v:textbox>
                </v:oval>
                <v:oval id="Oval 330" o:spid="_x0000_s1249" style="position:absolute;left:37390;top:13328;width:2775;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">
                  <v:textbox>
                    <w:txbxContent>
                      <w:p w14:paraId="30C0E6EC" w14:textId="77EDF480" w:rsidR="00502C84" w:rsidRPr="00D2151E" w:rsidRDefault="007F2D74" w:rsidP="00F56CA8">
                        <w:pPr>
                          <w:rPr>
                            <w:sz w:val="14"/>
                            <w:szCs w:val="14"/>
                          </w:rPr>
                        </w:pPr>
                        <w:r>
                          <w:rPr>
                            <w:sz w:val="14"/>
                            <w:szCs w:val="14"/>
                          </w:rPr>
                          <w:t>x</w:t>
                        </w:r>
                      </w:p>
                    </w:txbxContent>
                  </v:textbox>
                </v:oval>
                <v:oval id="Oval 333" o:spid="_x0000_s1250" style="position:absolute;left:35869;top:9799;width:5448;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">
                  <v:textbox>
                    <w:txbxContent>
                      <w:p w14:paraId="65243DC7" w14:textId="356F605A" w:rsidR="00502C84" w:rsidRPr="00CB2F7C" w:rsidRDefault="00CB2F7C" w:rsidP="00F56CA8">
                        <w:pPr>
                          <w:rPr>
                            <w:sz w:val="12"/>
                            <w:szCs w:val="12"/>
                          </w:rPr>
                        </w:pPr>
                        <w:r w:rsidRPr="00CB2F7C">
                          <w:rPr>
                            <w:sz w:val="12"/>
                            <w:szCs w:val="12"/>
                          </w:rPr>
                          <w:t>tanh</w:t>
                        </w:r>
                      </w:p>
                    </w:txbxContent>
                  </v:textbox>
                </v:oval>
                <v:shape id="AutoShape 334" o:spid="_x0000_s1251" type="#_x0000_t32" style="position:absolute;left:23472;top:10898;width:48;height:4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">
                  <v:stroke endarrow="block"/>
                </v:shape>
                <v:rect id="Rectangle 336" o:spid="_x0000_s1252" style="position:absolute;left:46399;top:7191;width:10497;height:1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" fillcolor="#9cc2e5 [1940]" strokecolor="#9cc2e5 [1940]" strokeweight="1pt">
                  <v:fill color2="#deeaf6 [660]" angle="135" focus="50%" type="gradient"/>
                  <v:shadow on="t" color="#1f4d78 [1604]" opacity=".5" offset="1pt"/>
                  <v:textbox>
                    <w:txbxContent>
                      <w:p w14:paraId="079672B3" w14:textId="77777777" w:rsidR="00A84E4E" w:rsidRPr="00A84E4E" w:rsidRDefault="00A84E4E" w:rsidP="00A84E4E">
                        <w:pPr>
                          <w:jc w:val="center"/>
                          <w:rPr>
                            <w:sz w:val="80"/>
                            <w:szCs w:val="80"/>
                          </w:rPr>
                        </w:pPr>
                        <w:r>
                          <w:rPr>
                            <w:sz w:val="80"/>
                            <w:szCs w:val="80"/>
                          </w:rPr>
                          <w:t>A</w:t>
                        </w:r>
                      </w:p>
                      <w:p w14:paraId="70D4B264" w14:textId="77777777" w:rsidR="00A84E4E" w:rsidRDefault="00A84E4E" w:rsidP="00A84E4E">
                        <w:pPr>
                          <w:jc w:val="center"/>
                        </w:pPr>
                      </w:p>
                    </w:txbxContent>
                  </v:textbox>
                </v:rect>
                <v:oval id="Oval 337" o:spid="_x0000_s1253" style="position:absolute;left:10079;top:2657;width:4108;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" fillcolor="#c9c9c9 [1942]" strokecolor="#a5a5a5 [3206]" strokeweight="1pt">
                  <v:fill color2="#a5a5a5 [3206]" focus="50%" type="gradient"/>
                  <v:shadow on="t" color="#525252 [1606]" offset="1pt"/>
                  <v:textbox>
                    <w:txbxContent>
                      <w:p w14:paraId="403D44B6" w14:textId="374562A9" w:rsidR="004D36B7" w:rsidRPr="00EA247F" w:rsidRDefault="00EA247F" w:rsidP="00F56CA8">
                        <w:pPr>
                          <w:rPr>
                            <w:sz w:val="14"/>
                            <w:szCs w:val="14"/>
                          </w:rPr>
                        </w:pPr>
                        <w:r>
                          <w:rPr>
                            <w:rFonts w:eastAsiaTheme="minorEastAsia"/>
                            <w:sz w:val="14"/>
                            <w:szCs w:val="14"/>
                          </w:rPr>
                          <w:t>h</w:t>
                        </w:r>
                        <w:r w:rsidRPr="00EA247F">
                          <w:rPr>
                            <w:rFonts w:eastAsiaTheme="minorEastAsia"/>
                            <w:sz w:val="14"/>
                            <w:szCs w:val="14"/>
                            <w:vertAlign w:val="subscript"/>
                          </w:rPr>
                          <w:t>t-1</w:t>
                        </w:r>
                      </w:p>
                    </w:txbxContent>
                  </v:textbox>
                </v:oval>
                <v:oval id="Oval 355" o:spid="_x0000_s1254" style="position:absolute;left:39041;top:2092;width:4109;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" fillcolor="#c9c9c9 [1942]" strokecolor="#a5a5a5 [3206]" strokeweight="1pt">
                  <v:fill color2="#a5a5a5 [3206]" focus="50%" type="gradient"/>
                  <v:shadow on="t" color="#525252 [1606]" offset="1pt"/>
                  <v:textbox>
                    <w:txbxContent>
                      <w:p w14:paraId="54B5FB92" w14:textId="45273D6D" w:rsidR="00EA247F" w:rsidRPr="00EA247F" w:rsidRDefault="00DD5C74" w:rsidP="00F56CA8">
                        <w:pPr>
                          <w:rPr>
                            <w:sz w:val="14"/>
                            <w:szCs w:val="14"/>
                          </w:rPr>
                        </w:pPr>
                        <w:proofErr w:type="spellStart"/>
                        <w:r>
                          <w:rPr>
                            <w:rFonts w:eastAsiaTheme="minorEastAsia"/>
                            <w:sz w:val="14"/>
                            <w:szCs w:val="14"/>
                          </w:rPr>
                          <w:t>h</w:t>
                        </w:r>
                        <w:r w:rsidR="00EA247F">
                          <w:rPr>
                            <w:rFonts w:eastAsiaTheme="minorEastAsia"/>
                            <w:sz w:val="14"/>
                            <w:szCs w:val="14"/>
                            <w:vertAlign w:val="subscript"/>
                          </w:rPr>
                          <w:t>t</w:t>
                        </w:r>
                        <w:proofErr w:type="spellEnd"/>
                      </w:p>
                    </w:txbxContent>
                  </v:textbox>
                </v:oval>
                <v:oval id="Oval 356" o:spid="_x0000_s1255" style="position:absolute;left:52760;top:2194;width:410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" fillcolor="#c9c9c9 [1942]" strokecolor="#a5a5a5 [3206]" strokeweight="1pt">
                  <v:fill color2="#a5a5a5 [3206]" focus="50%" type="gradient"/>
                  <v:shadow on="t" color="#525252 [1606]" offset="1pt"/>
                  <v:textbox>
                    <w:txbxContent>
                      <w:p w14:paraId="0BCDE8AB" w14:textId="07DF5F12" w:rsidR="00EA247F" w:rsidRPr="00EA247F" w:rsidRDefault="00EA247F" w:rsidP="00F56CA8">
                        <w:pPr>
                          <w:rPr>
                            <w:sz w:val="14"/>
                            <w:szCs w:val="14"/>
                          </w:rPr>
                        </w:pPr>
                        <w:r>
                          <w:rPr>
                            <w:rFonts w:eastAsiaTheme="minorEastAsia"/>
                            <w:sz w:val="14"/>
                            <w:szCs w:val="14"/>
                          </w:rPr>
                          <w:t>h</w:t>
                        </w:r>
                        <w:r w:rsidRPr="00EA247F">
                          <w:rPr>
                            <w:rFonts w:eastAsiaTheme="minorEastAsia"/>
                            <w:sz w:val="14"/>
                            <w:szCs w:val="14"/>
                            <w:vertAlign w:val="subscript"/>
                          </w:rPr>
                          <w:t>t</w:t>
                        </w:r>
                        <w:r>
                          <w:rPr>
                            <w:rFonts w:eastAsiaTheme="minorEastAsia"/>
                            <w:sz w:val="14"/>
                            <w:szCs w:val="14"/>
                            <w:vertAlign w:val="subscript"/>
                          </w:rPr>
                          <w:t>+</w:t>
                        </w:r>
                        <w:r w:rsidRPr="00EA247F">
                          <w:rPr>
                            <w:rFonts w:eastAsiaTheme="minorEastAsia"/>
                            <w:sz w:val="14"/>
                            <w:szCs w:val="14"/>
                            <w:vertAlign w:val="subscript"/>
                          </w:rPr>
                          <w:t>1</w:t>
                        </w:r>
                      </w:p>
                      <w:p w14:paraId="14026FC6" w14:textId="7D67A265" w:rsidR="00EA247F" w:rsidRPr="00EA247F" w:rsidRDefault="00EA247F" w:rsidP="00F56CA8">
                        <w:pPr>
                          <w:rPr>
                            <w:sz w:val="14"/>
                            <w:szCs w:val="14"/>
                          </w:rPr>
                        </w:pPr>
                      </w:p>
                    </w:txbxContent>
                  </v:textbox>
                </v:oval>
                <v:oval id="Oval 357" o:spid="_x0000_s1256" style="position:absolute;left:4487;top:22461;width:410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" fillcolor="#c9c9c9 [1942]" strokecolor="#a5a5a5 [3206]" strokeweight="1pt">
                  <v:fill color2="#a5a5a5 [3206]" focus="50%" type="gradient"/>
                  <v:shadow on="t" color="#525252 [1606]" offset="1pt"/>
                  <v:textbox>
                    <w:txbxContent>
                      <w:p w14:paraId="55D019BA" w14:textId="6AC5CBC4" w:rsidR="00EA247F" w:rsidRPr="00EA247F" w:rsidRDefault="00EA247F" w:rsidP="00F56CA8">
                        <w:pPr>
                          <w:rPr>
                            <w:sz w:val="14"/>
                            <w:szCs w:val="14"/>
                          </w:rPr>
                        </w:pPr>
                        <w:r>
                          <w:rPr>
                            <w:rFonts w:eastAsiaTheme="minorEastAsia"/>
                            <w:sz w:val="14"/>
                            <w:szCs w:val="14"/>
                          </w:rPr>
                          <w:t>x</w:t>
                        </w:r>
                        <w:r w:rsidRPr="00EA247F">
                          <w:rPr>
                            <w:rFonts w:eastAsiaTheme="minorEastAsia"/>
                            <w:sz w:val="14"/>
                            <w:szCs w:val="14"/>
                            <w:vertAlign w:val="subscript"/>
                          </w:rPr>
                          <w:t>t-1</w:t>
                        </w:r>
                      </w:p>
                      <w:p w14:paraId="76CE41D6" w14:textId="4F0A3640" w:rsidR="00EA247F" w:rsidRPr="00EA247F" w:rsidRDefault="00EA247F" w:rsidP="00F56CA8">
                        <w:pPr>
                          <w:rPr>
                            <w:sz w:val="14"/>
                            <w:szCs w:val="14"/>
                          </w:rPr>
                        </w:pPr>
                      </w:p>
                    </w:txbxContent>
                  </v:textbox>
                </v:oval>
                <v:oval id="Oval 358" o:spid="_x0000_s1257" style="position:absolute;left:21012;top:22177;width:410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" fillcolor="#c9c9c9 [1942]" strokecolor="#a5a5a5 [3206]" strokeweight="1pt">
                  <v:fill color2="#a5a5a5 [3206]" focus="50%" type="gradient"/>
                  <v:shadow on="t" color="#525252 [1606]" offset="1pt"/>
                  <v:textbox>
                    <w:txbxContent>
                      <w:p w14:paraId="550B060B" w14:textId="498171A0" w:rsidR="00EA247F" w:rsidRPr="00EA247F" w:rsidRDefault="00EA247F" w:rsidP="00F56CA8">
                        <w:pPr>
                          <w:rPr>
                            <w:sz w:val="14"/>
                            <w:szCs w:val="14"/>
                          </w:rPr>
                        </w:pPr>
                        <w:proofErr w:type="spellStart"/>
                        <w:r>
                          <w:rPr>
                            <w:rFonts w:eastAsiaTheme="minorEastAsia"/>
                            <w:sz w:val="14"/>
                            <w:szCs w:val="14"/>
                          </w:rPr>
                          <w:t>x</w:t>
                        </w:r>
                        <w:r w:rsidRPr="00EA247F">
                          <w:rPr>
                            <w:rFonts w:eastAsiaTheme="minorEastAsia"/>
                            <w:sz w:val="14"/>
                            <w:szCs w:val="14"/>
                            <w:vertAlign w:val="subscript"/>
                          </w:rPr>
                          <w:t>t</w:t>
                        </w:r>
                        <w:proofErr w:type="spellEnd"/>
                      </w:p>
                      <w:p w14:paraId="22F3C3A4" w14:textId="77777777" w:rsidR="00EA247F" w:rsidRPr="00EA247F" w:rsidRDefault="00EA247F" w:rsidP="00F56CA8">
                        <w:pPr>
                          <w:rPr>
                            <w:sz w:val="14"/>
                            <w:szCs w:val="14"/>
                          </w:rPr>
                        </w:pPr>
                      </w:p>
                    </w:txbxContent>
                  </v:textbox>
                </v:oval>
                <v:oval id="Oval 359" o:spid="_x0000_s1258" style="position:absolute;left:46399;top:21735;width:501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" fillcolor="#c9c9c9 [1942]" strokecolor="#a5a5a5 [3206]" strokeweight="1pt">
                  <v:fill color2="#a5a5a5 [3206]" focus="50%" type="gradient"/>
                  <v:shadow on="t" color="#525252 [1606]" offset="1pt"/>
                  <v:textbox>
                    <w:txbxContent>
                      <w:p w14:paraId="2C2021F4" w14:textId="04F61547" w:rsidR="00F56CA8" w:rsidRPr="00EA247F" w:rsidRDefault="00F56CA8" w:rsidP="00F56CA8">
                        <w:pPr>
                          <w:rPr>
                            <w:sz w:val="14"/>
                            <w:szCs w:val="14"/>
                          </w:rPr>
                        </w:pPr>
                        <w:r>
                          <w:rPr>
                            <w:rFonts w:eastAsiaTheme="minorEastAsia"/>
                            <w:sz w:val="14"/>
                            <w:szCs w:val="14"/>
                          </w:rPr>
                          <w:t>x</w:t>
                        </w:r>
                        <w:r w:rsidRPr="00EA247F">
                          <w:rPr>
                            <w:rFonts w:eastAsiaTheme="minorEastAsia"/>
                            <w:sz w:val="14"/>
                            <w:szCs w:val="14"/>
                            <w:vertAlign w:val="subscript"/>
                          </w:rPr>
                          <w:t>t</w:t>
                        </w:r>
                        <w:r>
                          <w:rPr>
                            <w:rFonts w:eastAsiaTheme="minorEastAsia"/>
                            <w:sz w:val="14"/>
                            <w:szCs w:val="14"/>
                            <w:vertAlign w:val="subscript"/>
                          </w:rPr>
                          <w:t>+</w:t>
                        </w:r>
                        <w:r w:rsidRPr="00EA247F">
                          <w:rPr>
                            <w:rFonts w:eastAsiaTheme="minorEastAsia"/>
                            <w:sz w:val="14"/>
                            <w:szCs w:val="14"/>
                            <w:vertAlign w:val="subscript"/>
                          </w:rPr>
                          <w:t>1</w:t>
                        </w:r>
                      </w:p>
                      <w:p w14:paraId="67C352CC" w14:textId="77777777" w:rsidR="00F56CA8" w:rsidRPr="00EA247F" w:rsidRDefault="00F56CA8" w:rsidP="00F56CA8">
                        <w:pPr>
                          <w:rPr>
                            <w:sz w:val="14"/>
                            <w:szCs w:val="14"/>
                          </w:rPr>
                        </w:pPr>
                      </w:p>
                    </w:txbxContent>
                  </v:textbox>
                </v:oval>
                <v:shape id="AutoShape 360" o:spid="_x0000_s1259" type="#_x0000_t32" style="position:absolute;left:13754;top:9444;width:5683;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">
                  <v:stroke endarrow="block"/>
                </v:shape>
                <v:shape id="AutoShape 361" o:spid="_x0000_s1260" type="#_x0000_t32" style="position:absolute;left:13874;top:18926;width:568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">
                  <v:stroke endarrow="block"/>
                </v:shape>
                <v:shape id="AutoShape 363" o:spid="_x0000_s1261" type="#_x0000_t32" style="position:absolute;left:42106;top:18350;width:4509;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">
                  <v:stroke endarrow="block"/>
                </v:shape>
                <v:shape id="AutoShape 368" o:spid="_x0000_s1262" type="#_x0000_t32" style="position:absolute;left:32816;top:9255;width:13704;height: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">
                  <v:stroke endarrow="block"/>
                </v:shape>
                <v:shape id="AutoShape 369" o:spid="_x0000_s1263" type="#_x0000_t32" style="position:absolute;left:24784;top:9434;width:5505;height: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"/>
                <v:shape id="AutoShape 370" o:spid="_x0000_s1264" type="#_x0000_t32" style="position:absolute;left:18965;top:9483;width:3291;height: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"/>
                <v:shape id="Straight Arrow Connector 168" o:spid="_x0000_s1265" type="#_x0000_t32" style="position:absolute;left:27161;top:13065;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line id="Straight Connector 169" o:spid="_x0000_s1266" style="position:absolute;flip:y;visibility:visible;mso-wrap-style:square" from="27025,13065" to="27093,15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" strokecolor="black [3200]" strokeweight=".5pt">
                  <v:stroke joinstyle="miter"/>
                </v:line>
                <v:line id="Straight Connector 170" o:spid="_x0000_s1267" style="position:absolute;visibility:visible;mso-wrap-style:square" from="19653,19053" to="35695,1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" strokecolor="black [3200]" strokeweight=".5pt">
                  <v:stroke joinstyle="miter"/>
                </v:line>
                <v:line id="Straight Connector 171" o:spid="_x0000_s1268" style="position:absolute;flip:x y;visibility:visible;mso-wrap-style:square" from="23472,18084" to="23520,18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" strokecolor="black [3200]" strokeweight=".5pt">
                  <v:stroke joinstyle="miter"/>
                </v:line>
                <v:line id="Straight Connector 172" o:spid="_x0000_s1269" style="position:absolute;flip:y;visibility:visible;mso-wrap-style:square" from="26822,17828" to="26838,1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" strokecolor="black [3200]" strokeweight=".5pt">
                  <v:stroke joinstyle="miter"/>
                </v:line>
                <v:line id="Straight Connector 368" o:spid="_x0000_s1270" style="position:absolute;flip:y;visibility:visible;mso-wrap-style:square" from="31196,17783" to="31208,19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271" style="position:absolute;flip:y;visibility:visible;mso-wrap-style:square" from="35463,17783" to="35476,19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" strokecolor="black [3200]" strokeweight=".5pt">
                  <v:stroke joinstyle="miter"/>
                </v:line>
                <v:shape id="Straight Arrow Connector 174" o:spid="_x0000_s1272" type="#_x0000_t32" style="position:absolute;left:31496;top:10762;width:57;height:11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" strokecolor="black [3200]" strokeweight=".5pt">
                  <v:stroke endarrow="block" joinstyle="miter"/>
                </v:shape>
                <v:line id="Straight Connector 175" o:spid="_x0000_s1273" style="position:absolute;flip:y;visibility:visible;mso-wrap-style:square" from="31188,14555" to="31249,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" strokecolor="black [3200]" strokeweight=".5pt">
                  <v:stroke joinstyle="miter"/>
                </v:line>
                <v:shape id="Straight Arrow Connector 373" o:spid="_x0000_s1274" type="#_x0000_t32" style="position:absolute;left:34944;top:13781;width:26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" strokecolor="black [3200]" strokeweight=".5pt">
                  <v:stroke endarrow="block" joinstyle="miter"/>
                </v:shape>
                <v:line id="Straight Connector 374" o:spid="_x0000_s1275" style="position:absolute;flip:x y;visibility:visible;mso-wrap-style:square" from="34866,13714" to="34987,1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" strokecolor="black [3200]" strokeweight=".5pt">
                  <v:stroke joinstyle="miter"/>
                </v:line>
                <v:line id="Straight Connector 176" o:spid="_x0000_s1276" style="position:absolute;visibility:visible;mso-wrap-style:square" from="38540,9340" to="38593,9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" strokecolor="black [3200]" strokeweight=".5pt">
                  <v:stroke joinstyle="miter"/>
                </v:line>
                <v:line id="Straight Connector 177" o:spid="_x0000_s1277" style="position:absolute;visibility:visible;mso-wrap-style:square" from="38593,12591" to="38593,12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" strokecolor="black [3200]" strokeweight=".5pt">
                  <v:stroke joinstyle="miter"/>
                </v:line>
                <v:line id="Straight Connector 179" o:spid="_x0000_s1278" style="position:absolute;visibility:visible;mso-wrap-style:square" from="38593,12591" to="38593,12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" strokecolor="#5b9bd5 [3204]" strokeweight=".5pt">
                  <v:stroke joinstyle="miter"/>
                </v:line>
                <v:line id="Straight Connector 180" o:spid="_x0000_s1279" style="position:absolute;visibility:visible;mso-wrap-style:square" from="38743,12659" to="38778,1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" strokecolor="black [3200]" strokeweight=".5pt">
                  <v:stroke joinstyle="miter"/>
                </v:line>
                <v:line id="Straight Connector 181" o:spid="_x0000_s1280" style="position:absolute;visibility:visible;mso-wrap-style:square" from="38778,16113" to="38778,1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" strokecolor="black [3200]" strokeweight=".5pt">
                  <v:stroke joinstyle="miter"/>
                </v:line>
                <v:line id="Straight Connector 182" o:spid="_x0000_s1281" style="position:absolute;flip:y;visibility:visible;mso-wrap-style:square" from="38778,18501" to="42604,18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" strokecolor="black [3200]" strokeweight=".5pt">
                  <v:stroke joinstyle="miter"/>
                </v:line>
                <v:shape id="Straight Arrow Connector 183" o:spid="_x0000_s1282" type="#_x0000_t32" style="position:absolute;left:41181;top:4702;width:339;height:13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" strokecolor="black [3200]" strokeweight=".5pt">
                  <v:stroke endarrow="block" joinstyle="miter"/>
                </v:shape>
                <v:shape id="Straight Arrow Connector 184" o:spid="_x0000_s1283" type="#_x0000_t32" style="position:absolute;left:12056;top:5166;width:77;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" strokecolor="black [3200]" strokeweight=".5pt">
                  <v:stroke endarrow="block" joinstyle="miter"/>
                </v:shape>
                <v:line id="Straight Connector 186" o:spid="_x0000_s1284" style="position:absolute;flip:y;visibility:visible;mso-wrap-style:square" from="6570,21058" to="6570,2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" strokecolor="black [3200]" strokeweight=".5pt">
                  <v:stroke joinstyle="miter"/>
                </v:line>
                <v:line id="Straight Connector 187" o:spid="_x0000_s1285" style="position:absolute;flip:y;visibility:visible;mso-wrap-style:square" from="23097,20924" to="23097,2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" strokecolor="black [3200]" strokeweight=".5pt">
                  <v:stroke joinstyle="miter"/>
                </v:line>
                <v:line id="Straight Connector 188" o:spid="_x0000_s1286" style="position:absolute;flip:y;visibility:visible;mso-wrap-style:square" from="48903,20924" to="48903,2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Straight Arrow Connector 189" o:spid="_x0000_s1287" type="#_x0000_t32" style="position:absolute;left:54814;top:4702;width:117;height:2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" strokecolor="black [3200]" strokeweight=".5pt">
                  <v:stroke endarrow="block" joinstyle="miter"/>
                </v:shape>
                <w10:anchorlock/>
              </v:group>
            </w:pict>
          </mc:Fallback>
        </mc:AlternateContent>
      </w:r>
    </w:p>
    <w:tbl>
      <w:tblPr>
        <w:tblStyle w:val="TableGrid"/>
        <w:tblW w:w="0" w:type="auto"/>
        <w:tblInd w:w="-95" w:type="dxa"/>
        <w:tblLook w:val="04A0" w:firstRow="1" w:lastRow="0" w:firstColumn="1" w:lastColumn="0" w:noHBand="0" w:noVBand="1"/>
      </w:tblPr>
      <w:tblGrid>
        <w:gridCol w:w="992"/>
        <w:gridCol w:w="8119"/>
      </w:tblGrid>
      <w:tr w:rsidR="00CC4448" w:rsidRPr="00712B86" w14:paraId="58AD4E2B" w14:textId="77777777" w:rsidTr="004F3085">
        <w:tc>
          <w:tcPr>
            <w:tcW w:w="1683" w:type="dxa"/>
          </w:tcPr>
          <w:p w14:paraId="7333CE1B" w14:textId="77777777" w:rsidR="00CC4448" w:rsidRPr="004F3085" w:rsidRDefault="00CC4448" w:rsidP="00F8068E">
            <w:pPr>
              <w:pStyle w:val="ListParagraph"/>
              <w:ind w:left="0"/>
              <w:jc w:val="both"/>
              <w:rPr>
                <w:sz w:val="16"/>
                <w:szCs w:val="16"/>
              </w:rPr>
            </w:pPr>
            <w:r w:rsidRPr="004F3085">
              <w:rPr>
                <w:b/>
                <w:bCs/>
                <w:i/>
                <w:iCs/>
                <w:sz w:val="16"/>
                <w:szCs w:val="16"/>
              </w:rPr>
              <w:lastRenderedPageBreak/>
              <w:t>Modifier</w:t>
            </w:r>
          </w:p>
        </w:tc>
        <w:tc>
          <w:tcPr>
            <w:tcW w:w="7428" w:type="dxa"/>
          </w:tcPr>
          <w:p w14:paraId="2576C697" w14:textId="15392A96" w:rsidR="00CC4448" w:rsidRPr="004F3085" w:rsidRDefault="00B15200" w:rsidP="00F8068E">
            <w:pPr>
              <w:pStyle w:val="ListParagraph"/>
              <w:ind w:left="0"/>
              <w:jc w:val="both"/>
              <w:rPr>
                <w:sz w:val="16"/>
                <w:szCs w:val="16"/>
              </w:rPr>
            </w:pPr>
            <w:proofErr w:type="spellStart"/>
            <w:r w:rsidRPr="004F3085">
              <w:rPr>
                <w:sz w:val="16"/>
                <w:szCs w:val="16"/>
              </w:rPr>
              <w:t>R</w:t>
            </w:r>
            <w:r w:rsidR="00CC4448" w:rsidRPr="004F3085">
              <w:rPr>
                <w:sz w:val="16"/>
                <w:szCs w:val="16"/>
              </w:rPr>
              <w:t>nn</w:t>
            </w:r>
            <w:proofErr w:type="spellEnd"/>
          </w:p>
        </w:tc>
      </w:tr>
      <w:tr w:rsidR="00CC4448" w:rsidRPr="00712B86" w14:paraId="1E8A6F4D" w14:textId="77777777" w:rsidTr="004F3085">
        <w:tc>
          <w:tcPr>
            <w:tcW w:w="1683" w:type="dxa"/>
          </w:tcPr>
          <w:p w14:paraId="0B9CB41F" w14:textId="77777777" w:rsidR="00CC4448" w:rsidRPr="004F3085" w:rsidRDefault="00CC4448" w:rsidP="00F8068E">
            <w:pPr>
              <w:pStyle w:val="ListParagraph"/>
              <w:ind w:left="0"/>
              <w:jc w:val="both"/>
              <w:rPr>
                <w:sz w:val="16"/>
                <w:szCs w:val="16"/>
              </w:rPr>
            </w:pPr>
            <w:r w:rsidRPr="004F3085">
              <w:rPr>
                <w:b/>
                <w:bCs/>
                <w:i/>
                <w:iCs/>
                <w:sz w:val="16"/>
                <w:szCs w:val="16"/>
              </w:rPr>
              <w:t>File</w:t>
            </w:r>
          </w:p>
        </w:tc>
        <w:tc>
          <w:tcPr>
            <w:tcW w:w="7428" w:type="dxa"/>
          </w:tcPr>
          <w:p w14:paraId="15B6BD57" w14:textId="0C30DC3F" w:rsidR="00CC4448" w:rsidRPr="004F3085" w:rsidRDefault="00CC4448" w:rsidP="00F8068E">
            <w:pPr>
              <w:pStyle w:val="ListParagraph"/>
              <w:ind w:left="0"/>
              <w:jc w:val="both"/>
              <w:rPr>
                <w:sz w:val="16"/>
                <w:szCs w:val="16"/>
              </w:rPr>
            </w:pPr>
            <w:r w:rsidRPr="004F3085">
              <w:rPr>
                <w:sz w:val="16"/>
                <w:szCs w:val="16"/>
              </w:rPr>
              <w:t>{"filename":"Google_Stock_Price","train_file":"Google_Stock_Price_Train.csv","test_file":"Google_Stock_Price_Test.csv"}</w:t>
            </w:r>
          </w:p>
        </w:tc>
      </w:tr>
      <w:tr w:rsidR="00CC4448" w:rsidRPr="00712B86" w14:paraId="439B2AF3" w14:textId="77777777" w:rsidTr="004F3085">
        <w:tc>
          <w:tcPr>
            <w:tcW w:w="1683" w:type="dxa"/>
          </w:tcPr>
          <w:p w14:paraId="3FDC9565" w14:textId="77777777" w:rsidR="00CC4448" w:rsidRPr="004F3085" w:rsidRDefault="00CC4448" w:rsidP="00F8068E">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7428" w:type="dxa"/>
          </w:tcPr>
          <w:p w14:paraId="0C5C14EB" w14:textId="2F974B58" w:rsidR="00CC4448" w:rsidRPr="004F3085" w:rsidRDefault="00CC4448" w:rsidP="00F8068E">
            <w:pPr>
              <w:pStyle w:val="ListParagraph"/>
              <w:ind w:left="0"/>
              <w:jc w:val="both"/>
              <w:rPr>
                <w:sz w:val="16"/>
                <w:szCs w:val="16"/>
              </w:rPr>
            </w:pPr>
            <w:r w:rsidRPr="004F3085">
              <w:rPr>
                <w:sz w:val="16"/>
                <w:szCs w:val="16"/>
              </w:rPr>
              <w:t>{"timesteps":60,"interval":20,"x</w:t>
            </w:r>
            <w:proofErr w:type="gramStart"/>
            <w:r w:rsidRPr="004F3085">
              <w:rPr>
                <w:sz w:val="16"/>
                <w:szCs w:val="16"/>
              </w:rPr>
              <w:t>":[</w:t>
            </w:r>
            <w:proofErr w:type="gramEnd"/>
            <w:r w:rsidRPr="004F3085">
              <w:rPr>
                <w:sz w:val="16"/>
                <w:szCs w:val="16"/>
              </w:rPr>
              <w:t>"Open"],"scaler":{"method":"MinMaxScaler","params":{"feature_range":[0,1]}}}</w:t>
            </w:r>
          </w:p>
        </w:tc>
      </w:tr>
      <w:tr w:rsidR="00CC4448" w:rsidRPr="00712B86" w14:paraId="03E26300" w14:textId="77777777" w:rsidTr="004F3085">
        <w:tc>
          <w:tcPr>
            <w:tcW w:w="1683" w:type="dxa"/>
          </w:tcPr>
          <w:p w14:paraId="32CB933B" w14:textId="77777777" w:rsidR="00CC4448" w:rsidRPr="004F3085" w:rsidRDefault="00CC4448" w:rsidP="00F8068E">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7428" w:type="dxa"/>
          </w:tcPr>
          <w:p w14:paraId="0A96FEE1" w14:textId="77777777" w:rsidR="003A19B8" w:rsidRPr="004F3085" w:rsidRDefault="003A19B8" w:rsidP="003A19B8">
            <w:pPr>
              <w:jc w:val="both"/>
              <w:rPr>
                <w:sz w:val="16"/>
                <w:szCs w:val="16"/>
              </w:rPr>
            </w:pPr>
            <w:r w:rsidRPr="004F3085">
              <w:rPr>
                <w:sz w:val="16"/>
                <w:szCs w:val="16"/>
              </w:rPr>
              <w:t>"optimizer":"adam","loss":"mean_squared_error","metrics</w:t>
            </w:r>
            <w:proofErr w:type="gramStart"/>
            <w:r w:rsidRPr="004F3085">
              <w:rPr>
                <w:sz w:val="16"/>
                <w:szCs w:val="16"/>
              </w:rPr>
              <w:t>":[</w:t>
            </w:r>
            <w:proofErr w:type="gramEnd"/>
            <w:r w:rsidRPr="004F3085">
              <w:rPr>
                <w:sz w:val="16"/>
                <w:szCs w:val="16"/>
              </w:rPr>
              <w:t>"accuracy"],</w:t>
            </w:r>
          </w:p>
          <w:p w14:paraId="5DBCBCE7" w14:textId="77777777" w:rsidR="003A19B8" w:rsidRPr="004F3085" w:rsidRDefault="003A19B8" w:rsidP="003A19B8">
            <w:pPr>
              <w:jc w:val="both"/>
              <w:rPr>
                <w:sz w:val="16"/>
                <w:szCs w:val="16"/>
              </w:rPr>
            </w:pPr>
            <w:r w:rsidRPr="004F3085">
              <w:rPr>
                <w:sz w:val="16"/>
                <w:szCs w:val="16"/>
              </w:rPr>
              <w:t>"add1</w:t>
            </w:r>
            <w:proofErr w:type="gramStart"/>
            <w:r w:rsidRPr="004F3085">
              <w:rPr>
                <w:sz w:val="16"/>
                <w:szCs w:val="16"/>
              </w:rPr>
              <w:t>":{</w:t>
            </w:r>
            <w:proofErr w:type="gramEnd"/>
            <w:r w:rsidRPr="004F3085">
              <w:rPr>
                <w:sz w:val="16"/>
                <w:szCs w:val="16"/>
              </w:rPr>
              <w:t>"method":"LSTM","params":{"units":50,"return_sequences":true,"input_shape":[60,1]}},</w:t>
            </w:r>
          </w:p>
          <w:p w14:paraId="2CA7C87B" w14:textId="77777777" w:rsidR="003A19B8" w:rsidRPr="004F3085" w:rsidRDefault="003A19B8" w:rsidP="003A19B8">
            <w:pPr>
              <w:jc w:val="both"/>
              <w:rPr>
                <w:sz w:val="16"/>
                <w:szCs w:val="16"/>
              </w:rPr>
            </w:pPr>
            <w:r w:rsidRPr="004F3085">
              <w:rPr>
                <w:sz w:val="16"/>
                <w:szCs w:val="16"/>
              </w:rPr>
              <w:t>"add2</w:t>
            </w:r>
            <w:proofErr w:type="gramStart"/>
            <w:r w:rsidRPr="004F3085">
              <w:rPr>
                <w:sz w:val="16"/>
                <w:szCs w:val="16"/>
              </w:rPr>
              <w:t>":{</w:t>
            </w:r>
            <w:proofErr w:type="gramEnd"/>
            <w:r w:rsidRPr="004F3085">
              <w:rPr>
                <w:sz w:val="16"/>
                <w:szCs w:val="16"/>
              </w:rPr>
              <w:t>"</w:t>
            </w:r>
            <w:proofErr w:type="spellStart"/>
            <w:r w:rsidRPr="004F3085">
              <w:rPr>
                <w:sz w:val="16"/>
                <w:szCs w:val="16"/>
              </w:rPr>
              <w:t>method":"Dropout","params</w:t>
            </w:r>
            <w:proofErr w:type="spellEnd"/>
            <w:r w:rsidRPr="004F3085">
              <w:rPr>
                <w:sz w:val="16"/>
                <w:szCs w:val="16"/>
              </w:rPr>
              <w:t>":{"rate":0.2}},</w:t>
            </w:r>
          </w:p>
          <w:p w14:paraId="3BC2D300" w14:textId="77777777" w:rsidR="003A19B8" w:rsidRPr="004F3085" w:rsidRDefault="003A19B8" w:rsidP="003A19B8">
            <w:pPr>
              <w:jc w:val="both"/>
              <w:rPr>
                <w:sz w:val="16"/>
                <w:szCs w:val="16"/>
              </w:rPr>
            </w:pPr>
            <w:r w:rsidRPr="004F3085">
              <w:rPr>
                <w:sz w:val="16"/>
                <w:szCs w:val="16"/>
              </w:rPr>
              <w:t>"add3</w:t>
            </w:r>
            <w:proofErr w:type="gramStart"/>
            <w:r w:rsidRPr="004F3085">
              <w:rPr>
                <w:sz w:val="16"/>
                <w:szCs w:val="16"/>
              </w:rPr>
              <w:t>":{</w:t>
            </w:r>
            <w:proofErr w:type="gramEnd"/>
            <w:r w:rsidRPr="004F3085">
              <w:rPr>
                <w:sz w:val="16"/>
                <w:szCs w:val="16"/>
              </w:rPr>
              <w:t>"method":"LSTM","params":{"units":50,"return_sequences":true}},</w:t>
            </w:r>
          </w:p>
          <w:p w14:paraId="3C25894E" w14:textId="77777777" w:rsidR="003A19B8" w:rsidRPr="004F3085" w:rsidRDefault="003A19B8" w:rsidP="003A19B8">
            <w:pPr>
              <w:jc w:val="both"/>
              <w:rPr>
                <w:sz w:val="16"/>
                <w:szCs w:val="16"/>
              </w:rPr>
            </w:pPr>
            <w:r w:rsidRPr="004F3085">
              <w:rPr>
                <w:sz w:val="16"/>
                <w:szCs w:val="16"/>
              </w:rPr>
              <w:t>"add4</w:t>
            </w:r>
            <w:proofErr w:type="gramStart"/>
            <w:r w:rsidRPr="004F3085">
              <w:rPr>
                <w:sz w:val="16"/>
                <w:szCs w:val="16"/>
              </w:rPr>
              <w:t>":{</w:t>
            </w:r>
            <w:proofErr w:type="gramEnd"/>
            <w:r w:rsidRPr="004F3085">
              <w:rPr>
                <w:sz w:val="16"/>
                <w:szCs w:val="16"/>
              </w:rPr>
              <w:t>"</w:t>
            </w:r>
            <w:proofErr w:type="spellStart"/>
            <w:r w:rsidRPr="004F3085">
              <w:rPr>
                <w:sz w:val="16"/>
                <w:szCs w:val="16"/>
              </w:rPr>
              <w:t>method":"Dropout","params</w:t>
            </w:r>
            <w:proofErr w:type="spellEnd"/>
            <w:r w:rsidRPr="004F3085">
              <w:rPr>
                <w:sz w:val="16"/>
                <w:szCs w:val="16"/>
              </w:rPr>
              <w:t>":{"rate":0.2}},</w:t>
            </w:r>
          </w:p>
          <w:p w14:paraId="07115B2B" w14:textId="77777777" w:rsidR="003A19B8" w:rsidRPr="004F3085" w:rsidRDefault="003A19B8" w:rsidP="003A19B8">
            <w:pPr>
              <w:jc w:val="both"/>
              <w:rPr>
                <w:sz w:val="16"/>
                <w:szCs w:val="16"/>
              </w:rPr>
            </w:pPr>
            <w:r w:rsidRPr="004F3085">
              <w:rPr>
                <w:sz w:val="16"/>
                <w:szCs w:val="16"/>
              </w:rPr>
              <w:t>"add5</w:t>
            </w:r>
            <w:proofErr w:type="gramStart"/>
            <w:r w:rsidRPr="004F3085">
              <w:rPr>
                <w:sz w:val="16"/>
                <w:szCs w:val="16"/>
              </w:rPr>
              <w:t>":{</w:t>
            </w:r>
            <w:proofErr w:type="gramEnd"/>
            <w:r w:rsidRPr="004F3085">
              <w:rPr>
                <w:sz w:val="16"/>
                <w:szCs w:val="16"/>
              </w:rPr>
              <w:t>"method":"LSTM","params":{"units":50,"return_sequences":true}},</w:t>
            </w:r>
          </w:p>
          <w:p w14:paraId="3FE32E54" w14:textId="77777777" w:rsidR="003A19B8" w:rsidRPr="004F3085" w:rsidRDefault="003A19B8" w:rsidP="003A19B8">
            <w:pPr>
              <w:jc w:val="both"/>
              <w:rPr>
                <w:sz w:val="16"/>
                <w:szCs w:val="16"/>
              </w:rPr>
            </w:pPr>
            <w:r w:rsidRPr="004F3085">
              <w:rPr>
                <w:sz w:val="16"/>
                <w:szCs w:val="16"/>
              </w:rPr>
              <w:t>"add6</w:t>
            </w:r>
            <w:proofErr w:type="gramStart"/>
            <w:r w:rsidRPr="004F3085">
              <w:rPr>
                <w:sz w:val="16"/>
                <w:szCs w:val="16"/>
              </w:rPr>
              <w:t>":{</w:t>
            </w:r>
            <w:proofErr w:type="gramEnd"/>
            <w:r w:rsidRPr="004F3085">
              <w:rPr>
                <w:sz w:val="16"/>
                <w:szCs w:val="16"/>
              </w:rPr>
              <w:t>"</w:t>
            </w:r>
            <w:proofErr w:type="spellStart"/>
            <w:r w:rsidRPr="004F3085">
              <w:rPr>
                <w:sz w:val="16"/>
                <w:szCs w:val="16"/>
              </w:rPr>
              <w:t>method":"Dropout","params</w:t>
            </w:r>
            <w:proofErr w:type="spellEnd"/>
            <w:r w:rsidRPr="004F3085">
              <w:rPr>
                <w:sz w:val="16"/>
                <w:szCs w:val="16"/>
              </w:rPr>
              <w:t>":{"rate":0.2}},</w:t>
            </w:r>
          </w:p>
          <w:p w14:paraId="09751EB7" w14:textId="77777777" w:rsidR="003A19B8" w:rsidRPr="004F3085" w:rsidRDefault="003A19B8" w:rsidP="003A19B8">
            <w:pPr>
              <w:jc w:val="both"/>
              <w:rPr>
                <w:sz w:val="16"/>
                <w:szCs w:val="16"/>
              </w:rPr>
            </w:pPr>
            <w:r w:rsidRPr="004F3085">
              <w:rPr>
                <w:sz w:val="16"/>
                <w:szCs w:val="16"/>
              </w:rPr>
              <w:t>"add7</w:t>
            </w:r>
            <w:proofErr w:type="gramStart"/>
            <w:r w:rsidRPr="004F3085">
              <w:rPr>
                <w:sz w:val="16"/>
                <w:szCs w:val="16"/>
              </w:rPr>
              <w:t>":{</w:t>
            </w:r>
            <w:proofErr w:type="gramEnd"/>
            <w:r w:rsidRPr="004F3085">
              <w:rPr>
                <w:sz w:val="16"/>
                <w:szCs w:val="16"/>
              </w:rPr>
              <w:t>"</w:t>
            </w:r>
            <w:proofErr w:type="spellStart"/>
            <w:r w:rsidRPr="004F3085">
              <w:rPr>
                <w:sz w:val="16"/>
                <w:szCs w:val="16"/>
              </w:rPr>
              <w:t>method":"LSTM","params</w:t>
            </w:r>
            <w:proofErr w:type="spellEnd"/>
            <w:r w:rsidRPr="004F3085">
              <w:rPr>
                <w:sz w:val="16"/>
                <w:szCs w:val="16"/>
              </w:rPr>
              <w:t>":{"units":50}},</w:t>
            </w:r>
          </w:p>
          <w:p w14:paraId="6D280FEB" w14:textId="77777777" w:rsidR="003A19B8" w:rsidRPr="004F3085" w:rsidRDefault="003A19B8" w:rsidP="003A19B8">
            <w:pPr>
              <w:jc w:val="both"/>
              <w:rPr>
                <w:sz w:val="16"/>
                <w:szCs w:val="16"/>
              </w:rPr>
            </w:pPr>
            <w:r w:rsidRPr="004F3085">
              <w:rPr>
                <w:sz w:val="16"/>
                <w:szCs w:val="16"/>
              </w:rPr>
              <w:t>"add8</w:t>
            </w:r>
            <w:proofErr w:type="gramStart"/>
            <w:r w:rsidRPr="004F3085">
              <w:rPr>
                <w:sz w:val="16"/>
                <w:szCs w:val="16"/>
              </w:rPr>
              <w:t>":{</w:t>
            </w:r>
            <w:proofErr w:type="gramEnd"/>
            <w:r w:rsidRPr="004F3085">
              <w:rPr>
                <w:sz w:val="16"/>
                <w:szCs w:val="16"/>
              </w:rPr>
              <w:t>"</w:t>
            </w:r>
            <w:proofErr w:type="spellStart"/>
            <w:r w:rsidRPr="004F3085">
              <w:rPr>
                <w:sz w:val="16"/>
                <w:szCs w:val="16"/>
              </w:rPr>
              <w:t>method":"Dropout","params</w:t>
            </w:r>
            <w:proofErr w:type="spellEnd"/>
            <w:r w:rsidRPr="004F3085">
              <w:rPr>
                <w:sz w:val="16"/>
                <w:szCs w:val="16"/>
              </w:rPr>
              <w:t>":{"rate":0.2}},</w:t>
            </w:r>
          </w:p>
          <w:p w14:paraId="34F7A87A" w14:textId="77777777" w:rsidR="003A19B8" w:rsidRPr="004F3085" w:rsidRDefault="003A19B8" w:rsidP="003A19B8">
            <w:pPr>
              <w:jc w:val="both"/>
              <w:rPr>
                <w:sz w:val="16"/>
                <w:szCs w:val="16"/>
              </w:rPr>
            </w:pPr>
            <w:r w:rsidRPr="004F3085">
              <w:rPr>
                <w:sz w:val="16"/>
                <w:szCs w:val="16"/>
              </w:rPr>
              <w:t>"add9</w:t>
            </w:r>
            <w:proofErr w:type="gramStart"/>
            <w:r w:rsidRPr="004F3085">
              <w:rPr>
                <w:sz w:val="16"/>
                <w:szCs w:val="16"/>
              </w:rPr>
              <w:t>":{</w:t>
            </w:r>
            <w:proofErr w:type="gramEnd"/>
            <w:r w:rsidRPr="004F3085">
              <w:rPr>
                <w:sz w:val="16"/>
                <w:szCs w:val="16"/>
              </w:rPr>
              <w:t>"</w:t>
            </w:r>
            <w:proofErr w:type="spellStart"/>
            <w:r w:rsidRPr="004F3085">
              <w:rPr>
                <w:sz w:val="16"/>
                <w:szCs w:val="16"/>
              </w:rPr>
              <w:t>method":"Dense","params</w:t>
            </w:r>
            <w:proofErr w:type="spellEnd"/>
            <w:r w:rsidRPr="004F3085">
              <w:rPr>
                <w:sz w:val="16"/>
                <w:szCs w:val="16"/>
              </w:rPr>
              <w:t>":{"units":1}},</w:t>
            </w:r>
          </w:p>
          <w:p w14:paraId="40A48DD8" w14:textId="1C071EC6" w:rsidR="00CC4448" w:rsidRPr="004F3085" w:rsidRDefault="003A19B8" w:rsidP="003A19B8">
            <w:pPr>
              <w:jc w:val="both"/>
              <w:rPr>
                <w:sz w:val="16"/>
                <w:szCs w:val="16"/>
              </w:rPr>
            </w:pPr>
            <w:r w:rsidRPr="004F3085">
              <w:rPr>
                <w:sz w:val="16"/>
                <w:szCs w:val="16"/>
              </w:rPr>
              <w:t>"fit</w:t>
            </w:r>
            <w:proofErr w:type="gramStart"/>
            <w:r w:rsidRPr="004F3085">
              <w:rPr>
                <w:sz w:val="16"/>
                <w:szCs w:val="16"/>
              </w:rPr>
              <w:t>":{</w:t>
            </w:r>
            <w:proofErr w:type="gramEnd"/>
            <w:r w:rsidRPr="004F3085">
              <w:rPr>
                <w:sz w:val="16"/>
                <w:szCs w:val="16"/>
              </w:rPr>
              <w:t>"</w:t>
            </w:r>
            <w:proofErr w:type="spellStart"/>
            <w:r w:rsidRPr="004F3085">
              <w:rPr>
                <w:sz w:val="16"/>
                <w:szCs w:val="16"/>
              </w:rPr>
              <w:t>method":"fit","params</w:t>
            </w:r>
            <w:proofErr w:type="spellEnd"/>
            <w:r w:rsidRPr="004F3085">
              <w:rPr>
                <w:sz w:val="16"/>
                <w:szCs w:val="16"/>
              </w:rPr>
              <w:t>":{"epochs":100,"batch_size":32}}}</w:t>
            </w:r>
          </w:p>
        </w:tc>
      </w:tr>
      <w:tr w:rsidR="00CC4448" w:rsidRPr="00712B86" w14:paraId="744C5369" w14:textId="77777777" w:rsidTr="004F3085">
        <w:tc>
          <w:tcPr>
            <w:tcW w:w="1683" w:type="dxa"/>
          </w:tcPr>
          <w:p w14:paraId="1EFCAE13" w14:textId="77777777" w:rsidR="00CC4448" w:rsidRPr="004F3085" w:rsidRDefault="00CC4448" w:rsidP="00F8068E">
            <w:pPr>
              <w:pStyle w:val="ListParagraph"/>
              <w:ind w:left="0"/>
              <w:jc w:val="both"/>
              <w:rPr>
                <w:sz w:val="16"/>
                <w:szCs w:val="16"/>
              </w:rPr>
            </w:pPr>
            <w:r w:rsidRPr="004F3085">
              <w:rPr>
                <w:b/>
                <w:bCs/>
                <w:i/>
                <w:iCs/>
                <w:sz w:val="16"/>
                <w:szCs w:val="16"/>
              </w:rPr>
              <w:t>Graph Parameter</w:t>
            </w:r>
          </w:p>
        </w:tc>
        <w:tc>
          <w:tcPr>
            <w:tcW w:w="7428" w:type="dxa"/>
          </w:tcPr>
          <w:p w14:paraId="5EAED5C8" w14:textId="251C32E8" w:rsidR="00CC4448" w:rsidRPr="004F3085" w:rsidRDefault="00CC4448" w:rsidP="00F8068E">
            <w:pPr>
              <w:pStyle w:val="ListParagraph"/>
              <w:ind w:left="0"/>
              <w:jc w:val="both"/>
              <w:rPr>
                <w:sz w:val="16"/>
                <w:szCs w:val="16"/>
              </w:rPr>
            </w:pPr>
          </w:p>
        </w:tc>
      </w:tr>
    </w:tbl>
    <w:p w14:paraId="2FB75963" w14:textId="21399A2D" w:rsidR="00A8517E" w:rsidRPr="00C37958" w:rsidRDefault="00A8517E" w:rsidP="00CC4448">
      <w:pPr>
        <w:tabs>
          <w:tab w:val="left" w:pos="2276"/>
        </w:tabs>
        <w:jc w:val="both"/>
        <w:rPr>
          <w:sz w:val="20"/>
          <w:szCs w:val="20"/>
        </w:rPr>
      </w:pPr>
    </w:p>
    <w:tbl>
      <w:tblPr>
        <w:tblStyle w:val="TableGrid"/>
        <w:tblW w:w="9016" w:type="dxa"/>
        <w:tblLook w:val="04A0" w:firstRow="1" w:lastRow="0" w:firstColumn="1" w:lastColumn="0" w:noHBand="0" w:noVBand="1"/>
      </w:tblPr>
      <w:tblGrid>
        <w:gridCol w:w="2534"/>
        <w:gridCol w:w="2534"/>
        <w:gridCol w:w="2151"/>
        <w:gridCol w:w="1797"/>
      </w:tblGrid>
      <w:tr w:rsidR="00CC4448" w:rsidRPr="00712B86" w14:paraId="068FEB77" w14:textId="77777777" w:rsidTr="00F8068E">
        <w:tc>
          <w:tcPr>
            <w:tcW w:w="9016" w:type="dxa"/>
            <w:gridSpan w:val="4"/>
          </w:tcPr>
          <w:p w14:paraId="4F9AF403" w14:textId="0DAEAEF4" w:rsidR="00CC4448" w:rsidRPr="00712B86" w:rsidRDefault="00CC4448" w:rsidP="00F8068E">
            <w:pPr>
              <w:jc w:val="center"/>
              <w:rPr>
                <w:noProof/>
              </w:rPr>
            </w:pPr>
            <w:r w:rsidRPr="00712B86">
              <w:rPr>
                <w:noProof/>
              </w:rPr>
              <w:t>Table B.7c1:Recurrent Neural Network (LSTM) Execution: Graph / Excel Output</w:t>
            </w:r>
          </w:p>
        </w:tc>
      </w:tr>
      <w:tr w:rsidR="00CC4448" w:rsidRPr="00712B86" w14:paraId="3027B52C" w14:textId="77777777" w:rsidTr="00F8068E">
        <w:tc>
          <w:tcPr>
            <w:tcW w:w="2254" w:type="dxa"/>
          </w:tcPr>
          <w:p w14:paraId="5A48D593" w14:textId="7068981B" w:rsidR="00CC4448" w:rsidRPr="00712B86" w:rsidRDefault="003A19B8" w:rsidP="00F8068E">
            <w:r w:rsidRPr="00712B86">
              <w:rPr>
                <w:noProof/>
              </w:rPr>
              <w:drawing>
                <wp:inline distT="0" distB="0" distL="0" distR="0" wp14:anchorId="77A02CEE" wp14:editId="1031A566">
                  <wp:extent cx="1472400" cy="1011600"/>
                  <wp:effectExtent l="0" t="0" r="0" b="0"/>
                  <wp:docPr id="28" name="Picture 2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low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7363BB9" w14:textId="181CE270" w:rsidR="00CC4448" w:rsidRPr="00712B86" w:rsidRDefault="003A19B8" w:rsidP="00F8068E">
            <w:r w:rsidRPr="00712B86">
              <w:rPr>
                <w:noProof/>
              </w:rPr>
              <w:drawing>
                <wp:inline distT="0" distB="0" distL="0" distR="0" wp14:anchorId="2727A573" wp14:editId="6704412A">
                  <wp:extent cx="1472400" cy="1011600"/>
                  <wp:effectExtent l="0" t="0" r="0" b="0"/>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69E0173" w14:textId="7289710B" w:rsidR="00CC4448" w:rsidRPr="00712B86" w:rsidRDefault="00A8517E" w:rsidP="00F8068E">
            <w:r w:rsidRPr="00712B86">
              <w:object w:dxaOrig="1536" w:dyaOrig="994" w14:anchorId="1DC2B9A5">
                <v:shape id="_x0000_i1055" type="#_x0000_t75" style="width:78.95pt;height:49.45pt" o:ole="">
                  <v:imagedata r:id="rId199" o:title=""/>
                </v:shape>
                <o:OLEObject Type="Embed" ProgID="Excel.Sheet.12" ShapeID="_x0000_i1055" DrawAspect="Icon" ObjectID="_1716393991" r:id="rId200"/>
              </w:object>
            </w:r>
          </w:p>
        </w:tc>
        <w:tc>
          <w:tcPr>
            <w:tcW w:w="2254" w:type="dxa"/>
          </w:tcPr>
          <w:p w14:paraId="66AA5910" w14:textId="329E1268" w:rsidR="00CC4448" w:rsidRPr="00712B86" w:rsidRDefault="00CC4448" w:rsidP="00F8068E"/>
        </w:tc>
      </w:tr>
    </w:tbl>
    <w:p w14:paraId="6D27AB0B" w14:textId="1BBF4199" w:rsidR="00CC4448" w:rsidRDefault="00CC4448" w:rsidP="008465E7">
      <w:pPr>
        <w:jc w:val="both"/>
        <w:rPr>
          <w:rFonts w:eastAsiaTheme="minorEastAsia"/>
        </w:rPr>
      </w:pPr>
    </w:p>
    <w:tbl>
      <w:tblPr>
        <w:tblStyle w:val="TableGrid"/>
        <w:tblW w:w="0" w:type="auto"/>
        <w:tblInd w:w="-95" w:type="dxa"/>
        <w:tblLook w:val="04A0" w:firstRow="1" w:lastRow="0" w:firstColumn="1" w:lastColumn="0" w:noHBand="0" w:noVBand="1"/>
      </w:tblPr>
      <w:tblGrid>
        <w:gridCol w:w="1683"/>
        <w:gridCol w:w="7428"/>
      </w:tblGrid>
      <w:tr w:rsidR="00E3090A" w:rsidRPr="00712B86" w14:paraId="3B1E854C" w14:textId="77777777" w:rsidTr="000000CA">
        <w:tc>
          <w:tcPr>
            <w:tcW w:w="1683" w:type="dxa"/>
          </w:tcPr>
          <w:p w14:paraId="1B1CBECF" w14:textId="77777777" w:rsidR="00E3090A" w:rsidRPr="004F3085" w:rsidRDefault="00E3090A" w:rsidP="000000CA">
            <w:pPr>
              <w:pStyle w:val="ListParagraph"/>
              <w:ind w:left="0"/>
              <w:jc w:val="both"/>
              <w:rPr>
                <w:sz w:val="16"/>
                <w:szCs w:val="16"/>
              </w:rPr>
            </w:pPr>
            <w:r w:rsidRPr="004F3085">
              <w:rPr>
                <w:b/>
                <w:bCs/>
                <w:i/>
                <w:iCs/>
                <w:sz w:val="16"/>
                <w:szCs w:val="16"/>
              </w:rPr>
              <w:t>Modifier</w:t>
            </w:r>
          </w:p>
        </w:tc>
        <w:tc>
          <w:tcPr>
            <w:tcW w:w="7428" w:type="dxa"/>
          </w:tcPr>
          <w:p w14:paraId="38D0BE3A" w14:textId="77777777" w:rsidR="00E3090A" w:rsidRPr="004F3085" w:rsidRDefault="00E3090A" w:rsidP="000000CA">
            <w:pPr>
              <w:pStyle w:val="ListParagraph"/>
              <w:ind w:left="0"/>
              <w:jc w:val="both"/>
              <w:rPr>
                <w:sz w:val="16"/>
                <w:szCs w:val="16"/>
              </w:rPr>
            </w:pPr>
            <w:proofErr w:type="spellStart"/>
            <w:r w:rsidRPr="004F3085">
              <w:rPr>
                <w:sz w:val="16"/>
                <w:szCs w:val="16"/>
              </w:rPr>
              <w:t>Rnn</w:t>
            </w:r>
            <w:proofErr w:type="spellEnd"/>
          </w:p>
        </w:tc>
      </w:tr>
      <w:tr w:rsidR="00E3090A" w:rsidRPr="00712B86" w14:paraId="3BD288B9" w14:textId="77777777" w:rsidTr="000000CA">
        <w:tc>
          <w:tcPr>
            <w:tcW w:w="1683" w:type="dxa"/>
          </w:tcPr>
          <w:p w14:paraId="1CEC805D" w14:textId="77777777" w:rsidR="00E3090A" w:rsidRPr="004F3085" w:rsidRDefault="00E3090A" w:rsidP="000000CA">
            <w:pPr>
              <w:pStyle w:val="ListParagraph"/>
              <w:ind w:left="0"/>
              <w:jc w:val="both"/>
              <w:rPr>
                <w:sz w:val="16"/>
                <w:szCs w:val="16"/>
              </w:rPr>
            </w:pPr>
            <w:r w:rsidRPr="004F3085">
              <w:rPr>
                <w:b/>
                <w:bCs/>
                <w:i/>
                <w:iCs/>
                <w:sz w:val="16"/>
                <w:szCs w:val="16"/>
              </w:rPr>
              <w:t>File</w:t>
            </w:r>
          </w:p>
        </w:tc>
        <w:tc>
          <w:tcPr>
            <w:tcW w:w="7428" w:type="dxa"/>
          </w:tcPr>
          <w:p w14:paraId="3392EC74" w14:textId="77777777" w:rsidR="003A37B5" w:rsidRDefault="003A37B5" w:rsidP="000000CA">
            <w:pPr>
              <w:pStyle w:val="ListParagraph"/>
              <w:ind w:left="0"/>
              <w:jc w:val="both"/>
              <w:rPr>
                <w:sz w:val="16"/>
                <w:szCs w:val="16"/>
              </w:rPr>
            </w:pPr>
            <w:r w:rsidRPr="003A37B5">
              <w:rPr>
                <w:sz w:val="16"/>
                <w:szCs w:val="16"/>
              </w:rPr>
              <w:t>{"filename":"Google_Stock_Price1",</w:t>
            </w:r>
          </w:p>
          <w:p w14:paraId="38053BC3" w14:textId="42683A57" w:rsidR="00E3090A" w:rsidRPr="004F3085" w:rsidRDefault="003A37B5" w:rsidP="000000CA">
            <w:pPr>
              <w:pStyle w:val="ListParagraph"/>
              <w:ind w:left="0"/>
              <w:jc w:val="both"/>
              <w:rPr>
                <w:sz w:val="16"/>
                <w:szCs w:val="16"/>
              </w:rPr>
            </w:pPr>
            <w:r w:rsidRPr="003A37B5">
              <w:rPr>
                <w:sz w:val="16"/>
                <w:szCs w:val="16"/>
              </w:rPr>
              <w:t>"</w:t>
            </w:r>
            <w:proofErr w:type="gramStart"/>
            <w:r w:rsidRPr="003A37B5">
              <w:rPr>
                <w:sz w:val="16"/>
                <w:szCs w:val="16"/>
              </w:rPr>
              <w:t>train</w:t>
            </w:r>
            <w:proofErr w:type="gramEnd"/>
            <w:r w:rsidRPr="003A37B5">
              <w:rPr>
                <w:sz w:val="16"/>
                <w:szCs w:val="16"/>
              </w:rPr>
              <w:t>_file":"Google_Stock_Price_Train.csv","test_file":"Google_Stock_Price_Test.csv"</w:t>
            </w:r>
            <w:r>
              <w:rPr>
                <w:sz w:val="16"/>
                <w:szCs w:val="16"/>
              </w:rPr>
              <w:t>}</w:t>
            </w:r>
          </w:p>
        </w:tc>
      </w:tr>
      <w:tr w:rsidR="00E3090A" w:rsidRPr="00712B86" w14:paraId="3709270F" w14:textId="77777777" w:rsidTr="000000CA">
        <w:tc>
          <w:tcPr>
            <w:tcW w:w="1683" w:type="dxa"/>
          </w:tcPr>
          <w:p w14:paraId="16D3F5BB" w14:textId="77777777" w:rsidR="00E3090A" w:rsidRPr="004F3085" w:rsidRDefault="00E3090A" w:rsidP="000000CA">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7428" w:type="dxa"/>
          </w:tcPr>
          <w:p w14:paraId="775B8AE1" w14:textId="77777777" w:rsidR="003A37B5" w:rsidRPr="003A37B5" w:rsidRDefault="003A37B5" w:rsidP="003A37B5">
            <w:pPr>
              <w:jc w:val="both"/>
              <w:rPr>
                <w:sz w:val="16"/>
                <w:szCs w:val="16"/>
              </w:rPr>
            </w:pPr>
            <w:r w:rsidRPr="003A37B5">
              <w:rPr>
                <w:sz w:val="16"/>
                <w:szCs w:val="16"/>
              </w:rPr>
              <w:t>{"timesteps":60,"interval":20,"x</w:t>
            </w:r>
            <w:proofErr w:type="gramStart"/>
            <w:r w:rsidRPr="003A37B5">
              <w:rPr>
                <w:sz w:val="16"/>
                <w:szCs w:val="16"/>
              </w:rPr>
              <w:t>":[</w:t>
            </w:r>
            <w:proofErr w:type="gramEnd"/>
            <w:r w:rsidRPr="003A37B5">
              <w:rPr>
                <w:sz w:val="16"/>
                <w:szCs w:val="16"/>
              </w:rPr>
              <w:t>"High"],</w:t>
            </w:r>
          </w:p>
          <w:p w14:paraId="5C86B636" w14:textId="0DEBDA78" w:rsidR="00E3090A" w:rsidRPr="004F3085" w:rsidRDefault="003A37B5" w:rsidP="003A37B5">
            <w:pPr>
              <w:pStyle w:val="ListParagraph"/>
              <w:ind w:left="0"/>
              <w:jc w:val="both"/>
              <w:rPr>
                <w:sz w:val="16"/>
                <w:szCs w:val="16"/>
              </w:rPr>
            </w:pPr>
            <w:r w:rsidRPr="003A37B5">
              <w:rPr>
                <w:sz w:val="16"/>
                <w:szCs w:val="16"/>
              </w:rPr>
              <w:t>"scaler</w:t>
            </w:r>
            <w:proofErr w:type="gramStart"/>
            <w:r w:rsidRPr="003A37B5">
              <w:rPr>
                <w:sz w:val="16"/>
                <w:szCs w:val="16"/>
              </w:rPr>
              <w:t>":{</w:t>
            </w:r>
            <w:proofErr w:type="gramEnd"/>
            <w:r w:rsidRPr="003A37B5">
              <w:rPr>
                <w:sz w:val="16"/>
                <w:szCs w:val="16"/>
              </w:rPr>
              <w:t>"method":"MinMaxScaler","params":{"feature_range":[0,1]}}}</w:t>
            </w:r>
          </w:p>
        </w:tc>
      </w:tr>
      <w:tr w:rsidR="00E3090A" w:rsidRPr="00712B86" w14:paraId="13702396" w14:textId="77777777" w:rsidTr="000000CA">
        <w:tc>
          <w:tcPr>
            <w:tcW w:w="1683" w:type="dxa"/>
          </w:tcPr>
          <w:p w14:paraId="752C446F" w14:textId="77777777" w:rsidR="00E3090A" w:rsidRPr="004F3085" w:rsidRDefault="00E3090A" w:rsidP="000000CA">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7428" w:type="dxa"/>
          </w:tcPr>
          <w:p w14:paraId="3364307A" w14:textId="77777777" w:rsidR="003A37B5" w:rsidRPr="003A37B5" w:rsidRDefault="003A37B5" w:rsidP="003A37B5">
            <w:pPr>
              <w:jc w:val="both"/>
              <w:rPr>
                <w:sz w:val="16"/>
                <w:szCs w:val="16"/>
              </w:rPr>
            </w:pPr>
            <w:r w:rsidRPr="003A37B5">
              <w:rPr>
                <w:sz w:val="16"/>
                <w:szCs w:val="16"/>
              </w:rPr>
              <w:t>{"optimizer":"adam","loss":"mean_squared_error","metrics</w:t>
            </w:r>
            <w:proofErr w:type="gramStart"/>
            <w:r w:rsidRPr="003A37B5">
              <w:rPr>
                <w:sz w:val="16"/>
                <w:szCs w:val="16"/>
              </w:rPr>
              <w:t>":[</w:t>
            </w:r>
            <w:proofErr w:type="gramEnd"/>
            <w:r w:rsidRPr="003A37B5">
              <w:rPr>
                <w:sz w:val="16"/>
                <w:szCs w:val="16"/>
              </w:rPr>
              <w:t>"accuracy"],</w:t>
            </w:r>
          </w:p>
          <w:p w14:paraId="25A499E1" w14:textId="77777777" w:rsidR="003A37B5" w:rsidRPr="003A37B5" w:rsidRDefault="003A37B5" w:rsidP="003A37B5">
            <w:pPr>
              <w:jc w:val="both"/>
              <w:rPr>
                <w:sz w:val="16"/>
                <w:szCs w:val="16"/>
              </w:rPr>
            </w:pPr>
            <w:r w:rsidRPr="003A37B5">
              <w:rPr>
                <w:sz w:val="16"/>
                <w:szCs w:val="16"/>
              </w:rPr>
              <w:t>"add1</w:t>
            </w:r>
            <w:proofErr w:type="gramStart"/>
            <w:r w:rsidRPr="003A37B5">
              <w:rPr>
                <w:sz w:val="16"/>
                <w:szCs w:val="16"/>
              </w:rPr>
              <w:t>":{</w:t>
            </w:r>
            <w:proofErr w:type="gramEnd"/>
            <w:r w:rsidRPr="003A37B5">
              <w:rPr>
                <w:sz w:val="16"/>
                <w:szCs w:val="16"/>
              </w:rPr>
              <w:t>"method":"LSTM","params":{"units":50,"return_sequences":true,"input_shape":[60,1]}},</w:t>
            </w:r>
          </w:p>
          <w:p w14:paraId="36B0133F" w14:textId="77777777" w:rsidR="003A37B5" w:rsidRPr="003A37B5" w:rsidRDefault="003A37B5" w:rsidP="003A37B5">
            <w:pPr>
              <w:jc w:val="both"/>
              <w:rPr>
                <w:sz w:val="16"/>
                <w:szCs w:val="16"/>
              </w:rPr>
            </w:pPr>
            <w:r w:rsidRPr="003A37B5">
              <w:rPr>
                <w:sz w:val="16"/>
                <w:szCs w:val="16"/>
              </w:rPr>
              <w:t>"add2</w:t>
            </w:r>
            <w:proofErr w:type="gramStart"/>
            <w:r w:rsidRPr="003A37B5">
              <w:rPr>
                <w:sz w:val="16"/>
                <w:szCs w:val="16"/>
              </w:rPr>
              <w:t>":{</w:t>
            </w:r>
            <w:proofErr w:type="gramEnd"/>
            <w:r w:rsidRPr="003A37B5">
              <w:rPr>
                <w:sz w:val="16"/>
                <w:szCs w:val="16"/>
              </w:rPr>
              <w:t>"</w:t>
            </w:r>
            <w:proofErr w:type="spellStart"/>
            <w:r w:rsidRPr="003A37B5">
              <w:rPr>
                <w:sz w:val="16"/>
                <w:szCs w:val="16"/>
              </w:rPr>
              <w:t>method":"Dropout","params</w:t>
            </w:r>
            <w:proofErr w:type="spellEnd"/>
            <w:r w:rsidRPr="003A37B5">
              <w:rPr>
                <w:sz w:val="16"/>
                <w:szCs w:val="16"/>
              </w:rPr>
              <w:t>":{"rate":0.2}},</w:t>
            </w:r>
          </w:p>
          <w:p w14:paraId="1BDF2ECE" w14:textId="77777777" w:rsidR="003A37B5" w:rsidRPr="003A37B5" w:rsidRDefault="003A37B5" w:rsidP="003A37B5">
            <w:pPr>
              <w:jc w:val="both"/>
              <w:rPr>
                <w:sz w:val="16"/>
                <w:szCs w:val="16"/>
              </w:rPr>
            </w:pPr>
            <w:r w:rsidRPr="003A37B5">
              <w:rPr>
                <w:sz w:val="16"/>
                <w:szCs w:val="16"/>
              </w:rPr>
              <w:t>"add3</w:t>
            </w:r>
            <w:proofErr w:type="gramStart"/>
            <w:r w:rsidRPr="003A37B5">
              <w:rPr>
                <w:sz w:val="16"/>
                <w:szCs w:val="16"/>
              </w:rPr>
              <w:t>":{</w:t>
            </w:r>
            <w:proofErr w:type="gramEnd"/>
            <w:r w:rsidRPr="003A37B5">
              <w:rPr>
                <w:sz w:val="16"/>
                <w:szCs w:val="16"/>
              </w:rPr>
              <w:t>"method":"LSTM","params":{"units":50,"return_sequences":true}},</w:t>
            </w:r>
          </w:p>
          <w:p w14:paraId="5C136349" w14:textId="77777777" w:rsidR="003A37B5" w:rsidRPr="003A37B5" w:rsidRDefault="003A37B5" w:rsidP="003A37B5">
            <w:pPr>
              <w:jc w:val="both"/>
              <w:rPr>
                <w:sz w:val="16"/>
                <w:szCs w:val="16"/>
              </w:rPr>
            </w:pPr>
            <w:r w:rsidRPr="003A37B5">
              <w:rPr>
                <w:sz w:val="16"/>
                <w:szCs w:val="16"/>
              </w:rPr>
              <w:t>"add4</w:t>
            </w:r>
            <w:proofErr w:type="gramStart"/>
            <w:r w:rsidRPr="003A37B5">
              <w:rPr>
                <w:sz w:val="16"/>
                <w:szCs w:val="16"/>
              </w:rPr>
              <w:t>":{</w:t>
            </w:r>
            <w:proofErr w:type="gramEnd"/>
            <w:r w:rsidRPr="003A37B5">
              <w:rPr>
                <w:sz w:val="16"/>
                <w:szCs w:val="16"/>
              </w:rPr>
              <w:t>"</w:t>
            </w:r>
            <w:proofErr w:type="spellStart"/>
            <w:r w:rsidRPr="003A37B5">
              <w:rPr>
                <w:sz w:val="16"/>
                <w:szCs w:val="16"/>
              </w:rPr>
              <w:t>method":"Dropout","params</w:t>
            </w:r>
            <w:proofErr w:type="spellEnd"/>
            <w:r w:rsidRPr="003A37B5">
              <w:rPr>
                <w:sz w:val="16"/>
                <w:szCs w:val="16"/>
              </w:rPr>
              <w:t>":{"rate":0.2}},</w:t>
            </w:r>
          </w:p>
          <w:p w14:paraId="6ED4C82D" w14:textId="77777777" w:rsidR="003A37B5" w:rsidRPr="003A37B5" w:rsidRDefault="003A37B5" w:rsidP="003A37B5">
            <w:pPr>
              <w:jc w:val="both"/>
              <w:rPr>
                <w:sz w:val="16"/>
                <w:szCs w:val="16"/>
              </w:rPr>
            </w:pPr>
            <w:r w:rsidRPr="003A37B5">
              <w:rPr>
                <w:sz w:val="16"/>
                <w:szCs w:val="16"/>
              </w:rPr>
              <w:t>"add5</w:t>
            </w:r>
            <w:proofErr w:type="gramStart"/>
            <w:r w:rsidRPr="003A37B5">
              <w:rPr>
                <w:sz w:val="16"/>
                <w:szCs w:val="16"/>
              </w:rPr>
              <w:t>":{</w:t>
            </w:r>
            <w:proofErr w:type="gramEnd"/>
            <w:r w:rsidRPr="003A37B5">
              <w:rPr>
                <w:sz w:val="16"/>
                <w:szCs w:val="16"/>
              </w:rPr>
              <w:t>"method":"LSTM","params":{"units":50,"return_sequences":true}},</w:t>
            </w:r>
          </w:p>
          <w:p w14:paraId="74104C52" w14:textId="77777777" w:rsidR="003A37B5" w:rsidRPr="003A37B5" w:rsidRDefault="003A37B5" w:rsidP="003A37B5">
            <w:pPr>
              <w:jc w:val="both"/>
              <w:rPr>
                <w:sz w:val="16"/>
                <w:szCs w:val="16"/>
              </w:rPr>
            </w:pPr>
            <w:r w:rsidRPr="003A37B5">
              <w:rPr>
                <w:sz w:val="16"/>
                <w:szCs w:val="16"/>
              </w:rPr>
              <w:t>"add6</w:t>
            </w:r>
            <w:proofErr w:type="gramStart"/>
            <w:r w:rsidRPr="003A37B5">
              <w:rPr>
                <w:sz w:val="16"/>
                <w:szCs w:val="16"/>
              </w:rPr>
              <w:t>":{</w:t>
            </w:r>
            <w:proofErr w:type="gramEnd"/>
            <w:r w:rsidRPr="003A37B5">
              <w:rPr>
                <w:sz w:val="16"/>
                <w:szCs w:val="16"/>
              </w:rPr>
              <w:t>"</w:t>
            </w:r>
            <w:proofErr w:type="spellStart"/>
            <w:r w:rsidRPr="003A37B5">
              <w:rPr>
                <w:sz w:val="16"/>
                <w:szCs w:val="16"/>
              </w:rPr>
              <w:t>method":"Dropout","params</w:t>
            </w:r>
            <w:proofErr w:type="spellEnd"/>
            <w:r w:rsidRPr="003A37B5">
              <w:rPr>
                <w:sz w:val="16"/>
                <w:szCs w:val="16"/>
              </w:rPr>
              <w:t>":{"rate":0.2}},</w:t>
            </w:r>
          </w:p>
          <w:p w14:paraId="304CEE3C" w14:textId="77777777" w:rsidR="003A37B5" w:rsidRPr="003A37B5" w:rsidRDefault="003A37B5" w:rsidP="003A37B5">
            <w:pPr>
              <w:jc w:val="both"/>
              <w:rPr>
                <w:sz w:val="16"/>
                <w:szCs w:val="16"/>
              </w:rPr>
            </w:pPr>
            <w:r w:rsidRPr="003A37B5">
              <w:rPr>
                <w:sz w:val="16"/>
                <w:szCs w:val="16"/>
              </w:rPr>
              <w:t>"add7</w:t>
            </w:r>
            <w:proofErr w:type="gramStart"/>
            <w:r w:rsidRPr="003A37B5">
              <w:rPr>
                <w:sz w:val="16"/>
                <w:szCs w:val="16"/>
              </w:rPr>
              <w:t>":{</w:t>
            </w:r>
            <w:proofErr w:type="gramEnd"/>
            <w:r w:rsidRPr="003A37B5">
              <w:rPr>
                <w:sz w:val="16"/>
                <w:szCs w:val="16"/>
              </w:rPr>
              <w:t>"</w:t>
            </w:r>
            <w:proofErr w:type="spellStart"/>
            <w:r w:rsidRPr="003A37B5">
              <w:rPr>
                <w:sz w:val="16"/>
                <w:szCs w:val="16"/>
              </w:rPr>
              <w:t>method":"LSTM","params</w:t>
            </w:r>
            <w:proofErr w:type="spellEnd"/>
            <w:r w:rsidRPr="003A37B5">
              <w:rPr>
                <w:sz w:val="16"/>
                <w:szCs w:val="16"/>
              </w:rPr>
              <w:t>":{"units":50}},</w:t>
            </w:r>
          </w:p>
          <w:p w14:paraId="125C44CC" w14:textId="77777777" w:rsidR="003A37B5" w:rsidRPr="003A37B5" w:rsidRDefault="003A37B5" w:rsidP="003A37B5">
            <w:pPr>
              <w:jc w:val="both"/>
              <w:rPr>
                <w:sz w:val="16"/>
                <w:szCs w:val="16"/>
              </w:rPr>
            </w:pPr>
            <w:r w:rsidRPr="003A37B5">
              <w:rPr>
                <w:sz w:val="16"/>
                <w:szCs w:val="16"/>
              </w:rPr>
              <w:t>"add8</w:t>
            </w:r>
            <w:proofErr w:type="gramStart"/>
            <w:r w:rsidRPr="003A37B5">
              <w:rPr>
                <w:sz w:val="16"/>
                <w:szCs w:val="16"/>
              </w:rPr>
              <w:t>":{</w:t>
            </w:r>
            <w:proofErr w:type="gramEnd"/>
            <w:r w:rsidRPr="003A37B5">
              <w:rPr>
                <w:sz w:val="16"/>
                <w:szCs w:val="16"/>
              </w:rPr>
              <w:t>"</w:t>
            </w:r>
            <w:proofErr w:type="spellStart"/>
            <w:r w:rsidRPr="003A37B5">
              <w:rPr>
                <w:sz w:val="16"/>
                <w:szCs w:val="16"/>
              </w:rPr>
              <w:t>method":"Dropout","params</w:t>
            </w:r>
            <w:proofErr w:type="spellEnd"/>
            <w:r w:rsidRPr="003A37B5">
              <w:rPr>
                <w:sz w:val="16"/>
                <w:szCs w:val="16"/>
              </w:rPr>
              <w:t>":{"rate":0.2}},</w:t>
            </w:r>
          </w:p>
          <w:p w14:paraId="78C80725" w14:textId="77777777" w:rsidR="003A37B5" w:rsidRPr="003A37B5" w:rsidRDefault="003A37B5" w:rsidP="003A37B5">
            <w:pPr>
              <w:jc w:val="both"/>
              <w:rPr>
                <w:sz w:val="16"/>
                <w:szCs w:val="16"/>
              </w:rPr>
            </w:pPr>
            <w:r w:rsidRPr="003A37B5">
              <w:rPr>
                <w:sz w:val="16"/>
                <w:szCs w:val="16"/>
              </w:rPr>
              <w:t>"add9</w:t>
            </w:r>
            <w:proofErr w:type="gramStart"/>
            <w:r w:rsidRPr="003A37B5">
              <w:rPr>
                <w:sz w:val="16"/>
                <w:szCs w:val="16"/>
              </w:rPr>
              <w:t>":{</w:t>
            </w:r>
            <w:proofErr w:type="gramEnd"/>
            <w:r w:rsidRPr="003A37B5">
              <w:rPr>
                <w:sz w:val="16"/>
                <w:szCs w:val="16"/>
              </w:rPr>
              <w:t>"</w:t>
            </w:r>
            <w:proofErr w:type="spellStart"/>
            <w:r w:rsidRPr="003A37B5">
              <w:rPr>
                <w:sz w:val="16"/>
                <w:szCs w:val="16"/>
              </w:rPr>
              <w:t>method":"Dense","params</w:t>
            </w:r>
            <w:proofErr w:type="spellEnd"/>
            <w:r w:rsidRPr="003A37B5">
              <w:rPr>
                <w:sz w:val="16"/>
                <w:szCs w:val="16"/>
              </w:rPr>
              <w:t>":{"units":1}},</w:t>
            </w:r>
          </w:p>
          <w:p w14:paraId="233DC30A" w14:textId="2CC709C2" w:rsidR="00E3090A" w:rsidRPr="004F3085" w:rsidRDefault="003A37B5" w:rsidP="003A37B5">
            <w:pPr>
              <w:jc w:val="both"/>
              <w:rPr>
                <w:sz w:val="16"/>
                <w:szCs w:val="16"/>
              </w:rPr>
            </w:pPr>
            <w:r w:rsidRPr="003A37B5">
              <w:rPr>
                <w:sz w:val="16"/>
                <w:szCs w:val="16"/>
              </w:rPr>
              <w:t>"fit</w:t>
            </w:r>
            <w:proofErr w:type="gramStart"/>
            <w:r w:rsidRPr="003A37B5">
              <w:rPr>
                <w:sz w:val="16"/>
                <w:szCs w:val="16"/>
              </w:rPr>
              <w:t>":{</w:t>
            </w:r>
            <w:proofErr w:type="gramEnd"/>
            <w:r w:rsidRPr="003A37B5">
              <w:rPr>
                <w:sz w:val="16"/>
                <w:szCs w:val="16"/>
              </w:rPr>
              <w:t>"</w:t>
            </w:r>
            <w:proofErr w:type="spellStart"/>
            <w:r w:rsidRPr="003A37B5">
              <w:rPr>
                <w:sz w:val="16"/>
                <w:szCs w:val="16"/>
              </w:rPr>
              <w:t>method":"fit","params</w:t>
            </w:r>
            <w:proofErr w:type="spellEnd"/>
            <w:r w:rsidRPr="003A37B5">
              <w:rPr>
                <w:sz w:val="16"/>
                <w:szCs w:val="16"/>
              </w:rPr>
              <w:t>":{"epochs":100,"batch_size":32}}}</w:t>
            </w:r>
          </w:p>
        </w:tc>
      </w:tr>
      <w:tr w:rsidR="00E3090A" w:rsidRPr="00712B86" w14:paraId="45B1D316" w14:textId="77777777" w:rsidTr="000000CA">
        <w:tc>
          <w:tcPr>
            <w:tcW w:w="1683" w:type="dxa"/>
          </w:tcPr>
          <w:p w14:paraId="5011F9DF" w14:textId="77777777" w:rsidR="00E3090A" w:rsidRPr="004F3085" w:rsidRDefault="00E3090A" w:rsidP="000000CA">
            <w:pPr>
              <w:pStyle w:val="ListParagraph"/>
              <w:ind w:left="0"/>
              <w:jc w:val="both"/>
              <w:rPr>
                <w:sz w:val="16"/>
                <w:szCs w:val="16"/>
              </w:rPr>
            </w:pPr>
            <w:r w:rsidRPr="004F3085">
              <w:rPr>
                <w:b/>
                <w:bCs/>
                <w:i/>
                <w:iCs/>
                <w:sz w:val="16"/>
                <w:szCs w:val="16"/>
              </w:rPr>
              <w:t>Graph Parameter</w:t>
            </w:r>
          </w:p>
        </w:tc>
        <w:tc>
          <w:tcPr>
            <w:tcW w:w="7428" w:type="dxa"/>
          </w:tcPr>
          <w:p w14:paraId="5CABCBAF" w14:textId="77777777" w:rsidR="00E3090A" w:rsidRPr="004F3085" w:rsidRDefault="00E3090A" w:rsidP="000000CA">
            <w:pPr>
              <w:pStyle w:val="ListParagraph"/>
              <w:ind w:left="0"/>
              <w:jc w:val="both"/>
              <w:rPr>
                <w:sz w:val="16"/>
                <w:szCs w:val="16"/>
              </w:rPr>
            </w:pPr>
          </w:p>
        </w:tc>
      </w:tr>
    </w:tbl>
    <w:p w14:paraId="51FBDD04" w14:textId="77777777" w:rsidR="00E3090A" w:rsidRPr="00C37958" w:rsidRDefault="00E3090A" w:rsidP="00E3090A">
      <w:pPr>
        <w:tabs>
          <w:tab w:val="left" w:pos="2276"/>
        </w:tabs>
        <w:jc w:val="both"/>
        <w:rPr>
          <w:sz w:val="20"/>
          <w:szCs w:val="20"/>
        </w:rPr>
      </w:pPr>
    </w:p>
    <w:tbl>
      <w:tblPr>
        <w:tblStyle w:val="TableGrid"/>
        <w:tblW w:w="9016" w:type="dxa"/>
        <w:tblLook w:val="04A0" w:firstRow="1" w:lastRow="0" w:firstColumn="1" w:lastColumn="0" w:noHBand="0" w:noVBand="1"/>
      </w:tblPr>
      <w:tblGrid>
        <w:gridCol w:w="2556"/>
        <w:gridCol w:w="2556"/>
        <w:gridCol w:w="2136"/>
        <w:gridCol w:w="1768"/>
      </w:tblGrid>
      <w:tr w:rsidR="00E3090A" w:rsidRPr="00712B86" w14:paraId="2215F97F" w14:textId="77777777" w:rsidTr="000000CA">
        <w:tc>
          <w:tcPr>
            <w:tcW w:w="9016" w:type="dxa"/>
            <w:gridSpan w:val="4"/>
          </w:tcPr>
          <w:p w14:paraId="465ABD1E" w14:textId="01235876" w:rsidR="00E3090A" w:rsidRPr="00712B86" w:rsidRDefault="00E3090A" w:rsidP="000000CA">
            <w:pPr>
              <w:jc w:val="center"/>
              <w:rPr>
                <w:noProof/>
              </w:rPr>
            </w:pPr>
            <w:r w:rsidRPr="00712B86">
              <w:rPr>
                <w:noProof/>
              </w:rPr>
              <w:t>Table B.7c</w:t>
            </w:r>
            <w:r w:rsidR="003A37B5">
              <w:rPr>
                <w:noProof/>
              </w:rPr>
              <w:t>2</w:t>
            </w:r>
            <w:r w:rsidRPr="00712B86">
              <w:rPr>
                <w:noProof/>
              </w:rPr>
              <w:t>:Recurrent Neural Network (LSTM) Execution: Graph / Excel Output</w:t>
            </w:r>
          </w:p>
        </w:tc>
      </w:tr>
      <w:tr w:rsidR="00E3090A" w:rsidRPr="00712B86" w14:paraId="248D5D03" w14:textId="77777777" w:rsidTr="000000CA">
        <w:tc>
          <w:tcPr>
            <w:tcW w:w="2254" w:type="dxa"/>
          </w:tcPr>
          <w:p w14:paraId="40114F8F" w14:textId="5619C7F0" w:rsidR="00E3090A" w:rsidRPr="00712B86" w:rsidRDefault="00706A03" w:rsidP="000000CA">
            <w:r>
              <w:rPr>
                <w:noProof/>
              </w:rPr>
              <w:drawing>
                <wp:inline distT="0" distB="0" distL="0" distR="0" wp14:anchorId="36181C1A" wp14:editId="426B4E64">
                  <wp:extent cx="1481328" cy="1014984"/>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325F34B" w14:textId="16AEC5BE" w:rsidR="00E3090A" w:rsidRPr="00712B86" w:rsidRDefault="00706A03" w:rsidP="000000CA">
            <w:r>
              <w:rPr>
                <w:noProof/>
              </w:rPr>
              <w:drawing>
                <wp:inline distT="0" distB="0" distL="0" distR="0" wp14:anchorId="49E4BACD" wp14:editId="0E828004">
                  <wp:extent cx="1481328" cy="1014984"/>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11F375FE" w14:textId="3597BD3A" w:rsidR="00E3090A" w:rsidRPr="00712B86" w:rsidRDefault="00706A03" w:rsidP="000000CA">
            <w:r>
              <w:object w:dxaOrig="1534" w:dyaOrig="991" w14:anchorId="1943394F">
                <v:shape id="_x0000_i1056" type="#_x0000_t75" style="width:77.2pt;height:48.6pt" o:ole="">
                  <v:imagedata r:id="rId203" o:title=""/>
                </v:shape>
                <o:OLEObject Type="Embed" ProgID="Excel.Sheet.12" ShapeID="_x0000_i1056" DrawAspect="Icon" ObjectID="_1716393992" r:id="rId204"/>
              </w:object>
            </w:r>
          </w:p>
        </w:tc>
        <w:tc>
          <w:tcPr>
            <w:tcW w:w="2254" w:type="dxa"/>
          </w:tcPr>
          <w:p w14:paraId="44023A8F" w14:textId="77777777" w:rsidR="00E3090A" w:rsidRPr="00712B86" w:rsidRDefault="00E3090A" w:rsidP="000000CA"/>
        </w:tc>
      </w:tr>
    </w:tbl>
    <w:p w14:paraId="338AA08E" w14:textId="683E2866" w:rsidR="003A37B5" w:rsidRDefault="003A37B5" w:rsidP="008465E7">
      <w:pPr>
        <w:jc w:val="both"/>
        <w:rPr>
          <w:rFonts w:eastAsiaTheme="minorEastAsia"/>
        </w:rPr>
      </w:pPr>
    </w:p>
    <w:tbl>
      <w:tblPr>
        <w:tblStyle w:val="TableGrid"/>
        <w:tblW w:w="0" w:type="auto"/>
        <w:tblInd w:w="-95" w:type="dxa"/>
        <w:tblLook w:val="04A0" w:firstRow="1" w:lastRow="0" w:firstColumn="1" w:lastColumn="0" w:noHBand="0" w:noVBand="1"/>
      </w:tblPr>
      <w:tblGrid>
        <w:gridCol w:w="1350"/>
        <w:gridCol w:w="7761"/>
      </w:tblGrid>
      <w:tr w:rsidR="003A37B5" w:rsidRPr="00712B86" w14:paraId="3DC19671" w14:textId="77777777" w:rsidTr="003740F9">
        <w:tc>
          <w:tcPr>
            <w:tcW w:w="1350" w:type="dxa"/>
          </w:tcPr>
          <w:p w14:paraId="36783CFA" w14:textId="77777777" w:rsidR="003A37B5" w:rsidRPr="004F3085" w:rsidRDefault="003A37B5" w:rsidP="000000CA">
            <w:pPr>
              <w:pStyle w:val="ListParagraph"/>
              <w:ind w:left="0"/>
              <w:jc w:val="both"/>
              <w:rPr>
                <w:sz w:val="16"/>
                <w:szCs w:val="16"/>
              </w:rPr>
            </w:pPr>
            <w:r w:rsidRPr="004F3085">
              <w:rPr>
                <w:b/>
                <w:bCs/>
                <w:i/>
                <w:iCs/>
                <w:sz w:val="16"/>
                <w:szCs w:val="16"/>
              </w:rPr>
              <w:t>Modifier</w:t>
            </w:r>
          </w:p>
        </w:tc>
        <w:tc>
          <w:tcPr>
            <w:tcW w:w="7761" w:type="dxa"/>
          </w:tcPr>
          <w:p w14:paraId="3DC80701" w14:textId="77777777" w:rsidR="003A37B5" w:rsidRPr="004F3085" w:rsidRDefault="003A37B5" w:rsidP="000000CA">
            <w:pPr>
              <w:pStyle w:val="ListParagraph"/>
              <w:ind w:left="0"/>
              <w:jc w:val="both"/>
              <w:rPr>
                <w:sz w:val="16"/>
                <w:szCs w:val="16"/>
              </w:rPr>
            </w:pPr>
            <w:proofErr w:type="spellStart"/>
            <w:r w:rsidRPr="004F3085">
              <w:rPr>
                <w:sz w:val="16"/>
                <w:szCs w:val="16"/>
              </w:rPr>
              <w:t>Rnn</w:t>
            </w:r>
            <w:proofErr w:type="spellEnd"/>
          </w:p>
        </w:tc>
      </w:tr>
      <w:tr w:rsidR="003A37B5" w:rsidRPr="00712B86" w14:paraId="5A489208" w14:textId="77777777" w:rsidTr="003740F9">
        <w:tc>
          <w:tcPr>
            <w:tcW w:w="1350" w:type="dxa"/>
          </w:tcPr>
          <w:p w14:paraId="46B5482A" w14:textId="77777777" w:rsidR="003A37B5" w:rsidRPr="004F3085" w:rsidRDefault="003A37B5" w:rsidP="000000CA">
            <w:pPr>
              <w:pStyle w:val="ListParagraph"/>
              <w:ind w:left="0"/>
              <w:jc w:val="both"/>
              <w:rPr>
                <w:sz w:val="16"/>
                <w:szCs w:val="16"/>
              </w:rPr>
            </w:pPr>
            <w:r w:rsidRPr="004F3085">
              <w:rPr>
                <w:b/>
                <w:bCs/>
                <w:i/>
                <w:iCs/>
                <w:sz w:val="16"/>
                <w:szCs w:val="16"/>
              </w:rPr>
              <w:t>File</w:t>
            </w:r>
          </w:p>
        </w:tc>
        <w:tc>
          <w:tcPr>
            <w:tcW w:w="7761" w:type="dxa"/>
          </w:tcPr>
          <w:p w14:paraId="4CE5CC30" w14:textId="77777777" w:rsidR="003740F9" w:rsidRDefault="003740F9" w:rsidP="000000CA">
            <w:pPr>
              <w:pStyle w:val="ListParagraph"/>
              <w:ind w:left="0"/>
              <w:jc w:val="both"/>
              <w:rPr>
                <w:sz w:val="16"/>
                <w:szCs w:val="16"/>
              </w:rPr>
            </w:pPr>
            <w:r w:rsidRPr="003740F9">
              <w:rPr>
                <w:sz w:val="16"/>
                <w:szCs w:val="16"/>
              </w:rPr>
              <w:t>{"filename":"Google_Stock_Price2",</w:t>
            </w:r>
          </w:p>
          <w:p w14:paraId="339E484D" w14:textId="7AAFFF65" w:rsidR="003A37B5" w:rsidRPr="004F3085" w:rsidRDefault="003740F9" w:rsidP="000000CA">
            <w:pPr>
              <w:pStyle w:val="ListParagraph"/>
              <w:ind w:left="0"/>
              <w:jc w:val="both"/>
              <w:rPr>
                <w:sz w:val="16"/>
                <w:szCs w:val="16"/>
              </w:rPr>
            </w:pPr>
            <w:r w:rsidRPr="003740F9">
              <w:rPr>
                <w:sz w:val="16"/>
                <w:szCs w:val="16"/>
              </w:rPr>
              <w:t>"</w:t>
            </w:r>
            <w:proofErr w:type="gramStart"/>
            <w:r w:rsidRPr="003740F9">
              <w:rPr>
                <w:sz w:val="16"/>
                <w:szCs w:val="16"/>
              </w:rPr>
              <w:t>train</w:t>
            </w:r>
            <w:proofErr w:type="gramEnd"/>
            <w:r w:rsidRPr="003740F9">
              <w:rPr>
                <w:sz w:val="16"/>
                <w:szCs w:val="16"/>
              </w:rPr>
              <w:t>_file":"Google_Stock_Price_Train.csv","test_file":"Google_Stock_Price_Test.csv"}</w:t>
            </w:r>
          </w:p>
        </w:tc>
      </w:tr>
      <w:tr w:rsidR="003A37B5" w:rsidRPr="00712B86" w14:paraId="5500777E" w14:textId="77777777" w:rsidTr="003740F9">
        <w:tc>
          <w:tcPr>
            <w:tcW w:w="1350" w:type="dxa"/>
          </w:tcPr>
          <w:p w14:paraId="2D171180" w14:textId="77777777" w:rsidR="003A37B5" w:rsidRPr="004F3085" w:rsidRDefault="003A37B5" w:rsidP="000000CA">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7761" w:type="dxa"/>
          </w:tcPr>
          <w:p w14:paraId="6907381C" w14:textId="31BCFCDB" w:rsidR="003A37B5" w:rsidRPr="004F3085" w:rsidRDefault="003740F9" w:rsidP="000000CA">
            <w:pPr>
              <w:pStyle w:val="ListParagraph"/>
              <w:ind w:left="0"/>
              <w:jc w:val="both"/>
              <w:rPr>
                <w:sz w:val="16"/>
                <w:szCs w:val="16"/>
              </w:rPr>
            </w:pPr>
            <w:r w:rsidRPr="003740F9">
              <w:rPr>
                <w:sz w:val="16"/>
                <w:szCs w:val="16"/>
              </w:rPr>
              <w:t>{"timesteps":120,"interval":20,"x</w:t>
            </w:r>
            <w:proofErr w:type="gramStart"/>
            <w:r w:rsidRPr="003740F9">
              <w:rPr>
                <w:sz w:val="16"/>
                <w:szCs w:val="16"/>
              </w:rPr>
              <w:t>":[</w:t>
            </w:r>
            <w:proofErr w:type="gramEnd"/>
            <w:r w:rsidRPr="003740F9">
              <w:rPr>
                <w:sz w:val="16"/>
                <w:szCs w:val="16"/>
              </w:rPr>
              <w:t>"Open"],"scaler":{"method":"MinMaxScaler","params":{"feature_range":[0,1]}}}</w:t>
            </w:r>
          </w:p>
        </w:tc>
      </w:tr>
      <w:tr w:rsidR="003A37B5" w:rsidRPr="00712B86" w14:paraId="394BFC61" w14:textId="77777777" w:rsidTr="003740F9">
        <w:tc>
          <w:tcPr>
            <w:tcW w:w="1350" w:type="dxa"/>
          </w:tcPr>
          <w:p w14:paraId="0DF4F724" w14:textId="77777777" w:rsidR="003A37B5" w:rsidRPr="004F3085" w:rsidRDefault="003A37B5" w:rsidP="000000CA">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7761" w:type="dxa"/>
          </w:tcPr>
          <w:p w14:paraId="29BBFD49" w14:textId="77777777" w:rsidR="003740F9" w:rsidRPr="003740F9" w:rsidRDefault="003740F9" w:rsidP="003740F9">
            <w:pPr>
              <w:jc w:val="both"/>
              <w:rPr>
                <w:sz w:val="16"/>
                <w:szCs w:val="16"/>
              </w:rPr>
            </w:pPr>
            <w:r w:rsidRPr="003740F9">
              <w:rPr>
                <w:sz w:val="16"/>
                <w:szCs w:val="16"/>
              </w:rPr>
              <w:t>{"optimizer":"adam","loss":"mean_squared_error","metrics</w:t>
            </w:r>
            <w:proofErr w:type="gramStart"/>
            <w:r w:rsidRPr="003740F9">
              <w:rPr>
                <w:sz w:val="16"/>
                <w:szCs w:val="16"/>
              </w:rPr>
              <w:t>":[</w:t>
            </w:r>
            <w:proofErr w:type="gramEnd"/>
            <w:r w:rsidRPr="003740F9">
              <w:rPr>
                <w:sz w:val="16"/>
                <w:szCs w:val="16"/>
              </w:rPr>
              <w:t>"accuracy"],</w:t>
            </w:r>
          </w:p>
          <w:p w14:paraId="2BF09311" w14:textId="77777777" w:rsidR="003740F9" w:rsidRPr="003740F9" w:rsidRDefault="003740F9" w:rsidP="003740F9">
            <w:pPr>
              <w:jc w:val="both"/>
              <w:rPr>
                <w:sz w:val="16"/>
                <w:szCs w:val="16"/>
              </w:rPr>
            </w:pPr>
            <w:r w:rsidRPr="003740F9">
              <w:rPr>
                <w:sz w:val="16"/>
                <w:szCs w:val="16"/>
              </w:rPr>
              <w:t>"add1</w:t>
            </w:r>
            <w:proofErr w:type="gramStart"/>
            <w:r w:rsidRPr="003740F9">
              <w:rPr>
                <w:sz w:val="16"/>
                <w:szCs w:val="16"/>
              </w:rPr>
              <w:t>":{</w:t>
            </w:r>
            <w:proofErr w:type="gramEnd"/>
            <w:r w:rsidRPr="003740F9">
              <w:rPr>
                <w:sz w:val="16"/>
                <w:szCs w:val="16"/>
              </w:rPr>
              <w:t>"method":"LSTM","params":{"units":50,"return_sequences":true,"input_shape":[120,1]}},</w:t>
            </w:r>
          </w:p>
          <w:p w14:paraId="4746B9D5" w14:textId="77777777" w:rsidR="003740F9" w:rsidRPr="003740F9" w:rsidRDefault="003740F9" w:rsidP="003740F9">
            <w:pPr>
              <w:jc w:val="both"/>
              <w:rPr>
                <w:sz w:val="16"/>
                <w:szCs w:val="16"/>
              </w:rPr>
            </w:pPr>
            <w:r w:rsidRPr="003740F9">
              <w:rPr>
                <w:sz w:val="16"/>
                <w:szCs w:val="16"/>
              </w:rPr>
              <w:lastRenderedPageBreak/>
              <w:t>"add2</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7F54053B" w14:textId="77777777" w:rsidR="003740F9" w:rsidRPr="003740F9" w:rsidRDefault="003740F9" w:rsidP="003740F9">
            <w:pPr>
              <w:jc w:val="both"/>
              <w:rPr>
                <w:sz w:val="16"/>
                <w:szCs w:val="16"/>
              </w:rPr>
            </w:pPr>
            <w:r w:rsidRPr="003740F9">
              <w:rPr>
                <w:sz w:val="16"/>
                <w:szCs w:val="16"/>
              </w:rPr>
              <w:t>"add3</w:t>
            </w:r>
            <w:proofErr w:type="gramStart"/>
            <w:r w:rsidRPr="003740F9">
              <w:rPr>
                <w:sz w:val="16"/>
                <w:szCs w:val="16"/>
              </w:rPr>
              <w:t>":{</w:t>
            </w:r>
            <w:proofErr w:type="gramEnd"/>
            <w:r w:rsidRPr="003740F9">
              <w:rPr>
                <w:sz w:val="16"/>
                <w:szCs w:val="16"/>
              </w:rPr>
              <w:t>"method":"LSTM","params":{"units":50,"return_sequences":true}},</w:t>
            </w:r>
          </w:p>
          <w:p w14:paraId="55599501" w14:textId="77777777" w:rsidR="003740F9" w:rsidRPr="003740F9" w:rsidRDefault="003740F9" w:rsidP="003740F9">
            <w:pPr>
              <w:jc w:val="both"/>
              <w:rPr>
                <w:sz w:val="16"/>
                <w:szCs w:val="16"/>
              </w:rPr>
            </w:pPr>
            <w:r w:rsidRPr="003740F9">
              <w:rPr>
                <w:sz w:val="16"/>
                <w:szCs w:val="16"/>
              </w:rPr>
              <w:t>"add4</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68B628D8" w14:textId="77777777" w:rsidR="003740F9" w:rsidRPr="003740F9" w:rsidRDefault="003740F9" w:rsidP="003740F9">
            <w:pPr>
              <w:jc w:val="both"/>
              <w:rPr>
                <w:sz w:val="16"/>
                <w:szCs w:val="16"/>
              </w:rPr>
            </w:pPr>
            <w:r w:rsidRPr="003740F9">
              <w:rPr>
                <w:sz w:val="16"/>
                <w:szCs w:val="16"/>
              </w:rPr>
              <w:t>"add5</w:t>
            </w:r>
            <w:proofErr w:type="gramStart"/>
            <w:r w:rsidRPr="003740F9">
              <w:rPr>
                <w:sz w:val="16"/>
                <w:szCs w:val="16"/>
              </w:rPr>
              <w:t>":{</w:t>
            </w:r>
            <w:proofErr w:type="gramEnd"/>
            <w:r w:rsidRPr="003740F9">
              <w:rPr>
                <w:sz w:val="16"/>
                <w:szCs w:val="16"/>
              </w:rPr>
              <w:t>"method":"LSTM","params":{"units":50,"return_sequences":true}},</w:t>
            </w:r>
          </w:p>
          <w:p w14:paraId="2F49CC5F" w14:textId="77777777" w:rsidR="003740F9" w:rsidRPr="003740F9" w:rsidRDefault="003740F9" w:rsidP="003740F9">
            <w:pPr>
              <w:jc w:val="both"/>
              <w:rPr>
                <w:sz w:val="16"/>
                <w:szCs w:val="16"/>
              </w:rPr>
            </w:pPr>
            <w:r w:rsidRPr="003740F9">
              <w:rPr>
                <w:sz w:val="16"/>
                <w:szCs w:val="16"/>
              </w:rPr>
              <w:t>"add6</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3D32338D" w14:textId="77777777" w:rsidR="003740F9" w:rsidRPr="003740F9" w:rsidRDefault="003740F9" w:rsidP="003740F9">
            <w:pPr>
              <w:jc w:val="both"/>
              <w:rPr>
                <w:sz w:val="16"/>
                <w:szCs w:val="16"/>
              </w:rPr>
            </w:pPr>
            <w:r w:rsidRPr="003740F9">
              <w:rPr>
                <w:sz w:val="16"/>
                <w:szCs w:val="16"/>
              </w:rPr>
              <w:t>"add7</w:t>
            </w:r>
            <w:proofErr w:type="gramStart"/>
            <w:r w:rsidRPr="003740F9">
              <w:rPr>
                <w:sz w:val="16"/>
                <w:szCs w:val="16"/>
              </w:rPr>
              <w:t>":{</w:t>
            </w:r>
            <w:proofErr w:type="gramEnd"/>
            <w:r w:rsidRPr="003740F9">
              <w:rPr>
                <w:sz w:val="16"/>
                <w:szCs w:val="16"/>
              </w:rPr>
              <w:t>"</w:t>
            </w:r>
            <w:proofErr w:type="spellStart"/>
            <w:r w:rsidRPr="003740F9">
              <w:rPr>
                <w:sz w:val="16"/>
                <w:szCs w:val="16"/>
              </w:rPr>
              <w:t>method":"LSTM","params</w:t>
            </w:r>
            <w:proofErr w:type="spellEnd"/>
            <w:r w:rsidRPr="003740F9">
              <w:rPr>
                <w:sz w:val="16"/>
                <w:szCs w:val="16"/>
              </w:rPr>
              <w:t>":{"units":50}},</w:t>
            </w:r>
          </w:p>
          <w:p w14:paraId="49F0764C" w14:textId="77777777" w:rsidR="003740F9" w:rsidRPr="003740F9" w:rsidRDefault="003740F9" w:rsidP="003740F9">
            <w:pPr>
              <w:jc w:val="both"/>
              <w:rPr>
                <w:sz w:val="16"/>
                <w:szCs w:val="16"/>
              </w:rPr>
            </w:pPr>
            <w:r w:rsidRPr="003740F9">
              <w:rPr>
                <w:sz w:val="16"/>
                <w:szCs w:val="16"/>
              </w:rPr>
              <w:t>"add8</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28F725CA" w14:textId="77777777" w:rsidR="003740F9" w:rsidRPr="003740F9" w:rsidRDefault="003740F9" w:rsidP="003740F9">
            <w:pPr>
              <w:jc w:val="both"/>
              <w:rPr>
                <w:sz w:val="16"/>
                <w:szCs w:val="16"/>
              </w:rPr>
            </w:pPr>
            <w:r w:rsidRPr="003740F9">
              <w:rPr>
                <w:sz w:val="16"/>
                <w:szCs w:val="16"/>
              </w:rPr>
              <w:t>"add9</w:t>
            </w:r>
            <w:proofErr w:type="gramStart"/>
            <w:r w:rsidRPr="003740F9">
              <w:rPr>
                <w:sz w:val="16"/>
                <w:szCs w:val="16"/>
              </w:rPr>
              <w:t>":{</w:t>
            </w:r>
            <w:proofErr w:type="gramEnd"/>
            <w:r w:rsidRPr="003740F9">
              <w:rPr>
                <w:sz w:val="16"/>
                <w:szCs w:val="16"/>
              </w:rPr>
              <w:t>"</w:t>
            </w:r>
            <w:proofErr w:type="spellStart"/>
            <w:r w:rsidRPr="003740F9">
              <w:rPr>
                <w:sz w:val="16"/>
                <w:szCs w:val="16"/>
              </w:rPr>
              <w:t>method":"Dense","params</w:t>
            </w:r>
            <w:proofErr w:type="spellEnd"/>
            <w:r w:rsidRPr="003740F9">
              <w:rPr>
                <w:sz w:val="16"/>
                <w:szCs w:val="16"/>
              </w:rPr>
              <w:t>":{"units":1}},</w:t>
            </w:r>
          </w:p>
          <w:p w14:paraId="09B9D5CE" w14:textId="2C718A9B" w:rsidR="003A37B5" w:rsidRPr="004F3085" w:rsidRDefault="003740F9" w:rsidP="003740F9">
            <w:pPr>
              <w:jc w:val="both"/>
              <w:rPr>
                <w:sz w:val="16"/>
                <w:szCs w:val="16"/>
              </w:rPr>
            </w:pPr>
            <w:r w:rsidRPr="003740F9">
              <w:rPr>
                <w:sz w:val="16"/>
                <w:szCs w:val="16"/>
              </w:rPr>
              <w:t>"fit</w:t>
            </w:r>
            <w:proofErr w:type="gramStart"/>
            <w:r w:rsidRPr="003740F9">
              <w:rPr>
                <w:sz w:val="16"/>
                <w:szCs w:val="16"/>
              </w:rPr>
              <w:t>":{</w:t>
            </w:r>
            <w:proofErr w:type="gramEnd"/>
            <w:r w:rsidRPr="003740F9">
              <w:rPr>
                <w:sz w:val="16"/>
                <w:szCs w:val="16"/>
              </w:rPr>
              <w:t>"</w:t>
            </w:r>
            <w:proofErr w:type="spellStart"/>
            <w:r w:rsidRPr="003740F9">
              <w:rPr>
                <w:sz w:val="16"/>
                <w:szCs w:val="16"/>
              </w:rPr>
              <w:t>method":"fit","params</w:t>
            </w:r>
            <w:proofErr w:type="spellEnd"/>
            <w:r w:rsidRPr="003740F9">
              <w:rPr>
                <w:sz w:val="16"/>
                <w:szCs w:val="16"/>
              </w:rPr>
              <w:t>":{"epochs":100,"batch_size":32}}}</w:t>
            </w:r>
          </w:p>
        </w:tc>
      </w:tr>
      <w:tr w:rsidR="003A37B5" w:rsidRPr="00712B86" w14:paraId="24C164B3" w14:textId="77777777" w:rsidTr="003740F9">
        <w:tc>
          <w:tcPr>
            <w:tcW w:w="1350" w:type="dxa"/>
          </w:tcPr>
          <w:p w14:paraId="331DE616" w14:textId="77777777" w:rsidR="003A37B5" w:rsidRPr="004F3085" w:rsidRDefault="003A37B5" w:rsidP="000000CA">
            <w:pPr>
              <w:pStyle w:val="ListParagraph"/>
              <w:ind w:left="0"/>
              <w:jc w:val="both"/>
              <w:rPr>
                <w:sz w:val="16"/>
                <w:szCs w:val="16"/>
              </w:rPr>
            </w:pPr>
            <w:r w:rsidRPr="004F3085">
              <w:rPr>
                <w:b/>
                <w:bCs/>
                <w:i/>
                <w:iCs/>
                <w:sz w:val="16"/>
                <w:szCs w:val="16"/>
              </w:rPr>
              <w:lastRenderedPageBreak/>
              <w:t>Graph Parameter</w:t>
            </w:r>
          </w:p>
        </w:tc>
        <w:tc>
          <w:tcPr>
            <w:tcW w:w="7761" w:type="dxa"/>
          </w:tcPr>
          <w:p w14:paraId="1D10B376" w14:textId="77777777" w:rsidR="003A37B5" w:rsidRPr="004F3085" w:rsidRDefault="003A37B5" w:rsidP="000000CA">
            <w:pPr>
              <w:pStyle w:val="ListParagraph"/>
              <w:ind w:left="0"/>
              <w:jc w:val="both"/>
              <w:rPr>
                <w:sz w:val="16"/>
                <w:szCs w:val="16"/>
              </w:rPr>
            </w:pPr>
          </w:p>
        </w:tc>
      </w:tr>
    </w:tbl>
    <w:p w14:paraId="2A40EEA9" w14:textId="77777777" w:rsidR="003A37B5" w:rsidRPr="00C37958" w:rsidRDefault="003A37B5" w:rsidP="003A37B5">
      <w:pPr>
        <w:tabs>
          <w:tab w:val="left" w:pos="2276"/>
        </w:tabs>
        <w:jc w:val="both"/>
        <w:rPr>
          <w:sz w:val="20"/>
          <w:szCs w:val="20"/>
        </w:rPr>
      </w:pPr>
    </w:p>
    <w:tbl>
      <w:tblPr>
        <w:tblStyle w:val="TableGrid"/>
        <w:tblW w:w="9016" w:type="dxa"/>
        <w:tblLook w:val="04A0" w:firstRow="1" w:lastRow="0" w:firstColumn="1" w:lastColumn="0" w:noHBand="0" w:noVBand="1"/>
      </w:tblPr>
      <w:tblGrid>
        <w:gridCol w:w="2556"/>
        <w:gridCol w:w="2556"/>
        <w:gridCol w:w="2136"/>
        <w:gridCol w:w="1768"/>
      </w:tblGrid>
      <w:tr w:rsidR="003A37B5" w:rsidRPr="00712B86" w14:paraId="4F4D9DBF" w14:textId="77777777" w:rsidTr="000000CA">
        <w:tc>
          <w:tcPr>
            <w:tcW w:w="9016" w:type="dxa"/>
            <w:gridSpan w:val="4"/>
          </w:tcPr>
          <w:p w14:paraId="181095C0" w14:textId="1BAFBBEC" w:rsidR="003A37B5" w:rsidRPr="00712B86" w:rsidRDefault="003A37B5" w:rsidP="000000CA">
            <w:pPr>
              <w:jc w:val="center"/>
              <w:rPr>
                <w:noProof/>
              </w:rPr>
            </w:pPr>
            <w:r w:rsidRPr="00712B86">
              <w:rPr>
                <w:noProof/>
              </w:rPr>
              <w:t>Table B.7c</w:t>
            </w:r>
            <w:r>
              <w:rPr>
                <w:noProof/>
              </w:rPr>
              <w:t>3</w:t>
            </w:r>
            <w:r w:rsidRPr="00712B86">
              <w:rPr>
                <w:noProof/>
              </w:rPr>
              <w:t>:Recurrent Neural Network (LSTM) Execution: Graph / Excel Output</w:t>
            </w:r>
          </w:p>
        </w:tc>
      </w:tr>
      <w:tr w:rsidR="003A37B5" w:rsidRPr="00712B86" w14:paraId="1DA89D74" w14:textId="77777777" w:rsidTr="000000CA">
        <w:tc>
          <w:tcPr>
            <w:tcW w:w="2254" w:type="dxa"/>
          </w:tcPr>
          <w:p w14:paraId="6FA98EA9" w14:textId="3479FB3A" w:rsidR="003A37B5" w:rsidRPr="00712B86" w:rsidRDefault="00706A03" w:rsidP="000000CA">
            <w:r>
              <w:rPr>
                <w:noProof/>
              </w:rPr>
              <w:drawing>
                <wp:inline distT="0" distB="0" distL="0" distR="0" wp14:anchorId="46A7BCFB" wp14:editId="10E8E4E1">
                  <wp:extent cx="1481328" cy="1014984"/>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56D2E746" w14:textId="5D3B52BB" w:rsidR="003A37B5" w:rsidRPr="00712B86" w:rsidRDefault="00A8441D" w:rsidP="000000CA">
            <w:r>
              <w:rPr>
                <w:noProof/>
              </w:rPr>
              <w:drawing>
                <wp:inline distT="0" distB="0" distL="0" distR="0" wp14:anchorId="47E1B623" wp14:editId="767388BD">
                  <wp:extent cx="1481328" cy="1014984"/>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3FF4843" w14:textId="02F800B7" w:rsidR="003A37B5" w:rsidRPr="00712B86" w:rsidRDefault="00A8441D" w:rsidP="000000CA">
            <w:r>
              <w:object w:dxaOrig="1534" w:dyaOrig="991" w14:anchorId="7F402772">
                <v:shape id="_x0000_i1057" type="#_x0000_t75" style="width:77.2pt;height:48.6pt" o:ole="">
                  <v:imagedata r:id="rId207" o:title=""/>
                </v:shape>
                <o:OLEObject Type="Embed" ProgID="Excel.Sheet.12" ShapeID="_x0000_i1057" DrawAspect="Icon" ObjectID="_1716393993" r:id="rId208"/>
              </w:object>
            </w:r>
          </w:p>
        </w:tc>
        <w:tc>
          <w:tcPr>
            <w:tcW w:w="2254" w:type="dxa"/>
          </w:tcPr>
          <w:p w14:paraId="23841865" w14:textId="77777777" w:rsidR="003A37B5" w:rsidRPr="00712B86" w:rsidRDefault="003A37B5" w:rsidP="000000CA"/>
        </w:tc>
      </w:tr>
    </w:tbl>
    <w:p w14:paraId="33A0AF77" w14:textId="588677CD" w:rsidR="003A37B5" w:rsidRDefault="003A37B5" w:rsidP="008465E7">
      <w:pPr>
        <w:jc w:val="both"/>
        <w:rPr>
          <w:rFonts w:eastAsiaTheme="minorEastAsia"/>
        </w:rPr>
      </w:pPr>
    </w:p>
    <w:tbl>
      <w:tblPr>
        <w:tblStyle w:val="TableGrid"/>
        <w:tblW w:w="0" w:type="auto"/>
        <w:tblInd w:w="-95" w:type="dxa"/>
        <w:tblLook w:val="04A0" w:firstRow="1" w:lastRow="0" w:firstColumn="1" w:lastColumn="0" w:noHBand="0" w:noVBand="1"/>
      </w:tblPr>
      <w:tblGrid>
        <w:gridCol w:w="1462"/>
        <w:gridCol w:w="7649"/>
      </w:tblGrid>
      <w:tr w:rsidR="003A37B5" w:rsidRPr="00712B86" w14:paraId="26B61007" w14:textId="77777777" w:rsidTr="000000CA">
        <w:tc>
          <w:tcPr>
            <w:tcW w:w="1683" w:type="dxa"/>
          </w:tcPr>
          <w:p w14:paraId="03E75224" w14:textId="77777777" w:rsidR="003A37B5" w:rsidRPr="004F3085" w:rsidRDefault="003A37B5" w:rsidP="000000CA">
            <w:pPr>
              <w:pStyle w:val="ListParagraph"/>
              <w:ind w:left="0"/>
              <w:jc w:val="both"/>
              <w:rPr>
                <w:sz w:val="16"/>
                <w:szCs w:val="16"/>
              </w:rPr>
            </w:pPr>
            <w:r w:rsidRPr="004F3085">
              <w:rPr>
                <w:b/>
                <w:bCs/>
                <w:i/>
                <w:iCs/>
                <w:sz w:val="16"/>
                <w:szCs w:val="16"/>
              </w:rPr>
              <w:t>Modifier</w:t>
            </w:r>
          </w:p>
        </w:tc>
        <w:tc>
          <w:tcPr>
            <w:tcW w:w="7428" w:type="dxa"/>
          </w:tcPr>
          <w:p w14:paraId="5C46E46D" w14:textId="77777777" w:rsidR="003A37B5" w:rsidRPr="004F3085" w:rsidRDefault="003A37B5" w:rsidP="000000CA">
            <w:pPr>
              <w:pStyle w:val="ListParagraph"/>
              <w:ind w:left="0"/>
              <w:jc w:val="both"/>
              <w:rPr>
                <w:sz w:val="16"/>
                <w:szCs w:val="16"/>
              </w:rPr>
            </w:pPr>
            <w:proofErr w:type="spellStart"/>
            <w:r w:rsidRPr="004F3085">
              <w:rPr>
                <w:sz w:val="16"/>
                <w:szCs w:val="16"/>
              </w:rPr>
              <w:t>Rnn</w:t>
            </w:r>
            <w:proofErr w:type="spellEnd"/>
          </w:p>
        </w:tc>
      </w:tr>
      <w:tr w:rsidR="003A37B5" w:rsidRPr="00712B86" w14:paraId="09CF6EDB" w14:textId="77777777" w:rsidTr="000000CA">
        <w:tc>
          <w:tcPr>
            <w:tcW w:w="1683" w:type="dxa"/>
          </w:tcPr>
          <w:p w14:paraId="31919BA2" w14:textId="77777777" w:rsidR="003A37B5" w:rsidRPr="004F3085" w:rsidRDefault="003A37B5" w:rsidP="000000CA">
            <w:pPr>
              <w:pStyle w:val="ListParagraph"/>
              <w:ind w:left="0"/>
              <w:jc w:val="both"/>
              <w:rPr>
                <w:sz w:val="16"/>
                <w:szCs w:val="16"/>
              </w:rPr>
            </w:pPr>
            <w:r w:rsidRPr="004F3085">
              <w:rPr>
                <w:b/>
                <w:bCs/>
                <w:i/>
                <w:iCs/>
                <w:sz w:val="16"/>
                <w:szCs w:val="16"/>
              </w:rPr>
              <w:t>File</w:t>
            </w:r>
          </w:p>
        </w:tc>
        <w:tc>
          <w:tcPr>
            <w:tcW w:w="7428" w:type="dxa"/>
          </w:tcPr>
          <w:p w14:paraId="32339BAA" w14:textId="77777777" w:rsidR="003740F9" w:rsidRDefault="003740F9" w:rsidP="000000CA">
            <w:pPr>
              <w:pStyle w:val="ListParagraph"/>
              <w:ind w:left="0"/>
              <w:jc w:val="both"/>
              <w:rPr>
                <w:sz w:val="16"/>
                <w:szCs w:val="16"/>
              </w:rPr>
            </w:pPr>
            <w:r w:rsidRPr="003740F9">
              <w:rPr>
                <w:sz w:val="16"/>
                <w:szCs w:val="16"/>
              </w:rPr>
              <w:t>{"filename":"Google_Stock_Price3",</w:t>
            </w:r>
          </w:p>
          <w:p w14:paraId="3A0C6D72" w14:textId="2492E3A3" w:rsidR="003A37B5" w:rsidRPr="004F3085" w:rsidRDefault="003740F9" w:rsidP="000000CA">
            <w:pPr>
              <w:pStyle w:val="ListParagraph"/>
              <w:ind w:left="0"/>
              <w:jc w:val="both"/>
              <w:rPr>
                <w:sz w:val="16"/>
                <w:szCs w:val="16"/>
              </w:rPr>
            </w:pPr>
            <w:r w:rsidRPr="003740F9">
              <w:rPr>
                <w:sz w:val="16"/>
                <w:szCs w:val="16"/>
              </w:rPr>
              <w:t>"</w:t>
            </w:r>
            <w:proofErr w:type="gramStart"/>
            <w:r w:rsidRPr="003740F9">
              <w:rPr>
                <w:sz w:val="16"/>
                <w:szCs w:val="16"/>
              </w:rPr>
              <w:t>train</w:t>
            </w:r>
            <w:proofErr w:type="gramEnd"/>
            <w:r w:rsidRPr="003740F9">
              <w:rPr>
                <w:sz w:val="16"/>
                <w:szCs w:val="16"/>
              </w:rPr>
              <w:t>_file":"Google_Stock_Price_Train.csv","test_file":"Google_Stock_Price_Test.csv"}</w:t>
            </w:r>
          </w:p>
        </w:tc>
      </w:tr>
      <w:tr w:rsidR="003A37B5" w:rsidRPr="00712B86" w14:paraId="25327849" w14:textId="77777777" w:rsidTr="000000CA">
        <w:tc>
          <w:tcPr>
            <w:tcW w:w="1683" w:type="dxa"/>
          </w:tcPr>
          <w:p w14:paraId="75DC8320" w14:textId="77777777" w:rsidR="003A37B5" w:rsidRPr="004F3085" w:rsidRDefault="003A37B5" w:rsidP="000000CA">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7428" w:type="dxa"/>
          </w:tcPr>
          <w:p w14:paraId="279F4BFA" w14:textId="40999306" w:rsidR="003A37B5" w:rsidRPr="004F3085" w:rsidRDefault="003740F9" w:rsidP="000000CA">
            <w:pPr>
              <w:pStyle w:val="ListParagraph"/>
              <w:ind w:left="0"/>
              <w:jc w:val="both"/>
              <w:rPr>
                <w:sz w:val="16"/>
                <w:szCs w:val="16"/>
              </w:rPr>
            </w:pPr>
            <w:r w:rsidRPr="003740F9">
              <w:rPr>
                <w:sz w:val="16"/>
                <w:szCs w:val="16"/>
              </w:rPr>
              <w:t>{"timesteps":60,"interval":20,"x</w:t>
            </w:r>
            <w:proofErr w:type="gramStart"/>
            <w:r w:rsidRPr="003740F9">
              <w:rPr>
                <w:sz w:val="16"/>
                <w:szCs w:val="16"/>
              </w:rPr>
              <w:t>":[</w:t>
            </w:r>
            <w:proofErr w:type="gramEnd"/>
            <w:r w:rsidRPr="003740F9">
              <w:rPr>
                <w:sz w:val="16"/>
                <w:szCs w:val="16"/>
              </w:rPr>
              <w:t>"Open"],"scaler":{"method":"MinMaxScaler","params":{"feature_range":[0,1]}}}</w:t>
            </w:r>
          </w:p>
        </w:tc>
      </w:tr>
      <w:tr w:rsidR="003A37B5" w:rsidRPr="00712B86" w14:paraId="5FAF52A3" w14:textId="77777777" w:rsidTr="000000CA">
        <w:tc>
          <w:tcPr>
            <w:tcW w:w="1683" w:type="dxa"/>
          </w:tcPr>
          <w:p w14:paraId="1C3D406B" w14:textId="77777777" w:rsidR="003A37B5" w:rsidRPr="004F3085" w:rsidRDefault="003A37B5" w:rsidP="000000CA">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7428" w:type="dxa"/>
          </w:tcPr>
          <w:p w14:paraId="000EC87F" w14:textId="77777777" w:rsidR="003740F9" w:rsidRPr="003740F9" w:rsidRDefault="003740F9" w:rsidP="003740F9">
            <w:pPr>
              <w:jc w:val="both"/>
              <w:rPr>
                <w:sz w:val="16"/>
                <w:szCs w:val="16"/>
              </w:rPr>
            </w:pPr>
            <w:r w:rsidRPr="003740F9">
              <w:rPr>
                <w:sz w:val="16"/>
                <w:szCs w:val="16"/>
              </w:rPr>
              <w:t>{"optimizer":"adam","loss":"mean_squared_error","metrics</w:t>
            </w:r>
            <w:proofErr w:type="gramStart"/>
            <w:r w:rsidRPr="003740F9">
              <w:rPr>
                <w:sz w:val="16"/>
                <w:szCs w:val="16"/>
              </w:rPr>
              <w:t>":[</w:t>
            </w:r>
            <w:proofErr w:type="gramEnd"/>
            <w:r w:rsidRPr="003740F9">
              <w:rPr>
                <w:sz w:val="16"/>
                <w:szCs w:val="16"/>
              </w:rPr>
              <w:t>"accuracy"],</w:t>
            </w:r>
          </w:p>
          <w:p w14:paraId="522E52C1" w14:textId="77777777" w:rsidR="003740F9" w:rsidRPr="003740F9" w:rsidRDefault="003740F9" w:rsidP="003740F9">
            <w:pPr>
              <w:jc w:val="both"/>
              <w:rPr>
                <w:sz w:val="16"/>
                <w:szCs w:val="16"/>
              </w:rPr>
            </w:pPr>
            <w:r w:rsidRPr="003740F9">
              <w:rPr>
                <w:sz w:val="16"/>
                <w:szCs w:val="16"/>
              </w:rPr>
              <w:t>"add1</w:t>
            </w:r>
            <w:proofErr w:type="gramStart"/>
            <w:r w:rsidRPr="003740F9">
              <w:rPr>
                <w:sz w:val="16"/>
                <w:szCs w:val="16"/>
              </w:rPr>
              <w:t>":{</w:t>
            </w:r>
            <w:proofErr w:type="gramEnd"/>
            <w:r w:rsidRPr="003740F9">
              <w:rPr>
                <w:sz w:val="16"/>
                <w:szCs w:val="16"/>
              </w:rPr>
              <w:t>"method":"LSTM","params":{"units":50,"return_sequences":true,"input_shape":[60,1]}},</w:t>
            </w:r>
          </w:p>
          <w:p w14:paraId="56298CCE" w14:textId="77777777" w:rsidR="003740F9" w:rsidRPr="003740F9" w:rsidRDefault="003740F9" w:rsidP="003740F9">
            <w:pPr>
              <w:jc w:val="both"/>
              <w:rPr>
                <w:sz w:val="16"/>
                <w:szCs w:val="16"/>
              </w:rPr>
            </w:pPr>
            <w:r w:rsidRPr="003740F9">
              <w:rPr>
                <w:sz w:val="16"/>
                <w:szCs w:val="16"/>
              </w:rPr>
              <w:t>"add2</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130BA862" w14:textId="77777777" w:rsidR="003740F9" w:rsidRPr="003740F9" w:rsidRDefault="003740F9" w:rsidP="003740F9">
            <w:pPr>
              <w:jc w:val="both"/>
              <w:rPr>
                <w:sz w:val="16"/>
                <w:szCs w:val="16"/>
              </w:rPr>
            </w:pPr>
            <w:r w:rsidRPr="003740F9">
              <w:rPr>
                <w:sz w:val="16"/>
                <w:szCs w:val="16"/>
              </w:rPr>
              <w:t>"add3</w:t>
            </w:r>
            <w:proofErr w:type="gramStart"/>
            <w:r w:rsidRPr="003740F9">
              <w:rPr>
                <w:sz w:val="16"/>
                <w:szCs w:val="16"/>
              </w:rPr>
              <w:t>":{</w:t>
            </w:r>
            <w:proofErr w:type="gramEnd"/>
            <w:r w:rsidRPr="003740F9">
              <w:rPr>
                <w:sz w:val="16"/>
                <w:szCs w:val="16"/>
              </w:rPr>
              <w:t>"method":"LSTM","params":{"units":50,"return_sequences":true}},</w:t>
            </w:r>
          </w:p>
          <w:p w14:paraId="41478082" w14:textId="77777777" w:rsidR="003740F9" w:rsidRPr="003740F9" w:rsidRDefault="003740F9" w:rsidP="003740F9">
            <w:pPr>
              <w:jc w:val="both"/>
              <w:rPr>
                <w:sz w:val="16"/>
                <w:szCs w:val="16"/>
              </w:rPr>
            </w:pPr>
            <w:r w:rsidRPr="003740F9">
              <w:rPr>
                <w:sz w:val="16"/>
                <w:szCs w:val="16"/>
              </w:rPr>
              <w:t>"add4</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6F19CAF3" w14:textId="77777777" w:rsidR="003740F9" w:rsidRPr="003740F9" w:rsidRDefault="003740F9" w:rsidP="003740F9">
            <w:pPr>
              <w:jc w:val="both"/>
              <w:rPr>
                <w:sz w:val="16"/>
                <w:szCs w:val="16"/>
              </w:rPr>
            </w:pPr>
            <w:r w:rsidRPr="003740F9">
              <w:rPr>
                <w:sz w:val="16"/>
                <w:szCs w:val="16"/>
              </w:rPr>
              <w:t>"add5</w:t>
            </w:r>
            <w:proofErr w:type="gramStart"/>
            <w:r w:rsidRPr="003740F9">
              <w:rPr>
                <w:sz w:val="16"/>
                <w:szCs w:val="16"/>
              </w:rPr>
              <w:t>":{</w:t>
            </w:r>
            <w:proofErr w:type="gramEnd"/>
            <w:r w:rsidRPr="003740F9">
              <w:rPr>
                <w:sz w:val="16"/>
                <w:szCs w:val="16"/>
              </w:rPr>
              <w:t>"method":"LSTM","params":{"units":50,"return_sequences":true}},</w:t>
            </w:r>
          </w:p>
          <w:p w14:paraId="4B8BB04E" w14:textId="77777777" w:rsidR="003740F9" w:rsidRPr="003740F9" w:rsidRDefault="003740F9" w:rsidP="003740F9">
            <w:pPr>
              <w:jc w:val="both"/>
              <w:rPr>
                <w:sz w:val="16"/>
                <w:szCs w:val="16"/>
              </w:rPr>
            </w:pPr>
            <w:r w:rsidRPr="003740F9">
              <w:rPr>
                <w:sz w:val="16"/>
                <w:szCs w:val="16"/>
              </w:rPr>
              <w:t>"add6</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48F78D0F" w14:textId="77777777" w:rsidR="003740F9" w:rsidRPr="003740F9" w:rsidRDefault="003740F9" w:rsidP="003740F9">
            <w:pPr>
              <w:jc w:val="both"/>
              <w:rPr>
                <w:sz w:val="16"/>
                <w:szCs w:val="16"/>
              </w:rPr>
            </w:pPr>
            <w:r w:rsidRPr="003740F9">
              <w:rPr>
                <w:sz w:val="16"/>
                <w:szCs w:val="16"/>
              </w:rPr>
              <w:t>"add7</w:t>
            </w:r>
            <w:proofErr w:type="gramStart"/>
            <w:r w:rsidRPr="003740F9">
              <w:rPr>
                <w:sz w:val="16"/>
                <w:szCs w:val="16"/>
              </w:rPr>
              <w:t>":{</w:t>
            </w:r>
            <w:proofErr w:type="gramEnd"/>
            <w:r w:rsidRPr="003740F9">
              <w:rPr>
                <w:sz w:val="16"/>
                <w:szCs w:val="16"/>
              </w:rPr>
              <w:t>"method":"LSTM","params":{"units":50,"return_sequences":true}},</w:t>
            </w:r>
          </w:p>
          <w:p w14:paraId="5BEB416E" w14:textId="77777777" w:rsidR="003740F9" w:rsidRPr="003740F9" w:rsidRDefault="003740F9" w:rsidP="003740F9">
            <w:pPr>
              <w:jc w:val="both"/>
              <w:rPr>
                <w:sz w:val="16"/>
                <w:szCs w:val="16"/>
              </w:rPr>
            </w:pPr>
            <w:r w:rsidRPr="003740F9">
              <w:rPr>
                <w:sz w:val="16"/>
                <w:szCs w:val="16"/>
              </w:rPr>
              <w:t>"add8</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6B39EFA7" w14:textId="77777777" w:rsidR="003740F9" w:rsidRPr="003740F9" w:rsidRDefault="003740F9" w:rsidP="003740F9">
            <w:pPr>
              <w:jc w:val="both"/>
              <w:rPr>
                <w:sz w:val="16"/>
                <w:szCs w:val="16"/>
              </w:rPr>
            </w:pPr>
            <w:r w:rsidRPr="003740F9">
              <w:rPr>
                <w:sz w:val="16"/>
                <w:szCs w:val="16"/>
              </w:rPr>
              <w:t>"add9</w:t>
            </w:r>
            <w:proofErr w:type="gramStart"/>
            <w:r w:rsidRPr="003740F9">
              <w:rPr>
                <w:sz w:val="16"/>
                <w:szCs w:val="16"/>
              </w:rPr>
              <w:t>":{</w:t>
            </w:r>
            <w:proofErr w:type="gramEnd"/>
            <w:r w:rsidRPr="003740F9">
              <w:rPr>
                <w:sz w:val="16"/>
                <w:szCs w:val="16"/>
              </w:rPr>
              <w:t>"</w:t>
            </w:r>
            <w:proofErr w:type="spellStart"/>
            <w:r w:rsidRPr="003740F9">
              <w:rPr>
                <w:sz w:val="16"/>
                <w:szCs w:val="16"/>
              </w:rPr>
              <w:t>method":"LSTM","params</w:t>
            </w:r>
            <w:proofErr w:type="spellEnd"/>
            <w:r w:rsidRPr="003740F9">
              <w:rPr>
                <w:sz w:val="16"/>
                <w:szCs w:val="16"/>
              </w:rPr>
              <w:t>":{"units":50}},</w:t>
            </w:r>
          </w:p>
          <w:p w14:paraId="28ABB994" w14:textId="77777777" w:rsidR="003740F9" w:rsidRPr="003740F9" w:rsidRDefault="003740F9" w:rsidP="003740F9">
            <w:pPr>
              <w:jc w:val="both"/>
              <w:rPr>
                <w:sz w:val="16"/>
                <w:szCs w:val="16"/>
              </w:rPr>
            </w:pPr>
            <w:r w:rsidRPr="003740F9">
              <w:rPr>
                <w:sz w:val="16"/>
                <w:szCs w:val="16"/>
              </w:rPr>
              <w:t>"add10</w:t>
            </w:r>
            <w:proofErr w:type="gramStart"/>
            <w:r w:rsidRPr="003740F9">
              <w:rPr>
                <w:sz w:val="16"/>
                <w:szCs w:val="16"/>
              </w:rPr>
              <w:t>":{</w:t>
            </w:r>
            <w:proofErr w:type="gramEnd"/>
            <w:r w:rsidRPr="003740F9">
              <w:rPr>
                <w:sz w:val="16"/>
                <w:szCs w:val="16"/>
              </w:rPr>
              <w:t>"</w:t>
            </w:r>
            <w:proofErr w:type="spellStart"/>
            <w:r w:rsidRPr="003740F9">
              <w:rPr>
                <w:sz w:val="16"/>
                <w:szCs w:val="16"/>
              </w:rPr>
              <w:t>method":"Dropout","params</w:t>
            </w:r>
            <w:proofErr w:type="spellEnd"/>
            <w:r w:rsidRPr="003740F9">
              <w:rPr>
                <w:sz w:val="16"/>
                <w:szCs w:val="16"/>
              </w:rPr>
              <w:t>":{"rate":0.2}},</w:t>
            </w:r>
          </w:p>
          <w:p w14:paraId="5EFB296C" w14:textId="77777777" w:rsidR="003740F9" w:rsidRPr="003740F9" w:rsidRDefault="003740F9" w:rsidP="003740F9">
            <w:pPr>
              <w:jc w:val="both"/>
              <w:rPr>
                <w:sz w:val="16"/>
                <w:szCs w:val="16"/>
              </w:rPr>
            </w:pPr>
            <w:r w:rsidRPr="003740F9">
              <w:rPr>
                <w:sz w:val="16"/>
                <w:szCs w:val="16"/>
              </w:rPr>
              <w:t>"add11</w:t>
            </w:r>
            <w:proofErr w:type="gramStart"/>
            <w:r w:rsidRPr="003740F9">
              <w:rPr>
                <w:sz w:val="16"/>
                <w:szCs w:val="16"/>
              </w:rPr>
              <w:t>":{</w:t>
            </w:r>
            <w:proofErr w:type="gramEnd"/>
            <w:r w:rsidRPr="003740F9">
              <w:rPr>
                <w:sz w:val="16"/>
                <w:szCs w:val="16"/>
              </w:rPr>
              <w:t>"</w:t>
            </w:r>
            <w:proofErr w:type="spellStart"/>
            <w:r w:rsidRPr="003740F9">
              <w:rPr>
                <w:sz w:val="16"/>
                <w:szCs w:val="16"/>
              </w:rPr>
              <w:t>method":"Dense","params</w:t>
            </w:r>
            <w:proofErr w:type="spellEnd"/>
            <w:r w:rsidRPr="003740F9">
              <w:rPr>
                <w:sz w:val="16"/>
                <w:szCs w:val="16"/>
              </w:rPr>
              <w:t>":{"units":1}},</w:t>
            </w:r>
          </w:p>
          <w:p w14:paraId="74DD0FAD" w14:textId="6470F916" w:rsidR="003A37B5" w:rsidRPr="004F3085" w:rsidRDefault="003740F9" w:rsidP="003740F9">
            <w:pPr>
              <w:jc w:val="both"/>
              <w:rPr>
                <w:sz w:val="16"/>
                <w:szCs w:val="16"/>
              </w:rPr>
            </w:pPr>
            <w:r w:rsidRPr="003740F9">
              <w:rPr>
                <w:sz w:val="16"/>
                <w:szCs w:val="16"/>
              </w:rPr>
              <w:t>"fit</w:t>
            </w:r>
            <w:proofErr w:type="gramStart"/>
            <w:r w:rsidRPr="003740F9">
              <w:rPr>
                <w:sz w:val="16"/>
                <w:szCs w:val="16"/>
              </w:rPr>
              <w:t>":{</w:t>
            </w:r>
            <w:proofErr w:type="gramEnd"/>
            <w:r w:rsidRPr="003740F9">
              <w:rPr>
                <w:sz w:val="16"/>
                <w:szCs w:val="16"/>
              </w:rPr>
              <w:t>"</w:t>
            </w:r>
            <w:proofErr w:type="spellStart"/>
            <w:r w:rsidRPr="003740F9">
              <w:rPr>
                <w:sz w:val="16"/>
                <w:szCs w:val="16"/>
              </w:rPr>
              <w:t>method":"fit","params</w:t>
            </w:r>
            <w:proofErr w:type="spellEnd"/>
            <w:r w:rsidRPr="003740F9">
              <w:rPr>
                <w:sz w:val="16"/>
                <w:szCs w:val="16"/>
              </w:rPr>
              <w:t>":{"epochs":100,"batch_size":32}}}</w:t>
            </w:r>
          </w:p>
        </w:tc>
      </w:tr>
      <w:tr w:rsidR="003A37B5" w:rsidRPr="00712B86" w14:paraId="2FFF2F8F" w14:textId="77777777" w:rsidTr="000000CA">
        <w:tc>
          <w:tcPr>
            <w:tcW w:w="1683" w:type="dxa"/>
          </w:tcPr>
          <w:p w14:paraId="64021B8B" w14:textId="77777777" w:rsidR="003A37B5" w:rsidRPr="004F3085" w:rsidRDefault="003A37B5" w:rsidP="000000CA">
            <w:pPr>
              <w:pStyle w:val="ListParagraph"/>
              <w:ind w:left="0"/>
              <w:jc w:val="both"/>
              <w:rPr>
                <w:sz w:val="16"/>
                <w:szCs w:val="16"/>
              </w:rPr>
            </w:pPr>
            <w:r w:rsidRPr="004F3085">
              <w:rPr>
                <w:b/>
                <w:bCs/>
                <w:i/>
                <w:iCs/>
                <w:sz w:val="16"/>
                <w:szCs w:val="16"/>
              </w:rPr>
              <w:t>Graph Parameter</w:t>
            </w:r>
          </w:p>
        </w:tc>
        <w:tc>
          <w:tcPr>
            <w:tcW w:w="7428" w:type="dxa"/>
          </w:tcPr>
          <w:p w14:paraId="3FE785A7" w14:textId="77777777" w:rsidR="003A37B5" w:rsidRPr="004F3085" w:rsidRDefault="003A37B5" w:rsidP="000000CA">
            <w:pPr>
              <w:pStyle w:val="ListParagraph"/>
              <w:ind w:left="0"/>
              <w:jc w:val="both"/>
              <w:rPr>
                <w:sz w:val="16"/>
                <w:szCs w:val="16"/>
              </w:rPr>
            </w:pPr>
          </w:p>
        </w:tc>
      </w:tr>
    </w:tbl>
    <w:p w14:paraId="6BD05D42" w14:textId="77777777" w:rsidR="003A37B5" w:rsidRPr="00C37958" w:rsidRDefault="003A37B5" w:rsidP="003A37B5">
      <w:pPr>
        <w:tabs>
          <w:tab w:val="left" w:pos="2276"/>
        </w:tabs>
        <w:jc w:val="both"/>
        <w:rPr>
          <w:sz w:val="20"/>
          <w:szCs w:val="20"/>
        </w:rPr>
      </w:pPr>
    </w:p>
    <w:tbl>
      <w:tblPr>
        <w:tblStyle w:val="TableGrid"/>
        <w:tblW w:w="9016" w:type="dxa"/>
        <w:tblLook w:val="04A0" w:firstRow="1" w:lastRow="0" w:firstColumn="1" w:lastColumn="0" w:noHBand="0" w:noVBand="1"/>
      </w:tblPr>
      <w:tblGrid>
        <w:gridCol w:w="2556"/>
        <w:gridCol w:w="2556"/>
        <w:gridCol w:w="2136"/>
        <w:gridCol w:w="1768"/>
      </w:tblGrid>
      <w:tr w:rsidR="003A37B5" w:rsidRPr="00712B86" w14:paraId="353C9DF1" w14:textId="77777777" w:rsidTr="000000CA">
        <w:tc>
          <w:tcPr>
            <w:tcW w:w="9016" w:type="dxa"/>
            <w:gridSpan w:val="4"/>
          </w:tcPr>
          <w:p w14:paraId="3396A4CA" w14:textId="0202DBA2" w:rsidR="003A37B5" w:rsidRPr="00712B86" w:rsidRDefault="003A37B5" w:rsidP="000000CA">
            <w:pPr>
              <w:jc w:val="center"/>
              <w:rPr>
                <w:noProof/>
              </w:rPr>
            </w:pPr>
            <w:r w:rsidRPr="00712B86">
              <w:rPr>
                <w:noProof/>
              </w:rPr>
              <w:t>Table B.7c</w:t>
            </w:r>
            <w:r>
              <w:rPr>
                <w:noProof/>
              </w:rPr>
              <w:t>4</w:t>
            </w:r>
            <w:r w:rsidRPr="00712B86">
              <w:rPr>
                <w:noProof/>
              </w:rPr>
              <w:t>:Recurrent Neural Network (LSTM) Execution: Graph / Excel Output</w:t>
            </w:r>
          </w:p>
        </w:tc>
      </w:tr>
      <w:tr w:rsidR="003A37B5" w:rsidRPr="00712B86" w14:paraId="20C0CD1C" w14:textId="77777777" w:rsidTr="000000CA">
        <w:tc>
          <w:tcPr>
            <w:tcW w:w="2254" w:type="dxa"/>
          </w:tcPr>
          <w:p w14:paraId="7184081B" w14:textId="4B11F962" w:rsidR="003A37B5" w:rsidRPr="00712B86" w:rsidRDefault="00A8441D" w:rsidP="000000CA">
            <w:r>
              <w:rPr>
                <w:noProof/>
              </w:rPr>
              <w:drawing>
                <wp:inline distT="0" distB="0" distL="0" distR="0" wp14:anchorId="0B98EFD5" wp14:editId="70C668BB">
                  <wp:extent cx="1481328" cy="1014984"/>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137E0AD" w14:textId="2BDD83F3" w:rsidR="003A37B5" w:rsidRPr="00712B86" w:rsidRDefault="00A8441D" w:rsidP="000000CA">
            <w:r>
              <w:rPr>
                <w:noProof/>
              </w:rPr>
              <w:drawing>
                <wp:inline distT="0" distB="0" distL="0" distR="0" wp14:anchorId="6C1BCE27" wp14:editId="0E17699E">
                  <wp:extent cx="1481328" cy="1014984"/>
                  <wp:effectExtent l="0" t="0" r="508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7B34A35" w14:textId="2F78FE63" w:rsidR="003A37B5" w:rsidRPr="00712B86" w:rsidRDefault="00A8441D" w:rsidP="000000CA">
            <w:r>
              <w:object w:dxaOrig="1534" w:dyaOrig="991" w14:anchorId="4FC3E22C">
                <v:shape id="_x0000_i1058" type="#_x0000_t75" style="width:77.2pt;height:48.6pt" o:ole="">
                  <v:imagedata r:id="rId211" o:title=""/>
                </v:shape>
                <o:OLEObject Type="Embed" ProgID="Excel.Sheet.12" ShapeID="_x0000_i1058" DrawAspect="Icon" ObjectID="_1716393994" r:id="rId212"/>
              </w:object>
            </w:r>
          </w:p>
        </w:tc>
        <w:tc>
          <w:tcPr>
            <w:tcW w:w="2254" w:type="dxa"/>
          </w:tcPr>
          <w:p w14:paraId="04328263" w14:textId="77777777" w:rsidR="003A37B5" w:rsidRPr="00712B86" w:rsidRDefault="003A37B5" w:rsidP="000000CA"/>
        </w:tc>
      </w:tr>
    </w:tbl>
    <w:p w14:paraId="39AED9D3" w14:textId="42B0776B" w:rsidR="003A37B5" w:rsidRDefault="003A37B5" w:rsidP="008465E7">
      <w:pPr>
        <w:jc w:val="both"/>
        <w:rPr>
          <w:rFonts w:eastAsiaTheme="minorEastAsia"/>
        </w:rPr>
      </w:pPr>
    </w:p>
    <w:tbl>
      <w:tblPr>
        <w:tblStyle w:val="TableGrid"/>
        <w:tblW w:w="0" w:type="auto"/>
        <w:tblInd w:w="-95" w:type="dxa"/>
        <w:tblLook w:val="04A0" w:firstRow="1" w:lastRow="0" w:firstColumn="1" w:lastColumn="0" w:noHBand="0" w:noVBand="1"/>
      </w:tblPr>
      <w:tblGrid>
        <w:gridCol w:w="1462"/>
        <w:gridCol w:w="7649"/>
      </w:tblGrid>
      <w:tr w:rsidR="003A37B5" w:rsidRPr="00712B86" w14:paraId="5C7D2385" w14:textId="77777777" w:rsidTr="000000CA">
        <w:tc>
          <w:tcPr>
            <w:tcW w:w="1683" w:type="dxa"/>
          </w:tcPr>
          <w:p w14:paraId="2DC29EF6" w14:textId="77777777" w:rsidR="003A37B5" w:rsidRPr="004F3085" w:rsidRDefault="003A37B5" w:rsidP="000000CA">
            <w:pPr>
              <w:pStyle w:val="ListParagraph"/>
              <w:ind w:left="0"/>
              <w:jc w:val="both"/>
              <w:rPr>
                <w:sz w:val="16"/>
                <w:szCs w:val="16"/>
              </w:rPr>
            </w:pPr>
            <w:r w:rsidRPr="004F3085">
              <w:rPr>
                <w:b/>
                <w:bCs/>
                <w:i/>
                <w:iCs/>
                <w:sz w:val="16"/>
                <w:szCs w:val="16"/>
              </w:rPr>
              <w:t>Modifier</w:t>
            </w:r>
          </w:p>
        </w:tc>
        <w:tc>
          <w:tcPr>
            <w:tcW w:w="7428" w:type="dxa"/>
          </w:tcPr>
          <w:p w14:paraId="1E592214" w14:textId="77777777" w:rsidR="003A37B5" w:rsidRPr="004F3085" w:rsidRDefault="003A37B5" w:rsidP="000000CA">
            <w:pPr>
              <w:pStyle w:val="ListParagraph"/>
              <w:ind w:left="0"/>
              <w:jc w:val="both"/>
              <w:rPr>
                <w:sz w:val="16"/>
                <w:szCs w:val="16"/>
              </w:rPr>
            </w:pPr>
            <w:proofErr w:type="spellStart"/>
            <w:r w:rsidRPr="004F3085">
              <w:rPr>
                <w:sz w:val="16"/>
                <w:szCs w:val="16"/>
              </w:rPr>
              <w:t>Rnn</w:t>
            </w:r>
            <w:proofErr w:type="spellEnd"/>
          </w:p>
        </w:tc>
      </w:tr>
      <w:tr w:rsidR="003A37B5" w:rsidRPr="00712B86" w14:paraId="29CC28F4" w14:textId="77777777" w:rsidTr="000000CA">
        <w:tc>
          <w:tcPr>
            <w:tcW w:w="1683" w:type="dxa"/>
          </w:tcPr>
          <w:p w14:paraId="47C87F61" w14:textId="77777777" w:rsidR="003A37B5" w:rsidRPr="004F3085" w:rsidRDefault="003A37B5" w:rsidP="000000CA">
            <w:pPr>
              <w:pStyle w:val="ListParagraph"/>
              <w:ind w:left="0"/>
              <w:jc w:val="both"/>
              <w:rPr>
                <w:sz w:val="16"/>
                <w:szCs w:val="16"/>
              </w:rPr>
            </w:pPr>
            <w:r w:rsidRPr="004F3085">
              <w:rPr>
                <w:b/>
                <w:bCs/>
                <w:i/>
                <w:iCs/>
                <w:sz w:val="16"/>
                <w:szCs w:val="16"/>
              </w:rPr>
              <w:t>File</w:t>
            </w:r>
          </w:p>
        </w:tc>
        <w:tc>
          <w:tcPr>
            <w:tcW w:w="7428" w:type="dxa"/>
          </w:tcPr>
          <w:p w14:paraId="4D2132B2" w14:textId="77777777" w:rsidR="00706A03" w:rsidRDefault="00706A03" w:rsidP="000000CA">
            <w:pPr>
              <w:pStyle w:val="ListParagraph"/>
              <w:ind w:left="0"/>
              <w:jc w:val="both"/>
              <w:rPr>
                <w:sz w:val="16"/>
                <w:szCs w:val="16"/>
              </w:rPr>
            </w:pPr>
            <w:r w:rsidRPr="00706A03">
              <w:rPr>
                <w:sz w:val="16"/>
                <w:szCs w:val="16"/>
              </w:rPr>
              <w:t>{"filename":"Google_Stock_Price4",</w:t>
            </w:r>
          </w:p>
          <w:p w14:paraId="71CB92D0" w14:textId="0D7142ED" w:rsidR="003A37B5" w:rsidRPr="004F3085" w:rsidRDefault="00706A03" w:rsidP="000000CA">
            <w:pPr>
              <w:pStyle w:val="ListParagraph"/>
              <w:ind w:left="0"/>
              <w:jc w:val="both"/>
              <w:rPr>
                <w:sz w:val="16"/>
                <w:szCs w:val="16"/>
              </w:rPr>
            </w:pPr>
            <w:r w:rsidRPr="00706A03">
              <w:rPr>
                <w:sz w:val="16"/>
                <w:szCs w:val="16"/>
              </w:rPr>
              <w:t>"</w:t>
            </w:r>
            <w:proofErr w:type="gramStart"/>
            <w:r w:rsidRPr="00706A03">
              <w:rPr>
                <w:sz w:val="16"/>
                <w:szCs w:val="16"/>
              </w:rPr>
              <w:t>train</w:t>
            </w:r>
            <w:proofErr w:type="gramEnd"/>
            <w:r w:rsidRPr="00706A03">
              <w:rPr>
                <w:sz w:val="16"/>
                <w:szCs w:val="16"/>
              </w:rPr>
              <w:t>_file":"Google_Stock_Price_Train.csv","test_file":"Google_Stock_Price_Test.csv"}</w:t>
            </w:r>
          </w:p>
        </w:tc>
      </w:tr>
      <w:tr w:rsidR="003A37B5" w:rsidRPr="00712B86" w14:paraId="7DBDD5C0" w14:textId="77777777" w:rsidTr="000000CA">
        <w:tc>
          <w:tcPr>
            <w:tcW w:w="1683" w:type="dxa"/>
          </w:tcPr>
          <w:p w14:paraId="184BE7FE" w14:textId="77777777" w:rsidR="003A37B5" w:rsidRPr="004F3085" w:rsidRDefault="003A37B5" w:rsidP="000000CA">
            <w:pPr>
              <w:pStyle w:val="ListParagraph"/>
              <w:ind w:left="0"/>
              <w:jc w:val="both"/>
              <w:rPr>
                <w:sz w:val="16"/>
                <w:szCs w:val="16"/>
              </w:rPr>
            </w:pPr>
            <w:r w:rsidRPr="004F3085">
              <w:rPr>
                <w:b/>
                <w:bCs/>
                <w:i/>
                <w:iCs/>
                <w:sz w:val="16"/>
                <w:szCs w:val="16"/>
              </w:rPr>
              <w:t xml:space="preserve">Pre-processor </w:t>
            </w:r>
            <w:proofErr w:type="spellStart"/>
            <w:r w:rsidRPr="004F3085">
              <w:rPr>
                <w:b/>
                <w:bCs/>
                <w:i/>
                <w:iCs/>
                <w:sz w:val="16"/>
                <w:szCs w:val="16"/>
              </w:rPr>
              <w:t>Paramater</w:t>
            </w:r>
            <w:proofErr w:type="spellEnd"/>
          </w:p>
        </w:tc>
        <w:tc>
          <w:tcPr>
            <w:tcW w:w="7428" w:type="dxa"/>
          </w:tcPr>
          <w:p w14:paraId="330FBC76" w14:textId="382FBE83" w:rsidR="003A37B5" w:rsidRPr="004F3085" w:rsidRDefault="00706A03" w:rsidP="000000CA">
            <w:pPr>
              <w:pStyle w:val="ListParagraph"/>
              <w:ind w:left="0"/>
              <w:jc w:val="both"/>
              <w:rPr>
                <w:sz w:val="16"/>
                <w:szCs w:val="16"/>
              </w:rPr>
            </w:pPr>
            <w:r w:rsidRPr="00706A03">
              <w:rPr>
                <w:sz w:val="16"/>
                <w:szCs w:val="16"/>
              </w:rPr>
              <w:t>{"timesteps":60,"interval":20,"x</w:t>
            </w:r>
            <w:proofErr w:type="gramStart"/>
            <w:r w:rsidRPr="00706A03">
              <w:rPr>
                <w:sz w:val="16"/>
                <w:szCs w:val="16"/>
              </w:rPr>
              <w:t>":[</w:t>
            </w:r>
            <w:proofErr w:type="gramEnd"/>
            <w:r w:rsidRPr="00706A03">
              <w:rPr>
                <w:sz w:val="16"/>
                <w:szCs w:val="16"/>
              </w:rPr>
              <w:t>"Open"],"scaler":{"method":"MinMaxScaler","params":{"feature_range":[0,1]}}}</w:t>
            </w:r>
          </w:p>
        </w:tc>
      </w:tr>
      <w:tr w:rsidR="003A37B5" w:rsidRPr="00712B86" w14:paraId="146B2E0D" w14:textId="77777777" w:rsidTr="000000CA">
        <w:tc>
          <w:tcPr>
            <w:tcW w:w="1683" w:type="dxa"/>
          </w:tcPr>
          <w:p w14:paraId="76BE339D" w14:textId="77777777" w:rsidR="003A37B5" w:rsidRPr="004F3085" w:rsidRDefault="003A37B5" w:rsidP="000000CA">
            <w:pPr>
              <w:pStyle w:val="ListParagraph"/>
              <w:ind w:left="0"/>
              <w:jc w:val="both"/>
              <w:rPr>
                <w:sz w:val="16"/>
                <w:szCs w:val="16"/>
              </w:rPr>
            </w:pPr>
            <w:r w:rsidRPr="004F3085">
              <w:rPr>
                <w:b/>
                <w:bCs/>
                <w:i/>
                <w:iCs/>
                <w:sz w:val="16"/>
                <w:szCs w:val="16"/>
              </w:rPr>
              <w:t xml:space="preserve">Modifier </w:t>
            </w:r>
            <w:proofErr w:type="spellStart"/>
            <w:r w:rsidRPr="004F3085">
              <w:rPr>
                <w:b/>
                <w:bCs/>
                <w:i/>
                <w:iCs/>
                <w:sz w:val="16"/>
                <w:szCs w:val="16"/>
              </w:rPr>
              <w:t>Paramater</w:t>
            </w:r>
            <w:proofErr w:type="spellEnd"/>
          </w:p>
        </w:tc>
        <w:tc>
          <w:tcPr>
            <w:tcW w:w="7428" w:type="dxa"/>
          </w:tcPr>
          <w:p w14:paraId="08CFAF57" w14:textId="77777777" w:rsidR="00706A03" w:rsidRPr="00706A03" w:rsidRDefault="00706A03" w:rsidP="00706A03">
            <w:pPr>
              <w:jc w:val="both"/>
              <w:rPr>
                <w:sz w:val="16"/>
                <w:szCs w:val="16"/>
              </w:rPr>
            </w:pPr>
            <w:r w:rsidRPr="00706A03">
              <w:rPr>
                <w:sz w:val="16"/>
                <w:szCs w:val="16"/>
              </w:rPr>
              <w:t>{"optimizer":"adam","loss":"mean_squared_error","metrics</w:t>
            </w:r>
            <w:proofErr w:type="gramStart"/>
            <w:r w:rsidRPr="00706A03">
              <w:rPr>
                <w:sz w:val="16"/>
                <w:szCs w:val="16"/>
              </w:rPr>
              <w:t>":[</w:t>
            </w:r>
            <w:proofErr w:type="gramEnd"/>
            <w:r w:rsidRPr="00706A03">
              <w:rPr>
                <w:sz w:val="16"/>
                <w:szCs w:val="16"/>
              </w:rPr>
              <w:t>"accuracy"],</w:t>
            </w:r>
          </w:p>
          <w:p w14:paraId="228664EA" w14:textId="77777777" w:rsidR="00706A03" w:rsidRPr="00706A03" w:rsidRDefault="00706A03" w:rsidP="00706A03">
            <w:pPr>
              <w:jc w:val="both"/>
              <w:rPr>
                <w:sz w:val="16"/>
                <w:szCs w:val="16"/>
              </w:rPr>
            </w:pPr>
            <w:r w:rsidRPr="00706A03">
              <w:rPr>
                <w:sz w:val="16"/>
                <w:szCs w:val="16"/>
              </w:rPr>
              <w:t>"add1</w:t>
            </w:r>
            <w:proofErr w:type="gramStart"/>
            <w:r w:rsidRPr="00706A03">
              <w:rPr>
                <w:sz w:val="16"/>
                <w:szCs w:val="16"/>
              </w:rPr>
              <w:t>":{</w:t>
            </w:r>
            <w:proofErr w:type="gramEnd"/>
            <w:r w:rsidRPr="00706A03">
              <w:rPr>
                <w:sz w:val="16"/>
                <w:szCs w:val="16"/>
              </w:rPr>
              <w:t>"method":"LSTM","params":{"units":100,"return_sequences":true,"input_shape":[60,1]}},</w:t>
            </w:r>
          </w:p>
          <w:p w14:paraId="18DA235A" w14:textId="77777777" w:rsidR="00706A03" w:rsidRPr="00706A03" w:rsidRDefault="00706A03" w:rsidP="00706A03">
            <w:pPr>
              <w:jc w:val="both"/>
              <w:rPr>
                <w:sz w:val="16"/>
                <w:szCs w:val="16"/>
              </w:rPr>
            </w:pPr>
            <w:r w:rsidRPr="00706A03">
              <w:rPr>
                <w:sz w:val="16"/>
                <w:szCs w:val="16"/>
              </w:rPr>
              <w:t>"add2</w:t>
            </w:r>
            <w:proofErr w:type="gramStart"/>
            <w:r w:rsidRPr="00706A03">
              <w:rPr>
                <w:sz w:val="16"/>
                <w:szCs w:val="16"/>
              </w:rPr>
              <w:t>":{</w:t>
            </w:r>
            <w:proofErr w:type="gramEnd"/>
            <w:r w:rsidRPr="00706A03">
              <w:rPr>
                <w:sz w:val="16"/>
                <w:szCs w:val="16"/>
              </w:rPr>
              <w:t>"</w:t>
            </w:r>
            <w:proofErr w:type="spellStart"/>
            <w:r w:rsidRPr="00706A03">
              <w:rPr>
                <w:sz w:val="16"/>
                <w:szCs w:val="16"/>
              </w:rPr>
              <w:t>method":"Dropout","params</w:t>
            </w:r>
            <w:proofErr w:type="spellEnd"/>
            <w:r w:rsidRPr="00706A03">
              <w:rPr>
                <w:sz w:val="16"/>
                <w:szCs w:val="16"/>
              </w:rPr>
              <w:t>":{"rate":0.2}},</w:t>
            </w:r>
          </w:p>
          <w:p w14:paraId="038AEBF8" w14:textId="77777777" w:rsidR="00706A03" w:rsidRPr="00706A03" w:rsidRDefault="00706A03" w:rsidP="00706A03">
            <w:pPr>
              <w:jc w:val="both"/>
              <w:rPr>
                <w:sz w:val="16"/>
                <w:szCs w:val="16"/>
              </w:rPr>
            </w:pPr>
            <w:r w:rsidRPr="00706A03">
              <w:rPr>
                <w:sz w:val="16"/>
                <w:szCs w:val="16"/>
              </w:rPr>
              <w:t>"add3</w:t>
            </w:r>
            <w:proofErr w:type="gramStart"/>
            <w:r w:rsidRPr="00706A03">
              <w:rPr>
                <w:sz w:val="16"/>
                <w:szCs w:val="16"/>
              </w:rPr>
              <w:t>":{</w:t>
            </w:r>
            <w:proofErr w:type="gramEnd"/>
            <w:r w:rsidRPr="00706A03">
              <w:rPr>
                <w:sz w:val="16"/>
                <w:szCs w:val="16"/>
              </w:rPr>
              <w:t>"method":"LSTM","params":{"units":100,"return_sequences":true}},</w:t>
            </w:r>
          </w:p>
          <w:p w14:paraId="038B4C62" w14:textId="77777777" w:rsidR="00706A03" w:rsidRPr="00706A03" w:rsidRDefault="00706A03" w:rsidP="00706A03">
            <w:pPr>
              <w:jc w:val="both"/>
              <w:rPr>
                <w:sz w:val="16"/>
                <w:szCs w:val="16"/>
              </w:rPr>
            </w:pPr>
            <w:r w:rsidRPr="00706A03">
              <w:rPr>
                <w:sz w:val="16"/>
                <w:szCs w:val="16"/>
              </w:rPr>
              <w:t>"add4</w:t>
            </w:r>
            <w:proofErr w:type="gramStart"/>
            <w:r w:rsidRPr="00706A03">
              <w:rPr>
                <w:sz w:val="16"/>
                <w:szCs w:val="16"/>
              </w:rPr>
              <w:t>":{</w:t>
            </w:r>
            <w:proofErr w:type="gramEnd"/>
            <w:r w:rsidRPr="00706A03">
              <w:rPr>
                <w:sz w:val="16"/>
                <w:szCs w:val="16"/>
              </w:rPr>
              <w:t>"</w:t>
            </w:r>
            <w:proofErr w:type="spellStart"/>
            <w:r w:rsidRPr="00706A03">
              <w:rPr>
                <w:sz w:val="16"/>
                <w:szCs w:val="16"/>
              </w:rPr>
              <w:t>method":"Dropout","params</w:t>
            </w:r>
            <w:proofErr w:type="spellEnd"/>
            <w:r w:rsidRPr="00706A03">
              <w:rPr>
                <w:sz w:val="16"/>
                <w:szCs w:val="16"/>
              </w:rPr>
              <w:t>":{"rate":0.2}},</w:t>
            </w:r>
          </w:p>
          <w:p w14:paraId="11FE036D" w14:textId="77777777" w:rsidR="00706A03" w:rsidRPr="00706A03" w:rsidRDefault="00706A03" w:rsidP="00706A03">
            <w:pPr>
              <w:jc w:val="both"/>
              <w:rPr>
                <w:sz w:val="16"/>
                <w:szCs w:val="16"/>
              </w:rPr>
            </w:pPr>
            <w:r w:rsidRPr="00706A03">
              <w:rPr>
                <w:sz w:val="16"/>
                <w:szCs w:val="16"/>
              </w:rPr>
              <w:t>"add5</w:t>
            </w:r>
            <w:proofErr w:type="gramStart"/>
            <w:r w:rsidRPr="00706A03">
              <w:rPr>
                <w:sz w:val="16"/>
                <w:szCs w:val="16"/>
              </w:rPr>
              <w:t>":{</w:t>
            </w:r>
            <w:proofErr w:type="gramEnd"/>
            <w:r w:rsidRPr="00706A03">
              <w:rPr>
                <w:sz w:val="16"/>
                <w:szCs w:val="16"/>
              </w:rPr>
              <w:t>"method":"LSTM","params":{"units":100,"return_sequences":true}},</w:t>
            </w:r>
          </w:p>
          <w:p w14:paraId="58D62C6F" w14:textId="77777777" w:rsidR="00706A03" w:rsidRPr="00706A03" w:rsidRDefault="00706A03" w:rsidP="00706A03">
            <w:pPr>
              <w:jc w:val="both"/>
              <w:rPr>
                <w:sz w:val="16"/>
                <w:szCs w:val="16"/>
              </w:rPr>
            </w:pPr>
            <w:r w:rsidRPr="00706A03">
              <w:rPr>
                <w:sz w:val="16"/>
                <w:szCs w:val="16"/>
              </w:rPr>
              <w:t>"add6</w:t>
            </w:r>
            <w:proofErr w:type="gramStart"/>
            <w:r w:rsidRPr="00706A03">
              <w:rPr>
                <w:sz w:val="16"/>
                <w:szCs w:val="16"/>
              </w:rPr>
              <w:t>":{</w:t>
            </w:r>
            <w:proofErr w:type="gramEnd"/>
            <w:r w:rsidRPr="00706A03">
              <w:rPr>
                <w:sz w:val="16"/>
                <w:szCs w:val="16"/>
              </w:rPr>
              <w:t>"</w:t>
            </w:r>
            <w:proofErr w:type="spellStart"/>
            <w:r w:rsidRPr="00706A03">
              <w:rPr>
                <w:sz w:val="16"/>
                <w:szCs w:val="16"/>
              </w:rPr>
              <w:t>method":"Dropout","params</w:t>
            </w:r>
            <w:proofErr w:type="spellEnd"/>
            <w:r w:rsidRPr="00706A03">
              <w:rPr>
                <w:sz w:val="16"/>
                <w:szCs w:val="16"/>
              </w:rPr>
              <w:t>":{"rate":0.2}},</w:t>
            </w:r>
          </w:p>
          <w:p w14:paraId="2B73953D" w14:textId="77777777" w:rsidR="00706A03" w:rsidRPr="00706A03" w:rsidRDefault="00706A03" w:rsidP="00706A03">
            <w:pPr>
              <w:jc w:val="both"/>
              <w:rPr>
                <w:sz w:val="16"/>
                <w:szCs w:val="16"/>
              </w:rPr>
            </w:pPr>
            <w:r w:rsidRPr="00706A03">
              <w:rPr>
                <w:sz w:val="16"/>
                <w:szCs w:val="16"/>
              </w:rPr>
              <w:lastRenderedPageBreak/>
              <w:t>"add7</w:t>
            </w:r>
            <w:proofErr w:type="gramStart"/>
            <w:r w:rsidRPr="00706A03">
              <w:rPr>
                <w:sz w:val="16"/>
                <w:szCs w:val="16"/>
              </w:rPr>
              <w:t>":{</w:t>
            </w:r>
            <w:proofErr w:type="gramEnd"/>
            <w:r w:rsidRPr="00706A03">
              <w:rPr>
                <w:sz w:val="16"/>
                <w:szCs w:val="16"/>
              </w:rPr>
              <w:t>"</w:t>
            </w:r>
            <w:proofErr w:type="spellStart"/>
            <w:r w:rsidRPr="00706A03">
              <w:rPr>
                <w:sz w:val="16"/>
                <w:szCs w:val="16"/>
              </w:rPr>
              <w:t>method":"LSTM","params</w:t>
            </w:r>
            <w:proofErr w:type="spellEnd"/>
            <w:r w:rsidRPr="00706A03">
              <w:rPr>
                <w:sz w:val="16"/>
                <w:szCs w:val="16"/>
              </w:rPr>
              <w:t>":{"units":100}},</w:t>
            </w:r>
          </w:p>
          <w:p w14:paraId="0C3102C1" w14:textId="77777777" w:rsidR="00706A03" w:rsidRPr="00706A03" w:rsidRDefault="00706A03" w:rsidP="00706A03">
            <w:pPr>
              <w:jc w:val="both"/>
              <w:rPr>
                <w:sz w:val="16"/>
                <w:szCs w:val="16"/>
              </w:rPr>
            </w:pPr>
            <w:r w:rsidRPr="00706A03">
              <w:rPr>
                <w:sz w:val="16"/>
                <w:szCs w:val="16"/>
              </w:rPr>
              <w:t>"add8</w:t>
            </w:r>
            <w:proofErr w:type="gramStart"/>
            <w:r w:rsidRPr="00706A03">
              <w:rPr>
                <w:sz w:val="16"/>
                <w:szCs w:val="16"/>
              </w:rPr>
              <w:t>":{</w:t>
            </w:r>
            <w:proofErr w:type="gramEnd"/>
            <w:r w:rsidRPr="00706A03">
              <w:rPr>
                <w:sz w:val="16"/>
                <w:szCs w:val="16"/>
              </w:rPr>
              <w:t>"</w:t>
            </w:r>
            <w:proofErr w:type="spellStart"/>
            <w:r w:rsidRPr="00706A03">
              <w:rPr>
                <w:sz w:val="16"/>
                <w:szCs w:val="16"/>
              </w:rPr>
              <w:t>method":"Dropout","params</w:t>
            </w:r>
            <w:proofErr w:type="spellEnd"/>
            <w:r w:rsidRPr="00706A03">
              <w:rPr>
                <w:sz w:val="16"/>
                <w:szCs w:val="16"/>
              </w:rPr>
              <w:t>":{"rate":0.2}},</w:t>
            </w:r>
          </w:p>
          <w:p w14:paraId="4F43656D" w14:textId="77777777" w:rsidR="00706A03" w:rsidRPr="00706A03" w:rsidRDefault="00706A03" w:rsidP="00706A03">
            <w:pPr>
              <w:jc w:val="both"/>
              <w:rPr>
                <w:sz w:val="16"/>
                <w:szCs w:val="16"/>
              </w:rPr>
            </w:pPr>
            <w:r w:rsidRPr="00706A03">
              <w:rPr>
                <w:sz w:val="16"/>
                <w:szCs w:val="16"/>
              </w:rPr>
              <w:t>"add9</w:t>
            </w:r>
            <w:proofErr w:type="gramStart"/>
            <w:r w:rsidRPr="00706A03">
              <w:rPr>
                <w:sz w:val="16"/>
                <w:szCs w:val="16"/>
              </w:rPr>
              <w:t>":{</w:t>
            </w:r>
            <w:proofErr w:type="gramEnd"/>
            <w:r w:rsidRPr="00706A03">
              <w:rPr>
                <w:sz w:val="16"/>
                <w:szCs w:val="16"/>
              </w:rPr>
              <w:t>"</w:t>
            </w:r>
            <w:proofErr w:type="spellStart"/>
            <w:r w:rsidRPr="00706A03">
              <w:rPr>
                <w:sz w:val="16"/>
                <w:szCs w:val="16"/>
              </w:rPr>
              <w:t>method":"Dense","params</w:t>
            </w:r>
            <w:proofErr w:type="spellEnd"/>
            <w:r w:rsidRPr="00706A03">
              <w:rPr>
                <w:sz w:val="16"/>
                <w:szCs w:val="16"/>
              </w:rPr>
              <w:t>":{"units":1}},</w:t>
            </w:r>
          </w:p>
          <w:p w14:paraId="79CEFA74" w14:textId="6796F317" w:rsidR="003A37B5" w:rsidRPr="004F3085" w:rsidRDefault="00706A03" w:rsidP="00706A03">
            <w:pPr>
              <w:jc w:val="both"/>
              <w:rPr>
                <w:sz w:val="16"/>
                <w:szCs w:val="16"/>
              </w:rPr>
            </w:pPr>
            <w:r w:rsidRPr="00706A03">
              <w:rPr>
                <w:sz w:val="16"/>
                <w:szCs w:val="16"/>
              </w:rPr>
              <w:t>"fit</w:t>
            </w:r>
            <w:proofErr w:type="gramStart"/>
            <w:r w:rsidRPr="00706A03">
              <w:rPr>
                <w:sz w:val="16"/>
                <w:szCs w:val="16"/>
              </w:rPr>
              <w:t>":{</w:t>
            </w:r>
            <w:proofErr w:type="gramEnd"/>
            <w:r w:rsidRPr="00706A03">
              <w:rPr>
                <w:sz w:val="16"/>
                <w:szCs w:val="16"/>
              </w:rPr>
              <w:t>"</w:t>
            </w:r>
            <w:proofErr w:type="spellStart"/>
            <w:r w:rsidRPr="00706A03">
              <w:rPr>
                <w:sz w:val="16"/>
                <w:szCs w:val="16"/>
              </w:rPr>
              <w:t>method":"fit","params</w:t>
            </w:r>
            <w:proofErr w:type="spellEnd"/>
            <w:r w:rsidRPr="00706A03">
              <w:rPr>
                <w:sz w:val="16"/>
                <w:szCs w:val="16"/>
              </w:rPr>
              <w:t>":{"epochs":100,"batch_size":32}}}</w:t>
            </w:r>
          </w:p>
        </w:tc>
      </w:tr>
      <w:tr w:rsidR="003A37B5" w:rsidRPr="00712B86" w14:paraId="1AEE1A54" w14:textId="77777777" w:rsidTr="000000CA">
        <w:tc>
          <w:tcPr>
            <w:tcW w:w="1683" w:type="dxa"/>
          </w:tcPr>
          <w:p w14:paraId="6ED27094" w14:textId="77777777" w:rsidR="003A37B5" w:rsidRPr="004F3085" w:rsidRDefault="003A37B5" w:rsidP="000000CA">
            <w:pPr>
              <w:pStyle w:val="ListParagraph"/>
              <w:ind w:left="0"/>
              <w:jc w:val="both"/>
              <w:rPr>
                <w:sz w:val="16"/>
                <w:szCs w:val="16"/>
              </w:rPr>
            </w:pPr>
            <w:r w:rsidRPr="004F3085">
              <w:rPr>
                <w:b/>
                <w:bCs/>
                <w:i/>
                <w:iCs/>
                <w:sz w:val="16"/>
                <w:szCs w:val="16"/>
              </w:rPr>
              <w:lastRenderedPageBreak/>
              <w:t>Graph Parameter</w:t>
            </w:r>
          </w:p>
        </w:tc>
        <w:tc>
          <w:tcPr>
            <w:tcW w:w="7428" w:type="dxa"/>
          </w:tcPr>
          <w:p w14:paraId="1A35BF06" w14:textId="77777777" w:rsidR="003A37B5" w:rsidRPr="004F3085" w:rsidRDefault="003A37B5" w:rsidP="000000CA">
            <w:pPr>
              <w:pStyle w:val="ListParagraph"/>
              <w:ind w:left="0"/>
              <w:jc w:val="both"/>
              <w:rPr>
                <w:sz w:val="16"/>
                <w:szCs w:val="16"/>
              </w:rPr>
            </w:pPr>
          </w:p>
        </w:tc>
      </w:tr>
    </w:tbl>
    <w:p w14:paraId="3B74D77E" w14:textId="77777777" w:rsidR="003A37B5" w:rsidRPr="00C37958" w:rsidRDefault="003A37B5" w:rsidP="003A37B5">
      <w:pPr>
        <w:tabs>
          <w:tab w:val="left" w:pos="2276"/>
        </w:tabs>
        <w:jc w:val="both"/>
        <w:rPr>
          <w:sz w:val="20"/>
          <w:szCs w:val="20"/>
        </w:rPr>
      </w:pPr>
    </w:p>
    <w:tbl>
      <w:tblPr>
        <w:tblStyle w:val="TableGrid"/>
        <w:tblW w:w="9016" w:type="dxa"/>
        <w:tblLook w:val="04A0" w:firstRow="1" w:lastRow="0" w:firstColumn="1" w:lastColumn="0" w:noHBand="0" w:noVBand="1"/>
      </w:tblPr>
      <w:tblGrid>
        <w:gridCol w:w="2556"/>
        <w:gridCol w:w="2556"/>
        <w:gridCol w:w="2136"/>
        <w:gridCol w:w="1768"/>
      </w:tblGrid>
      <w:tr w:rsidR="003A37B5" w:rsidRPr="00712B86" w14:paraId="02BA7B2E" w14:textId="77777777" w:rsidTr="000000CA">
        <w:tc>
          <w:tcPr>
            <w:tcW w:w="9016" w:type="dxa"/>
            <w:gridSpan w:val="4"/>
          </w:tcPr>
          <w:p w14:paraId="0C7BC17C" w14:textId="1E087E8F" w:rsidR="003A37B5" w:rsidRPr="00712B86" w:rsidRDefault="003A37B5" w:rsidP="000000CA">
            <w:pPr>
              <w:jc w:val="center"/>
              <w:rPr>
                <w:noProof/>
              </w:rPr>
            </w:pPr>
            <w:r w:rsidRPr="00712B86">
              <w:rPr>
                <w:noProof/>
              </w:rPr>
              <w:t>Table B.7c</w:t>
            </w:r>
            <w:r>
              <w:rPr>
                <w:noProof/>
              </w:rPr>
              <w:t>5</w:t>
            </w:r>
            <w:r w:rsidRPr="00712B86">
              <w:rPr>
                <w:noProof/>
              </w:rPr>
              <w:t>:Recurrent Neural Network (LSTM) Execution: Graph / Excel Output</w:t>
            </w:r>
          </w:p>
        </w:tc>
      </w:tr>
      <w:tr w:rsidR="003A37B5" w:rsidRPr="00712B86" w14:paraId="4770DE74" w14:textId="77777777" w:rsidTr="000000CA">
        <w:tc>
          <w:tcPr>
            <w:tcW w:w="2254" w:type="dxa"/>
          </w:tcPr>
          <w:p w14:paraId="471451FA" w14:textId="31CB4243" w:rsidR="003A37B5" w:rsidRPr="00712B86" w:rsidRDefault="00A8441D" w:rsidP="000000CA">
            <w:r>
              <w:rPr>
                <w:noProof/>
              </w:rPr>
              <w:drawing>
                <wp:inline distT="0" distB="0" distL="0" distR="0" wp14:anchorId="5DB9E37F" wp14:editId="6738FBF2">
                  <wp:extent cx="1481328" cy="1014984"/>
                  <wp:effectExtent l="0" t="0" r="508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199BB7C" w14:textId="5D7A2AF2" w:rsidR="003A37B5" w:rsidRPr="00712B86" w:rsidRDefault="00A8441D" w:rsidP="000000CA">
            <w:r>
              <w:rPr>
                <w:noProof/>
              </w:rPr>
              <w:drawing>
                <wp:inline distT="0" distB="0" distL="0" distR="0" wp14:anchorId="32CE6560" wp14:editId="40DFF0D0">
                  <wp:extent cx="1481328" cy="1014984"/>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1BA88D2" w14:textId="079505C8" w:rsidR="003A37B5" w:rsidRPr="00712B86" w:rsidRDefault="00A8441D" w:rsidP="000000CA">
            <w:r>
              <w:object w:dxaOrig="1534" w:dyaOrig="991" w14:anchorId="7B0B87EB">
                <v:shape id="_x0000_i1059" type="#_x0000_t75" style="width:77.2pt;height:48.6pt" o:ole="">
                  <v:imagedata r:id="rId215" o:title=""/>
                </v:shape>
                <o:OLEObject Type="Embed" ProgID="Excel.Sheet.12" ShapeID="_x0000_i1059" DrawAspect="Icon" ObjectID="_1716393995" r:id="rId216"/>
              </w:object>
            </w:r>
          </w:p>
        </w:tc>
        <w:tc>
          <w:tcPr>
            <w:tcW w:w="2254" w:type="dxa"/>
          </w:tcPr>
          <w:p w14:paraId="5C1FB508" w14:textId="77777777" w:rsidR="003A37B5" w:rsidRPr="00712B86" w:rsidRDefault="003A37B5" w:rsidP="000000CA"/>
        </w:tc>
      </w:tr>
    </w:tbl>
    <w:p w14:paraId="06E22C1A" w14:textId="77777777" w:rsidR="003A37B5" w:rsidRPr="00712B86" w:rsidRDefault="003A37B5" w:rsidP="008465E7">
      <w:pPr>
        <w:jc w:val="both"/>
        <w:rPr>
          <w:rFonts w:eastAsiaTheme="minorEastAsia"/>
        </w:rPr>
      </w:pPr>
    </w:p>
    <w:p w14:paraId="585F083F" w14:textId="30AC1DAB" w:rsidR="00152D23" w:rsidRPr="00712B86" w:rsidRDefault="00685B6D" w:rsidP="00152D23">
      <w:pPr>
        <w:pStyle w:val="ListParagraph"/>
        <w:numPr>
          <w:ilvl w:val="1"/>
          <w:numId w:val="1"/>
        </w:numPr>
        <w:jc w:val="both"/>
        <w:rPr>
          <w:rFonts w:eastAsiaTheme="minorEastAsia"/>
        </w:rPr>
      </w:pPr>
      <w:r w:rsidRPr="00712B86">
        <w:rPr>
          <w:rFonts w:eastAsiaTheme="minorEastAsia"/>
        </w:rPr>
        <w:t>RNN</w:t>
      </w:r>
      <w:r w:rsidR="00571C58" w:rsidRPr="00712B86">
        <w:rPr>
          <w:rFonts w:eastAsiaTheme="minorEastAsia"/>
        </w:rPr>
        <w:t xml:space="preserve"> –</w:t>
      </w:r>
      <w:r w:rsidRPr="00712B86">
        <w:rPr>
          <w:rFonts w:eastAsiaTheme="minorEastAsia"/>
        </w:rPr>
        <w:t xml:space="preserve"> Recurrent Neural Network</w:t>
      </w:r>
      <w:r w:rsidR="00EF1193" w:rsidRPr="00712B86">
        <w:rPr>
          <w:rFonts w:eastAsiaTheme="minorEastAsia"/>
        </w:rPr>
        <w:t xml:space="preserve"> is one of the most advanced algorithms in the supervised deep learning as it mimics the function of the brain of frontal lobe for short-term memory, parietal lobe for sensation, perception, constructing a spatial coordination system in a real world behaving in a squash network, </w:t>
      </w:r>
      <w:r w:rsidR="006A5A73" w:rsidRPr="00712B86">
        <w:rPr>
          <w:rFonts w:eastAsiaTheme="minorEastAsia"/>
        </w:rPr>
        <w:t xml:space="preserve">on top of one another, unrolling in a temporal loop with a whole layer of neurons instead of one neuron. </w:t>
      </w:r>
      <w:r w:rsidR="00587CDC" w:rsidRPr="00712B86">
        <w:rPr>
          <w:rFonts w:eastAsiaTheme="minorEastAsia"/>
        </w:rPr>
        <w:fldChar w:fldCharType="begin"/>
      </w:r>
      <w:r w:rsidR="00904007">
        <w:rPr>
          <w:rFonts w:eastAsiaTheme="minorEastAsia"/>
        </w:rPr>
        <w:instrText xml:space="preserve"> ADDIN ZOTERO_ITEM CSL_CITATION {"citationID":"a1vaprliv3f","properties":{"formattedCitation":"(SuperDataScience Team, 2018c)","plainCitation":"(SuperDataScience Team, 2018c)","noteIndex":0},"citationItems":[{"id":17,"uris":["http://zotero.org/users/9410269/items/JNGZIQV3"],"itemData":{"id":17,"type":"post-weblog","title":"The Ultimate Guide to Recurrent Neural Networks (RNN)","URL":"https://www.superdatascience.com/blogs/the-ultimate-guide-to-recurrent-neural-networks-rnn","author":[{"family":"SuperDataScience Team","given":""}],"issued":{"date-parts":[["2018",8,30]]}}}],"schema":"https://github.com/citation-style-language/schema/raw/master/csl-citation.json"} </w:instrText>
      </w:r>
      <w:r w:rsidR="00587CDC" w:rsidRPr="00712B86">
        <w:rPr>
          <w:rFonts w:eastAsiaTheme="minorEastAsia"/>
        </w:rPr>
        <w:fldChar w:fldCharType="separate"/>
      </w:r>
      <w:r w:rsidR="00904007" w:rsidRPr="00904007">
        <w:rPr>
          <w:rFonts w:ascii="Calibri" w:hAnsi="Calibri" w:cs="Calibri"/>
        </w:rPr>
        <w:t>(SuperDataScience Team, 2018c)</w:t>
      </w:r>
      <w:r w:rsidR="00587CDC" w:rsidRPr="00712B86">
        <w:rPr>
          <w:rFonts w:eastAsiaTheme="minorEastAsia"/>
        </w:rPr>
        <w:fldChar w:fldCharType="end"/>
      </w:r>
      <w:r w:rsidR="006A5A73" w:rsidRPr="00712B86">
        <w:rPr>
          <w:rFonts w:eastAsiaTheme="minorEastAsia"/>
        </w:rPr>
        <w:t xml:space="preserve"> </w:t>
      </w:r>
    </w:p>
    <w:p w14:paraId="7C9E7B0E" w14:textId="2C2F51FF" w:rsidR="00152D23" w:rsidRPr="00712B86" w:rsidRDefault="00152D23" w:rsidP="00D11045">
      <w:pPr>
        <w:pStyle w:val="ListParagraph"/>
        <w:ind w:left="1440"/>
        <w:jc w:val="both"/>
        <w:rPr>
          <w:rFonts w:eastAsiaTheme="minorEastAsia"/>
        </w:rPr>
      </w:pPr>
      <w:r w:rsidRPr="00712B86">
        <w:rPr>
          <w:rFonts w:eastAsiaTheme="minorEastAsia"/>
        </w:rPr>
        <w:t>Architecture of RNN</w:t>
      </w:r>
      <w:r w:rsidRPr="00712B86">
        <w:rPr>
          <w:rFonts w:eastAsiaTheme="minorEastAsia"/>
        </w:rPr>
        <w:fldChar w:fldCharType="begin"/>
      </w:r>
      <w:r w:rsidR="00904007">
        <w:rPr>
          <w:rFonts w:eastAsiaTheme="minorEastAsia"/>
        </w:rPr>
        <w:instrText xml:space="preserve"> ADDIN ZOTERO_ITEM CSL_CITATION {"citationID":"adcel7o3o","properties":{"formattedCitation":"(udemy, n.d.)","plainCitation":"(udemy, n.d.)","noteIndex":0},"citationItems":[{"id":5,"uris":["http://zotero.org/users/9410269/items/54UE95FY"],"itemData":{"id":5,"type":"post-weblog","title":"Deep Learning: Recurrent Neural Networks in Python","URL":"https://www.udemy.com/course/deep-learning-recurrent-neural-networks-in-python/","author":[{"family":"udemy","given":""}]}}],"schema":"https://github.com/citation-style-language/schema/raw/master/csl-citation.json"} </w:instrText>
      </w:r>
      <w:r w:rsidRPr="00712B86">
        <w:rPr>
          <w:rFonts w:eastAsiaTheme="minorEastAsia"/>
        </w:rPr>
        <w:fldChar w:fldCharType="separate"/>
      </w:r>
      <w:r w:rsidR="00904007" w:rsidRPr="00904007">
        <w:rPr>
          <w:rFonts w:ascii="Calibri" w:hAnsi="Calibri" w:cs="Calibri"/>
        </w:rPr>
        <w:t>(udemy, n.d.)</w:t>
      </w:r>
      <w:r w:rsidRPr="00712B86">
        <w:rPr>
          <w:rFonts w:eastAsiaTheme="minorEastAsia"/>
        </w:rPr>
        <w:fldChar w:fldCharType="end"/>
      </w:r>
    </w:p>
    <w:p w14:paraId="4E9D2A53" w14:textId="68FF0518" w:rsidR="00D11045" w:rsidRPr="00712B86" w:rsidRDefault="00D11045" w:rsidP="00571C58">
      <w:pPr>
        <w:pStyle w:val="ListParagraph"/>
        <w:ind w:left="1440"/>
        <w:jc w:val="both"/>
        <w:rPr>
          <w:rFonts w:eastAsiaTheme="minorEastAsia"/>
        </w:rPr>
      </w:pPr>
      <w:r w:rsidRPr="00712B86">
        <w:rPr>
          <w:noProof/>
        </w:rPr>
        <mc:AlternateContent>
          <mc:Choice Requires="wpc">
            <w:drawing>
              <wp:inline distT="0" distB="0" distL="0" distR="0" wp14:anchorId="4E7EF4E7" wp14:editId="28F1071F">
                <wp:extent cx="2363893" cy="845820"/>
                <wp:effectExtent l="0" t="0" r="0" b="0"/>
                <wp:docPr id="226" name="Canvas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9" name="Text Box 449"/>
                        <wps:cNvSpPr txBox="1"/>
                        <wps:spPr>
                          <a:xfrm>
                            <a:off x="769055" y="227338"/>
                            <a:ext cx="681084" cy="36701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6DD5D55" w14:textId="77777777" w:rsidR="00D11045" w:rsidRPr="00611B98" w:rsidRDefault="00D11045" w:rsidP="00D11045">
                              <w:pPr>
                                <w:rPr>
                                  <w:sz w:val="16"/>
                                  <w:szCs w:val="16"/>
                                </w:rPr>
                              </w:pPr>
                              <w:proofErr w:type="spellStart"/>
                              <w:r>
                                <w:rPr>
                                  <w:sz w:val="16"/>
                                  <w:szCs w:val="16"/>
                                </w:rPr>
                                <w:t>SimpleRNN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Text Box 450"/>
                        <wps:cNvSpPr txBox="1"/>
                        <wps:spPr>
                          <a:xfrm>
                            <a:off x="98109" y="123897"/>
                            <a:ext cx="436912" cy="255416"/>
                          </a:xfrm>
                          <a:prstGeom prst="rect">
                            <a:avLst/>
                          </a:prstGeom>
                          <a:solidFill>
                            <a:schemeClr val="lt1"/>
                          </a:solidFill>
                          <a:ln w="6350">
                            <a:solidFill>
                              <a:prstClr val="black"/>
                            </a:solidFill>
                          </a:ln>
                        </wps:spPr>
                        <wps:txbx>
                          <w:txbxContent>
                            <w:p w14:paraId="456B194A" w14:textId="77777777" w:rsidR="00D11045" w:rsidRPr="00AB3B38" w:rsidRDefault="00D11045" w:rsidP="00D11045">
                              <w:pPr>
                                <w:rPr>
                                  <w:sz w:val="16"/>
                                  <w:szCs w:val="16"/>
                                </w:rPr>
                              </w:pPr>
                              <w:r w:rsidRPr="00AB3B38">
                                <w:rPr>
                                  <w:sz w:val="16"/>
                                  <w:szCs w:val="16"/>
                                </w:rPr>
                                <w: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3"/>
                        <wps:cNvSpPr txBox="1"/>
                        <wps:spPr>
                          <a:xfrm>
                            <a:off x="104244" y="412470"/>
                            <a:ext cx="421046" cy="278194"/>
                          </a:xfrm>
                          <a:prstGeom prst="rect">
                            <a:avLst/>
                          </a:prstGeom>
                          <a:solidFill>
                            <a:schemeClr val="lt1"/>
                          </a:solidFill>
                          <a:ln w="6350">
                            <a:solidFill>
                              <a:prstClr val="black"/>
                            </a:solidFill>
                          </a:ln>
                        </wps:spPr>
                        <wps:txbx>
                          <w:txbxContent>
                            <w:p w14:paraId="3B035080" w14:textId="77777777" w:rsidR="00D11045" w:rsidRPr="00AB3B38" w:rsidRDefault="00D11045" w:rsidP="00D11045">
                              <w:pPr>
                                <w:spacing w:line="256" w:lineRule="auto"/>
                                <w:rPr>
                                  <w:rFonts w:ascii="Calibri" w:eastAsia="Calibri" w:hAnsi="Calibri"/>
                                  <w:sz w:val="16"/>
                                  <w:szCs w:val="16"/>
                                </w:rPr>
                              </w:pPr>
                              <w:r w:rsidRPr="00AB3B38">
                                <w:rPr>
                                  <w:rFonts w:ascii="Calibri" w:eastAsia="Calibri" w:hAnsi="Calibri"/>
                                  <w:sz w:val="16"/>
                                  <w:szCs w:val="16"/>
                                </w:rPr>
                                <w:t>h(t-1)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Straight Arrow Connector 455"/>
                        <wps:cNvCnPr/>
                        <wps:spPr>
                          <a:xfrm>
                            <a:off x="535016" y="250507"/>
                            <a:ext cx="234013" cy="74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a:off x="515559" y="548204"/>
                            <a:ext cx="23368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wps:spPr>
                          <a:xfrm>
                            <a:off x="1431722" y="372283"/>
                            <a:ext cx="23368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Text Box 3"/>
                        <wps:cNvSpPr txBox="1"/>
                        <wps:spPr>
                          <a:xfrm>
                            <a:off x="1665259" y="289129"/>
                            <a:ext cx="405475" cy="245891"/>
                          </a:xfrm>
                          <a:prstGeom prst="rect">
                            <a:avLst/>
                          </a:prstGeom>
                          <a:solidFill>
                            <a:schemeClr val="lt1"/>
                          </a:solidFill>
                          <a:ln w="6350">
                            <a:solidFill>
                              <a:prstClr val="black"/>
                            </a:solidFill>
                          </a:ln>
                        </wps:spPr>
                        <wps:txbx>
                          <w:txbxContent>
                            <w:p w14:paraId="2BEA720F" w14:textId="77777777" w:rsidR="00D11045" w:rsidRPr="00AB3B38" w:rsidRDefault="00D11045" w:rsidP="00D11045">
                              <w:pPr>
                                <w:spacing w:line="256" w:lineRule="auto"/>
                                <w:rPr>
                                  <w:rFonts w:ascii="Calibri" w:eastAsia="Calibri" w:hAnsi="Calibri"/>
                                  <w:sz w:val="16"/>
                                  <w:szCs w:val="16"/>
                                </w:rPr>
                              </w:pPr>
                              <w:r w:rsidRPr="00AB3B38">
                                <w:rPr>
                                  <w:rFonts w:ascii="Calibri" w:eastAsia="Calibri" w:hAnsi="Calibri"/>
                                  <w:sz w:val="16"/>
                                  <w:szCs w:val="16"/>
                                </w:rPr>
                                <w:t>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7EF4E7" id="Canvas 226" o:spid="_x0000_s1288" editas="canvas" style="width:186.15pt;height:66.6pt;mso-position-horizontal-relative:char;mso-position-vertical-relative:line" coordsize="23634,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">
                <v:shape id="_x0000_s1289" type="#_x0000_t75" style="position:absolute;width:23634;height:8458;visibility:visible;mso-wrap-style:square" filled="t">
                  <v:fill o:detectmouseclick="t"/>
                  <v:path o:connecttype="none"/>
                </v:shape>
                <v:shape id="Text Box 449" o:spid="_x0000_s1290" type="#_x0000_t202" style="position:absolute;left:7690;top:2273;width:681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" fillcolor="#a5a5a5 [3206]" strokecolor="#525252 [1606]" strokeweight="1pt">
                  <v:textbox>
                    <w:txbxContent>
                      <w:p w14:paraId="56DD5D55" w14:textId="77777777" w:rsidR="00D11045" w:rsidRPr="00611B98" w:rsidRDefault="00D11045" w:rsidP="00D11045">
                        <w:pPr>
                          <w:rPr>
                            <w:sz w:val="16"/>
                            <w:szCs w:val="16"/>
                          </w:rPr>
                        </w:pPr>
                        <w:proofErr w:type="spellStart"/>
                        <w:r>
                          <w:rPr>
                            <w:sz w:val="16"/>
                            <w:szCs w:val="16"/>
                          </w:rPr>
                          <w:t>SimpleRNN</w:t>
                        </w:r>
                        <w:proofErr w:type="spellEnd"/>
                      </w:p>
                    </w:txbxContent>
                  </v:textbox>
                </v:shape>
                <v:shape id="Text Box 450" o:spid="_x0000_s1291" type="#_x0000_t202" style="position:absolute;left:981;top:1238;width:4369;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" fillcolor="white [3201]" strokeweight=".5pt">
                  <v:textbox>
                    <w:txbxContent>
                      <w:p w14:paraId="456B194A" w14:textId="77777777" w:rsidR="00D11045" w:rsidRPr="00AB3B38" w:rsidRDefault="00D11045" w:rsidP="00D11045">
                        <w:pPr>
                          <w:rPr>
                            <w:sz w:val="16"/>
                            <w:szCs w:val="16"/>
                          </w:rPr>
                        </w:pPr>
                        <w:r w:rsidRPr="00AB3B38">
                          <w:rPr>
                            <w:sz w:val="16"/>
                            <w:szCs w:val="16"/>
                          </w:rPr>
                          <w:t>X(t)</w:t>
                        </w:r>
                      </w:p>
                    </w:txbxContent>
                  </v:textbox>
                </v:shape>
                <v:shape id="Text Box 3" o:spid="_x0000_s1292" type="#_x0000_t202" style="position:absolute;left:1042;top:4124;width:421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" fillcolor="white [3201]" strokeweight=".5pt">
                  <v:textbox>
                    <w:txbxContent>
                      <w:p w14:paraId="3B035080" w14:textId="77777777" w:rsidR="00D11045" w:rsidRPr="00AB3B38" w:rsidRDefault="00D11045" w:rsidP="00D11045">
                        <w:pPr>
                          <w:spacing w:line="256" w:lineRule="auto"/>
                          <w:rPr>
                            <w:rFonts w:ascii="Calibri" w:eastAsia="Calibri" w:hAnsi="Calibri"/>
                            <w:sz w:val="16"/>
                            <w:szCs w:val="16"/>
                          </w:rPr>
                        </w:pPr>
                        <w:r w:rsidRPr="00AB3B38">
                          <w:rPr>
                            <w:rFonts w:ascii="Calibri" w:eastAsia="Calibri" w:hAnsi="Calibri"/>
                            <w:sz w:val="16"/>
                            <w:szCs w:val="16"/>
                          </w:rPr>
                          <w:t>h(t-1)</w:t>
                        </w:r>
                      </w:p>
                    </w:txbxContent>
                  </v:textbox>
                </v:shape>
                <v:shape id="Straight Arrow Connector 455" o:spid="_x0000_s1293" type="#_x0000_t32" style="position:absolute;left:5350;top:2505;width:2340;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" strokecolor="black [3200]" strokeweight=".5pt">
                  <v:stroke endarrow="block" joinstyle="miter"/>
                </v:shape>
                <v:shape id="Straight Arrow Connector 456" o:spid="_x0000_s1294" type="#_x0000_t32" style="position:absolute;left:5155;top:5482;width:2337;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88wwAAANwAAAAPAAAAZHJzL2Rvd25yZXYueG1sRI9Bi8Iw&#10;FITvwv6H8Ba8abqL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xTg/PMMAAADcAAAADwAA&#10;AAAAAAAAAAAAAAAHAgAAZHJzL2Rvd25yZXYueG1sUEsFBgAAAAADAAMAtwAAAPcCAAAAAA==&#10;" strokecolor="black [3200]" strokeweight=".5pt">
                  <v:stroke endarrow="block" joinstyle="miter"/>
                </v:shape>
                <v:shape id="Straight Arrow Connector 224" o:spid="_x0000_s1295" type="#_x0000_t32" style="position:absolute;left:14317;top:3722;width:2337;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7VVxAAAANwAAAAPAAAAZHJzL2Rvd25yZXYueG1sRI9Pi8Iw&#10;FMTvgt8hvIW9abrF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LTrtVXEAAAA3AAAAA8A&#10;AAAAAAAAAAAAAAAABwIAAGRycy9kb3ducmV2LnhtbFBLBQYAAAAAAwADALcAAAD4AgAAAAA=&#10;" strokecolor="black [3200]" strokeweight=".5pt">
                  <v:stroke endarrow="block" joinstyle="miter"/>
                </v:shape>
                <v:shape id="Text Box 3" o:spid="_x0000_s1296" type="#_x0000_t202" style="position:absolute;left:16652;top:2891;width:405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BHVwgAAANwAAAAPAAAAZHJzL2Rvd25yZXYueG1sRI9BSwMx&#10;FITvgv8hPMGbzXbB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Cf4BHVwgAAANwAAAAPAAAA&#10;AAAAAAAAAAAAAAcCAABkcnMvZG93bnJldi54bWxQSwUGAAAAAAMAAwC3AAAA9gIAAAAA&#10;" fillcolor="white [3201]" strokeweight=".5pt">
                  <v:textbox>
                    <w:txbxContent>
                      <w:p w14:paraId="2BEA720F" w14:textId="77777777" w:rsidR="00D11045" w:rsidRPr="00AB3B38" w:rsidRDefault="00D11045" w:rsidP="00D11045">
                        <w:pPr>
                          <w:spacing w:line="256" w:lineRule="auto"/>
                          <w:rPr>
                            <w:rFonts w:ascii="Calibri" w:eastAsia="Calibri" w:hAnsi="Calibri"/>
                            <w:sz w:val="16"/>
                            <w:szCs w:val="16"/>
                          </w:rPr>
                        </w:pPr>
                        <w:r w:rsidRPr="00AB3B38">
                          <w:rPr>
                            <w:rFonts w:ascii="Calibri" w:eastAsia="Calibri" w:hAnsi="Calibri"/>
                            <w:sz w:val="16"/>
                            <w:szCs w:val="16"/>
                          </w:rPr>
                          <w:t>h(t)</w:t>
                        </w:r>
                      </w:p>
                    </w:txbxContent>
                  </v:textbox>
                </v:shape>
                <w10:anchorlock/>
              </v:group>
            </w:pict>
          </mc:Fallback>
        </mc:AlternateContent>
      </w:r>
    </w:p>
    <w:p w14:paraId="1A496582" w14:textId="5FCB6E96" w:rsidR="00152D23" w:rsidRPr="00712B86" w:rsidRDefault="00152D23" w:rsidP="00152D23">
      <w:pPr>
        <w:pStyle w:val="ListParagraph"/>
        <w:ind w:left="1440"/>
        <w:jc w:val="both"/>
        <w:rPr>
          <w:rFonts w:eastAsiaTheme="minorEastAsia"/>
        </w:rPr>
      </w:pPr>
      <w:r w:rsidRPr="00712B86">
        <w:rPr>
          <w:rFonts w:eastAsiaTheme="minorEastAsia"/>
        </w:rPr>
        <w:t xml:space="preserve">Where: </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xh</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hh</m:t>
            </m:r>
          </m:sub>
          <m:sup>
            <m:r>
              <w:rPr>
                <w:rFonts w:ascii="Cambria Math" w:hAnsi="Cambria Math"/>
              </w:rPr>
              <m:t>T</m:t>
            </m:r>
          </m:sup>
        </m:sSubSup>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w:p>
    <w:p w14:paraId="1A5E5C77" w14:textId="14002AFB" w:rsidR="00152D23" w:rsidRPr="00712B86" w:rsidRDefault="00152D23" w:rsidP="00152D23">
      <w:pPr>
        <w:pStyle w:val="ListParagraph"/>
        <w:ind w:left="1440"/>
        <w:jc w:val="both"/>
        <w:rPr>
          <w:rFonts w:eastAsiaTheme="minorEastAsia"/>
        </w:rPr>
      </w:pPr>
    </w:p>
    <w:p w14:paraId="657DA2B1" w14:textId="04047713" w:rsidR="000F5B92" w:rsidRPr="00712B86" w:rsidRDefault="000F5B92" w:rsidP="00152D23">
      <w:pPr>
        <w:pStyle w:val="ListParagraph"/>
        <w:ind w:left="1440"/>
        <w:jc w:val="both"/>
        <w:rPr>
          <w:rFonts w:eastAsiaTheme="minorEastAsia"/>
        </w:rPr>
      </w:pPr>
      <w:r w:rsidRPr="00712B86">
        <w:rPr>
          <w:rFonts w:eastAsiaTheme="minorEastAsia"/>
        </w:rPr>
        <w:t>Test 1: RNN compared with ANN</w:t>
      </w:r>
    </w:p>
    <w:p w14:paraId="5495DB05" w14:textId="77777777" w:rsidR="000F5B92" w:rsidRPr="00712B86" w:rsidRDefault="000F5B92" w:rsidP="00152D23">
      <w:pPr>
        <w:pStyle w:val="ListParagraph"/>
        <w:ind w:left="1440"/>
        <w:jc w:val="both"/>
        <w:rPr>
          <w:rFonts w:eastAsiaTheme="minorEastAsia"/>
        </w:rPr>
      </w:pPr>
    </w:p>
    <w:tbl>
      <w:tblPr>
        <w:tblStyle w:val="TableGrid"/>
        <w:tblW w:w="0" w:type="auto"/>
        <w:tblInd w:w="720" w:type="dxa"/>
        <w:tblLook w:val="04A0" w:firstRow="1" w:lastRow="0" w:firstColumn="1" w:lastColumn="0" w:noHBand="0" w:noVBand="1"/>
      </w:tblPr>
      <w:tblGrid>
        <w:gridCol w:w="1685"/>
        <w:gridCol w:w="6611"/>
      </w:tblGrid>
      <w:tr w:rsidR="00152D23" w:rsidRPr="00712B86" w14:paraId="70FAFF38" w14:textId="77777777" w:rsidTr="006504DB">
        <w:tc>
          <w:tcPr>
            <w:tcW w:w="1685" w:type="dxa"/>
          </w:tcPr>
          <w:p w14:paraId="5C752B3F" w14:textId="77777777" w:rsidR="00152D23" w:rsidRPr="00C37958" w:rsidRDefault="00152D23" w:rsidP="006504DB">
            <w:pPr>
              <w:pStyle w:val="ListParagraph"/>
              <w:ind w:left="0"/>
              <w:jc w:val="both"/>
              <w:rPr>
                <w:sz w:val="16"/>
                <w:szCs w:val="16"/>
              </w:rPr>
            </w:pPr>
            <w:r w:rsidRPr="00C37958">
              <w:rPr>
                <w:b/>
                <w:bCs/>
                <w:i/>
                <w:iCs/>
                <w:sz w:val="16"/>
                <w:szCs w:val="16"/>
              </w:rPr>
              <w:t>Modifier</w:t>
            </w:r>
          </w:p>
        </w:tc>
        <w:tc>
          <w:tcPr>
            <w:tcW w:w="6611" w:type="dxa"/>
          </w:tcPr>
          <w:p w14:paraId="1608F711" w14:textId="5FDA53BA" w:rsidR="00152D23" w:rsidRPr="00C37958" w:rsidRDefault="00E925AA" w:rsidP="006504DB">
            <w:pPr>
              <w:pStyle w:val="ListParagraph"/>
              <w:ind w:left="0"/>
              <w:jc w:val="both"/>
              <w:rPr>
                <w:sz w:val="16"/>
                <w:szCs w:val="16"/>
              </w:rPr>
            </w:pPr>
            <w:proofErr w:type="spellStart"/>
            <w:r w:rsidRPr="00C37958">
              <w:rPr>
                <w:sz w:val="16"/>
                <w:szCs w:val="16"/>
              </w:rPr>
              <w:t>Rnn</w:t>
            </w:r>
            <w:proofErr w:type="spellEnd"/>
          </w:p>
        </w:tc>
      </w:tr>
      <w:tr w:rsidR="00152D23" w:rsidRPr="00712B86" w14:paraId="53BD951A" w14:textId="77777777" w:rsidTr="006504DB">
        <w:tc>
          <w:tcPr>
            <w:tcW w:w="1685" w:type="dxa"/>
          </w:tcPr>
          <w:p w14:paraId="681E0273" w14:textId="77777777" w:rsidR="00152D23" w:rsidRPr="00C37958" w:rsidRDefault="00152D23" w:rsidP="006504DB">
            <w:pPr>
              <w:pStyle w:val="ListParagraph"/>
              <w:ind w:left="0"/>
              <w:jc w:val="both"/>
              <w:rPr>
                <w:sz w:val="16"/>
                <w:szCs w:val="16"/>
              </w:rPr>
            </w:pPr>
            <w:r w:rsidRPr="00C37958">
              <w:rPr>
                <w:b/>
                <w:bCs/>
                <w:i/>
                <w:iCs/>
                <w:sz w:val="16"/>
                <w:szCs w:val="16"/>
              </w:rPr>
              <w:t>File</w:t>
            </w:r>
          </w:p>
        </w:tc>
        <w:tc>
          <w:tcPr>
            <w:tcW w:w="6611" w:type="dxa"/>
          </w:tcPr>
          <w:p w14:paraId="6250E066" w14:textId="3B294AA5" w:rsidR="00152D23" w:rsidRPr="00C37958" w:rsidRDefault="00E925AA" w:rsidP="006504DB">
            <w:pPr>
              <w:pStyle w:val="ListParagraph"/>
              <w:ind w:left="0"/>
              <w:jc w:val="both"/>
              <w:rPr>
                <w:sz w:val="16"/>
                <w:szCs w:val="16"/>
              </w:rPr>
            </w:pPr>
            <w:r w:rsidRPr="00C37958">
              <w:rPr>
                <w:sz w:val="16"/>
                <w:szCs w:val="16"/>
              </w:rPr>
              <w:t>auto_noise_200by0.1</w:t>
            </w:r>
          </w:p>
        </w:tc>
      </w:tr>
      <w:tr w:rsidR="00152D23" w:rsidRPr="00712B86" w14:paraId="4752D358" w14:textId="77777777" w:rsidTr="006504DB">
        <w:tc>
          <w:tcPr>
            <w:tcW w:w="1685" w:type="dxa"/>
          </w:tcPr>
          <w:p w14:paraId="2B0DDD70" w14:textId="77777777" w:rsidR="00152D23" w:rsidRPr="00C37958" w:rsidRDefault="00152D23" w:rsidP="006504DB">
            <w:pPr>
              <w:pStyle w:val="ListParagraph"/>
              <w:ind w:left="0"/>
              <w:jc w:val="both"/>
              <w:rPr>
                <w:sz w:val="16"/>
                <w:szCs w:val="16"/>
              </w:rPr>
            </w:pPr>
            <w:r w:rsidRPr="00C37958">
              <w:rPr>
                <w:b/>
                <w:bCs/>
                <w:i/>
                <w:iCs/>
                <w:sz w:val="16"/>
                <w:szCs w:val="16"/>
              </w:rPr>
              <w:t xml:space="preserve">Pre-processor </w:t>
            </w:r>
            <w:proofErr w:type="spellStart"/>
            <w:r w:rsidRPr="00C37958">
              <w:rPr>
                <w:b/>
                <w:bCs/>
                <w:i/>
                <w:iCs/>
                <w:sz w:val="16"/>
                <w:szCs w:val="16"/>
              </w:rPr>
              <w:t>Paramater</w:t>
            </w:r>
            <w:proofErr w:type="spellEnd"/>
          </w:p>
        </w:tc>
        <w:tc>
          <w:tcPr>
            <w:tcW w:w="6611" w:type="dxa"/>
          </w:tcPr>
          <w:p w14:paraId="4DF4E71B" w14:textId="7A3E580A" w:rsidR="00152D23" w:rsidRPr="00C37958" w:rsidRDefault="00E925AA" w:rsidP="006504DB">
            <w:pPr>
              <w:pStyle w:val="ListParagraph"/>
              <w:ind w:left="0"/>
              <w:jc w:val="both"/>
              <w:rPr>
                <w:sz w:val="16"/>
                <w:szCs w:val="16"/>
              </w:rPr>
            </w:pPr>
            <w:r w:rsidRPr="00C37958">
              <w:rPr>
                <w:sz w:val="16"/>
                <w:szCs w:val="16"/>
              </w:rPr>
              <w:t>{"timesteps":10,"model_add</w:t>
            </w:r>
            <w:proofErr w:type="gramStart"/>
            <w:r w:rsidRPr="00C37958">
              <w:rPr>
                <w:sz w:val="16"/>
                <w:szCs w:val="16"/>
              </w:rPr>
              <w:t>":true</w:t>
            </w:r>
            <w:proofErr w:type="gramEnd"/>
            <w:r w:rsidRPr="00C37958">
              <w:rPr>
                <w:sz w:val="16"/>
                <w:szCs w:val="16"/>
              </w:rPr>
              <w:t>,"x_shape":3}</w:t>
            </w:r>
          </w:p>
        </w:tc>
      </w:tr>
      <w:tr w:rsidR="00152D23" w:rsidRPr="00712B86" w14:paraId="0D727B4B" w14:textId="77777777" w:rsidTr="006504DB">
        <w:tc>
          <w:tcPr>
            <w:tcW w:w="1685" w:type="dxa"/>
          </w:tcPr>
          <w:p w14:paraId="4F82BD52" w14:textId="77777777" w:rsidR="00152D23" w:rsidRPr="00C37958" w:rsidRDefault="00152D23" w:rsidP="006504DB">
            <w:pPr>
              <w:pStyle w:val="ListParagraph"/>
              <w:ind w:left="0"/>
              <w:jc w:val="both"/>
              <w:rPr>
                <w:sz w:val="16"/>
                <w:szCs w:val="16"/>
              </w:rPr>
            </w:pPr>
            <w:r w:rsidRPr="00C37958">
              <w:rPr>
                <w:b/>
                <w:bCs/>
                <w:i/>
                <w:iCs/>
                <w:sz w:val="16"/>
                <w:szCs w:val="16"/>
              </w:rPr>
              <w:t xml:space="preserve">Modifier </w:t>
            </w:r>
            <w:proofErr w:type="spellStart"/>
            <w:r w:rsidRPr="00C37958">
              <w:rPr>
                <w:b/>
                <w:bCs/>
                <w:i/>
                <w:iCs/>
                <w:sz w:val="16"/>
                <w:szCs w:val="16"/>
              </w:rPr>
              <w:t>Paramater</w:t>
            </w:r>
            <w:proofErr w:type="spellEnd"/>
          </w:p>
        </w:tc>
        <w:tc>
          <w:tcPr>
            <w:tcW w:w="6611" w:type="dxa"/>
          </w:tcPr>
          <w:p w14:paraId="6BD6AA80" w14:textId="77777777" w:rsidR="00E925AA" w:rsidRPr="00C37958" w:rsidRDefault="00E925AA" w:rsidP="006504DB">
            <w:pPr>
              <w:jc w:val="both"/>
              <w:rPr>
                <w:sz w:val="16"/>
                <w:szCs w:val="16"/>
              </w:rPr>
            </w:pPr>
            <w:r w:rsidRPr="00C37958">
              <w:rPr>
                <w:sz w:val="16"/>
                <w:szCs w:val="16"/>
              </w:rPr>
              <w:t>{"</w:t>
            </w:r>
            <w:proofErr w:type="spellStart"/>
            <w:r w:rsidRPr="00C37958">
              <w:rPr>
                <w:sz w:val="16"/>
                <w:szCs w:val="16"/>
              </w:rPr>
              <w:t>optimizer":"Adam</w:t>
            </w:r>
            <w:proofErr w:type="spellEnd"/>
            <w:r w:rsidRPr="00C37958">
              <w:rPr>
                <w:sz w:val="16"/>
                <w:szCs w:val="16"/>
              </w:rPr>
              <w:t>(</w:t>
            </w:r>
            <w:proofErr w:type="spellStart"/>
            <w:r w:rsidRPr="00C37958">
              <w:rPr>
                <w:sz w:val="16"/>
                <w:szCs w:val="16"/>
              </w:rPr>
              <w:t>lr</w:t>
            </w:r>
            <w:proofErr w:type="spellEnd"/>
            <w:r w:rsidRPr="00C37958">
              <w:rPr>
                <w:sz w:val="16"/>
                <w:szCs w:val="16"/>
              </w:rPr>
              <w:t>=0.001)","loss":"</w:t>
            </w:r>
            <w:proofErr w:type="spellStart"/>
            <w:r w:rsidRPr="00C37958">
              <w:rPr>
                <w:sz w:val="16"/>
                <w:szCs w:val="16"/>
              </w:rPr>
              <w:t>mse</w:t>
            </w:r>
            <w:proofErr w:type="spellEnd"/>
            <w:r w:rsidRPr="00C37958">
              <w:rPr>
                <w:sz w:val="16"/>
                <w:szCs w:val="16"/>
              </w:rPr>
              <w:t>","metrics": ["accuracy"],</w:t>
            </w:r>
          </w:p>
          <w:p w14:paraId="39162296" w14:textId="77777777" w:rsidR="00E925AA" w:rsidRPr="00C37958" w:rsidRDefault="00E925AA" w:rsidP="006504DB">
            <w:pPr>
              <w:jc w:val="both"/>
              <w:rPr>
                <w:sz w:val="16"/>
                <w:szCs w:val="16"/>
              </w:rPr>
            </w:pPr>
            <w:r w:rsidRPr="00C37958">
              <w:rPr>
                <w:sz w:val="16"/>
                <w:szCs w:val="16"/>
              </w:rPr>
              <w:t>"add1</w:t>
            </w:r>
            <w:proofErr w:type="gramStart"/>
            <w:r w:rsidRPr="00C37958">
              <w:rPr>
                <w:sz w:val="16"/>
                <w:szCs w:val="16"/>
              </w:rPr>
              <w:t>":{</w:t>
            </w:r>
            <w:proofErr w:type="gramEnd"/>
            <w:r w:rsidRPr="00C37958">
              <w:rPr>
                <w:sz w:val="16"/>
                <w:szCs w:val="16"/>
              </w:rPr>
              <w:t>"method":"SimpleRNN","params":{"units":15,"activation":"None"}},</w:t>
            </w:r>
          </w:p>
          <w:p w14:paraId="03E89A42" w14:textId="2557EC6F" w:rsidR="00152D23" w:rsidRPr="00C37958" w:rsidRDefault="00E925AA" w:rsidP="006504DB">
            <w:pPr>
              <w:jc w:val="both"/>
              <w:rPr>
                <w:sz w:val="16"/>
                <w:szCs w:val="16"/>
              </w:rPr>
            </w:pPr>
            <w:r w:rsidRPr="00C37958">
              <w:rPr>
                <w:sz w:val="16"/>
                <w:szCs w:val="16"/>
              </w:rPr>
              <w:t>"add2</w:t>
            </w:r>
            <w:proofErr w:type="gramStart"/>
            <w:r w:rsidRPr="00C37958">
              <w:rPr>
                <w:sz w:val="16"/>
                <w:szCs w:val="16"/>
              </w:rPr>
              <w:t>":{</w:t>
            </w:r>
            <w:proofErr w:type="gramEnd"/>
            <w:r w:rsidRPr="00C37958">
              <w:rPr>
                <w:sz w:val="16"/>
                <w:szCs w:val="16"/>
              </w:rPr>
              <w:t>"method":"Dense","params":{"units":1}},"fit":{"method":"fit","params":{"epochs":80}}}</w:t>
            </w:r>
          </w:p>
        </w:tc>
      </w:tr>
      <w:tr w:rsidR="00152D23" w:rsidRPr="00712B86" w14:paraId="6011548B" w14:textId="77777777" w:rsidTr="006504DB">
        <w:tc>
          <w:tcPr>
            <w:tcW w:w="1685" w:type="dxa"/>
          </w:tcPr>
          <w:p w14:paraId="7BF0B140" w14:textId="77777777" w:rsidR="00152D23" w:rsidRPr="00C37958" w:rsidRDefault="00152D23" w:rsidP="006504DB">
            <w:pPr>
              <w:pStyle w:val="ListParagraph"/>
              <w:ind w:left="0"/>
              <w:jc w:val="both"/>
              <w:rPr>
                <w:sz w:val="16"/>
                <w:szCs w:val="16"/>
              </w:rPr>
            </w:pPr>
            <w:r w:rsidRPr="00C37958">
              <w:rPr>
                <w:b/>
                <w:bCs/>
                <w:i/>
                <w:iCs/>
                <w:sz w:val="16"/>
                <w:szCs w:val="16"/>
              </w:rPr>
              <w:t>Graph Parameter</w:t>
            </w:r>
          </w:p>
        </w:tc>
        <w:tc>
          <w:tcPr>
            <w:tcW w:w="6611" w:type="dxa"/>
          </w:tcPr>
          <w:p w14:paraId="5BCCEF9E" w14:textId="77777777" w:rsidR="00152D23" w:rsidRPr="00C37958" w:rsidRDefault="00152D23" w:rsidP="006504DB">
            <w:pPr>
              <w:pStyle w:val="ListParagraph"/>
              <w:ind w:left="0"/>
              <w:jc w:val="both"/>
              <w:rPr>
                <w:sz w:val="16"/>
                <w:szCs w:val="16"/>
              </w:rPr>
            </w:pPr>
          </w:p>
        </w:tc>
      </w:tr>
    </w:tbl>
    <w:p w14:paraId="7E5095B7" w14:textId="107777E9" w:rsidR="00D11045" w:rsidRPr="00712B86" w:rsidRDefault="00D11045" w:rsidP="00152D23">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E925AA" w:rsidRPr="00712B86" w14:paraId="4F4F7999" w14:textId="77777777" w:rsidTr="006504DB">
        <w:tc>
          <w:tcPr>
            <w:tcW w:w="9016" w:type="dxa"/>
            <w:gridSpan w:val="4"/>
          </w:tcPr>
          <w:p w14:paraId="21C2F576" w14:textId="3602D01D" w:rsidR="00E925AA" w:rsidRPr="00712B86" w:rsidRDefault="00E925AA" w:rsidP="006504DB">
            <w:pPr>
              <w:jc w:val="center"/>
              <w:rPr>
                <w:noProof/>
              </w:rPr>
            </w:pPr>
            <w:r w:rsidRPr="00712B86">
              <w:rPr>
                <w:noProof/>
              </w:rPr>
              <w:t>Table B.7d1:Recurrent Neural Network (SimpleRNN) Execution: Graph / Excel Output</w:t>
            </w:r>
          </w:p>
        </w:tc>
      </w:tr>
      <w:tr w:rsidR="00124691" w:rsidRPr="00712B86" w14:paraId="73460C8E" w14:textId="77777777" w:rsidTr="006504DB">
        <w:tc>
          <w:tcPr>
            <w:tcW w:w="2254" w:type="dxa"/>
          </w:tcPr>
          <w:p w14:paraId="36F8B23B" w14:textId="55D6B8C6" w:rsidR="00E925AA" w:rsidRPr="00712B86" w:rsidRDefault="00414A9E" w:rsidP="006504DB">
            <w:r w:rsidRPr="00712B86">
              <w:rPr>
                <w:noProof/>
              </w:rPr>
              <w:drawing>
                <wp:inline distT="0" distB="0" distL="0" distR="0" wp14:anchorId="297B73CD" wp14:editId="45D62F15">
                  <wp:extent cx="1481328" cy="1014984"/>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DDA5E7E" w14:textId="50C96274" w:rsidR="00E925AA" w:rsidRPr="00712B86" w:rsidRDefault="00414A9E" w:rsidP="006504DB">
            <w:r w:rsidRPr="00712B86">
              <w:rPr>
                <w:noProof/>
              </w:rPr>
              <w:drawing>
                <wp:inline distT="0" distB="0" distL="0" distR="0" wp14:anchorId="58D2EEDB" wp14:editId="3114D681">
                  <wp:extent cx="1481328" cy="1014984"/>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D67F88A" w14:textId="533B929A" w:rsidR="00E925AA" w:rsidRPr="00712B86" w:rsidRDefault="00414A9E" w:rsidP="006504DB">
            <w:r w:rsidRPr="00712B86">
              <w:object w:dxaOrig="1534" w:dyaOrig="991" w14:anchorId="2F73FFF4">
                <v:shape id="_x0000_i1060" type="#_x0000_t75" style="width:79.8pt;height:49.45pt" o:ole="">
                  <v:imagedata r:id="rId219" o:title=""/>
                </v:shape>
                <o:OLEObject Type="Embed" ProgID="Excel.Sheet.12" ShapeID="_x0000_i1060" DrawAspect="Icon" ObjectID="_1716393996" r:id="rId220"/>
              </w:object>
            </w:r>
          </w:p>
        </w:tc>
        <w:tc>
          <w:tcPr>
            <w:tcW w:w="2254" w:type="dxa"/>
          </w:tcPr>
          <w:p w14:paraId="58B6AE35" w14:textId="77777777" w:rsidR="00E925AA" w:rsidRPr="00712B86" w:rsidRDefault="00E925AA" w:rsidP="006504DB"/>
        </w:tc>
      </w:tr>
    </w:tbl>
    <w:p w14:paraId="523FE6E8" w14:textId="6E2C2AA0" w:rsidR="00152D23" w:rsidRPr="00712B86" w:rsidRDefault="00152D23" w:rsidP="00571C58">
      <w:pPr>
        <w:pStyle w:val="ListParagraph"/>
        <w:ind w:left="1440"/>
        <w:jc w:val="both"/>
        <w:rPr>
          <w:rFonts w:eastAsiaTheme="minorEastAsia"/>
        </w:rPr>
      </w:pPr>
    </w:p>
    <w:p w14:paraId="2F6C20C2" w14:textId="1F9AFE4F" w:rsidR="009C01D1" w:rsidRPr="00712B86" w:rsidRDefault="009C01D1" w:rsidP="00571C58">
      <w:pPr>
        <w:pStyle w:val="ListParagraph"/>
        <w:ind w:left="1440"/>
        <w:jc w:val="both"/>
        <w:rPr>
          <w:rFonts w:eastAsiaTheme="minorEastAsia"/>
        </w:rPr>
      </w:pPr>
      <w:r w:rsidRPr="00712B86">
        <w:rPr>
          <w:rFonts w:eastAsiaTheme="minorEastAsia"/>
        </w:rPr>
        <w:t xml:space="preserve">Test </w:t>
      </w:r>
      <w:r w:rsidR="00587CDC" w:rsidRPr="00712B86">
        <w:rPr>
          <w:rFonts w:eastAsiaTheme="minorEastAsia"/>
        </w:rPr>
        <w:t>1a</w:t>
      </w:r>
      <w:r w:rsidRPr="00712B86">
        <w:rPr>
          <w:rFonts w:eastAsiaTheme="minorEastAsia"/>
        </w:rPr>
        <w:t>: Compared with ANN without noise</w:t>
      </w:r>
    </w:p>
    <w:tbl>
      <w:tblPr>
        <w:tblStyle w:val="TableGrid"/>
        <w:tblW w:w="0" w:type="auto"/>
        <w:tblInd w:w="720" w:type="dxa"/>
        <w:tblLook w:val="04A0" w:firstRow="1" w:lastRow="0" w:firstColumn="1" w:lastColumn="0" w:noHBand="0" w:noVBand="1"/>
      </w:tblPr>
      <w:tblGrid>
        <w:gridCol w:w="1018"/>
        <w:gridCol w:w="7278"/>
      </w:tblGrid>
      <w:tr w:rsidR="009C01D1" w:rsidRPr="00712B86" w14:paraId="147EBB6C" w14:textId="77777777" w:rsidTr="006504DB">
        <w:tc>
          <w:tcPr>
            <w:tcW w:w="1685" w:type="dxa"/>
          </w:tcPr>
          <w:p w14:paraId="203C55F4" w14:textId="77777777" w:rsidR="009C01D1" w:rsidRPr="00C37958" w:rsidRDefault="009C01D1" w:rsidP="006504DB">
            <w:pPr>
              <w:pStyle w:val="ListParagraph"/>
              <w:ind w:left="0"/>
              <w:jc w:val="both"/>
              <w:rPr>
                <w:sz w:val="16"/>
                <w:szCs w:val="16"/>
              </w:rPr>
            </w:pPr>
            <w:r w:rsidRPr="00C37958">
              <w:rPr>
                <w:b/>
                <w:bCs/>
                <w:i/>
                <w:iCs/>
                <w:sz w:val="16"/>
                <w:szCs w:val="16"/>
              </w:rPr>
              <w:t>Modifier</w:t>
            </w:r>
          </w:p>
        </w:tc>
        <w:tc>
          <w:tcPr>
            <w:tcW w:w="6611" w:type="dxa"/>
          </w:tcPr>
          <w:p w14:paraId="45BA3B38" w14:textId="5064ECA2" w:rsidR="009C01D1" w:rsidRPr="00C37958" w:rsidRDefault="009C01D1" w:rsidP="006504DB">
            <w:pPr>
              <w:pStyle w:val="ListParagraph"/>
              <w:ind w:left="0"/>
              <w:jc w:val="both"/>
              <w:rPr>
                <w:sz w:val="16"/>
                <w:szCs w:val="16"/>
              </w:rPr>
            </w:pPr>
            <w:proofErr w:type="spellStart"/>
            <w:r w:rsidRPr="00C37958">
              <w:rPr>
                <w:sz w:val="16"/>
                <w:szCs w:val="16"/>
              </w:rPr>
              <w:t>Rnn</w:t>
            </w:r>
            <w:proofErr w:type="spellEnd"/>
          </w:p>
        </w:tc>
      </w:tr>
      <w:tr w:rsidR="009C01D1" w:rsidRPr="00712B86" w14:paraId="1853DC0C" w14:textId="77777777" w:rsidTr="006504DB">
        <w:tc>
          <w:tcPr>
            <w:tcW w:w="1685" w:type="dxa"/>
          </w:tcPr>
          <w:p w14:paraId="5CE8DD2C" w14:textId="77777777" w:rsidR="009C01D1" w:rsidRPr="00C37958" w:rsidRDefault="009C01D1" w:rsidP="006504DB">
            <w:pPr>
              <w:pStyle w:val="ListParagraph"/>
              <w:ind w:left="0"/>
              <w:jc w:val="both"/>
              <w:rPr>
                <w:sz w:val="16"/>
                <w:szCs w:val="16"/>
              </w:rPr>
            </w:pPr>
            <w:r w:rsidRPr="00C37958">
              <w:rPr>
                <w:b/>
                <w:bCs/>
                <w:i/>
                <w:iCs/>
                <w:sz w:val="16"/>
                <w:szCs w:val="16"/>
              </w:rPr>
              <w:t>File</w:t>
            </w:r>
          </w:p>
        </w:tc>
        <w:tc>
          <w:tcPr>
            <w:tcW w:w="6611" w:type="dxa"/>
          </w:tcPr>
          <w:p w14:paraId="6C79D100" w14:textId="697A4AEB" w:rsidR="009C01D1" w:rsidRPr="00C37958" w:rsidRDefault="009C01D1" w:rsidP="006504DB">
            <w:pPr>
              <w:pStyle w:val="ListParagraph"/>
              <w:ind w:left="0"/>
              <w:jc w:val="both"/>
              <w:rPr>
                <w:sz w:val="16"/>
                <w:szCs w:val="16"/>
              </w:rPr>
            </w:pPr>
            <w:r w:rsidRPr="00C37958">
              <w:rPr>
                <w:sz w:val="16"/>
                <w:szCs w:val="16"/>
              </w:rPr>
              <w:t>auto_generated_200by0.1</w:t>
            </w:r>
          </w:p>
        </w:tc>
      </w:tr>
      <w:tr w:rsidR="009C01D1" w:rsidRPr="00712B86" w14:paraId="3C4692F7" w14:textId="77777777" w:rsidTr="006504DB">
        <w:tc>
          <w:tcPr>
            <w:tcW w:w="1685" w:type="dxa"/>
          </w:tcPr>
          <w:p w14:paraId="642D7353" w14:textId="77777777" w:rsidR="009C01D1" w:rsidRPr="00C37958" w:rsidRDefault="009C01D1" w:rsidP="006504DB">
            <w:pPr>
              <w:pStyle w:val="ListParagraph"/>
              <w:ind w:left="0"/>
              <w:jc w:val="both"/>
              <w:rPr>
                <w:sz w:val="16"/>
                <w:szCs w:val="16"/>
              </w:rPr>
            </w:pPr>
            <w:r w:rsidRPr="00C37958">
              <w:rPr>
                <w:b/>
                <w:bCs/>
                <w:i/>
                <w:iCs/>
                <w:sz w:val="16"/>
                <w:szCs w:val="16"/>
              </w:rPr>
              <w:t xml:space="preserve">Pre-processor </w:t>
            </w:r>
            <w:proofErr w:type="spellStart"/>
            <w:r w:rsidRPr="00C37958">
              <w:rPr>
                <w:b/>
                <w:bCs/>
                <w:i/>
                <w:iCs/>
                <w:sz w:val="16"/>
                <w:szCs w:val="16"/>
              </w:rPr>
              <w:t>Paramater</w:t>
            </w:r>
            <w:proofErr w:type="spellEnd"/>
          </w:p>
        </w:tc>
        <w:tc>
          <w:tcPr>
            <w:tcW w:w="6611" w:type="dxa"/>
          </w:tcPr>
          <w:p w14:paraId="3EAE357B" w14:textId="73D2F5BA" w:rsidR="009C01D1" w:rsidRPr="00C37958" w:rsidRDefault="009C01D1" w:rsidP="006504DB">
            <w:pPr>
              <w:pStyle w:val="ListParagraph"/>
              <w:ind w:left="0"/>
              <w:jc w:val="both"/>
              <w:rPr>
                <w:sz w:val="16"/>
                <w:szCs w:val="16"/>
              </w:rPr>
            </w:pPr>
            <w:r w:rsidRPr="00C37958">
              <w:rPr>
                <w:sz w:val="16"/>
                <w:szCs w:val="16"/>
              </w:rPr>
              <w:t>{"timesteps":10,"model_add</w:t>
            </w:r>
            <w:proofErr w:type="gramStart"/>
            <w:r w:rsidRPr="00C37958">
              <w:rPr>
                <w:sz w:val="16"/>
                <w:szCs w:val="16"/>
              </w:rPr>
              <w:t>":true</w:t>
            </w:r>
            <w:proofErr w:type="gramEnd"/>
            <w:r w:rsidRPr="00C37958">
              <w:rPr>
                <w:sz w:val="16"/>
                <w:szCs w:val="16"/>
              </w:rPr>
              <w:t>}</w:t>
            </w:r>
          </w:p>
        </w:tc>
      </w:tr>
      <w:tr w:rsidR="009C01D1" w:rsidRPr="00712B86" w14:paraId="0757062A" w14:textId="77777777" w:rsidTr="006504DB">
        <w:tc>
          <w:tcPr>
            <w:tcW w:w="1685" w:type="dxa"/>
          </w:tcPr>
          <w:p w14:paraId="7A80DB0E" w14:textId="77777777" w:rsidR="009C01D1" w:rsidRPr="00C37958" w:rsidRDefault="009C01D1" w:rsidP="006504DB">
            <w:pPr>
              <w:pStyle w:val="ListParagraph"/>
              <w:ind w:left="0"/>
              <w:jc w:val="both"/>
              <w:rPr>
                <w:sz w:val="16"/>
                <w:szCs w:val="16"/>
              </w:rPr>
            </w:pPr>
            <w:r w:rsidRPr="00C37958">
              <w:rPr>
                <w:b/>
                <w:bCs/>
                <w:i/>
                <w:iCs/>
                <w:sz w:val="16"/>
                <w:szCs w:val="16"/>
              </w:rPr>
              <w:lastRenderedPageBreak/>
              <w:t xml:space="preserve">Modifier </w:t>
            </w:r>
            <w:proofErr w:type="spellStart"/>
            <w:r w:rsidRPr="00C37958">
              <w:rPr>
                <w:b/>
                <w:bCs/>
                <w:i/>
                <w:iCs/>
                <w:sz w:val="16"/>
                <w:szCs w:val="16"/>
              </w:rPr>
              <w:t>Paramater</w:t>
            </w:r>
            <w:proofErr w:type="spellEnd"/>
          </w:p>
        </w:tc>
        <w:tc>
          <w:tcPr>
            <w:tcW w:w="6611" w:type="dxa"/>
          </w:tcPr>
          <w:p w14:paraId="7E2C5F75" w14:textId="1EBD83B0" w:rsidR="009C01D1" w:rsidRPr="00C37958" w:rsidRDefault="009C01D1" w:rsidP="006504DB">
            <w:pPr>
              <w:jc w:val="both"/>
              <w:rPr>
                <w:sz w:val="16"/>
                <w:szCs w:val="16"/>
              </w:rPr>
            </w:pPr>
            <w:r w:rsidRPr="00C37958">
              <w:rPr>
                <w:sz w:val="16"/>
                <w:szCs w:val="16"/>
              </w:rPr>
              <w:t>{"</w:t>
            </w:r>
            <w:proofErr w:type="spellStart"/>
            <w:r w:rsidRPr="00C37958">
              <w:rPr>
                <w:sz w:val="16"/>
                <w:szCs w:val="16"/>
              </w:rPr>
              <w:t>optimizer":"Adam</w:t>
            </w:r>
            <w:proofErr w:type="spellEnd"/>
            <w:r w:rsidRPr="00C37958">
              <w:rPr>
                <w:sz w:val="16"/>
                <w:szCs w:val="16"/>
              </w:rPr>
              <w:t>(</w:t>
            </w:r>
            <w:proofErr w:type="spellStart"/>
            <w:r w:rsidRPr="00C37958">
              <w:rPr>
                <w:sz w:val="16"/>
                <w:szCs w:val="16"/>
              </w:rPr>
              <w:t>lr</w:t>
            </w:r>
            <w:proofErr w:type="spellEnd"/>
            <w:r w:rsidRPr="00C37958">
              <w:rPr>
                <w:sz w:val="16"/>
                <w:szCs w:val="16"/>
              </w:rPr>
              <w:t>=0.1)","loss":"</w:t>
            </w:r>
            <w:proofErr w:type="spellStart"/>
            <w:r w:rsidRPr="00C37958">
              <w:rPr>
                <w:sz w:val="16"/>
                <w:szCs w:val="16"/>
              </w:rPr>
              <w:t>mse</w:t>
            </w:r>
            <w:proofErr w:type="spellEnd"/>
            <w:r w:rsidRPr="00C37958">
              <w:rPr>
                <w:sz w:val="16"/>
                <w:szCs w:val="16"/>
              </w:rPr>
              <w:t>","metrics": ["accuracy"],"add1</w:t>
            </w:r>
            <w:proofErr w:type="gramStart"/>
            <w:r w:rsidRPr="00C37958">
              <w:rPr>
                <w:sz w:val="16"/>
                <w:szCs w:val="16"/>
              </w:rPr>
              <w:t>":{</w:t>
            </w:r>
            <w:proofErr w:type="gramEnd"/>
            <w:r w:rsidRPr="00C37958">
              <w:rPr>
                <w:sz w:val="16"/>
                <w:szCs w:val="16"/>
              </w:rPr>
              <w:t>"method":"Dense","params":{"units":1}},"fit":{"method":"fit","params":{"epochs":80}}}</w:t>
            </w:r>
          </w:p>
        </w:tc>
      </w:tr>
      <w:tr w:rsidR="009C01D1" w:rsidRPr="00712B86" w14:paraId="186C1906" w14:textId="77777777" w:rsidTr="006504DB">
        <w:tc>
          <w:tcPr>
            <w:tcW w:w="1685" w:type="dxa"/>
          </w:tcPr>
          <w:p w14:paraId="30943A12" w14:textId="77777777" w:rsidR="009C01D1" w:rsidRPr="00C37958" w:rsidRDefault="009C01D1" w:rsidP="006504DB">
            <w:pPr>
              <w:pStyle w:val="ListParagraph"/>
              <w:ind w:left="0"/>
              <w:jc w:val="both"/>
              <w:rPr>
                <w:sz w:val="16"/>
                <w:szCs w:val="16"/>
              </w:rPr>
            </w:pPr>
            <w:r w:rsidRPr="00C37958">
              <w:rPr>
                <w:b/>
                <w:bCs/>
                <w:i/>
                <w:iCs/>
                <w:sz w:val="16"/>
                <w:szCs w:val="16"/>
              </w:rPr>
              <w:t>Graph Parameter</w:t>
            </w:r>
          </w:p>
        </w:tc>
        <w:tc>
          <w:tcPr>
            <w:tcW w:w="6611" w:type="dxa"/>
          </w:tcPr>
          <w:p w14:paraId="4184A2F3" w14:textId="77777777" w:rsidR="009C01D1" w:rsidRPr="00C37958" w:rsidRDefault="009C01D1" w:rsidP="006504DB">
            <w:pPr>
              <w:pStyle w:val="ListParagraph"/>
              <w:ind w:left="0"/>
              <w:jc w:val="both"/>
              <w:rPr>
                <w:sz w:val="16"/>
                <w:szCs w:val="16"/>
              </w:rPr>
            </w:pPr>
          </w:p>
        </w:tc>
      </w:tr>
    </w:tbl>
    <w:p w14:paraId="065CC206" w14:textId="6D686C13" w:rsidR="009C01D1" w:rsidRPr="00712B86" w:rsidRDefault="009C01D1" w:rsidP="009C01D1">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9C01D1" w:rsidRPr="00712B86" w14:paraId="3B30E2B2" w14:textId="77777777" w:rsidTr="006504DB">
        <w:tc>
          <w:tcPr>
            <w:tcW w:w="9016" w:type="dxa"/>
            <w:gridSpan w:val="4"/>
          </w:tcPr>
          <w:p w14:paraId="57282C1B" w14:textId="5957AD02" w:rsidR="009C01D1" w:rsidRPr="00712B86" w:rsidRDefault="009C01D1" w:rsidP="006504DB">
            <w:pPr>
              <w:jc w:val="center"/>
              <w:rPr>
                <w:noProof/>
              </w:rPr>
            </w:pPr>
            <w:r w:rsidRPr="00712B86">
              <w:rPr>
                <w:noProof/>
              </w:rPr>
              <w:t>Table B.7d</w:t>
            </w:r>
            <w:r w:rsidR="00587CDC" w:rsidRPr="00712B86">
              <w:rPr>
                <w:noProof/>
              </w:rPr>
              <w:t>1a</w:t>
            </w:r>
            <w:r w:rsidRPr="00712B86">
              <w:rPr>
                <w:noProof/>
              </w:rPr>
              <w:t>:Recurrent Neural Network (SimpleRNN) Execution: Graph / Excel Output</w:t>
            </w:r>
          </w:p>
        </w:tc>
      </w:tr>
      <w:tr w:rsidR="004A6C78" w:rsidRPr="00712B86" w14:paraId="09BE6C61" w14:textId="77777777" w:rsidTr="006504DB">
        <w:tc>
          <w:tcPr>
            <w:tcW w:w="2254" w:type="dxa"/>
          </w:tcPr>
          <w:p w14:paraId="5D75AD2A" w14:textId="2BC39162" w:rsidR="009C01D1" w:rsidRPr="00712B86" w:rsidRDefault="006B5D77" w:rsidP="006504DB">
            <w:r w:rsidRPr="00712B86">
              <w:rPr>
                <w:noProof/>
              </w:rPr>
              <w:drawing>
                <wp:inline distT="0" distB="0" distL="0" distR="0" wp14:anchorId="08AD27AF" wp14:editId="0E379640">
                  <wp:extent cx="1481328" cy="1014984"/>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68110AF" w14:textId="5F0214D8" w:rsidR="009C01D1" w:rsidRPr="00712B86" w:rsidRDefault="006B5D77" w:rsidP="006504DB">
            <w:r w:rsidRPr="00712B86">
              <w:rPr>
                <w:noProof/>
              </w:rPr>
              <w:drawing>
                <wp:inline distT="0" distB="0" distL="0" distR="0" wp14:anchorId="6DE68931" wp14:editId="1706A288">
                  <wp:extent cx="1481328" cy="1014984"/>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2069B6AF" w14:textId="0C829898" w:rsidR="009C01D1" w:rsidRPr="00712B86" w:rsidRDefault="006B5D77" w:rsidP="006504DB">
            <w:r w:rsidRPr="00712B86">
              <w:object w:dxaOrig="1534" w:dyaOrig="991" w14:anchorId="0924B792">
                <v:shape id="_x0000_i1061" type="#_x0000_t75" style="width:79.8pt;height:49.45pt" o:ole="">
                  <v:imagedata r:id="rId223" o:title=""/>
                </v:shape>
                <o:OLEObject Type="Embed" ProgID="Excel.Sheet.12" ShapeID="_x0000_i1061" DrawAspect="Icon" ObjectID="_1716393997" r:id="rId224"/>
              </w:object>
            </w:r>
          </w:p>
        </w:tc>
        <w:tc>
          <w:tcPr>
            <w:tcW w:w="2254" w:type="dxa"/>
          </w:tcPr>
          <w:p w14:paraId="12921864" w14:textId="77777777" w:rsidR="009C01D1" w:rsidRPr="00712B86" w:rsidRDefault="009C01D1" w:rsidP="006504DB"/>
        </w:tc>
      </w:tr>
    </w:tbl>
    <w:p w14:paraId="5A0709F0" w14:textId="35E68956" w:rsidR="009C01D1" w:rsidRPr="00712B86" w:rsidRDefault="009C01D1" w:rsidP="009C01D1">
      <w:pPr>
        <w:jc w:val="both"/>
        <w:rPr>
          <w:rFonts w:eastAsiaTheme="minorEastAsia"/>
        </w:rPr>
      </w:pPr>
    </w:p>
    <w:p w14:paraId="7EEC5056" w14:textId="573F8249" w:rsidR="009C01D1" w:rsidRPr="00712B86" w:rsidRDefault="009C01D1" w:rsidP="009C01D1">
      <w:pPr>
        <w:pStyle w:val="ListParagraph"/>
        <w:ind w:left="1440"/>
        <w:jc w:val="both"/>
        <w:rPr>
          <w:rFonts w:eastAsiaTheme="minorEastAsia"/>
        </w:rPr>
      </w:pPr>
      <w:r w:rsidRPr="00712B86">
        <w:rPr>
          <w:rFonts w:eastAsiaTheme="minorEastAsia"/>
        </w:rPr>
        <w:t xml:space="preserve">Test </w:t>
      </w:r>
      <w:r w:rsidR="00587CDC" w:rsidRPr="00712B86">
        <w:rPr>
          <w:rFonts w:eastAsiaTheme="minorEastAsia"/>
        </w:rPr>
        <w:t>1b</w:t>
      </w:r>
      <w:r w:rsidRPr="00712B86">
        <w:rPr>
          <w:rFonts w:eastAsiaTheme="minorEastAsia"/>
        </w:rPr>
        <w:t>: Compared with ANN with noise</w:t>
      </w:r>
    </w:p>
    <w:tbl>
      <w:tblPr>
        <w:tblStyle w:val="TableGrid"/>
        <w:tblW w:w="0" w:type="auto"/>
        <w:tblInd w:w="720" w:type="dxa"/>
        <w:tblLook w:val="04A0" w:firstRow="1" w:lastRow="0" w:firstColumn="1" w:lastColumn="0" w:noHBand="0" w:noVBand="1"/>
      </w:tblPr>
      <w:tblGrid>
        <w:gridCol w:w="1018"/>
        <w:gridCol w:w="7278"/>
      </w:tblGrid>
      <w:tr w:rsidR="009C01D1" w:rsidRPr="00712B86" w14:paraId="5ACCEC27" w14:textId="77777777" w:rsidTr="006504DB">
        <w:tc>
          <w:tcPr>
            <w:tcW w:w="1685" w:type="dxa"/>
          </w:tcPr>
          <w:p w14:paraId="4AD2EA9A" w14:textId="77777777" w:rsidR="009C01D1" w:rsidRPr="00C37958" w:rsidRDefault="009C01D1" w:rsidP="006504DB">
            <w:pPr>
              <w:pStyle w:val="ListParagraph"/>
              <w:ind w:left="0"/>
              <w:jc w:val="both"/>
              <w:rPr>
                <w:sz w:val="16"/>
                <w:szCs w:val="16"/>
              </w:rPr>
            </w:pPr>
            <w:r w:rsidRPr="00C37958">
              <w:rPr>
                <w:b/>
                <w:bCs/>
                <w:i/>
                <w:iCs/>
                <w:sz w:val="16"/>
                <w:szCs w:val="16"/>
              </w:rPr>
              <w:t>Modifier</w:t>
            </w:r>
          </w:p>
        </w:tc>
        <w:tc>
          <w:tcPr>
            <w:tcW w:w="6611" w:type="dxa"/>
          </w:tcPr>
          <w:p w14:paraId="187EFD6D" w14:textId="77777777" w:rsidR="009C01D1" w:rsidRPr="00C37958" w:rsidRDefault="009C01D1" w:rsidP="006504DB">
            <w:pPr>
              <w:pStyle w:val="ListParagraph"/>
              <w:ind w:left="0"/>
              <w:jc w:val="both"/>
              <w:rPr>
                <w:sz w:val="16"/>
                <w:szCs w:val="16"/>
              </w:rPr>
            </w:pPr>
            <w:proofErr w:type="spellStart"/>
            <w:r w:rsidRPr="00C37958">
              <w:rPr>
                <w:sz w:val="16"/>
                <w:szCs w:val="16"/>
              </w:rPr>
              <w:t>Rnn</w:t>
            </w:r>
            <w:proofErr w:type="spellEnd"/>
          </w:p>
        </w:tc>
      </w:tr>
      <w:tr w:rsidR="009C01D1" w:rsidRPr="00712B86" w14:paraId="1E690DF5" w14:textId="77777777" w:rsidTr="006504DB">
        <w:tc>
          <w:tcPr>
            <w:tcW w:w="1685" w:type="dxa"/>
          </w:tcPr>
          <w:p w14:paraId="028C7ECC" w14:textId="77777777" w:rsidR="009C01D1" w:rsidRPr="00C37958" w:rsidRDefault="009C01D1" w:rsidP="006504DB">
            <w:pPr>
              <w:pStyle w:val="ListParagraph"/>
              <w:ind w:left="0"/>
              <w:jc w:val="both"/>
              <w:rPr>
                <w:sz w:val="16"/>
                <w:szCs w:val="16"/>
              </w:rPr>
            </w:pPr>
            <w:r w:rsidRPr="00C37958">
              <w:rPr>
                <w:b/>
                <w:bCs/>
                <w:i/>
                <w:iCs/>
                <w:sz w:val="16"/>
                <w:szCs w:val="16"/>
              </w:rPr>
              <w:t>File</w:t>
            </w:r>
          </w:p>
        </w:tc>
        <w:tc>
          <w:tcPr>
            <w:tcW w:w="6611" w:type="dxa"/>
          </w:tcPr>
          <w:p w14:paraId="62E8F76D" w14:textId="7C1E3CAE" w:rsidR="009C01D1" w:rsidRPr="00C37958" w:rsidRDefault="009C01D1" w:rsidP="006504DB">
            <w:pPr>
              <w:pStyle w:val="ListParagraph"/>
              <w:ind w:left="0"/>
              <w:jc w:val="both"/>
              <w:rPr>
                <w:sz w:val="16"/>
                <w:szCs w:val="16"/>
              </w:rPr>
            </w:pPr>
            <w:r w:rsidRPr="00C37958">
              <w:rPr>
                <w:sz w:val="16"/>
                <w:szCs w:val="16"/>
              </w:rPr>
              <w:t>auto_noise`_200by0.1</w:t>
            </w:r>
          </w:p>
        </w:tc>
      </w:tr>
      <w:tr w:rsidR="009C01D1" w:rsidRPr="00712B86" w14:paraId="396ECC55" w14:textId="77777777" w:rsidTr="006504DB">
        <w:tc>
          <w:tcPr>
            <w:tcW w:w="1685" w:type="dxa"/>
          </w:tcPr>
          <w:p w14:paraId="3F493610" w14:textId="77777777" w:rsidR="009C01D1" w:rsidRPr="00C37958" w:rsidRDefault="009C01D1" w:rsidP="006504DB">
            <w:pPr>
              <w:pStyle w:val="ListParagraph"/>
              <w:ind w:left="0"/>
              <w:jc w:val="both"/>
              <w:rPr>
                <w:sz w:val="16"/>
                <w:szCs w:val="16"/>
              </w:rPr>
            </w:pPr>
            <w:r w:rsidRPr="00C37958">
              <w:rPr>
                <w:b/>
                <w:bCs/>
                <w:i/>
                <w:iCs/>
                <w:sz w:val="16"/>
                <w:szCs w:val="16"/>
              </w:rPr>
              <w:t xml:space="preserve">Pre-processor </w:t>
            </w:r>
            <w:proofErr w:type="spellStart"/>
            <w:r w:rsidRPr="00C37958">
              <w:rPr>
                <w:b/>
                <w:bCs/>
                <w:i/>
                <w:iCs/>
                <w:sz w:val="16"/>
                <w:szCs w:val="16"/>
              </w:rPr>
              <w:t>Paramater</w:t>
            </w:r>
            <w:proofErr w:type="spellEnd"/>
          </w:p>
        </w:tc>
        <w:tc>
          <w:tcPr>
            <w:tcW w:w="6611" w:type="dxa"/>
          </w:tcPr>
          <w:p w14:paraId="76ABD748" w14:textId="77777777" w:rsidR="009C01D1" w:rsidRPr="00C37958" w:rsidRDefault="009C01D1" w:rsidP="006504DB">
            <w:pPr>
              <w:pStyle w:val="ListParagraph"/>
              <w:ind w:left="0"/>
              <w:jc w:val="both"/>
              <w:rPr>
                <w:sz w:val="16"/>
                <w:szCs w:val="16"/>
              </w:rPr>
            </w:pPr>
            <w:r w:rsidRPr="00C37958">
              <w:rPr>
                <w:sz w:val="16"/>
                <w:szCs w:val="16"/>
              </w:rPr>
              <w:t>{"timesteps":10,"model_add</w:t>
            </w:r>
            <w:proofErr w:type="gramStart"/>
            <w:r w:rsidRPr="00C37958">
              <w:rPr>
                <w:sz w:val="16"/>
                <w:szCs w:val="16"/>
              </w:rPr>
              <w:t>":true</w:t>
            </w:r>
            <w:proofErr w:type="gramEnd"/>
            <w:r w:rsidRPr="00C37958">
              <w:rPr>
                <w:sz w:val="16"/>
                <w:szCs w:val="16"/>
              </w:rPr>
              <w:t>}</w:t>
            </w:r>
          </w:p>
        </w:tc>
      </w:tr>
      <w:tr w:rsidR="009C01D1" w:rsidRPr="00712B86" w14:paraId="14115C91" w14:textId="77777777" w:rsidTr="006504DB">
        <w:tc>
          <w:tcPr>
            <w:tcW w:w="1685" w:type="dxa"/>
          </w:tcPr>
          <w:p w14:paraId="6AA1B75C" w14:textId="77777777" w:rsidR="009C01D1" w:rsidRPr="00C37958" w:rsidRDefault="009C01D1" w:rsidP="006504DB">
            <w:pPr>
              <w:pStyle w:val="ListParagraph"/>
              <w:ind w:left="0"/>
              <w:jc w:val="both"/>
              <w:rPr>
                <w:sz w:val="16"/>
                <w:szCs w:val="16"/>
              </w:rPr>
            </w:pPr>
            <w:r w:rsidRPr="00C37958">
              <w:rPr>
                <w:b/>
                <w:bCs/>
                <w:i/>
                <w:iCs/>
                <w:sz w:val="16"/>
                <w:szCs w:val="16"/>
              </w:rPr>
              <w:t xml:space="preserve">Modifier </w:t>
            </w:r>
            <w:proofErr w:type="spellStart"/>
            <w:r w:rsidRPr="00C37958">
              <w:rPr>
                <w:b/>
                <w:bCs/>
                <w:i/>
                <w:iCs/>
                <w:sz w:val="16"/>
                <w:szCs w:val="16"/>
              </w:rPr>
              <w:t>Paramater</w:t>
            </w:r>
            <w:proofErr w:type="spellEnd"/>
          </w:p>
        </w:tc>
        <w:tc>
          <w:tcPr>
            <w:tcW w:w="6611" w:type="dxa"/>
          </w:tcPr>
          <w:p w14:paraId="5904467F" w14:textId="77777777" w:rsidR="009C01D1" w:rsidRPr="00C37958" w:rsidRDefault="009C01D1" w:rsidP="006504DB">
            <w:pPr>
              <w:jc w:val="both"/>
              <w:rPr>
                <w:sz w:val="16"/>
                <w:szCs w:val="16"/>
              </w:rPr>
            </w:pPr>
            <w:r w:rsidRPr="00C37958">
              <w:rPr>
                <w:sz w:val="16"/>
                <w:szCs w:val="16"/>
              </w:rPr>
              <w:t>{"</w:t>
            </w:r>
            <w:proofErr w:type="spellStart"/>
            <w:r w:rsidRPr="00C37958">
              <w:rPr>
                <w:sz w:val="16"/>
                <w:szCs w:val="16"/>
              </w:rPr>
              <w:t>optimizer":"Adam</w:t>
            </w:r>
            <w:proofErr w:type="spellEnd"/>
            <w:r w:rsidRPr="00C37958">
              <w:rPr>
                <w:sz w:val="16"/>
                <w:szCs w:val="16"/>
              </w:rPr>
              <w:t>(</w:t>
            </w:r>
            <w:proofErr w:type="spellStart"/>
            <w:r w:rsidRPr="00C37958">
              <w:rPr>
                <w:sz w:val="16"/>
                <w:szCs w:val="16"/>
              </w:rPr>
              <w:t>lr</w:t>
            </w:r>
            <w:proofErr w:type="spellEnd"/>
            <w:r w:rsidRPr="00C37958">
              <w:rPr>
                <w:sz w:val="16"/>
                <w:szCs w:val="16"/>
              </w:rPr>
              <w:t>=0.1)","loss":"</w:t>
            </w:r>
            <w:proofErr w:type="spellStart"/>
            <w:r w:rsidRPr="00C37958">
              <w:rPr>
                <w:sz w:val="16"/>
                <w:szCs w:val="16"/>
              </w:rPr>
              <w:t>mse</w:t>
            </w:r>
            <w:proofErr w:type="spellEnd"/>
            <w:r w:rsidRPr="00C37958">
              <w:rPr>
                <w:sz w:val="16"/>
                <w:szCs w:val="16"/>
              </w:rPr>
              <w:t>","metrics": ["accuracy"],"add1</w:t>
            </w:r>
            <w:proofErr w:type="gramStart"/>
            <w:r w:rsidRPr="00C37958">
              <w:rPr>
                <w:sz w:val="16"/>
                <w:szCs w:val="16"/>
              </w:rPr>
              <w:t>":{</w:t>
            </w:r>
            <w:proofErr w:type="gramEnd"/>
            <w:r w:rsidRPr="00C37958">
              <w:rPr>
                <w:sz w:val="16"/>
                <w:szCs w:val="16"/>
              </w:rPr>
              <w:t>"method":"Dense","params":{"units":1}},"fit":{"method":"fit","params":{"epochs":80}}}</w:t>
            </w:r>
          </w:p>
        </w:tc>
      </w:tr>
      <w:tr w:rsidR="009C01D1" w:rsidRPr="00712B86" w14:paraId="0E21BDA0" w14:textId="77777777" w:rsidTr="006504DB">
        <w:tc>
          <w:tcPr>
            <w:tcW w:w="1685" w:type="dxa"/>
          </w:tcPr>
          <w:p w14:paraId="7918E5C3" w14:textId="77777777" w:rsidR="009C01D1" w:rsidRPr="00C37958" w:rsidRDefault="009C01D1" w:rsidP="006504DB">
            <w:pPr>
              <w:pStyle w:val="ListParagraph"/>
              <w:ind w:left="0"/>
              <w:jc w:val="both"/>
              <w:rPr>
                <w:sz w:val="16"/>
                <w:szCs w:val="16"/>
              </w:rPr>
            </w:pPr>
            <w:r w:rsidRPr="00C37958">
              <w:rPr>
                <w:b/>
                <w:bCs/>
                <w:i/>
                <w:iCs/>
                <w:sz w:val="16"/>
                <w:szCs w:val="16"/>
              </w:rPr>
              <w:t>Graph Parameter</w:t>
            </w:r>
          </w:p>
        </w:tc>
        <w:tc>
          <w:tcPr>
            <w:tcW w:w="6611" w:type="dxa"/>
          </w:tcPr>
          <w:p w14:paraId="4B3367CB" w14:textId="77777777" w:rsidR="009C01D1" w:rsidRPr="00C37958" w:rsidRDefault="009C01D1" w:rsidP="006504DB">
            <w:pPr>
              <w:pStyle w:val="ListParagraph"/>
              <w:ind w:left="0"/>
              <w:jc w:val="both"/>
              <w:rPr>
                <w:sz w:val="16"/>
                <w:szCs w:val="16"/>
              </w:rPr>
            </w:pPr>
          </w:p>
        </w:tc>
      </w:tr>
    </w:tbl>
    <w:p w14:paraId="3F7465A9" w14:textId="77777777" w:rsidR="009C01D1" w:rsidRPr="00712B86" w:rsidRDefault="009C01D1" w:rsidP="009C01D1">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9C01D1" w:rsidRPr="00712B86" w14:paraId="404B61D0" w14:textId="77777777" w:rsidTr="006504DB">
        <w:tc>
          <w:tcPr>
            <w:tcW w:w="9016" w:type="dxa"/>
            <w:gridSpan w:val="4"/>
          </w:tcPr>
          <w:p w14:paraId="6F6CE99F" w14:textId="7FE16FCA" w:rsidR="009C01D1" w:rsidRPr="00712B86" w:rsidRDefault="009C01D1" w:rsidP="006504DB">
            <w:pPr>
              <w:jc w:val="center"/>
              <w:rPr>
                <w:noProof/>
              </w:rPr>
            </w:pPr>
            <w:r w:rsidRPr="00712B86">
              <w:rPr>
                <w:noProof/>
              </w:rPr>
              <w:t>Table B.7d</w:t>
            </w:r>
            <w:r w:rsidR="00755D5D" w:rsidRPr="00712B86">
              <w:rPr>
                <w:noProof/>
              </w:rPr>
              <w:t>1</w:t>
            </w:r>
            <w:r w:rsidR="00587CDC" w:rsidRPr="00712B86">
              <w:rPr>
                <w:noProof/>
              </w:rPr>
              <w:t>b</w:t>
            </w:r>
            <w:r w:rsidRPr="00712B86">
              <w:rPr>
                <w:noProof/>
              </w:rPr>
              <w:t>:Recurrent Neural Network (SimpleRNN) Execution: Graph / Excel Output</w:t>
            </w:r>
          </w:p>
        </w:tc>
      </w:tr>
      <w:tr w:rsidR="004A6C78" w:rsidRPr="00712B86" w14:paraId="68C55952" w14:textId="77777777" w:rsidTr="006504DB">
        <w:tc>
          <w:tcPr>
            <w:tcW w:w="2254" w:type="dxa"/>
          </w:tcPr>
          <w:p w14:paraId="26F43584" w14:textId="04673160" w:rsidR="009C01D1" w:rsidRPr="00712B86" w:rsidRDefault="00414A9E" w:rsidP="006504DB">
            <w:r w:rsidRPr="00712B86">
              <w:rPr>
                <w:noProof/>
              </w:rPr>
              <w:drawing>
                <wp:inline distT="0" distB="0" distL="0" distR="0" wp14:anchorId="05DDD3EB" wp14:editId="5D9FB099">
                  <wp:extent cx="1481328" cy="1014984"/>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1B5D157" w14:textId="7EAF73A0" w:rsidR="009C01D1" w:rsidRPr="00712B86" w:rsidRDefault="00414A9E" w:rsidP="006504DB">
            <w:r w:rsidRPr="00712B86">
              <w:rPr>
                <w:noProof/>
              </w:rPr>
              <w:drawing>
                <wp:inline distT="0" distB="0" distL="0" distR="0" wp14:anchorId="2BF3C5AD" wp14:editId="38E39FB7">
                  <wp:extent cx="1481328" cy="1014984"/>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72C958D" w14:textId="1A8C3799" w:rsidR="009C01D1" w:rsidRPr="00712B86" w:rsidRDefault="00B4009D" w:rsidP="006504DB">
            <w:r w:rsidRPr="00712B86">
              <w:object w:dxaOrig="1534" w:dyaOrig="991" w14:anchorId="103DA3DB">
                <v:shape id="_x0000_i1062" type="#_x0000_t75" style="width:79.8pt;height:49.45pt" o:ole="">
                  <v:imagedata r:id="rId227" o:title=""/>
                </v:shape>
                <o:OLEObject Type="Embed" ProgID="Excel.Sheet.12" ShapeID="_x0000_i1062" DrawAspect="Icon" ObjectID="_1716393998" r:id="rId228"/>
              </w:object>
            </w:r>
          </w:p>
        </w:tc>
        <w:tc>
          <w:tcPr>
            <w:tcW w:w="2254" w:type="dxa"/>
          </w:tcPr>
          <w:p w14:paraId="44721CBD" w14:textId="77777777" w:rsidR="009C01D1" w:rsidRPr="00712B86" w:rsidRDefault="009C01D1" w:rsidP="006504DB"/>
        </w:tc>
      </w:tr>
    </w:tbl>
    <w:p w14:paraId="682F7019" w14:textId="5B7C8439" w:rsidR="009C01D1" w:rsidRPr="00712B86" w:rsidRDefault="009C01D1" w:rsidP="009C01D1">
      <w:pPr>
        <w:jc w:val="both"/>
        <w:rPr>
          <w:rFonts w:eastAsiaTheme="minorEastAsia"/>
        </w:rPr>
      </w:pPr>
    </w:p>
    <w:p w14:paraId="08FD8AA1" w14:textId="1B2DDE43" w:rsidR="000F5B92" w:rsidRPr="00712B86" w:rsidRDefault="000F5B92" w:rsidP="000F5B92">
      <w:pPr>
        <w:pStyle w:val="ListParagraph"/>
        <w:ind w:left="1440"/>
        <w:jc w:val="both"/>
        <w:rPr>
          <w:rFonts w:eastAsiaTheme="minorEastAsia"/>
        </w:rPr>
      </w:pPr>
      <w:r w:rsidRPr="00712B86">
        <w:rPr>
          <w:rFonts w:eastAsiaTheme="minorEastAsia"/>
        </w:rPr>
        <w:t>Test 2: RNN</w:t>
      </w:r>
      <w:r w:rsidR="0035780B" w:rsidRPr="00712B86">
        <w:rPr>
          <w:rFonts w:eastAsiaTheme="minorEastAsia"/>
        </w:rPr>
        <w:t xml:space="preserve"> (b)</w:t>
      </w:r>
      <w:r w:rsidRPr="00712B86">
        <w:rPr>
          <w:rFonts w:eastAsiaTheme="minorEastAsia"/>
        </w:rPr>
        <w:t xml:space="preserve"> compared with ANN</w:t>
      </w:r>
      <w:r w:rsidR="0035780B" w:rsidRPr="00712B86">
        <w:rPr>
          <w:rFonts w:eastAsiaTheme="minorEastAsia"/>
        </w:rPr>
        <w:t xml:space="preserve"> (a)</w:t>
      </w:r>
      <w:r w:rsidRPr="00712B86">
        <w:rPr>
          <w:rFonts w:eastAsiaTheme="minorEastAsia"/>
        </w:rPr>
        <w:t>, GRU</w:t>
      </w:r>
      <w:r w:rsidR="0035780B" w:rsidRPr="00712B86">
        <w:rPr>
          <w:rFonts w:eastAsiaTheme="minorEastAsia"/>
        </w:rPr>
        <w:t xml:space="preserve"> (c)</w:t>
      </w:r>
      <w:r w:rsidRPr="00712B86">
        <w:rPr>
          <w:rFonts w:eastAsiaTheme="minorEastAsia"/>
        </w:rPr>
        <w:t>, LSTM</w:t>
      </w:r>
      <w:r w:rsidR="0035780B" w:rsidRPr="00712B86">
        <w:rPr>
          <w:rFonts w:eastAsiaTheme="minorEastAsia"/>
        </w:rPr>
        <w:t xml:space="preserve"> (d)</w:t>
      </w:r>
    </w:p>
    <w:p w14:paraId="01BBE842" w14:textId="73D3AB98" w:rsidR="000F5B92" w:rsidRPr="00712B86" w:rsidRDefault="0035780B" w:rsidP="0035780B">
      <w:pPr>
        <w:pStyle w:val="ListParagraph"/>
        <w:numPr>
          <w:ilvl w:val="0"/>
          <w:numId w:val="33"/>
        </w:numPr>
        <w:jc w:val="both"/>
        <w:rPr>
          <w:rFonts w:eastAsiaTheme="minorEastAsia"/>
        </w:rPr>
      </w:pPr>
      <w:r w:rsidRPr="00712B86">
        <w:rPr>
          <w:rFonts w:eastAsiaTheme="minorEastAsia"/>
        </w:rPr>
        <w:t>ANN</w:t>
      </w:r>
    </w:p>
    <w:tbl>
      <w:tblPr>
        <w:tblStyle w:val="TableGrid"/>
        <w:tblW w:w="0" w:type="auto"/>
        <w:tblInd w:w="720" w:type="dxa"/>
        <w:tblLook w:val="04A0" w:firstRow="1" w:lastRow="0" w:firstColumn="1" w:lastColumn="0" w:noHBand="0" w:noVBand="1"/>
      </w:tblPr>
      <w:tblGrid>
        <w:gridCol w:w="1685"/>
        <w:gridCol w:w="6611"/>
      </w:tblGrid>
      <w:tr w:rsidR="0035780B" w:rsidRPr="00712B86" w14:paraId="73E0B3E7" w14:textId="77777777" w:rsidTr="00DD78CC">
        <w:tc>
          <w:tcPr>
            <w:tcW w:w="1685" w:type="dxa"/>
          </w:tcPr>
          <w:p w14:paraId="34269770" w14:textId="77777777" w:rsidR="0035780B" w:rsidRPr="00C37958" w:rsidRDefault="0035780B" w:rsidP="00DD78CC">
            <w:pPr>
              <w:pStyle w:val="ListParagraph"/>
              <w:ind w:left="0"/>
              <w:jc w:val="both"/>
              <w:rPr>
                <w:sz w:val="16"/>
                <w:szCs w:val="16"/>
              </w:rPr>
            </w:pPr>
            <w:r w:rsidRPr="00C37958">
              <w:rPr>
                <w:b/>
                <w:bCs/>
                <w:i/>
                <w:iCs/>
                <w:sz w:val="16"/>
                <w:szCs w:val="16"/>
              </w:rPr>
              <w:t>Modifier</w:t>
            </w:r>
          </w:p>
        </w:tc>
        <w:tc>
          <w:tcPr>
            <w:tcW w:w="6611" w:type="dxa"/>
          </w:tcPr>
          <w:p w14:paraId="478C7E93" w14:textId="77777777" w:rsidR="0035780B" w:rsidRPr="00C37958" w:rsidRDefault="0035780B" w:rsidP="00DD78CC">
            <w:pPr>
              <w:pStyle w:val="ListParagraph"/>
              <w:ind w:left="0"/>
              <w:jc w:val="both"/>
              <w:rPr>
                <w:sz w:val="16"/>
                <w:szCs w:val="16"/>
              </w:rPr>
            </w:pPr>
            <w:proofErr w:type="spellStart"/>
            <w:r w:rsidRPr="00C37958">
              <w:rPr>
                <w:sz w:val="16"/>
                <w:szCs w:val="16"/>
              </w:rPr>
              <w:t>Rnn</w:t>
            </w:r>
            <w:proofErr w:type="spellEnd"/>
          </w:p>
        </w:tc>
      </w:tr>
      <w:tr w:rsidR="0035780B" w:rsidRPr="00712B86" w14:paraId="09B6C1F4" w14:textId="77777777" w:rsidTr="00DD78CC">
        <w:tc>
          <w:tcPr>
            <w:tcW w:w="1685" w:type="dxa"/>
          </w:tcPr>
          <w:p w14:paraId="0E629158" w14:textId="77777777" w:rsidR="0035780B" w:rsidRPr="00C37958" w:rsidRDefault="0035780B" w:rsidP="00DD78CC">
            <w:pPr>
              <w:pStyle w:val="ListParagraph"/>
              <w:ind w:left="0"/>
              <w:jc w:val="both"/>
              <w:rPr>
                <w:sz w:val="16"/>
                <w:szCs w:val="16"/>
              </w:rPr>
            </w:pPr>
            <w:r w:rsidRPr="00C37958">
              <w:rPr>
                <w:b/>
                <w:bCs/>
                <w:i/>
                <w:iCs/>
                <w:sz w:val="16"/>
                <w:szCs w:val="16"/>
              </w:rPr>
              <w:t>File</w:t>
            </w:r>
          </w:p>
        </w:tc>
        <w:tc>
          <w:tcPr>
            <w:tcW w:w="6611" w:type="dxa"/>
          </w:tcPr>
          <w:p w14:paraId="766E8A26" w14:textId="77777777" w:rsidR="0035780B" w:rsidRPr="00C37958" w:rsidRDefault="0035780B" w:rsidP="00DD78CC">
            <w:pPr>
              <w:pStyle w:val="ListParagraph"/>
              <w:ind w:left="0"/>
              <w:jc w:val="both"/>
              <w:rPr>
                <w:sz w:val="16"/>
                <w:szCs w:val="16"/>
              </w:rPr>
            </w:pPr>
            <w:r w:rsidRPr="00C37958">
              <w:rPr>
                <w:sz w:val="16"/>
                <w:szCs w:val="16"/>
              </w:rPr>
              <w:t>auto_generated_400by0.1raised2</w:t>
            </w:r>
          </w:p>
        </w:tc>
      </w:tr>
      <w:tr w:rsidR="0035780B" w:rsidRPr="00712B86" w14:paraId="73BC428D" w14:textId="77777777" w:rsidTr="00DD78CC">
        <w:tc>
          <w:tcPr>
            <w:tcW w:w="1685" w:type="dxa"/>
          </w:tcPr>
          <w:p w14:paraId="433B61B7" w14:textId="77777777" w:rsidR="0035780B" w:rsidRPr="00C37958" w:rsidRDefault="0035780B" w:rsidP="00DD78CC">
            <w:pPr>
              <w:pStyle w:val="ListParagraph"/>
              <w:ind w:left="0"/>
              <w:jc w:val="both"/>
              <w:rPr>
                <w:sz w:val="16"/>
                <w:szCs w:val="16"/>
              </w:rPr>
            </w:pPr>
            <w:r w:rsidRPr="00C37958">
              <w:rPr>
                <w:b/>
                <w:bCs/>
                <w:i/>
                <w:iCs/>
                <w:sz w:val="16"/>
                <w:szCs w:val="16"/>
              </w:rPr>
              <w:t xml:space="preserve">Pre-processor </w:t>
            </w:r>
            <w:proofErr w:type="spellStart"/>
            <w:r w:rsidRPr="00C37958">
              <w:rPr>
                <w:b/>
                <w:bCs/>
                <w:i/>
                <w:iCs/>
                <w:sz w:val="16"/>
                <w:szCs w:val="16"/>
              </w:rPr>
              <w:t>Paramater</w:t>
            </w:r>
            <w:proofErr w:type="spellEnd"/>
          </w:p>
        </w:tc>
        <w:tc>
          <w:tcPr>
            <w:tcW w:w="6611" w:type="dxa"/>
          </w:tcPr>
          <w:p w14:paraId="58208C89" w14:textId="77777777" w:rsidR="0035780B" w:rsidRPr="00C37958" w:rsidRDefault="0035780B" w:rsidP="00DD78CC">
            <w:pPr>
              <w:pStyle w:val="ListParagraph"/>
              <w:ind w:left="0"/>
              <w:jc w:val="both"/>
              <w:rPr>
                <w:sz w:val="16"/>
                <w:szCs w:val="16"/>
              </w:rPr>
            </w:pPr>
            <w:r w:rsidRPr="00C37958">
              <w:rPr>
                <w:sz w:val="16"/>
                <w:szCs w:val="16"/>
              </w:rPr>
              <w:t>{"timesteps":10,"model_add</w:t>
            </w:r>
            <w:proofErr w:type="gramStart"/>
            <w:r w:rsidRPr="00C37958">
              <w:rPr>
                <w:sz w:val="16"/>
                <w:szCs w:val="16"/>
              </w:rPr>
              <w:t>":true</w:t>
            </w:r>
            <w:proofErr w:type="gramEnd"/>
            <w:r w:rsidRPr="00C37958">
              <w:rPr>
                <w:sz w:val="16"/>
                <w:szCs w:val="16"/>
              </w:rPr>
              <w:t>}</w:t>
            </w:r>
          </w:p>
        </w:tc>
      </w:tr>
      <w:tr w:rsidR="0035780B" w:rsidRPr="00712B86" w14:paraId="78A956AC" w14:textId="77777777" w:rsidTr="00DD78CC">
        <w:tc>
          <w:tcPr>
            <w:tcW w:w="1685" w:type="dxa"/>
          </w:tcPr>
          <w:p w14:paraId="185212D0" w14:textId="77777777" w:rsidR="0035780B" w:rsidRPr="00C37958" w:rsidRDefault="0035780B" w:rsidP="00DD78CC">
            <w:pPr>
              <w:pStyle w:val="ListParagraph"/>
              <w:ind w:left="0"/>
              <w:jc w:val="both"/>
              <w:rPr>
                <w:sz w:val="16"/>
                <w:szCs w:val="16"/>
              </w:rPr>
            </w:pPr>
            <w:r w:rsidRPr="00C37958">
              <w:rPr>
                <w:b/>
                <w:bCs/>
                <w:i/>
                <w:iCs/>
                <w:sz w:val="16"/>
                <w:szCs w:val="16"/>
              </w:rPr>
              <w:t xml:space="preserve">Modifier </w:t>
            </w:r>
            <w:proofErr w:type="spellStart"/>
            <w:r w:rsidRPr="00C37958">
              <w:rPr>
                <w:b/>
                <w:bCs/>
                <w:i/>
                <w:iCs/>
                <w:sz w:val="16"/>
                <w:szCs w:val="16"/>
              </w:rPr>
              <w:t>Paramater</w:t>
            </w:r>
            <w:proofErr w:type="spellEnd"/>
          </w:p>
        </w:tc>
        <w:tc>
          <w:tcPr>
            <w:tcW w:w="6611" w:type="dxa"/>
          </w:tcPr>
          <w:p w14:paraId="6644CE40" w14:textId="4BE87EB5" w:rsidR="0035780B" w:rsidRPr="00C37958" w:rsidRDefault="00116170" w:rsidP="00DD78CC">
            <w:pPr>
              <w:jc w:val="both"/>
              <w:rPr>
                <w:sz w:val="16"/>
                <w:szCs w:val="16"/>
              </w:rPr>
            </w:pPr>
            <w:r w:rsidRPr="00C37958">
              <w:rPr>
                <w:sz w:val="16"/>
                <w:szCs w:val="16"/>
              </w:rPr>
              <w:t>"add1</w:t>
            </w:r>
            <w:proofErr w:type="gramStart"/>
            <w:r w:rsidRPr="00C37958">
              <w:rPr>
                <w:sz w:val="16"/>
                <w:szCs w:val="16"/>
              </w:rPr>
              <w:t>":{</w:t>
            </w:r>
            <w:proofErr w:type="gramEnd"/>
            <w:r w:rsidRPr="00C37958">
              <w:rPr>
                <w:sz w:val="16"/>
                <w:szCs w:val="16"/>
              </w:rPr>
              <w:t>"method":"Dense","params":{"units":1}},"fit":{"method":"fit","params":{"epochs":80}}}</w:t>
            </w:r>
          </w:p>
        </w:tc>
      </w:tr>
      <w:tr w:rsidR="0035780B" w:rsidRPr="00712B86" w14:paraId="4B0180F7" w14:textId="77777777" w:rsidTr="00DD78CC">
        <w:tc>
          <w:tcPr>
            <w:tcW w:w="1685" w:type="dxa"/>
          </w:tcPr>
          <w:p w14:paraId="136EF421" w14:textId="77777777" w:rsidR="0035780B" w:rsidRPr="00C37958" w:rsidRDefault="0035780B" w:rsidP="00DD78CC">
            <w:pPr>
              <w:pStyle w:val="ListParagraph"/>
              <w:ind w:left="0"/>
              <w:jc w:val="both"/>
              <w:rPr>
                <w:sz w:val="16"/>
                <w:szCs w:val="16"/>
              </w:rPr>
            </w:pPr>
            <w:r w:rsidRPr="00C37958">
              <w:rPr>
                <w:b/>
                <w:bCs/>
                <w:i/>
                <w:iCs/>
                <w:sz w:val="16"/>
                <w:szCs w:val="16"/>
              </w:rPr>
              <w:t>Graph Parameter</w:t>
            </w:r>
          </w:p>
        </w:tc>
        <w:tc>
          <w:tcPr>
            <w:tcW w:w="6611" w:type="dxa"/>
          </w:tcPr>
          <w:p w14:paraId="22986258" w14:textId="77777777" w:rsidR="0035780B" w:rsidRPr="00C37958" w:rsidRDefault="0035780B" w:rsidP="00DD78CC">
            <w:pPr>
              <w:pStyle w:val="ListParagraph"/>
              <w:ind w:left="0"/>
              <w:jc w:val="both"/>
              <w:rPr>
                <w:sz w:val="16"/>
                <w:szCs w:val="16"/>
              </w:rPr>
            </w:pPr>
          </w:p>
        </w:tc>
      </w:tr>
    </w:tbl>
    <w:p w14:paraId="1A6AEC1E" w14:textId="5CBED434" w:rsidR="0035780B" w:rsidRPr="00712B86" w:rsidRDefault="0035780B" w:rsidP="0035780B">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116170" w:rsidRPr="00712B86" w14:paraId="00BAC630" w14:textId="77777777" w:rsidTr="00DD78CC">
        <w:tc>
          <w:tcPr>
            <w:tcW w:w="9016" w:type="dxa"/>
            <w:gridSpan w:val="4"/>
          </w:tcPr>
          <w:p w14:paraId="3B5681B5" w14:textId="4ED1EAD9" w:rsidR="00116170" w:rsidRPr="00712B86" w:rsidRDefault="00116170" w:rsidP="00DD78CC">
            <w:pPr>
              <w:jc w:val="center"/>
              <w:rPr>
                <w:noProof/>
              </w:rPr>
            </w:pPr>
            <w:r w:rsidRPr="00712B86">
              <w:rPr>
                <w:noProof/>
              </w:rPr>
              <w:t>Table B.7d2a:Recurrent Neural Network (</w:t>
            </w:r>
            <w:r w:rsidR="00F33FAA" w:rsidRPr="00712B86">
              <w:rPr>
                <w:noProof/>
              </w:rPr>
              <w:t>A</w:t>
            </w:r>
            <w:r w:rsidRPr="00712B86">
              <w:rPr>
                <w:noProof/>
              </w:rPr>
              <w:t>NN) Execution: Graph / Excel Output</w:t>
            </w:r>
          </w:p>
        </w:tc>
      </w:tr>
      <w:tr w:rsidR="00116170" w:rsidRPr="00712B86" w14:paraId="62F98177" w14:textId="77777777" w:rsidTr="00DD78CC">
        <w:tc>
          <w:tcPr>
            <w:tcW w:w="2254" w:type="dxa"/>
          </w:tcPr>
          <w:p w14:paraId="1851D337" w14:textId="13E85F23" w:rsidR="00116170" w:rsidRPr="00712B86" w:rsidRDefault="004737C7" w:rsidP="00DD78CC">
            <w:r w:rsidRPr="00712B86">
              <w:rPr>
                <w:noProof/>
              </w:rPr>
              <w:drawing>
                <wp:inline distT="0" distB="0" distL="0" distR="0" wp14:anchorId="54966BF9" wp14:editId="79E249DF">
                  <wp:extent cx="1481328" cy="1014984"/>
                  <wp:effectExtent l="0" t="0" r="508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1620AC2B" w14:textId="1969D409" w:rsidR="00116170" w:rsidRPr="00712B86" w:rsidRDefault="004737C7" w:rsidP="00DD78CC">
            <w:r w:rsidRPr="00712B86">
              <w:rPr>
                <w:noProof/>
              </w:rPr>
              <w:drawing>
                <wp:inline distT="0" distB="0" distL="0" distR="0" wp14:anchorId="0BF826ED" wp14:editId="355F1636">
                  <wp:extent cx="1481328" cy="1014984"/>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7E799BA9" w14:textId="0A857098" w:rsidR="00116170" w:rsidRPr="00712B86" w:rsidRDefault="004737C7" w:rsidP="00DD78CC">
            <w:r w:rsidRPr="00712B86">
              <w:object w:dxaOrig="1534" w:dyaOrig="991" w14:anchorId="3C3D3B41">
                <v:shape id="_x0000_i1063" type="#_x0000_t75" style="width:79.8pt;height:49.45pt" o:ole="">
                  <v:imagedata r:id="rId231" o:title=""/>
                </v:shape>
                <o:OLEObject Type="Embed" ProgID="Excel.Sheet.12" ShapeID="_x0000_i1063" DrawAspect="Icon" ObjectID="_1716393999" r:id="rId232"/>
              </w:object>
            </w:r>
          </w:p>
        </w:tc>
        <w:tc>
          <w:tcPr>
            <w:tcW w:w="2254" w:type="dxa"/>
          </w:tcPr>
          <w:p w14:paraId="1A55A722" w14:textId="77777777" w:rsidR="00116170" w:rsidRPr="00712B86" w:rsidRDefault="00116170" w:rsidP="00DD78CC"/>
        </w:tc>
      </w:tr>
    </w:tbl>
    <w:p w14:paraId="17BE08D7" w14:textId="77777777" w:rsidR="00116170" w:rsidRPr="00712B86" w:rsidRDefault="00116170" w:rsidP="00116170">
      <w:pPr>
        <w:pStyle w:val="ListParagraph"/>
        <w:ind w:left="1080"/>
        <w:jc w:val="both"/>
        <w:rPr>
          <w:rFonts w:eastAsiaTheme="minorEastAsia"/>
        </w:rPr>
      </w:pPr>
    </w:p>
    <w:p w14:paraId="098B7C72" w14:textId="2E373A22" w:rsidR="0035780B" w:rsidRPr="00712B86" w:rsidRDefault="0035780B" w:rsidP="0035780B">
      <w:pPr>
        <w:pStyle w:val="ListParagraph"/>
        <w:numPr>
          <w:ilvl w:val="0"/>
          <w:numId w:val="33"/>
        </w:numPr>
        <w:jc w:val="both"/>
        <w:rPr>
          <w:rFonts w:eastAsiaTheme="minorEastAsia"/>
        </w:rPr>
      </w:pPr>
      <w:r w:rsidRPr="00712B86">
        <w:rPr>
          <w:rFonts w:eastAsiaTheme="minorEastAsia"/>
        </w:rPr>
        <w:t>RNN</w:t>
      </w:r>
    </w:p>
    <w:tbl>
      <w:tblPr>
        <w:tblStyle w:val="TableGrid"/>
        <w:tblW w:w="0" w:type="auto"/>
        <w:tblInd w:w="720" w:type="dxa"/>
        <w:tblLook w:val="04A0" w:firstRow="1" w:lastRow="0" w:firstColumn="1" w:lastColumn="0" w:noHBand="0" w:noVBand="1"/>
      </w:tblPr>
      <w:tblGrid>
        <w:gridCol w:w="1685"/>
        <w:gridCol w:w="6611"/>
      </w:tblGrid>
      <w:tr w:rsidR="000F5B92" w:rsidRPr="00712B86" w14:paraId="2A09C353" w14:textId="77777777" w:rsidTr="00DD78CC">
        <w:tc>
          <w:tcPr>
            <w:tcW w:w="1685" w:type="dxa"/>
          </w:tcPr>
          <w:p w14:paraId="20C9CE12" w14:textId="77777777" w:rsidR="000F5B92" w:rsidRPr="00C37958" w:rsidRDefault="000F5B92" w:rsidP="00DD78CC">
            <w:pPr>
              <w:pStyle w:val="ListParagraph"/>
              <w:ind w:left="0"/>
              <w:jc w:val="both"/>
              <w:rPr>
                <w:sz w:val="16"/>
                <w:szCs w:val="16"/>
              </w:rPr>
            </w:pPr>
            <w:r w:rsidRPr="00C37958">
              <w:rPr>
                <w:b/>
                <w:bCs/>
                <w:i/>
                <w:iCs/>
                <w:sz w:val="16"/>
                <w:szCs w:val="16"/>
              </w:rPr>
              <w:t>Modifier</w:t>
            </w:r>
          </w:p>
        </w:tc>
        <w:tc>
          <w:tcPr>
            <w:tcW w:w="6611" w:type="dxa"/>
          </w:tcPr>
          <w:p w14:paraId="78F354D1" w14:textId="77777777" w:rsidR="000F5B92" w:rsidRPr="00C37958" w:rsidRDefault="000F5B92" w:rsidP="00DD78CC">
            <w:pPr>
              <w:pStyle w:val="ListParagraph"/>
              <w:ind w:left="0"/>
              <w:jc w:val="both"/>
              <w:rPr>
                <w:sz w:val="16"/>
                <w:szCs w:val="16"/>
              </w:rPr>
            </w:pPr>
            <w:proofErr w:type="spellStart"/>
            <w:r w:rsidRPr="00C37958">
              <w:rPr>
                <w:sz w:val="16"/>
                <w:szCs w:val="16"/>
              </w:rPr>
              <w:t>Rnn</w:t>
            </w:r>
            <w:proofErr w:type="spellEnd"/>
          </w:p>
        </w:tc>
      </w:tr>
      <w:tr w:rsidR="000F5B92" w:rsidRPr="00712B86" w14:paraId="25088F5A" w14:textId="77777777" w:rsidTr="00DD78CC">
        <w:tc>
          <w:tcPr>
            <w:tcW w:w="1685" w:type="dxa"/>
          </w:tcPr>
          <w:p w14:paraId="5397021F" w14:textId="77777777" w:rsidR="000F5B92" w:rsidRPr="00C37958" w:rsidRDefault="000F5B92" w:rsidP="00DD78CC">
            <w:pPr>
              <w:pStyle w:val="ListParagraph"/>
              <w:ind w:left="0"/>
              <w:jc w:val="both"/>
              <w:rPr>
                <w:sz w:val="16"/>
                <w:szCs w:val="16"/>
              </w:rPr>
            </w:pPr>
            <w:r w:rsidRPr="00C37958">
              <w:rPr>
                <w:b/>
                <w:bCs/>
                <w:i/>
                <w:iCs/>
                <w:sz w:val="16"/>
                <w:szCs w:val="16"/>
              </w:rPr>
              <w:t>File</w:t>
            </w:r>
          </w:p>
        </w:tc>
        <w:tc>
          <w:tcPr>
            <w:tcW w:w="6611" w:type="dxa"/>
          </w:tcPr>
          <w:p w14:paraId="6339373A" w14:textId="692F39C3" w:rsidR="000F5B92" w:rsidRPr="00C37958" w:rsidRDefault="00C47382" w:rsidP="00DD78CC">
            <w:pPr>
              <w:pStyle w:val="ListParagraph"/>
              <w:ind w:left="0"/>
              <w:jc w:val="both"/>
              <w:rPr>
                <w:sz w:val="16"/>
                <w:szCs w:val="16"/>
              </w:rPr>
            </w:pPr>
            <w:r w:rsidRPr="00C37958">
              <w:rPr>
                <w:sz w:val="16"/>
                <w:szCs w:val="16"/>
              </w:rPr>
              <w:t>auto_generated_400by0.1raised2</w:t>
            </w:r>
          </w:p>
        </w:tc>
      </w:tr>
      <w:tr w:rsidR="000F5B92" w:rsidRPr="00712B86" w14:paraId="22905AB4" w14:textId="77777777" w:rsidTr="00DD78CC">
        <w:tc>
          <w:tcPr>
            <w:tcW w:w="1685" w:type="dxa"/>
          </w:tcPr>
          <w:p w14:paraId="54703D05" w14:textId="77777777" w:rsidR="000F5B92" w:rsidRPr="00C37958" w:rsidRDefault="000F5B92" w:rsidP="00DD78CC">
            <w:pPr>
              <w:pStyle w:val="ListParagraph"/>
              <w:ind w:left="0"/>
              <w:jc w:val="both"/>
              <w:rPr>
                <w:sz w:val="16"/>
                <w:szCs w:val="16"/>
              </w:rPr>
            </w:pPr>
            <w:r w:rsidRPr="00C37958">
              <w:rPr>
                <w:b/>
                <w:bCs/>
                <w:i/>
                <w:iCs/>
                <w:sz w:val="16"/>
                <w:szCs w:val="16"/>
              </w:rPr>
              <w:lastRenderedPageBreak/>
              <w:t xml:space="preserve">Pre-processor </w:t>
            </w:r>
            <w:proofErr w:type="spellStart"/>
            <w:r w:rsidRPr="00C37958">
              <w:rPr>
                <w:b/>
                <w:bCs/>
                <w:i/>
                <w:iCs/>
                <w:sz w:val="16"/>
                <w:szCs w:val="16"/>
              </w:rPr>
              <w:t>Paramater</w:t>
            </w:r>
            <w:proofErr w:type="spellEnd"/>
          </w:p>
        </w:tc>
        <w:tc>
          <w:tcPr>
            <w:tcW w:w="6611" w:type="dxa"/>
          </w:tcPr>
          <w:p w14:paraId="70E1D409" w14:textId="50C7080E" w:rsidR="000F5B92" w:rsidRPr="00C37958" w:rsidRDefault="00C47382" w:rsidP="00DD78CC">
            <w:pPr>
              <w:pStyle w:val="ListParagraph"/>
              <w:ind w:left="0"/>
              <w:jc w:val="both"/>
              <w:rPr>
                <w:sz w:val="16"/>
                <w:szCs w:val="16"/>
              </w:rPr>
            </w:pPr>
            <w:r w:rsidRPr="00C37958">
              <w:rPr>
                <w:sz w:val="16"/>
                <w:szCs w:val="16"/>
              </w:rPr>
              <w:t>{"timesteps":10,"model_add</w:t>
            </w:r>
            <w:proofErr w:type="gramStart"/>
            <w:r w:rsidRPr="00C37958">
              <w:rPr>
                <w:sz w:val="16"/>
                <w:szCs w:val="16"/>
              </w:rPr>
              <w:t>":true</w:t>
            </w:r>
            <w:proofErr w:type="gramEnd"/>
            <w:r w:rsidRPr="00C37958">
              <w:rPr>
                <w:sz w:val="16"/>
                <w:szCs w:val="16"/>
              </w:rPr>
              <w:t>}</w:t>
            </w:r>
          </w:p>
        </w:tc>
      </w:tr>
      <w:tr w:rsidR="000F5B92" w:rsidRPr="00712B86" w14:paraId="395F5D39" w14:textId="77777777" w:rsidTr="00DD78CC">
        <w:tc>
          <w:tcPr>
            <w:tcW w:w="1685" w:type="dxa"/>
          </w:tcPr>
          <w:p w14:paraId="16F46191" w14:textId="77777777" w:rsidR="000F5B92" w:rsidRPr="00C37958" w:rsidRDefault="000F5B92" w:rsidP="00DD78CC">
            <w:pPr>
              <w:pStyle w:val="ListParagraph"/>
              <w:ind w:left="0"/>
              <w:jc w:val="both"/>
              <w:rPr>
                <w:sz w:val="16"/>
                <w:szCs w:val="16"/>
              </w:rPr>
            </w:pPr>
            <w:r w:rsidRPr="00C37958">
              <w:rPr>
                <w:b/>
                <w:bCs/>
                <w:i/>
                <w:iCs/>
                <w:sz w:val="16"/>
                <w:szCs w:val="16"/>
              </w:rPr>
              <w:t xml:space="preserve">Modifier </w:t>
            </w:r>
            <w:proofErr w:type="spellStart"/>
            <w:r w:rsidRPr="00C37958">
              <w:rPr>
                <w:b/>
                <w:bCs/>
                <w:i/>
                <w:iCs/>
                <w:sz w:val="16"/>
                <w:szCs w:val="16"/>
              </w:rPr>
              <w:t>Paramater</w:t>
            </w:r>
            <w:proofErr w:type="spellEnd"/>
          </w:p>
        </w:tc>
        <w:tc>
          <w:tcPr>
            <w:tcW w:w="6611" w:type="dxa"/>
          </w:tcPr>
          <w:p w14:paraId="4A3C3AA8" w14:textId="77777777" w:rsidR="00C47382" w:rsidRPr="00C37958" w:rsidRDefault="00C47382" w:rsidP="00DD78CC">
            <w:pPr>
              <w:jc w:val="both"/>
              <w:rPr>
                <w:sz w:val="16"/>
                <w:szCs w:val="16"/>
              </w:rPr>
            </w:pPr>
            <w:r w:rsidRPr="00C37958">
              <w:rPr>
                <w:sz w:val="16"/>
                <w:szCs w:val="16"/>
              </w:rPr>
              <w:t>{"optimizer":"Adam(lr=0.05)","loss":"mse","metrics</w:t>
            </w:r>
            <w:proofErr w:type="gramStart"/>
            <w:r w:rsidRPr="00C37958">
              <w:rPr>
                <w:sz w:val="16"/>
                <w:szCs w:val="16"/>
              </w:rPr>
              <w:t>":[</w:t>
            </w:r>
            <w:proofErr w:type="gramEnd"/>
            <w:r w:rsidRPr="00C37958">
              <w:rPr>
                <w:sz w:val="16"/>
                <w:szCs w:val="16"/>
              </w:rPr>
              <w:t>"accuracy"],</w:t>
            </w:r>
          </w:p>
          <w:p w14:paraId="22403D39" w14:textId="77777777" w:rsidR="00C47382" w:rsidRPr="00C37958" w:rsidRDefault="00C47382" w:rsidP="00DD78CC">
            <w:pPr>
              <w:jc w:val="both"/>
              <w:rPr>
                <w:sz w:val="16"/>
                <w:szCs w:val="16"/>
              </w:rPr>
            </w:pPr>
            <w:r w:rsidRPr="00C37958">
              <w:rPr>
                <w:sz w:val="16"/>
                <w:szCs w:val="16"/>
              </w:rPr>
              <w:t>"add1</w:t>
            </w:r>
            <w:proofErr w:type="gramStart"/>
            <w:r w:rsidRPr="00C37958">
              <w:rPr>
                <w:sz w:val="16"/>
                <w:szCs w:val="16"/>
              </w:rPr>
              <w:t>":{</w:t>
            </w:r>
            <w:proofErr w:type="gramEnd"/>
            <w:r w:rsidRPr="00C37958">
              <w:rPr>
                <w:sz w:val="16"/>
                <w:szCs w:val="16"/>
              </w:rPr>
              <w:t>"method":"</w:t>
            </w:r>
            <w:proofErr w:type="spellStart"/>
            <w:r w:rsidRPr="00C37958">
              <w:rPr>
                <w:sz w:val="16"/>
                <w:szCs w:val="16"/>
              </w:rPr>
              <w:t>SimpleRNN</w:t>
            </w:r>
            <w:proofErr w:type="spellEnd"/>
            <w:r w:rsidRPr="00C37958">
              <w:rPr>
                <w:sz w:val="16"/>
                <w:szCs w:val="16"/>
              </w:rPr>
              <w:t>","params":{"units":10}},</w:t>
            </w:r>
          </w:p>
          <w:p w14:paraId="6DEB4292" w14:textId="77777777" w:rsidR="00C47382" w:rsidRPr="00C37958" w:rsidRDefault="00C47382" w:rsidP="00DD78CC">
            <w:pPr>
              <w:jc w:val="both"/>
              <w:rPr>
                <w:sz w:val="16"/>
                <w:szCs w:val="16"/>
              </w:rPr>
            </w:pPr>
            <w:r w:rsidRPr="00C37958">
              <w:rPr>
                <w:sz w:val="16"/>
                <w:szCs w:val="16"/>
              </w:rPr>
              <w:t>"add2</w:t>
            </w:r>
            <w:proofErr w:type="gramStart"/>
            <w:r w:rsidRPr="00C37958">
              <w:rPr>
                <w:sz w:val="16"/>
                <w:szCs w:val="16"/>
              </w:rPr>
              <w:t>":{</w:t>
            </w:r>
            <w:proofErr w:type="gramEnd"/>
            <w:r w:rsidRPr="00C37958">
              <w:rPr>
                <w:sz w:val="16"/>
                <w:szCs w:val="16"/>
              </w:rPr>
              <w:t>"</w:t>
            </w:r>
            <w:proofErr w:type="spellStart"/>
            <w:r w:rsidRPr="00C37958">
              <w:rPr>
                <w:sz w:val="16"/>
                <w:szCs w:val="16"/>
              </w:rPr>
              <w:t>method":"Dense","params</w:t>
            </w:r>
            <w:proofErr w:type="spellEnd"/>
            <w:r w:rsidRPr="00C37958">
              <w:rPr>
                <w:sz w:val="16"/>
                <w:szCs w:val="16"/>
              </w:rPr>
              <w:t>":{"units":1}},</w:t>
            </w:r>
          </w:p>
          <w:p w14:paraId="42C5CD3C" w14:textId="15796A2F" w:rsidR="000F5B92" w:rsidRPr="00C37958" w:rsidRDefault="00C47382" w:rsidP="00DD78CC">
            <w:pPr>
              <w:jc w:val="both"/>
              <w:rPr>
                <w:sz w:val="16"/>
                <w:szCs w:val="16"/>
              </w:rPr>
            </w:pPr>
            <w:r w:rsidRPr="00C37958">
              <w:rPr>
                <w:sz w:val="16"/>
                <w:szCs w:val="16"/>
              </w:rPr>
              <w:t>"fit</w:t>
            </w:r>
            <w:proofErr w:type="gramStart"/>
            <w:r w:rsidRPr="00C37958">
              <w:rPr>
                <w:sz w:val="16"/>
                <w:szCs w:val="16"/>
              </w:rPr>
              <w:t>":{</w:t>
            </w:r>
            <w:proofErr w:type="gramEnd"/>
            <w:r w:rsidRPr="00C37958">
              <w:rPr>
                <w:sz w:val="16"/>
                <w:szCs w:val="16"/>
              </w:rPr>
              <w:t>"</w:t>
            </w:r>
            <w:proofErr w:type="spellStart"/>
            <w:r w:rsidRPr="00C37958">
              <w:rPr>
                <w:sz w:val="16"/>
                <w:szCs w:val="16"/>
              </w:rPr>
              <w:t>method":"fit","params</w:t>
            </w:r>
            <w:proofErr w:type="spellEnd"/>
            <w:r w:rsidRPr="00C37958">
              <w:rPr>
                <w:sz w:val="16"/>
                <w:szCs w:val="16"/>
              </w:rPr>
              <w:t>":{"epochs":200,"batch_size":32}}}</w:t>
            </w:r>
          </w:p>
        </w:tc>
      </w:tr>
      <w:tr w:rsidR="000F5B92" w:rsidRPr="00712B86" w14:paraId="3076C8DA" w14:textId="77777777" w:rsidTr="00DD78CC">
        <w:tc>
          <w:tcPr>
            <w:tcW w:w="1685" w:type="dxa"/>
          </w:tcPr>
          <w:p w14:paraId="1A88392A" w14:textId="77777777" w:rsidR="000F5B92" w:rsidRPr="00C37958" w:rsidRDefault="000F5B92" w:rsidP="00DD78CC">
            <w:pPr>
              <w:pStyle w:val="ListParagraph"/>
              <w:ind w:left="0"/>
              <w:jc w:val="both"/>
              <w:rPr>
                <w:sz w:val="16"/>
                <w:szCs w:val="16"/>
              </w:rPr>
            </w:pPr>
            <w:r w:rsidRPr="00C37958">
              <w:rPr>
                <w:b/>
                <w:bCs/>
                <w:i/>
                <w:iCs/>
                <w:sz w:val="16"/>
                <w:szCs w:val="16"/>
              </w:rPr>
              <w:t>Graph Parameter</w:t>
            </w:r>
          </w:p>
        </w:tc>
        <w:tc>
          <w:tcPr>
            <w:tcW w:w="6611" w:type="dxa"/>
          </w:tcPr>
          <w:p w14:paraId="7705B17C" w14:textId="77777777" w:rsidR="000F5B92" w:rsidRPr="00C37958" w:rsidRDefault="000F5B92" w:rsidP="00DD78CC">
            <w:pPr>
              <w:pStyle w:val="ListParagraph"/>
              <w:ind w:left="0"/>
              <w:jc w:val="both"/>
              <w:rPr>
                <w:sz w:val="16"/>
                <w:szCs w:val="16"/>
              </w:rPr>
            </w:pPr>
          </w:p>
        </w:tc>
      </w:tr>
    </w:tbl>
    <w:p w14:paraId="58040EC3" w14:textId="77777777" w:rsidR="000F5B92" w:rsidRPr="00712B86" w:rsidRDefault="000F5B92" w:rsidP="000F5B92">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0F5B92" w:rsidRPr="00712B86" w14:paraId="45F3721D" w14:textId="77777777" w:rsidTr="00DD78CC">
        <w:tc>
          <w:tcPr>
            <w:tcW w:w="9016" w:type="dxa"/>
            <w:gridSpan w:val="4"/>
          </w:tcPr>
          <w:p w14:paraId="2EB73831" w14:textId="3DD383C3" w:rsidR="000F5B92" w:rsidRPr="00712B86" w:rsidRDefault="000F5B92" w:rsidP="00DD78CC">
            <w:pPr>
              <w:jc w:val="center"/>
              <w:rPr>
                <w:noProof/>
              </w:rPr>
            </w:pPr>
            <w:r w:rsidRPr="00712B86">
              <w:rPr>
                <w:noProof/>
              </w:rPr>
              <w:t>Table B.7d2</w:t>
            </w:r>
            <w:r w:rsidR="00116170" w:rsidRPr="00712B86">
              <w:rPr>
                <w:noProof/>
              </w:rPr>
              <w:t>b</w:t>
            </w:r>
            <w:r w:rsidRPr="00712B86">
              <w:rPr>
                <w:noProof/>
              </w:rPr>
              <w:t>:Recurrent Neural Network (SimpleRNN) Execution: Graph / Excel Output</w:t>
            </w:r>
          </w:p>
        </w:tc>
      </w:tr>
      <w:tr w:rsidR="000F5B92" w:rsidRPr="00712B86" w14:paraId="5CF0C135" w14:textId="77777777" w:rsidTr="00DD78CC">
        <w:tc>
          <w:tcPr>
            <w:tcW w:w="2254" w:type="dxa"/>
          </w:tcPr>
          <w:p w14:paraId="276D92DC" w14:textId="51F7E678" w:rsidR="000F5B92" w:rsidRPr="00712B86" w:rsidRDefault="004737C7" w:rsidP="004737C7">
            <w:pPr>
              <w:jc w:val="right"/>
            </w:pPr>
            <w:r w:rsidRPr="00712B86">
              <w:rPr>
                <w:noProof/>
              </w:rPr>
              <w:drawing>
                <wp:inline distT="0" distB="0" distL="0" distR="0" wp14:anchorId="2E515DE4" wp14:editId="5E0FA7FC">
                  <wp:extent cx="1481328" cy="1014984"/>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1A7D0F9" w14:textId="04C8C874" w:rsidR="000F5B92" w:rsidRPr="00712B86" w:rsidRDefault="004737C7" w:rsidP="00DD78CC">
            <w:r w:rsidRPr="00712B86">
              <w:rPr>
                <w:noProof/>
              </w:rPr>
              <w:drawing>
                <wp:inline distT="0" distB="0" distL="0" distR="0" wp14:anchorId="25BECE7A" wp14:editId="0376563B">
                  <wp:extent cx="1481328" cy="1014984"/>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E08AC23" w14:textId="2940BB80" w:rsidR="000F5B92" w:rsidRPr="00712B86" w:rsidRDefault="00565CEA" w:rsidP="00DD78CC">
            <w:r w:rsidRPr="00712B86">
              <w:object w:dxaOrig="1534" w:dyaOrig="991" w14:anchorId="3365E9DA">
                <v:shape id="_x0000_i1064" type="#_x0000_t75" style="width:79.8pt;height:49.45pt" o:ole="">
                  <v:imagedata r:id="rId235" o:title=""/>
                </v:shape>
                <o:OLEObject Type="Embed" ProgID="Excel.Sheet.12" ShapeID="_x0000_i1064" DrawAspect="Icon" ObjectID="_1716394000" r:id="rId236"/>
              </w:object>
            </w:r>
          </w:p>
        </w:tc>
        <w:tc>
          <w:tcPr>
            <w:tcW w:w="2254" w:type="dxa"/>
          </w:tcPr>
          <w:p w14:paraId="7DC07FB8" w14:textId="77777777" w:rsidR="000F5B92" w:rsidRPr="00712B86" w:rsidRDefault="000F5B92" w:rsidP="00DD78CC"/>
        </w:tc>
      </w:tr>
    </w:tbl>
    <w:p w14:paraId="1B3108C4" w14:textId="77777777" w:rsidR="000F5B92" w:rsidRPr="00712B86" w:rsidRDefault="000F5B92" w:rsidP="000F5B92">
      <w:pPr>
        <w:pStyle w:val="ListParagraph"/>
        <w:ind w:left="1440"/>
        <w:jc w:val="both"/>
        <w:rPr>
          <w:rFonts w:eastAsiaTheme="minorEastAsia"/>
        </w:rPr>
      </w:pPr>
    </w:p>
    <w:p w14:paraId="52E976D1" w14:textId="02B89F58" w:rsidR="000F5B92" w:rsidRPr="00712B86" w:rsidRDefault="00116170" w:rsidP="00116170">
      <w:pPr>
        <w:pStyle w:val="ListParagraph"/>
        <w:numPr>
          <w:ilvl w:val="0"/>
          <w:numId w:val="33"/>
        </w:numPr>
        <w:jc w:val="both"/>
        <w:rPr>
          <w:rFonts w:eastAsiaTheme="minorEastAsia"/>
        </w:rPr>
      </w:pPr>
      <w:r w:rsidRPr="00712B86">
        <w:rPr>
          <w:rFonts w:eastAsiaTheme="minorEastAsia"/>
        </w:rPr>
        <w:t>GRU</w:t>
      </w:r>
      <w:r w:rsidR="00507067" w:rsidRPr="00712B86">
        <w:rPr>
          <w:rFonts w:eastAsiaTheme="minorEastAsia"/>
        </w:rPr>
        <w:t xml:space="preserve"> – Gated Recurrent Neural Network Unit</w:t>
      </w:r>
    </w:p>
    <w:p w14:paraId="088AB184" w14:textId="74BA18B0" w:rsidR="0015017C" w:rsidRPr="00712B86" w:rsidRDefault="00D722BE" w:rsidP="00D722BE">
      <w:pPr>
        <w:ind w:left="720"/>
        <w:jc w:val="center"/>
        <w:rPr>
          <w:rFonts w:eastAsiaTheme="minorEastAsia"/>
        </w:rPr>
      </w:pPr>
      <w:r w:rsidRPr="00712B86">
        <w:rPr>
          <w:noProof/>
        </w:rPr>
        <w:drawing>
          <wp:inline distT="0" distB="0" distL="0" distR="0" wp14:anchorId="7D537C1D" wp14:editId="3EDD1AB6">
            <wp:extent cx="1503847" cy="666703"/>
            <wp:effectExtent l="0" t="0" r="127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59584" cy="691413"/>
                    </a:xfrm>
                    <a:prstGeom prst="rect">
                      <a:avLst/>
                    </a:prstGeom>
                    <a:noFill/>
                    <a:ln>
                      <a:noFill/>
                    </a:ln>
                  </pic:spPr>
                </pic:pic>
              </a:graphicData>
            </a:graphic>
          </wp:inline>
        </w:drawing>
      </w:r>
    </w:p>
    <w:p w14:paraId="343C3DD8" w14:textId="42E8D5E5" w:rsidR="00D722BE" w:rsidRPr="00712B86" w:rsidRDefault="00D722BE" w:rsidP="00D722BE">
      <w:pPr>
        <w:ind w:left="720"/>
        <w:jc w:val="center"/>
        <w:rPr>
          <w:rFonts w:eastAsiaTheme="minorEastAsia"/>
        </w:rPr>
      </w:pPr>
      <w:r w:rsidRPr="00712B86">
        <w:rPr>
          <w:rFonts w:eastAsiaTheme="minorEastAsia"/>
        </w:rPr>
        <w:t xml:space="preserve">Where: </w:t>
      </w:r>
      <m:oMath>
        <m:sSub>
          <m:sSubPr>
            <m:ctrlPr>
              <w:rPr>
                <w:rFonts w:ascii="Cambria Math" w:eastAsiaTheme="minorEastAsia" w:hAnsi="Cambria Math"/>
                <w:i/>
                <w:iCs/>
              </w:rPr>
            </m:ctrlPr>
          </m:sSubPr>
          <m:e>
            <m:r>
              <w:rPr>
                <w:rFonts w:ascii="Cambria Math" w:hAnsi="Cambria Math"/>
              </w:rPr>
              <m:t>z</m:t>
            </m:r>
          </m:e>
          <m:sub>
            <m:r>
              <w:rPr>
                <w:rFonts w:ascii="Cambria Math" w:hAnsi="Cambria Math"/>
              </w:rPr>
              <m:t>t</m:t>
            </m:r>
          </m:sub>
        </m:sSub>
        <m:r>
          <w:rPr>
            <w:rFonts w:ascii="Cambria Math" w:hAnsi="Cambria Math"/>
          </w:rPr>
          <m:t>=</m:t>
        </m:r>
        <m:func>
          <m:funcPr>
            <m:ctrlPr>
              <w:rPr>
                <w:rFonts w:ascii="Cambria Math" w:eastAsiaTheme="minorEastAsia" w:hAnsi="Cambria Math"/>
                <w:i/>
                <w:iCs/>
              </w:rPr>
            </m:ctrlPr>
          </m:funcPr>
          <m:fName>
            <m:r>
              <w:rPr>
                <w:rFonts w:ascii="Cambria Math" w:eastAsiaTheme="minorEastAsia" w:hAnsi="Cambria Math"/>
              </w:rPr>
              <m:t>σ</m:t>
            </m:r>
          </m:fName>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hAnsi="Cambria Math"/>
                      </w:rPr>
                      <m:t>w</m:t>
                    </m:r>
                  </m:e>
                  <m:sub>
                    <m:r>
                      <w:rPr>
                        <w:rFonts w:ascii="Cambria Math" w:hAnsi="Cambria Math"/>
                      </w:rPr>
                      <m:t>xz</m:t>
                    </m:r>
                  </m:sub>
                  <m:sup>
                    <m:r>
                      <w:rPr>
                        <w:rFonts w:ascii="Cambria Math" w:hAnsi="Cambria Math"/>
                      </w:rPr>
                      <m:t>T</m:t>
                    </m:r>
                  </m:sup>
                </m:sSubSup>
                <m:sSub>
                  <m:sSubPr>
                    <m:ctrlPr>
                      <w:rPr>
                        <w:rFonts w:ascii="Cambria Math" w:eastAsiaTheme="minorEastAsia" w:hAnsi="Cambria Math"/>
                        <w:i/>
                        <w:iCs/>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eastAsiaTheme="minorEastAsia" w:hAnsi="Cambria Math"/>
                        <w:i/>
                        <w:iCs/>
                      </w:rPr>
                    </m:ctrlPr>
                  </m:sSubSupPr>
                  <m:e>
                    <m:r>
                      <w:rPr>
                        <w:rFonts w:ascii="Cambria Math" w:hAnsi="Cambria Math"/>
                      </w:rPr>
                      <m:t>w</m:t>
                    </m:r>
                  </m:e>
                  <m:sub>
                    <m:r>
                      <w:rPr>
                        <w:rFonts w:ascii="Cambria Math" w:hAnsi="Cambria Math"/>
                      </w:rPr>
                      <m:t>hz</m:t>
                    </m:r>
                  </m:sub>
                  <m:sup>
                    <m:r>
                      <w:rPr>
                        <w:rFonts w:ascii="Cambria Math" w:hAnsi="Cambria Math"/>
                      </w:rPr>
                      <m:t>T</m:t>
                    </m:r>
                  </m:sup>
                </m:sSubSup>
                <m:sSub>
                  <m:sSubPr>
                    <m:ctrlPr>
                      <w:rPr>
                        <w:rFonts w:ascii="Cambria Math" w:eastAsiaTheme="minorEastAsia" w:hAnsi="Cambria Math"/>
                        <w:i/>
                        <w:iCs/>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eastAsiaTheme="minorEastAsia" w:hAnsi="Cambria Math"/>
                        <w:i/>
                        <w:iCs/>
                      </w:rPr>
                    </m:ctrlPr>
                  </m:sSubPr>
                  <m:e>
                    <m:r>
                      <w:rPr>
                        <w:rFonts w:ascii="Cambria Math" w:hAnsi="Cambria Math"/>
                      </w:rPr>
                      <m:t>b</m:t>
                    </m:r>
                  </m:e>
                  <m:sub>
                    <m:r>
                      <w:rPr>
                        <w:rFonts w:ascii="Cambria Math" w:hAnsi="Cambria Math"/>
                      </w:rPr>
                      <m:t>z</m:t>
                    </m:r>
                  </m:sub>
                </m:sSub>
              </m:e>
            </m:d>
          </m:e>
        </m:func>
        <m:r>
          <m:rPr>
            <m:sty m:val="p"/>
          </m:rPr>
          <w:rPr>
            <w:rFonts w:ascii="Cambria Math" w:hAnsi="Cambria Math"/>
          </w:rPr>
          <m:t> (neuron)</m:t>
        </m:r>
      </m:oMath>
    </w:p>
    <w:p w14:paraId="061D45BD" w14:textId="4F1683DA" w:rsidR="00D722BE" w:rsidRPr="00712B86" w:rsidRDefault="005E6A98" w:rsidP="00D722BE">
      <w:pPr>
        <w:ind w:left="720"/>
        <w:jc w:val="cente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σ</m:t>
              </m:r>
            </m:fName>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xr</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hr</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r</m:t>
                      </m:r>
                    </m:sub>
                  </m:sSub>
                </m:e>
              </m:d>
            </m:e>
          </m:func>
          <m:r>
            <w:rPr>
              <w:rFonts w:ascii="Cambria Math" w:eastAsiaTheme="minorEastAsia" w:hAnsi="Cambria Math"/>
            </w:rPr>
            <m:t> </m:t>
          </m:r>
          <m:r>
            <m:rPr>
              <m:sty m:val="p"/>
            </m:rPr>
            <w:rPr>
              <w:rFonts w:ascii="Cambria Math" w:eastAsiaTheme="minorEastAsia" w:hAnsi="Cambria Math"/>
            </w:rPr>
            <m:t>(reset gate)</m:t>
          </m:r>
        </m:oMath>
      </m:oMathPara>
    </w:p>
    <w:p w14:paraId="6B389507" w14:textId="2DCD25ED" w:rsidR="00D722BE" w:rsidRPr="00712B86" w:rsidRDefault="005E6A98" w:rsidP="00D722BE">
      <w:pPr>
        <w:ind w:left="720"/>
        <w:jc w:val="cente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t</m:t>
                  </m:r>
                </m:sub>
              </m:sSub>
            </m:e>
          </m:d>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t</m:t>
              </m:r>
            </m:sub>
          </m:sSub>
          <m:r>
            <m:rPr>
              <m:sty m:val="p"/>
            </m:rPr>
            <w:rPr>
              <w:rFonts w:ascii="Cambria Math" w:eastAsiaTheme="minorEastAsia" w:hAnsi="Cambria Math"/>
            </w:rPr>
            <m:t>*tanh</m:t>
          </m:r>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xh</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h</m:t>
              </m:r>
            </m:sub>
          </m:sSub>
          <m:r>
            <w:rPr>
              <w:rFonts w:ascii="Cambria Math" w:eastAsiaTheme="minorEastAsia" w:hAnsi="Cambria Math"/>
            </w:rPr>
            <m:t>)</m:t>
          </m:r>
        </m:oMath>
      </m:oMathPara>
    </w:p>
    <w:tbl>
      <w:tblPr>
        <w:tblStyle w:val="TableGrid"/>
        <w:tblW w:w="0" w:type="auto"/>
        <w:tblInd w:w="720" w:type="dxa"/>
        <w:tblLook w:val="04A0" w:firstRow="1" w:lastRow="0" w:firstColumn="1" w:lastColumn="0" w:noHBand="0" w:noVBand="1"/>
      </w:tblPr>
      <w:tblGrid>
        <w:gridCol w:w="1685"/>
        <w:gridCol w:w="6611"/>
      </w:tblGrid>
      <w:tr w:rsidR="00116170" w:rsidRPr="00712B86" w14:paraId="28D0550D" w14:textId="77777777" w:rsidTr="00DD78CC">
        <w:tc>
          <w:tcPr>
            <w:tcW w:w="1685" w:type="dxa"/>
          </w:tcPr>
          <w:p w14:paraId="1C8FCC18" w14:textId="77777777" w:rsidR="00116170" w:rsidRPr="00712B86" w:rsidRDefault="00116170" w:rsidP="00116170">
            <w:pPr>
              <w:jc w:val="both"/>
            </w:pPr>
            <w:r w:rsidRPr="00712B86">
              <w:rPr>
                <w:b/>
                <w:bCs/>
                <w:i/>
                <w:iCs/>
              </w:rPr>
              <w:t>Modifier</w:t>
            </w:r>
          </w:p>
        </w:tc>
        <w:tc>
          <w:tcPr>
            <w:tcW w:w="6611" w:type="dxa"/>
          </w:tcPr>
          <w:p w14:paraId="53957C59" w14:textId="77777777" w:rsidR="00116170" w:rsidRPr="00712B86" w:rsidRDefault="00116170" w:rsidP="00DD78CC">
            <w:pPr>
              <w:pStyle w:val="ListParagraph"/>
              <w:ind w:left="0"/>
              <w:jc w:val="both"/>
            </w:pPr>
            <w:proofErr w:type="spellStart"/>
            <w:r w:rsidRPr="00712B86">
              <w:t>Rnn</w:t>
            </w:r>
            <w:proofErr w:type="spellEnd"/>
          </w:p>
        </w:tc>
      </w:tr>
      <w:tr w:rsidR="00116170" w:rsidRPr="00712B86" w14:paraId="407CCBC7" w14:textId="77777777" w:rsidTr="00DD78CC">
        <w:tc>
          <w:tcPr>
            <w:tcW w:w="1685" w:type="dxa"/>
          </w:tcPr>
          <w:p w14:paraId="5B5B8AB8" w14:textId="77777777" w:rsidR="00116170" w:rsidRPr="00712B86" w:rsidRDefault="00116170" w:rsidP="00DD78CC">
            <w:pPr>
              <w:pStyle w:val="ListParagraph"/>
              <w:ind w:left="0"/>
              <w:jc w:val="both"/>
            </w:pPr>
            <w:r w:rsidRPr="00712B86">
              <w:rPr>
                <w:b/>
                <w:bCs/>
                <w:i/>
                <w:iCs/>
              </w:rPr>
              <w:t>File</w:t>
            </w:r>
          </w:p>
        </w:tc>
        <w:tc>
          <w:tcPr>
            <w:tcW w:w="6611" w:type="dxa"/>
          </w:tcPr>
          <w:p w14:paraId="61E59B1E" w14:textId="77777777" w:rsidR="00116170" w:rsidRPr="00712B86" w:rsidRDefault="00116170" w:rsidP="00DD78CC">
            <w:pPr>
              <w:pStyle w:val="ListParagraph"/>
              <w:ind w:left="0"/>
              <w:jc w:val="both"/>
            </w:pPr>
            <w:r w:rsidRPr="00712B86">
              <w:t>auto_generated_400by0.1raised2</w:t>
            </w:r>
          </w:p>
        </w:tc>
      </w:tr>
      <w:tr w:rsidR="00116170" w:rsidRPr="00712B86" w14:paraId="4AD1DBD2" w14:textId="77777777" w:rsidTr="00DD78CC">
        <w:tc>
          <w:tcPr>
            <w:tcW w:w="1685" w:type="dxa"/>
          </w:tcPr>
          <w:p w14:paraId="0EA27121" w14:textId="77777777" w:rsidR="00116170" w:rsidRPr="00712B86" w:rsidRDefault="00116170" w:rsidP="00DD78CC">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08DABEAE" w14:textId="77777777" w:rsidR="00116170" w:rsidRPr="00712B86" w:rsidRDefault="00116170" w:rsidP="00DD78CC">
            <w:pPr>
              <w:pStyle w:val="ListParagraph"/>
              <w:ind w:left="0"/>
              <w:jc w:val="both"/>
            </w:pPr>
            <w:r w:rsidRPr="00712B86">
              <w:t>{"timesteps":10,"model_add</w:t>
            </w:r>
            <w:proofErr w:type="gramStart"/>
            <w:r w:rsidRPr="00712B86">
              <w:t>":true</w:t>
            </w:r>
            <w:proofErr w:type="gramEnd"/>
            <w:r w:rsidRPr="00712B86">
              <w:t>}</w:t>
            </w:r>
          </w:p>
        </w:tc>
      </w:tr>
      <w:tr w:rsidR="00116170" w:rsidRPr="00712B86" w14:paraId="29BAF4D6" w14:textId="77777777" w:rsidTr="00DD78CC">
        <w:tc>
          <w:tcPr>
            <w:tcW w:w="1685" w:type="dxa"/>
          </w:tcPr>
          <w:p w14:paraId="6FEAF37C" w14:textId="77777777" w:rsidR="00116170" w:rsidRPr="00712B86" w:rsidRDefault="00116170" w:rsidP="00DD78CC">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238BC0FA" w14:textId="77777777" w:rsidR="00116170" w:rsidRPr="00712B86" w:rsidRDefault="00116170" w:rsidP="00DD78CC">
            <w:pPr>
              <w:jc w:val="both"/>
            </w:pPr>
            <w:r w:rsidRPr="00712B86">
              <w:t>{"optimizer":"Adam(lr=0.05)","loss":"mse","metrics</w:t>
            </w:r>
            <w:proofErr w:type="gramStart"/>
            <w:r w:rsidRPr="00712B86">
              <w:t>":[</w:t>
            </w:r>
            <w:proofErr w:type="gramEnd"/>
            <w:r w:rsidRPr="00712B86">
              <w:t>"accuracy"],</w:t>
            </w:r>
          </w:p>
          <w:p w14:paraId="43770412" w14:textId="0A61FDD2" w:rsidR="00116170" w:rsidRPr="00712B86" w:rsidRDefault="00116170" w:rsidP="00DD78CC">
            <w:pPr>
              <w:jc w:val="both"/>
            </w:pPr>
            <w:r w:rsidRPr="00712B86">
              <w:t>"add1</w:t>
            </w:r>
            <w:proofErr w:type="gramStart"/>
            <w:r w:rsidRPr="00712B86">
              <w:t>":{</w:t>
            </w:r>
            <w:proofErr w:type="gramEnd"/>
            <w:r w:rsidRPr="00712B86">
              <w:t>"</w:t>
            </w:r>
            <w:proofErr w:type="spellStart"/>
            <w:r w:rsidRPr="00712B86">
              <w:t>method":"GRU","params</w:t>
            </w:r>
            <w:proofErr w:type="spellEnd"/>
            <w:r w:rsidRPr="00712B86">
              <w:t>":{"units":10}},</w:t>
            </w:r>
          </w:p>
          <w:p w14:paraId="47E40ACB" w14:textId="77777777" w:rsidR="00116170" w:rsidRPr="00712B86" w:rsidRDefault="00116170" w:rsidP="00DD78CC">
            <w:pPr>
              <w:jc w:val="both"/>
            </w:pPr>
            <w:r w:rsidRPr="00712B86">
              <w:t>"add2</w:t>
            </w:r>
            <w:proofErr w:type="gramStart"/>
            <w:r w:rsidRPr="00712B86">
              <w:t>":{</w:t>
            </w:r>
            <w:proofErr w:type="gramEnd"/>
            <w:r w:rsidRPr="00712B86">
              <w:t>"</w:t>
            </w:r>
            <w:proofErr w:type="spellStart"/>
            <w:r w:rsidRPr="00712B86">
              <w:t>method":"Dense","params</w:t>
            </w:r>
            <w:proofErr w:type="spellEnd"/>
            <w:r w:rsidRPr="00712B86">
              <w:t>":{"units":1}},</w:t>
            </w:r>
          </w:p>
          <w:p w14:paraId="127EE8F0" w14:textId="77777777" w:rsidR="00116170" w:rsidRPr="00712B86" w:rsidRDefault="00116170" w:rsidP="00DD78CC">
            <w:pPr>
              <w:jc w:val="both"/>
            </w:pPr>
            <w:r w:rsidRPr="00712B86">
              <w:t>"fit</w:t>
            </w:r>
            <w:proofErr w:type="gramStart"/>
            <w:r w:rsidRPr="00712B86">
              <w:t>":{</w:t>
            </w:r>
            <w:proofErr w:type="gramEnd"/>
            <w:r w:rsidRPr="00712B86">
              <w:t>"</w:t>
            </w:r>
            <w:proofErr w:type="spellStart"/>
            <w:r w:rsidRPr="00712B86">
              <w:t>method":"fit","params</w:t>
            </w:r>
            <w:proofErr w:type="spellEnd"/>
            <w:r w:rsidRPr="00712B86">
              <w:t>":{"epochs":200,"batch_size":32}}}</w:t>
            </w:r>
          </w:p>
        </w:tc>
      </w:tr>
      <w:tr w:rsidR="00116170" w:rsidRPr="00712B86" w14:paraId="0E2BDECE" w14:textId="77777777" w:rsidTr="00DD78CC">
        <w:tc>
          <w:tcPr>
            <w:tcW w:w="1685" w:type="dxa"/>
          </w:tcPr>
          <w:p w14:paraId="044F91AF" w14:textId="77777777" w:rsidR="00116170" w:rsidRPr="00712B86" w:rsidRDefault="00116170" w:rsidP="00DD78CC">
            <w:pPr>
              <w:pStyle w:val="ListParagraph"/>
              <w:ind w:left="0"/>
              <w:jc w:val="both"/>
            </w:pPr>
            <w:r w:rsidRPr="00712B86">
              <w:rPr>
                <w:b/>
                <w:bCs/>
                <w:i/>
                <w:iCs/>
              </w:rPr>
              <w:t>Graph Parameter</w:t>
            </w:r>
          </w:p>
        </w:tc>
        <w:tc>
          <w:tcPr>
            <w:tcW w:w="6611" w:type="dxa"/>
          </w:tcPr>
          <w:p w14:paraId="7B94952D" w14:textId="77777777" w:rsidR="00116170" w:rsidRPr="00712B86" w:rsidRDefault="00116170" w:rsidP="00DD78CC">
            <w:pPr>
              <w:pStyle w:val="ListParagraph"/>
              <w:ind w:left="0"/>
              <w:jc w:val="both"/>
            </w:pPr>
          </w:p>
        </w:tc>
      </w:tr>
    </w:tbl>
    <w:p w14:paraId="440F3743" w14:textId="77777777" w:rsidR="00116170" w:rsidRPr="00712B86" w:rsidRDefault="00116170" w:rsidP="00116170">
      <w:pPr>
        <w:jc w:val="both"/>
        <w:rPr>
          <w:rFonts w:eastAsiaTheme="minorEastAsia"/>
        </w:rPr>
      </w:pPr>
    </w:p>
    <w:tbl>
      <w:tblPr>
        <w:tblStyle w:val="TableGrid"/>
        <w:tblW w:w="9016" w:type="dxa"/>
        <w:tblLook w:val="04A0" w:firstRow="1" w:lastRow="0" w:firstColumn="1" w:lastColumn="0" w:noHBand="0" w:noVBand="1"/>
      </w:tblPr>
      <w:tblGrid>
        <w:gridCol w:w="2556"/>
        <w:gridCol w:w="2556"/>
        <w:gridCol w:w="2135"/>
        <w:gridCol w:w="1769"/>
      </w:tblGrid>
      <w:tr w:rsidR="00116170" w:rsidRPr="00712B86" w14:paraId="0E310938" w14:textId="77777777" w:rsidTr="00DD78CC">
        <w:tc>
          <w:tcPr>
            <w:tcW w:w="9016" w:type="dxa"/>
            <w:gridSpan w:val="4"/>
          </w:tcPr>
          <w:p w14:paraId="16C7E88C" w14:textId="6A334BC0" w:rsidR="00116170" w:rsidRPr="00712B86" w:rsidRDefault="00116170" w:rsidP="00DD78CC">
            <w:pPr>
              <w:jc w:val="center"/>
              <w:rPr>
                <w:noProof/>
              </w:rPr>
            </w:pPr>
            <w:r w:rsidRPr="00712B86">
              <w:rPr>
                <w:noProof/>
              </w:rPr>
              <w:t>Table B.7d2</w:t>
            </w:r>
            <w:r w:rsidR="00F33FAA" w:rsidRPr="00712B86">
              <w:rPr>
                <w:noProof/>
              </w:rPr>
              <w:t>c</w:t>
            </w:r>
            <w:r w:rsidRPr="00712B86">
              <w:rPr>
                <w:noProof/>
              </w:rPr>
              <w:t>:Recurrent Neural Network (</w:t>
            </w:r>
            <w:r w:rsidR="00F33FAA" w:rsidRPr="00712B86">
              <w:rPr>
                <w:noProof/>
              </w:rPr>
              <w:t>GRU</w:t>
            </w:r>
            <w:r w:rsidRPr="00712B86">
              <w:rPr>
                <w:noProof/>
              </w:rPr>
              <w:t>) Execution: Graph / Excel Output</w:t>
            </w:r>
          </w:p>
        </w:tc>
      </w:tr>
      <w:tr w:rsidR="00116170" w:rsidRPr="00712B86" w14:paraId="7EB5070B" w14:textId="77777777" w:rsidTr="00F33FAA">
        <w:tc>
          <w:tcPr>
            <w:tcW w:w="2534" w:type="dxa"/>
          </w:tcPr>
          <w:p w14:paraId="0A3B7254" w14:textId="2BE586DD" w:rsidR="00116170" w:rsidRPr="00712B86" w:rsidRDefault="00565CEA" w:rsidP="00DD78CC">
            <w:r w:rsidRPr="00712B86">
              <w:rPr>
                <w:noProof/>
              </w:rPr>
              <w:drawing>
                <wp:inline distT="0" distB="0" distL="0" distR="0" wp14:anchorId="1F73A3CE" wp14:editId="2ECA2688">
                  <wp:extent cx="1481328" cy="1014984"/>
                  <wp:effectExtent l="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534" w:type="dxa"/>
          </w:tcPr>
          <w:p w14:paraId="259DB0D9" w14:textId="37CABD6A" w:rsidR="00116170" w:rsidRPr="00712B86" w:rsidRDefault="00565CEA" w:rsidP="00DD78CC">
            <w:r w:rsidRPr="00712B86">
              <w:rPr>
                <w:noProof/>
              </w:rPr>
              <w:drawing>
                <wp:inline distT="0" distB="0" distL="0" distR="0" wp14:anchorId="77D16AD0" wp14:editId="349788C6">
                  <wp:extent cx="1481328" cy="1014984"/>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143" w:type="dxa"/>
          </w:tcPr>
          <w:p w14:paraId="2D962E61" w14:textId="22A7D232" w:rsidR="00116170" w:rsidRPr="00712B86" w:rsidRDefault="00565CEA" w:rsidP="00DD78CC">
            <w:r w:rsidRPr="00712B86">
              <w:object w:dxaOrig="1534" w:dyaOrig="991" w14:anchorId="1B379E8F">
                <v:shape id="_x0000_i1065" type="#_x0000_t75" style="width:79.8pt;height:49.45pt" o:ole="">
                  <v:imagedata r:id="rId240" o:title=""/>
                </v:shape>
                <o:OLEObject Type="Embed" ProgID="Excel.Sheet.12" ShapeID="_x0000_i1065" DrawAspect="Icon" ObjectID="_1716394001" r:id="rId241"/>
              </w:object>
            </w:r>
          </w:p>
        </w:tc>
        <w:tc>
          <w:tcPr>
            <w:tcW w:w="1805" w:type="dxa"/>
          </w:tcPr>
          <w:p w14:paraId="757E05E5" w14:textId="77777777" w:rsidR="00116170" w:rsidRPr="00712B86" w:rsidRDefault="00116170" w:rsidP="00DD78CC"/>
        </w:tc>
      </w:tr>
    </w:tbl>
    <w:p w14:paraId="0EF0B152" w14:textId="766AAC5E" w:rsidR="0015017C" w:rsidRPr="00712B86" w:rsidRDefault="00F33FAA" w:rsidP="0015017C">
      <w:pPr>
        <w:pStyle w:val="ListParagraph"/>
        <w:numPr>
          <w:ilvl w:val="0"/>
          <w:numId w:val="33"/>
        </w:numPr>
        <w:jc w:val="both"/>
        <w:rPr>
          <w:rFonts w:eastAsiaTheme="minorEastAsia"/>
        </w:rPr>
      </w:pPr>
      <w:r w:rsidRPr="00712B86">
        <w:rPr>
          <w:rFonts w:eastAsiaTheme="minorEastAsia"/>
        </w:rPr>
        <w:t>LSTM</w:t>
      </w:r>
    </w:p>
    <w:p w14:paraId="42CF464B" w14:textId="77777777" w:rsidR="0015017C" w:rsidRPr="00712B86" w:rsidRDefault="0015017C" w:rsidP="0015017C">
      <w:pPr>
        <w:pStyle w:val="ListParagraph"/>
        <w:ind w:left="1080"/>
        <w:rPr>
          <w:rFonts w:eastAsiaTheme="minorEastAsia"/>
        </w:rPr>
      </w:pPr>
      <w:r w:rsidRPr="00712B86">
        <w:rPr>
          <w:noProof/>
        </w:rPr>
        <w:drawing>
          <wp:inline distT="0" distB="0" distL="0" distR="0" wp14:anchorId="6870C0C6" wp14:editId="48A053EE">
            <wp:extent cx="2652516" cy="853672"/>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01113" cy="869312"/>
                    </a:xfrm>
                    <a:prstGeom prst="rect">
                      <a:avLst/>
                    </a:prstGeom>
                    <a:noFill/>
                    <a:ln>
                      <a:noFill/>
                    </a:ln>
                  </pic:spPr>
                </pic:pic>
              </a:graphicData>
            </a:graphic>
          </wp:inline>
        </w:drawing>
      </w:r>
    </w:p>
    <w:p w14:paraId="24C88B3B" w14:textId="77777777" w:rsidR="0015017C" w:rsidRPr="00712B86" w:rsidRDefault="0015017C" w:rsidP="00D722BE">
      <w:pPr>
        <w:pStyle w:val="ListParagraph"/>
        <w:ind w:left="1080"/>
        <w:jc w:val="center"/>
        <w:rPr>
          <w:rFonts w:eastAsiaTheme="minorEastAsia"/>
        </w:rPr>
      </w:pPr>
      <w:r w:rsidRPr="00712B86">
        <w:rPr>
          <w:rFonts w:eastAsiaTheme="minorEastAsia"/>
          <w:iCs/>
        </w:rPr>
        <w:lastRenderedPageBreak/>
        <w:t xml:space="preserve">Where: </w:t>
      </w:r>
      <m:oMath>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σ</m:t>
            </m:r>
          </m:fName>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xf</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hf</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f</m:t>
                    </m:r>
                  </m:sub>
                </m:sSub>
              </m:e>
            </m:d>
          </m:e>
        </m:func>
        <m:r>
          <m:rPr>
            <m:sty m:val="p"/>
          </m:rPr>
          <w:rPr>
            <w:rFonts w:ascii="Cambria Math" w:eastAsiaTheme="minorEastAsia" w:hAnsi="Cambria Math"/>
          </w:rPr>
          <m:t> (forget gate)</m:t>
        </m:r>
      </m:oMath>
    </w:p>
    <w:p w14:paraId="3C92240F" w14:textId="77777777" w:rsidR="0015017C" w:rsidRPr="00712B86" w:rsidRDefault="005E6A98" w:rsidP="0015017C">
      <w:pPr>
        <w:pStyle w:val="ListParagraph"/>
        <w:numPr>
          <w:ilvl w:val="0"/>
          <w:numId w:val="33"/>
        </w:numPr>
        <w:jc w:val="cente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σ</m:t>
            </m:r>
          </m:fName>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xi</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hi</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d>
          </m:e>
        </m:func>
        <m:r>
          <w:rPr>
            <w:rFonts w:ascii="Cambria Math" w:eastAsiaTheme="minorEastAsia" w:hAnsi="Cambria Math"/>
          </w:rPr>
          <m:t> </m:t>
        </m:r>
        <m:r>
          <m:rPr>
            <m:sty m:val="p"/>
          </m:rPr>
          <w:rPr>
            <w:rFonts w:ascii="Cambria Math" w:eastAsiaTheme="minorEastAsia" w:hAnsi="Cambria Math"/>
          </w:rPr>
          <m:t>(input gate)</m:t>
        </m:r>
      </m:oMath>
    </w:p>
    <w:p w14:paraId="4D7E342E" w14:textId="77777777" w:rsidR="0015017C" w:rsidRPr="00712B86" w:rsidRDefault="005E6A98" w:rsidP="0015017C">
      <w:pPr>
        <w:pStyle w:val="ListParagraph"/>
        <w:numPr>
          <w:ilvl w:val="0"/>
          <w:numId w:val="33"/>
        </w:numPr>
        <w:jc w:val="center"/>
        <w:rPr>
          <w:rFonts w:eastAsiaTheme="minorEastAsia"/>
          <w:i/>
          <w:iCs/>
        </w:rPr>
      </w:pPr>
      <m:oMath>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σ</m:t>
            </m:r>
          </m:fName>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xo</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ho</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o</m:t>
                    </m:r>
                  </m:sub>
                </m:sSub>
              </m:e>
            </m:d>
          </m:e>
        </m:func>
        <m:r>
          <w:rPr>
            <w:rFonts w:ascii="Cambria Math" w:eastAsiaTheme="minorEastAsia" w:hAnsi="Cambria Math"/>
          </w:rPr>
          <m:t> </m:t>
        </m:r>
        <m:r>
          <m:rPr>
            <m:sty m:val="p"/>
          </m:rPr>
          <w:rPr>
            <w:rFonts w:ascii="Cambria Math" w:eastAsiaTheme="minorEastAsia" w:hAnsi="Cambria Math"/>
          </w:rPr>
          <m:t>(output gate)</m:t>
        </m:r>
      </m:oMath>
    </w:p>
    <w:p w14:paraId="7DA4B5A7" w14:textId="77777777" w:rsidR="0015017C" w:rsidRPr="00712B86" w:rsidRDefault="005E6A98" w:rsidP="00D722BE">
      <w:pPr>
        <w:pStyle w:val="ListParagraph"/>
        <w:ind w:left="1080"/>
        <w:jc w:val="center"/>
        <w:rPr>
          <w:rFonts w:eastAsiaTheme="minorEastAsia"/>
          <w:i/>
          <w:iCs/>
        </w:rPr>
      </w:pPr>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t</m:t>
            </m:r>
          </m:sub>
        </m:sSub>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xc</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hc</m:t>
            </m:r>
          </m:sub>
          <m:sup>
            <m:r>
              <w:rPr>
                <w:rFonts w:ascii="Cambria Math" w:eastAsiaTheme="minorEastAsia" w:hAnsi="Cambria Math"/>
              </w:rPr>
              <m:t>T</m:t>
            </m:r>
          </m:sup>
        </m:sSubSup>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h</m:t>
            </m:r>
          </m:sub>
        </m:sSub>
        <m:r>
          <w:rPr>
            <w:rFonts w:ascii="Cambria Math" w:eastAsiaTheme="minorEastAsia" w:hAnsi="Cambria Math"/>
          </w:rPr>
          <m:t>)</m:t>
        </m:r>
      </m:oMath>
      <w:r w:rsidR="0015017C" w:rsidRPr="00712B86">
        <w:rPr>
          <w:rFonts w:eastAsiaTheme="minorEastAsia"/>
          <w:i/>
          <w:iCs/>
        </w:rPr>
        <w:t xml:space="preserve"> </w:t>
      </w:r>
      <m:oMath>
        <m:r>
          <m:rPr>
            <m:sty m:val="p"/>
          </m:rPr>
          <w:rPr>
            <w:rFonts w:ascii="Cambria Math" w:eastAsiaTheme="minorEastAsia" w:hAnsi="Cambria Math"/>
          </w:rPr>
          <m:t>(control gate)</m:t>
        </m:r>
      </m:oMath>
    </w:p>
    <w:p w14:paraId="70EE83E0" w14:textId="32D9CBEB" w:rsidR="0015017C" w:rsidRPr="00712B86" w:rsidRDefault="005E6A98" w:rsidP="00D722BE">
      <w:pPr>
        <w:pStyle w:val="ListParagraph"/>
        <w:ind w:left="1080"/>
        <w:jc w:val="cente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t</m:t>
            </m:r>
          </m:sub>
        </m:sSub>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h</m:t>
            </m:r>
          </m:sub>
        </m:sSub>
      </m:oMath>
      <w:r w:rsidR="0015017C" w:rsidRPr="00712B86">
        <w:rPr>
          <w:rFonts w:eastAsiaTheme="minorEastAsia"/>
        </w:rPr>
        <w:t>(</w:t>
      </w:r>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t</m:t>
            </m:r>
          </m:sub>
        </m:sSub>
      </m:oMath>
      <w:r w:rsidR="0015017C" w:rsidRPr="00712B86">
        <w:rPr>
          <w:rFonts w:eastAsiaTheme="minorEastAsia"/>
        </w:rPr>
        <w:t>)</w:t>
      </w:r>
    </w:p>
    <w:tbl>
      <w:tblPr>
        <w:tblStyle w:val="TableGrid"/>
        <w:tblW w:w="0" w:type="auto"/>
        <w:tblInd w:w="720" w:type="dxa"/>
        <w:tblLook w:val="04A0" w:firstRow="1" w:lastRow="0" w:firstColumn="1" w:lastColumn="0" w:noHBand="0" w:noVBand="1"/>
      </w:tblPr>
      <w:tblGrid>
        <w:gridCol w:w="1685"/>
        <w:gridCol w:w="6611"/>
      </w:tblGrid>
      <w:tr w:rsidR="00F33FAA" w:rsidRPr="00712B86" w14:paraId="7B1EF170" w14:textId="77777777" w:rsidTr="00DD78CC">
        <w:tc>
          <w:tcPr>
            <w:tcW w:w="1685" w:type="dxa"/>
          </w:tcPr>
          <w:p w14:paraId="6834B0B7" w14:textId="77777777" w:rsidR="00F33FAA" w:rsidRPr="00712B86" w:rsidRDefault="00F33FAA" w:rsidP="00DD78CC">
            <w:pPr>
              <w:jc w:val="both"/>
            </w:pPr>
            <w:r w:rsidRPr="00712B86">
              <w:rPr>
                <w:b/>
                <w:bCs/>
                <w:i/>
                <w:iCs/>
              </w:rPr>
              <w:t>Modifier</w:t>
            </w:r>
          </w:p>
        </w:tc>
        <w:tc>
          <w:tcPr>
            <w:tcW w:w="6611" w:type="dxa"/>
          </w:tcPr>
          <w:p w14:paraId="486C3AF7" w14:textId="77777777" w:rsidR="00F33FAA" w:rsidRPr="00712B86" w:rsidRDefault="00F33FAA" w:rsidP="00DD78CC">
            <w:pPr>
              <w:pStyle w:val="ListParagraph"/>
              <w:ind w:left="0"/>
              <w:jc w:val="both"/>
            </w:pPr>
            <w:proofErr w:type="spellStart"/>
            <w:r w:rsidRPr="00712B86">
              <w:t>Rnn</w:t>
            </w:r>
            <w:proofErr w:type="spellEnd"/>
          </w:p>
        </w:tc>
      </w:tr>
      <w:tr w:rsidR="00F33FAA" w:rsidRPr="00712B86" w14:paraId="08BEAE78" w14:textId="77777777" w:rsidTr="00DD78CC">
        <w:tc>
          <w:tcPr>
            <w:tcW w:w="1685" w:type="dxa"/>
          </w:tcPr>
          <w:p w14:paraId="6D21627A" w14:textId="77777777" w:rsidR="00F33FAA" w:rsidRPr="00712B86" w:rsidRDefault="00F33FAA" w:rsidP="00DD78CC">
            <w:pPr>
              <w:pStyle w:val="ListParagraph"/>
              <w:ind w:left="0"/>
              <w:jc w:val="both"/>
            </w:pPr>
            <w:r w:rsidRPr="00712B86">
              <w:rPr>
                <w:b/>
                <w:bCs/>
                <w:i/>
                <w:iCs/>
              </w:rPr>
              <w:t>File</w:t>
            </w:r>
          </w:p>
        </w:tc>
        <w:tc>
          <w:tcPr>
            <w:tcW w:w="6611" w:type="dxa"/>
          </w:tcPr>
          <w:p w14:paraId="34CBC7D9" w14:textId="77777777" w:rsidR="00F33FAA" w:rsidRPr="00712B86" w:rsidRDefault="00F33FAA" w:rsidP="00DD78CC">
            <w:pPr>
              <w:pStyle w:val="ListParagraph"/>
              <w:ind w:left="0"/>
              <w:jc w:val="both"/>
            </w:pPr>
            <w:r w:rsidRPr="00712B86">
              <w:t>auto_generated_400by0.1raised2</w:t>
            </w:r>
          </w:p>
        </w:tc>
      </w:tr>
      <w:tr w:rsidR="00F33FAA" w:rsidRPr="00712B86" w14:paraId="324CF8F0" w14:textId="77777777" w:rsidTr="00DD78CC">
        <w:tc>
          <w:tcPr>
            <w:tcW w:w="1685" w:type="dxa"/>
          </w:tcPr>
          <w:p w14:paraId="1637F4E2" w14:textId="77777777" w:rsidR="00F33FAA" w:rsidRPr="00712B86" w:rsidRDefault="00F33FAA" w:rsidP="00DD78CC">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7BBA39EB" w14:textId="77777777" w:rsidR="00F33FAA" w:rsidRPr="00712B86" w:rsidRDefault="00F33FAA" w:rsidP="00DD78CC">
            <w:pPr>
              <w:pStyle w:val="ListParagraph"/>
              <w:ind w:left="0"/>
              <w:jc w:val="both"/>
            </w:pPr>
            <w:r w:rsidRPr="00712B86">
              <w:t>{"timesteps":10,"model_add</w:t>
            </w:r>
            <w:proofErr w:type="gramStart"/>
            <w:r w:rsidRPr="00712B86">
              <w:t>":true</w:t>
            </w:r>
            <w:proofErr w:type="gramEnd"/>
            <w:r w:rsidRPr="00712B86">
              <w:t>}</w:t>
            </w:r>
          </w:p>
        </w:tc>
      </w:tr>
      <w:tr w:rsidR="00F33FAA" w:rsidRPr="00712B86" w14:paraId="764C6C15" w14:textId="77777777" w:rsidTr="00DD78CC">
        <w:tc>
          <w:tcPr>
            <w:tcW w:w="1685" w:type="dxa"/>
          </w:tcPr>
          <w:p w14:paraId="4DF6DFBC" w14:textId="77777777" w:rsidR="00F33FAA" w:rsidRPr="00712B86" w:rsidRDefault="00F33FAA" w:rsidP="00DD78CC">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12F21341" w14:textId="77777777" w:rsidR="00F33FAA" w:rsidRPr="00712B86" w:rsidRDefault="00F33FAA" w:rsidP="00DD78CC">
            <w:pPr>
              <w:jc w:val="both"/>
            </w:pPr>
            <w:r w:rsidRPr="00712B86">
              <w:t>{"optimizer":"Adam(lr=0.05)","loss":"mse","metrics</w:t>
            </w:r>
            <w:proofErr w:type="gramStart"/>
            <w:r w:rsidRPr="00712B86">
              <w:t>":[</w:t>
            </w:r>
            <w:proofErr w:type="gramEnd"/>
            <w:r w:rsidRPr="00712B86">
              <w:t>"accuracy"],</w:t>
            </w:r>
          </w:p>
          <w:p w14:paraId="6BD963ED" w14:textId="11F5BCF4" w:rsidR="00F33FAA" w:rsidRPr="00712B86" w:rsidRDefault="00F33FAA" w:rsidP="00DD78CC">
            <w:pPr>
              <w:jc w:val="both"/>
            </w:pPr>
            <w:r w:rsidRPr="00712B86">
              <w:t>"add1</w:t>
            </w:r>
            <w:proofErr w:type="gramStart"/>
            <w:r w:rsidRPr="00712B86">
              <w:t>":{</w:t>
            </w:r>
            <w:proofErr w:type="gramEnd"/>
            <w:r w:rsidRPr="00712B86">
              <w:t>"</w:t>
            </w:r>
            <w:proofErr w:type="spellStart"/>
            <w:r w:rsidRPr="00712B86">
              <w:t>method":"LSTM","params</w:t>
            </w:r>
            <w:proofErr w:type="spellEnd"/>
            <w:r w:rsidRPr="00712B86">
              <w:t>":{"units":10}},</w:t>
            </w:r>
          </w:p>
          <w:p w14:paraId="0DDB6799" w14:textId="77777777" w:rsidR="00F33FAA" w:rsidRPr="00712B86" w:rsidRDefault="00F33FAA" w:rsidP="00DD78CC">
            <w:pPr>
              <w:jc w:val="both"/>
            </w:pPr>
            <w:r w:rsidRPr="00712B86">
              <w:t>"add2</w:t>
            </w:r>
            <w:proofErr w:type="gramStart"/>
            <w:r w:rsidRPr="00712B86">
              <w:t>":{</w:t>
            </w:r>
            <w:proofErr w:type="gramEnd"/>
            <w:r w:rsidRPr="00712B86">
              <w:t>"</w:t>
            </w:r>
            <w:proofErr w:type="spellStart"/>
            <w:r w:rsidRPr="00712B86">
              <w:t>method":"Dense","params</w:t>
            </w:r>
            <w:proofErr w:type="spellEnd"/>
            <w:r w:rsidRPr="00712B86">
              <w:t>":{"units":1}},</w:t>
            </w:r>
          </w:p>
          <w:p w14:paraId="35220CA8" w14:textId="77777777" w:rsidR="00F33FAA" w:rsidRPr="00712B86" w:rsidRDefault="00F33FAA" w:rsidP="00DD78CC">
            <w:pPr>
              <w:jc w:val="both"/>
            </w:pPr>
            <w:r w:rsidRPr="00712B86">
              <w:t>"fit</w:t>
            </w:r>
            <w:proofErr w:type="gramStart"/>
            <w:r w:rsidRPr="00712B86">
              <w:t>":{</w:t>
            </w:r>
            <w:proofErr w:type="gramEnd"/>
            <w:r w:rsidRPr="00712B86">
              <w:t>"</w:t>
            </w:r>
            <w:proofErr w:type="spellStart"/>
            <w:r w:rsidRPr="00712B86">
              <w:t>method":"fit","params</w:t>
            </w:r>
            <w:proofErr w:type="spellEnd"/>
            <w:r w:rsidRPr="00712B86">
              <w:t>":{"epochs":200,"batch_size":32}}}</w:t>
            </w:r>
          </w:p>
        </w:tc>
      </w:tr>
      <w:tr w:rsidR="00F33FAA" w:rsidRPr="00712B86" w14:paraId="5A63CAD7" w14:textId="77777777" w:rsidTr="00DD78CC">
        <w:tc>
          <w:tcPr>
            <w:tcW w:w="1685" w:type="dxa"/>
          </w:tcPr>
          <w:p w14:paraId="6CDB66C6" w14:textId="77777777" w:rsidR="00F33FAA" w:rsidRPr="00712B86" w:rsidRDefault="00F33FAA" w:rsidP="00DD78CC">
            <w:pPr>
              <w:pStyle w:val="ListParagraph"/>
              <w:ind w:left="0"/>
              <w:jc w:val="both"/>
            </w:pPr>
            <w:r w:rsidRPr="00712B86">
              <w:rPr>
                <w:b/>
                <w:bCs/>
                <w:i/>
                <w:iCs/>
              </w:rPr>
              <w:t>Graph Parameter</w:t>
            </w:r>
          </w:p>
        </w:tc>
        <w:tc>
          <w:tcPr>
            <w:tcW w:w="6611" w:type="dxa"/>
          </w:tcPr>
          <w:p w14:paraId="3802B197" w14:textId="77777777" w:rsidR="00F33FAA" w:rsidRPr="00712B86" w:rsidRDefault="00F33FAA" w:rsidP="00DD78CC">
            <w:pPr>
              <w:pStyle w:val="ListParagraph"/>
              <w:ind w:left="0"/>
              <w:jc w:val="both"/>
            </w:pPr>
          </w:p>
        </w:tc>
      </w:tr>
    </w:tbl>
    <w:p w14:paraId="416983E8" w14:textId="77777777" w:rsidR="00F33FAA" w:rsidRPr="00712B86" w:rsidRDefault="00F33FAA" w:rsidP="00F33FAA">
      <w:pPr>
        <w:jc w:val="both"/>
        <w:rPr>
          <w:rFonts w:eastAsiaTheme="minorEastAsia"/>
        </w:rPr>
      </w:pPr>
    </w:p>
    <w:tbl>
      <w:tblPr>
        <w:tblStyle w:val="TableGrid"/>
        <w:tblW w:w="9016" w:type="dxa"/>
        <w:tblLook w:val="04A0" w:firstRow="1" w:lastRow="0" w:firstColumn="1" w:lastColumn="0" w:noHBand="0" w:noVBand="1"/>
      </w:tblPr>
      <w:tblGrid>
        <w:gridCol w:w="2556"/>
        <w:gridCol w:w="2556"/>
        <w:gridCol w:w="2146"/>
        <w:gridCol w:w="1758"/>
      </w:tblGrid>
      <w:tr w:rsidR="00F33FAA" w:rsidRPr="00712B86" w14:paraId="085E5A99" w14:textId="77777777" w:rsidTr="00DD78CC">
        <w:tc>
          <w:tcPr>
            <w:tcW w:w="9016" w:type="dxa"/>
            <w:gridSpan w:val="4"/>
          </w:tcPr>
          <w:p w14:paraId="07F6210B" w14:textId="4C0D2792" w:rsidR="00F33FAA" w:rsidRPr="00712B86" w:rsidRDefault="00F33FAA" w:rsidP="00DD78CC">
            <w:pPr>
              <w:jc w:val="center"/>
              <w:rPr>
                <w:noProof/>
              </w:rPr>
            </w:pPr>
            <w:r w:rsidRPr="00712B86">
              <w:rPr>
                <w:noProof/>
              </w:rPr>
              <w:t>Table B.7d2d:Recurrent Neural Network (</w:t>
            </w:r>
            <w:r w:rsidR="0015017C" w:rsidRPr="00712B86">
              <w:rPr>
                <w:noProof/>
              </w:rPr>
              <w:t>LSTM</w:t>
            </w:r>
            <w:r w:rsidRPr="00712B86">
              <w:rPr>
                <w:noProof/>
              </w:rPr>
              <w:t>) Execution: Graph / Excel Output</w:t>
            </w:r>
          </w:p>
        </w:tc>
      </w:tr>
      <w:tr w:rsidR="00F33FAA" w:rsidRPr="00712B86" w14:paraId="71693EE0" w14:textId="77777777" w:rsidTr="00DD78CC">
        <w:tc>
          <w:tcPr>
            <w:tcW w:w="2254" w:type="dxa"/>
          </w:tcPr>
          <w:p w14:paraId="26C64A85" w14:textId="5C47CDD4" w:rsidR="00F33FAA" w:rsidRPr="00712B86" w:rsidRDefault="00565CEA" w:rsidP="00DD78CC">
            <w:r w:rsidRPr="00712B86">
              <w:rPr>
                <w:noProof/>
              </w:rPr>
              <w:drawing>
                <wp:inline distT="0" distB="0" distL="0" distR="0" wp14:anchorId="49B01515" wp14:editId="456BAB82">
                  <wp:extent cx="1481328" cy="1014984"/>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202586DE" w14:textId="587EE777" w:rsidR="00F33FAA" w:rsidRPr="00712B86" w:rsidRDefault="00565CEA" w:rsidP="00DD78CC">
            <w:r w:rsidRPr="00712B86">
              <w:rPr>
                <w:noProof/>
              </w:rPr>
              <w:drawing>
                <wp:inline distT="0" distB="0" distL="0" distR="0" wp14:anchorId="17829CEB" wp14:editId="13D3BE1E">
                  <wp:extent cx="1481328" cy="1014984"/>
                  <wp:effectExtent l="0" t="0" r="508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5AB3AF1D" w14:textId="2D5DF17F" w:rsidR="00F33FAA" w:rsidRPr="00712B86" w:rsidRDefault="00565CEA" w:rsidP="00DD78CC">
            <w:r w:rsidRPr="00712B86">
              <w:object w:dxaOrig="1534" w:dyaOrig="991" w14:anchorId="08065953">
                <v:shape id="_x0000_i1066" type="#_x0000_t75" style="width:79.8pt;height:49.45pt" o:ole="">
                  <v:imagedata r:id="rId245" o:title=""/>
                </v:shape>
                <o:OLEObject Type="Embed" ProgID="Excel.Sheet.12" ShapeID="_x0000_i1066" DrawAspect="Icon" ObjectID="_1716394002" r:id="rId246"/>
              </w:object>
            </w:r>
          </w:p>
        </w:tc>
        <w:tc>
          <w:tcPr>
            <w:tcW w:w="2254" w:type="dxa"/>
          </w:tcPr>
          <w:p w14:paraId="3A51DBC7" w14:textId="77777777" w:rsidR="00F33FAA" w:rsidRPr="00712B86" w:rsidRDefault="00F33FAA" w:rsidP="00DD78CC"/>
        </w:tc>
      </w:tr>
    </w:tbl>
    <w:p w14:paraId="22C6C5BD" w14:textId="706A0EE8" w:rsidR="00530C07" w:rsidRDefault="00530C07" w:rsidP="00D722BE">
      <w:pPr>
        <w:jc w:val="both"/>
        <w:rPr>
          <w:rFonts w:eastAsiaTheme="minorEastAsia"/>
        </w:rPr>
      </w:pPr>
    </w:p>
    <w:tbl>
      <w:tblPr>
        <w:tblStyle w:val="TableGrid"/>
        <w:tblW w:w="0" w:type="auto"/>
        <w:tblLook w:val="04A0" w:firstRow="1" w:lastRow="0" w:firstColumn="1" w:lastColumn="0" w:noHBand="0" w:noVBand="1"/>
      </w:tblPr>
      <w:tblGrid>
        <w:gridCol w:w="2245"/>
        <w:gridCol w:w="6771"/>
      </w:tblGrid>
      <w:tr w:rsidR="00530C07" w14:paraId="55407409" w14:textId="77777777" w:rsidTr="00A06467">
        <w:tc>
          <w:tcPr>
            <w:tcW w:w="2245" w:type="dxa"/>
          </w:tcPr>
          <w:p w14:paraId="3DE02ECC" w14:textId="77777777" w:rsidR="00530C07" w:rsidRDefault="00530C07" w:rsidP="00A06467">
            <w:r>
              <w:t>Batch Run Excel</w:t>
            </w:r>
          </w:p>
        </w:tc>
        <w:tc>
          <w:tcPr>
            <w:tcW w:w="6771" w:type="dxa"/>
          </w:tcPr>
          <w:p w14:paraId="5C7024CB" w14:textId="77777777" w:rsidR="00530C07" w:rsidRDefault="00530C07" w:rsidP="00A06467">
            <w:r>
              <w:t>Snapshot</w:t>
            </w:r>
          </w:p>
        </w:tc>
      </w:tr>
      <w:bookmarkStart w:id="33" w:name="_MON_1715614264"/>
      <w:bookmarkEnd w:id="33"/>
      <w:tr w:rsidR="00530C07" w14:paraId="3148C31C" w14:textId="77777777" w:rsidTr="00A06467">
        <w:tc>
          <w:tcPr>
            <w:tcW w:w="2245" w:type="dxa"/>
          </w:tcPr>
          <w:p w14:paraId="24B05384" w14:textId="0E4B3564" w:rsidR="00530C07" w:rsidRDefault="00530C07" w:rsidP="00A06467">
            <w:r w:rsidRPr="00712B86">
              <w:rPr>
                <w:rFonts w:eastAsiaTheme="minorEastAsia"/>
              </w:rPr>
              <w:object w:dxaOrig="1534" w:dyaOrig="991" w14:anchorId="16DBEE21">
                <v:shape id="_x0000_i1067" type="#_x0000_t75" style="width:79.8pt;height:49.45pt" o:ole="">
                  <v:imagedata r:id="rId247" o:title=""/>
                </v:shape>
                <o:OLEObject Type="Embed" ProgID="Excel.Sheet.12" ShapeID="_x0000_i1067" DrawAspect="Icon" ObjectID="_1716394003" r:id="rId248"/>
              </w:object>
            </w:r>
          </w:p>
        </w:tc>
        <w:tc>
          <w:tcPr>
            <w:tcW w:w="6771" w:type="dxa"/>
          </w:tcPr>
          <w:p w14:paraId="1B80A50E" w14:textId="0A65FB5D" w:rsidR="00530C07" w:rsidRDefault="005A4609" w:rsidP="00A06467">
            <w:r>
              <w:rPr>
                <w:noProof/>
              </w:rPr>
              <w:drawing>
                <wp:inline distT="0" distB="0" distL="0" distR="0" wp14:anchorId="0568E0CD" wp14:editId="7E78AE40">
                  <wp:extent cx="2566673" cy="2990626"/>
                  <wp:effectExtent l="0" t="0" r="508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4881" t="3338" r="57574" b="18857"/>
                          <a:stretch/>
                        </pic:blipFill>
                        <pic:spPr bwMode="auto">
                          <a:xfrm>
                            <a:off x="0" y="0"/>
                            <a:ext cx="2574948" cy="3000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E9BFA6" w14:textId="77777777" w:rsidR="00530C07" w:rsidRDefault="00530C07" w:rsidP="00D722BE">
      <w:pPr>
        <w:jc w:val="both"/>
        <w:rPr>
          <w:rFonts w:eastAsiaTheme="minorEastAsia"/>
        </w:rPr>
      </w:pPr>
    </w:p>
    <w:tbl>
      <w:tblPr>
        <w:tblStyle w:val="TableGrid"/>
        <w:tblW w:w="0" w:type="auto"/>
        <w:tblLook w:val="04A0" w:firstRow="1" w:lastRow="0" w:firstColumn="1" w:lastColumn="0" w:noHBand="0" w:noVBand="1"/>
      </w:tblPr>
      <w:tblGrid>
        <w:gridCol w:w="2245"/>
        <w:gridCol w:w="6771"/>
      </w:tblGrid>
      <w:tr w:rsidR="009219A1" w:rsidRPr="00712B86" w14:paraId="0FE7CC8F" w14:textId="77777777" w:rsidTr="00FD0463">
        <w:tc>
          <w:tcPr>
            <w:tcW w:w="9016" w:type="dxa"/>
            <w:gridSpan w:val="2"/>
          </w:tcPr>
          <w:p w14:paraId="2B204445" w14:textId="3C4E5686" w:rsidR="009219A1" w:rsidRPr="009219A1" w:rsidRDefault="009219A1" w:rsidP="00A06467">
            <w:pPr>
              <w:jc w:val="center"/>
              <w:rPr>
                <w:b/>
                <w:bCs/>
                <w:i/>
                <w:iCs/>
              </w:rPr>
            </w:pPr>
            <w:r w:rsidRPr="009219A1">
              <w:rPr>
                <w:b/>
                <w:bCs/>
                <w:i/>
                <w:iCs/>
              </w:rPr>
              <w:t>Table 7: Neural Network Batch Run</w:t>
            </w:r>
          </w:p>
        </w:tc>
      </w:tr>
      <w:tr w:rsidR="009219A1" w:rsidRPr="00712B86" w14:paraId="77024F31" w14:textId="77777777" w:rsidTr="009219A1">
        <w:tc>
          <w:tcPr>
            <w:tcW w:w="2245" w:type="dxa"/>
          </w:tcPr>
          <w:p w14:paraId="5AE42B59" w14:textId="245A240E" w:rsidR="009219A1" w:rsidRPr="00712B86" w:rsidRDefault="009219A1" w:rsidP="00A06467">
            <w:pPr>
              <w:jc w:val="center"/>
            </w:pPr>
            <w:r w:rsidRPr="00712B86">
              <w:t>Result Analysis</w:t>
            </w:r>
          </w:p>
        </w:tc>
        <w:tc>
          <w:tcPr>
            <w:tcW w:w="6771" w:type="dxa"/>
          </w:tcPr>
          <w:p w14:paraId="479BFAFB" w14:textId="71E20B26" w:rsidR="00CE1241" w:rsidRPr="008E62A9" w:rsidRDefault="005E6A98" w:rsidP="009219A1">
            <w:pPr>
              <w:rPr>
                <w:rFonts w:ascii="Calibri" w:eastAsia="Times New Roman" w:hAnsi="Calibri" w:cs="Calibri"/>
                <w:color w:val="000000"/>
                <w:lang w:val="en-US"/>
              </w:rPr>
            </w:pPr>
            <m:oMath>
              <m:sSub>
                <m:sSubPr>
                  <m:ctrlPr>
                    <w:rPr>
                      <w:rFonts w:ascii="Cambria Math" w:hAnsi="Cambria Math"/>
                      <w:i/>
                      <w:highlight w:val="darkRed"/>
                    </w:rPr>
                  </m:ctrlPr>
                </m:sSubPr>
                <m:e>
                  <m:r>
                    <w:rPr>
                      <w:rFonts w:ascii="Cambria Math" w:hAnsi="Cambria Math"/>
                      <w:highlight w:val="darkRed"/>
                    </w:rPr>
                    <m:t>Test</m:t>
                  </m:r>
                </m:e>
                <m:sub>
                  <m:r>
                    <w:rPr>
                      <w:rFonts w:ascii="Cambria Math" w:hAnsi="Cambria Math"/>
                      <w:highlight w:val="darkRed"/>
                    </w:rPr>
                    <m:t>1</m:t>
                  </m:r>
                </m:sub>
              </m:sSub>
            </m:oMath>
            <w:r w:rsidR="004B1235">
              <w:t xml:space="preserve">: </w:t>
            </w:r>
            <w:r w:rsidR="009C3D71">
              <w:t xml:space="preserve">ANN is executed using initially 3 dataset: (1) </w:t>
            </w:r>
            <w:r w:rsidR="009C3D71" w:rsidRPr="00870222">
              <w:rPr>
                <w:i/>
                <w:iCs/>
                <w:u w:val="single"/>
              </w:rPr>
              <w:t>Churn_Modelling.csv</w:t>
            </w:r>
            <w:r w:rsidR="009C3D71">
              <w:t xml:space="preserve"> – to check customer </w:t>
            </w:r>
            <w:r w:rsidR="004B1235">
              <w:t>0-not exited, 1-</w:t>
            </w:r>
            <w:r w:rsidR="009C3D71">
              <w:t>exited</w:t>
            </w:r>
            <w:r w:rsidR="004B1235">
              <w:t xml:space="preserve"> the account based on credit score to know fraudulent customer</w:t>
            </w:r>
            <w:r w:rsidR="009C3D71">
              <w:t>,</w:t>
            </w:r>
            <w:r w:rsidR="004B1235">
              <w:t xml:space="preserve"> (2) </w:t>
            </w:r>
            <w:proofErr w:type="spellStart"/>
            <w:proofErr w:type="gramStart"/>
            <w:r w:rsidR="004B1235" w:rsidRPr="00870222">
              <w:rPr>
                <w:i/>
                <w:iCs/>
                <w:u w:val="single"/>
              </w:rPr>
              <w:t>tf.keras</w:t>
            </w:r>
            <w:proofErr w:type="gramEnd"/>
            <w:r w:rsidR="004B1235" w:rsidRPr="00870222">
              <w:rPr>
                <w:i/>
                <w:iCs/>
                <w:u w:val="single"/>
              </w:rPr>
              <w:t>.datasets.mnist</w:t>
            </w:r>
            <w:proofErr w:type="spellEnd"/>
            <w:r w:rsidR="004B1235">
              <w:t xml:space="preserve"> – </w:t>
            </w:r>
            <w:r w:rsidR="004B1235">
              <w:lastRenderedPageBreak/>
              <w:t xml:space="preserve">numbers 0-9, (3) </w:t>
            </w:r>
            <w:r w:rsidR="004B1235" w:rsidRPr="00870222">
              <w:rPr>
                <w:i/>
                <w:iCs/>
                <w:u w:val="single"/>
              </w:rPr>
              <w:t>auto_generated_-3to3</w:t>
            </w:r>
            <w:r w:rsidR="004B1235">
              <w:t xml:space="preserve"> – auto-generated real numbers from -3 to 3 </w:t>
            </w:r>
            <w:r w:rsidR="00F25C25">
              <w:t xml:space="preserve">in </w:t>
            </w:r>
            <m:oMath>
              <m:r>
                <w:rPr>
                  <w:rFonts w:ascii="Cambria Math" w:hAnsi="Cambria Math"/>
                </w:rPr>
                <m:t>N=1000</m:t>
              </m:r>
            </m:oMath>
            <w:r w:rsidR="00F25C25">
              <w:t xml:space="preserve"> rows. </w:t>
            </w:r>
            <m:oMath>
              <m:sSub>
                <m:sSubPr>
                  <m:ctrlPr>
                    <w:rPr>
                      <w:rFonts w:ascii="Cambria Math" w:hAnsi="Cambria Math"/>
                      <w:i/>
                    </w:rPr>
                  </m:ctrlPr>
                </m:sSubPr>
                <m:e>
                  <m:r>
                    <w:rPr>
                      <w:rFonts w:ascii="Cambria Math" w:hAnsi="Cambria Math"/>
                    </w:rPr>
                    <m:t>Dataset</m:t>
                  </m:r>
                </m:e>
                <m:sub>
                  <m:r>
                    <w:rPr>
                      <w:rFonts w:ascii="Cambria Math" w:hAnsi="Cambria Math"/>
                    </w:rPr>
                    <m:t>1</m:t>
                  </m:r>
                </m:sub>
              </m:sSub>
            </m:oMath>
            <w:r w:rsidR="009C3D71">
              <w:t xml:space="preserve"> </w:t>
            </w:r>
            <w:r w:rsidR="00CE1241">
              <w:t xml:space="preserve">has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m:t>
              </m:r>
              <m:r>
                <w:rPr>
                  <w:rFonts w:ascii="Cambria Math" w:eastAsia="Times New Roman" w:hAnsi="Cambria Math" w:cs="Calibri"/>
                  <w:color w:val="000000"/>
                  <w:lang w:val="en-US"/>
                </w:rPr>
                <m:t>0.35339</m:t>
              </m:r>
            </m:oMath>
            <w:r w:rsidR="00CE1241">
              <w:rPr>
                <w:rFonts w:ascii="Calibri" w:eastAsia="Times New Roman" w:hAnsi="Calibri" w:cs="Calibri"/>
                <w:color w:val="000000"/>
                <w:lang w:val="en-US"/>
              </w:rPr>
              <w:t xml:space="preserve">, </w:t>
            </w:r>
            <m:oMath>
              <m:r>
                <w:rPr>
                  <w:rFonts w:ascii="Cambria Math" w:eastAsia="Times New Roman" w:hAnsi="Cambria Math" w:cs="Calibri"/>
                  <w:color w:val="000000"/>
                  <w:lang w:val="en-US"/>
                </w:rPr>
                <m:t>accurac</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y</m:t>
                  </m:r>
                </m:e>
                <m:sub>
                  <m:r>
                    <w:rPr>
                      <w:rFonts w:ascii="Cambria Math" w:eastAsia="Times New Roman" w:hAnsi="Cambria Math" w:cs="Calibri"/>
                      <w:color w:val="000000"/>
                      <w:lang w:val="en-US"/>
                    </w:rPr>
                    <m:t>score</m:t>
                  </m:r>
                </m:sub>
              </m:sSub>
              <m:r>
                <w:rPr>
                  <w:rFonts w:ascii="Cambria Math" w:eastAsia="Times New Roman" w:hAnsi="Cambria Math" w:cs="Calibri"/>
                  <w:color w:val="000000"/>
                  <w:lang w:val="en-US"/>
                </w:rPr>
                <m:t xml:space="preserve"> = </m:t>
              </m:r>
            </m:oMath>
            <w:r w:rsidR="008E62A9">
              <w:rPr>
                <w:rFonts w:ascii="Calibri" w:hAnsi="Calibri" w:cs="Calibri"/>
                <w:color w:val="000000"/>
              </w:rPr>
              <w:t>0.853875</w:t>
            </w:r>
            <w:r w:rsidR="00CE1241">
              <w:rPr>
                <w:rFonts w:ascii="Calibri" w:eastAsia="Times New Roman" w:hAnsi="Calibri" w:cs="Calibri"/>
                <w:color w:val="000000"/>
                <w:lang w:val="en-US"/>
              </w:rPr>
              <w:t xml:space="preserve">, </w:t>
            </w:r>
            <m:oMath>
              <m:sSub>
                <m:sSubPr>
                  <m:ctrlPr>
                    <w:rPr>
                      <w:rFonts w:ascii="Cambria Math" w:hAnsi="Cambria Math"/>
                      <w:i/>
                    </w:rPr>
                  </m:ctrlPr>
                </m:sSubPr>
                <m:e>
                  <m:r>
                    <w:rPr>
                      <w:rFonts w:ascii="Cambria Math" w:hAnsi="Cambria Math"/>
                    </w:rPr>
                    <m:t>Dataset</m:t>
                  </m:r>
                </m:e>
                <m:sub>
                  <m:r>
                    <w:rPr>
                      <w:rFonts w:ascii="Cambria Math" w:hAnsi="Cambria Math"/>
                    </w:rPr>
                    <m:t>2</m:t>
                  </m:r>
                </m:sub>
              </m:sSub>
            </m:oMath>
            <w:r w:rsidR="00CE1241">
              <w:t xml:space="preserve"> has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 </m:t>
              </m:r>
            </m:oMath>
          </w:p>
          <w:p w14:paraId="5895254E" w14:textId="6BE0BA76" w:rsidR="00CE1241" w:rsidRPr="00CE1241" w:rsidRDefault="00CE1241" w:rsidP="00CE1241">
            <w:pPr>
              <w:rPr>
                <w:rFonts w:ascii="Calibri" w:eastAsia="Calibri" w:hAnsi="Calibri" w:cs="Arial"/>
                <w:color w:val="000000"/>
                <w:lang w:val="en-US"/>
              </w:rPr>
            </w:pPr>
            <w:r>
              <w:rPr>
                <w:rFonts w:ascii="Calibri" w:hAnsi="Calibri" w:cs="Calibri"/>
                <w:color w:val="000000"/>
              </w:rPr>
              <w:t>0.070294</w:t>
            </w:r>
            <w:r>
              <w:rPr>
                <w:rFonts w:ascii="Calibri" w:eastAsia="Times New Roman" w:hAnsi="Calibri" w:cs="Calibri"/>
                <w:color w:val="000000"/>
                <w:lang w:val="en-US"/>
              </w:rPr>
              <w:t xml:space="preserve">, </w:t>
            </w:r>
            <m:oMath>
              <m:r>
                <w:rPr>
                  <w:rFonts w:ascii="Cambria Math" w:eastAsia="Times New Roman" w:hAnsi="Cambria Math" w:cs="Calibri"/>
                  <w:color w:val="000000"/>
                  <w:lang w:val="en-US"/>
                </w:rPr>
                <m:t>accurac</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y</m:t>
                  </m:r>
                </m:e>
                <m:sub>
                  <m:r>
                    <w:rPr>
                      <w:rFonts w:ascii="Cambria Math" w:eastAsia="Times New Roman" w:hAnsi="Cambria Math" w:cs="Calibri"/>
                      <w:color w:val="000000"/>
                      <w:lang w:val="en-US"/>
                    </w:rPr>
                    <m:t>score</m:t>
                  </m:r>
                </m:sub>
              </m:sSub>
              <m:r>
                <w:rPr>
                  <w:rFonts w:ascii="Cambria Math" w:eastAsia="Times New Roman" w:hAnsi="Cambria Math" w:cs="Calibri"/>
                  <w:color w:val="000000"/>
                  <w:lang w:val="en-US"/>
                </w:rPr>
                <m:t xml:space="preserve"> = </m:t>
              </m:r>
            </m:oMath>
            <w:r>
              <w:rPr>
                <w:rFonts w:ascii="Calibri" w:hAnsi="Calibri" w:cs="Calibri"/>
                <w:color w:val="000000"/>
              </w:rPr>
              <w:t xml:space="preserve">0.977517, </w:t>
            </w:r>
            <m:oMath>
              <m:sSub>
                <m:sSubPr>
                  <m:ctrlPr>
                    <w:rPr>
                      <w:rFonts w:ascii="Cambria Math" w:hAnsi="Cambria Math"/>
                      <w:i/>
                    </w:rPr>
                  </m:ctrlPr>
                </m:sSubPr>
                <m:e>
                  <m:r>
                    <w:rPr>
                      <w:rFonts w:ascii="Cambria Math" w:hAnsi="Cambria Math"/>
                    </w:rPr>
                    <m:t>Dataset</m:t>
                  </m:r>
                </m:e>
                <m:sub>
                  <m:r>
                    <w:rPr>
                      <w:rFonts w:ascii="Cambria Math" w:hAnsi="Cambria Math"/>
                    </w:rPr>
                    <m:t>3</m:t>
                  </m:r>
                </m:sub>
              </m:sSub>
            </m:oMath>
            <w:r>
              <w:t xml:space="preserve"> has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 </m:t>
              </m:r>
            </m:oMath>
          </w:p>
          <w:p w14:paraId="35B29168" w14:textId="5CFE89B4" w:rsidR="00D26FF4" w:rsidRPr="00D26FF4" w:rsidRDefault="00727157" w:rsidP="00D26FF4">
            <w:pPr>
              <w:rPr>
                <w:rFonts w:ascii="Calibri" w:hAnsi="Calibri" w:cs="Calibri"/>
                <w:color w:val="000000"/>
              </w:rPr>
            </w:pPr>
            <w:r>
              <w:rPr>
                <w:rFonts w:ascii="Calibri" w:hAnsi="Calibri" w:cs="Calibri"/>
                <w:color w:val="000000"/>
              </w:rPr>
              <w:t>1.992985</w:t>
            </w:r>
            <w:r w:rsidR="00CE1241">
              <w:rPr>
                <w:rFonts w:ascii="Calibri" w:eastAsia="Times New Roman" w:hAnsi="Calibri" w:cs="Calibri"/>
                <w:color w:val="000000"/>
                <w:lang w:val="en-US"/>
              </w:rPr>
              <w:t xml:space="preserve">, </w:t>
            </w:r>
            <m:oMath>
              <m:r>
                <w:rPr>
                  <w:rFonts w:ascii="Cambria Math" w:eastAsia="Times New Roman" w:hAnsi="Cambria Math" w:cs="Calibri"/>
                  <w:color w:val="000000"/>
                  <w:lang w:val="en-US"/>
                </w:rPr>
                <m:t>accurac</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y</m:t>
                  </m:r>
                </m:e>
                <m:sub>
                  <m:r>
                    <w:rPr>
                      <w:rFonts w:ascii="Cambria Math" w:eastAsia="Times New Roman" w:hAnsi="Cambria Math" w:cs="Calibri"/>
                      <w:color w:val="000000"/>
                      <w:lang w:val="en-US"/>
                    </w:rPr>
                    <m:t>score</m:t>
                  </m:r>
                </m:sub>
              </m:sSub>
              <m:r>
                <w:rPr>
                  <w:rFonts w:ascii="Cambria Math" w:eastAsia="Times New Roman" w:hAnsi="Cambria Math" w:cs="Calibri"/>
                  <w:color w:val="000000"/>
                  <w:lang w:val="en-US"/>
                </w:rPr>
                <m:t xml:space="preserve"> = </m:t>
              </m:r>
            </m:oMath>
            <w:r w:rsidR="00CE1241">
              <w:rPr>
                <w:rFonts w:ascii="Calibri" w:hAnsi="Calibri" w:cs="Calibri"/>
                <w:color w:val="000000"/>
              </w:rPr>
              <w:t>0</w:t>
            </w:r>
            <w:r>
              <w:rPr>
                <w:rFonts w:ascii="Calibri" w:hAnsi="Calibri" w:cs="Calibri"/>
                <w:color w:val="000000"/>
              </w:rPr>
              <w:t xml:space="preserve">, with the loss score decreases and accuracy score increases over each epoch, except for the </w:t>
            </w:r>
            <m:oMath>
              <m:sSub>
                <m:sSubPr>
                  <m:ctrlPr>
                    <w:rPr>
                      <w:rFonts w:ascii="Cambria Math" w:hAnsi="Cambria Math"/>
                      <w:i/>
                    </w:rPr>
                  </m:ctrlPr>
                </m:sSubPr>
                <m:e>
                  <m:r>
                    <w:rPr>
                      <w:rFonts w:ascii="Cambria Math" w:hAnsi="Cambria Math"/>
                    </w:rPr>
                    <m:t>Dataset</m:t>
                  </m:r>
                </m:e>
                <m:sub>
                  <m:r>
                    <w:rPr>
                      <w:rFonts w:ascii="Cambria Math" w:hAnsi="Cambria Math"/>
                    </w:rPr>
                    <m:t>3</m:t>
                  </m:r>
                </m:sub>
              </m:sSub>
            </m:oMath>
            <w:r>
              <w:rPr>
                <w:rFonts w:ascii="Calibri" w:eastAsiaTheme="minorEastAsia" w:hAnsi="Calibri" w:cs="Calibri"/>
              </w:rPr>
              <w:t xml:space="preserve"> when accuracy is constant to zero with the continuous target</w:t>
            </w:r>
            <w:r>
              <w:rPr>
                <w:rFonts w:ascii="Calibri" w:hAnsi="Calibri" w:cs="Calibri"/>
                <w:color w:val="000000"/>
              </w:rPr>
              <w:t xml:space="preserve">.  </w:t>
            </w:r>
          </w:p>
          <w:p w14:paraId="29175E3D" w14:textId="0676B422" w:rsidR="00CE1241" w:rsidRPr="00D26FF4" w:rsidRDefault="00D26FF4" w:rsidP="00D26FF4">
            <w:pPr>
              <w:rPr>
                <w:rFonts w:ascii="Calibri" w:hAnsi="Calibri" w:cs="Calibri"/>
                <w:color w:val="000000"/>
              </w:rPr>
            </w:pPr>
            <w:r>
              <w:rPr>
                <w:rFonts w:ascii="Calibri" w:hAnsi="Calibri" w:cs="Calibri"/>
                <w:color w:val="000000"/>
              </w:rPr>
              <w:t xml:space="preserve">In </w:t>
            </w:r>
            <m:oMath>
              <m:sSub>
                <m:sSubPr>
                  <m:ctrlPr>
                    <w:rPr>
                      <w:rFonts w:ascii="Cambria Math" w:hAnsi="Cambria Math"/>
                      <w:i/>
                    </w:rPr>
                  </m:ctrlPr>
                </m:sSubPr>
                <m:e>
                  <m:r>
                    <w:rPr>
                      <w:rFonts w:ascii="Cambria Math" w:hAnsi="Cambria Math"/>
                    </w:rPr>
                    <m:t>Dataset</m:t>
                  </m:r>
                </m:e>
                <m:sub>
                  <m:r>
                    <w:rPr>
                      <w:rFonts w:ascii="Cambria Math" w:hAnsi="Cambria Math"/>
                    </w:rPr>
                    <m:t>1</m:t>
                  </m:r>
                </m:sub>
              </m:sSub>
              <m:r>
                <w:rPr>
                  <w:rFonts w:ascii="Cambria Math" w:eastAsiaTheme="minorEastAsia" w:hAnsi="Cambria Math" w:cs="Calibri"/>
                </w:rPr>
                <m:t>,</m:t>
              </m:r>
            </m:oMath>
            <w:r>
              <w:t xml:space="preserve"> c</w:t>
            </w:r>
            <w:proofErr w:type="spellStart"/>
            <w:r w:rsidRPr="00D26FF4">
              <w:rPr>
                <w:rFonts w:ascii="Calibri" w:hAnsi="Calibri" w:cs="Calibri"/>
                <w:color w:val="000000"/>
              </w:rPr>
              <w:t>ustomer</w:t>
            </w:r>
            <w:proofErr w:type="spellEnd"/>
            <w:r w:rsidRPr="00D26FF4">
              <w:rPr>
                <w:rFonts w:ascii="Calibri" w:hAnsi="Calibri" w:cs="Calibri"/>
                <w:color w:val="000000"/>
              </w:rPr>
              <w:t xml:space="preserve"> who didn't close the account about 1527 is more than who closed 137 as the fra</w:t>
            </w:r>
            <w:r>
              <w:rPr>
                <w:rFonts w:ascii="Calibri" w:hAnsi="Calibri" w:cs="Calibri"/>
                <w:color w:val="000000"/>
              </w:rPr>
              <w:t>u</w:t>
            </w:r>
            <w:r w:rsidRPr="00D26FF4">
              <w:rPr>
                <w:rFonts w:ascii="Calibri" w:hAnsi="Calibri" w:cs="Calibri"/>
                <w:color w:val="000000"/>
              </w:rPr>
              <w:t>d</w:t>
            </w:r>
            <w:r>
              <w:rPr>
                <w:rFonts w:ascii="Calibri" w:hAnsi="Calibri" w:cs="Calibri"/>
                <w:color w:val="000000"/>
              </w:rPr>
              <w:t>u</w:t>
            </w:r>
            <w:r w:rsidRPr="00D26FF4">
              <w:rPr>
                <w:rFonts w:ascii="Calibri" w:hAnsi="Calibri" w:cs="Calibri"/>
                <w:color w:val="000000"/>
              </w:rPr>
              <w:t>lent customer can be determined who closed their account early with high credit score</w:t>
            </w:r>
            <w:r>
              <w:rPr>
                <w:rFonts w:ascii="Calibri" w:hAnsi="Calibri" w:cs="Calibri"/>
                <w:color w:val="000000"/>
              </w:rPr>
              <w:t xml:space="preserve">. In </w:t>
            </w:r>
            <m:oMath>
              <m:sSub>
                <m:sSubPr>
                  <m:ctrlPr>
                    <w:rPr>
                      <w:rFonts w:ascii="Cambria Math" w:hAnsi="Cambria Math"/>
                      <w:i/>
                    </w:rPr>
                  </m:ctrlPr>
                </m:sSubPr>
                <m:e>
                  <m:r>
                    <w:rPr>
                      <w:rFonts w:ascii="Cambria Math" w:hAnsi="Cambria Math"/>
                    </w:rPr>
                    <m:t>Dataset</m:t>
                  </m:r>
                </m:e>
                <m:sub>
                  <m:r>
                    <w:rPr>
                      <w:rFonts w:ascii="Cambria Math" w:hAnsi="Cambria Math"/>
                    </w:rPr>
                    <m:t>2</m:t>
                  </m:r>
                </m:sub>
              </m:sSub>
              <m:r>
                <w:rPr>
                  <w:rFonts w:ascii="Cambria Math" w:eastAsiaTheme="minorEastAsia" w:hAnsi="Cambria Math" w:cs="Calibri"/>
                </w:rPr>
                <m:t>,</m:t>
              </m:r>
            </m:oMath>
            <w:r w:rsidRPr="00D26FF4">
              <w:rPr>
                <w:rFonts w:ascii="Calibri" w:hAnsi="Calibri" w:cs="Calibri"/>
                <w:color w:val="000000"/>
              </w:rPr>
              <w:t>1 has the most correctly classifie</w:t>
            </w:r>
            <w:r>
              <w:rPr>
                <w:rFonts w:ascii="Calibri" w:hAnsi="Calibri" w:cs="Calibri"/>
                <w:color w:val="000000"/>
              </w:rPr>
              <w:t>d items</w:t>
            </w:r>
            <w:r w:rsidRPr="00D26FF4">
              <w:rPr>
                <w:rFonts w:ascii="Calibri" w:hAnsi="Calibri" w:cs="Calibri"/>
                <w:color w:val="000000"/>
              </w:rPr>
              <w:t>, 2-7 and 7-9 most confused numbers.</w:t>
            </w:r>
          </w:p>
          <w:p w14:paraId="61C77D2A" w14:textId="6BBDD2D9" w:rsidR="008E62A9" w:rsidRPr="00CE1241" w:rsidRDefault="005E6A98" w:rsidP="008E62A9">
            <w:pPr>
              <w:rPr>
                <w:rFonts w:ascii="Calibri" w:eastAsia="Calibri" w:hAnsi="Calibri" w:cs="Arial"/>
                <w:color w:val="000000"/>
                <w:lang w:val="en-US"/>
              </w:rPr>
            </w:pPr>
            <m:oMath>
              <m:sSub>
                <m:sSubPr>
                  <m:ctrlPr>
                    <w:rPr>
                      <w:rFonts w:ascii="Cambria Math" w:hAnsi="Cambria Math"/>
                      <w:i/>
                      <w:highlight w:val="darkMagenta"/>
                    </w:rPr>
                  </m:ctrlPr>
                </m:sSubPr>
                <m:e>
                  <m:r>
                    <w:rPr>
                      <w:rFonts w:ascii="Cambria Math" w:hAnsi="Cambria Math"/>
                      <w:highlight w:val="darkMagenta"/>
                    </w:rPr>
                    <m:t>Test</m:t>
                  </m:r>
                </m:e>
                <m:sub>
                  <m:r>
                    <w:rPr>
                      <w:rFonts w:ascii="Cambria Math" w:hAnsi="Cambria Math"/>
                      <w:highlight w:val="darkMagenta"/>
                    </w:rPr>
                    <m:t>2</m:t>
                  </m:r>
                </m:sub>
              </m:sSub>
            </m:oMath>
            <w:r w:rsidR="00AB22CA">
              <w:rPr>
                <w:rFonts w:ascii="Calibri" w:eastAsia="Times New Roman" w:hAnsi="Calibri" w:cs="Calibri"/>
                <w:color w:val="000000"/>
                <w:lang w:val="en-US"/>
              </w:rPr>
              <w:t xml:space="preserve">: CNN is executed using 2 dataset: (1) </w:t>
            </w:r>
            <w:proofErr w:type="spellStart"/>
            <w:r w:rsidR="00AB22CA" w:rsidRPr="00B00333">
              <w:rPr>
                <w:rFonts w:ascii="Calibri" w:eastAsia="Times New Roman" w:hAnsi="Calibri" w:cs="Calibri"/>
                <w:i/>
                <w:iCs/>
                <w:color w:val="000000"/>
                <w:u w:val="single"/>
                <w:lang w:val="en-US"/>
              </w:rPr>
              <w:t>tf.keras.datasets.fashion_mnist</w:t>
            </w:r>
            <w:proofErr w:type="spellEnd"/>
            <w:r w:rsidR="00AB22CA">
              <w:rPr>
                <w:rFonts w:ascii="Calibri" w:eastAsia="Times New Roman" w:hAnsi="Calibri" w:cs="Calibri"/>
                <w:color w:val="000000"/>
                <w:lang w:val="en-US"/>
              </w:rPr>
              <w:t xml:space="preserve"> that contains images of </w:t>
            </w:r>
            <w:r w:rsidR="00411AA8" w:rsidRPr="00411AA8">
              <w:rPr>
                <w:rFonts w:ascii="Calibri" w:eastAsia="Times New Roman" w:hAnsi="Calibri" w:cs="Calibri"/>
                <w:color w:val="000000"/>
                <w:lang w:val="en-US"/>
              </w:rPr>
              <w:t>0-T-shirt/top, 1-Trouser, 2-Pullover, 3-Dress, 4-Coat, 5-Sandal, 6-Shirt, 7-Sneaker, 8-Bag, 9-Ankle boot</w:t>
            </w:r>
            <w:r w:rsidR="00411AA8">
              <w:rPr>
                <w:rFonts w:ascii="Calibri" w:eastAsia="Times New Roman" w:hAnsi="Calibri" w:cs="Calibri"/>
                <w:color w:val="000000"/>
                <w:lang w:val="en-US"/>
              </w:rPr>
              <w:t xml:space="preserve">, (2)  </w:t>
            </w:r>
            <w:r w:rsidR="00411AA8" w:rsidRPr="00B00333">
              <w:rPr>
                <w:rFonts w:ascii="Calibri" w:eastAsia="Times New Roman" w:hAnsi="Calibri" w:cs="Calibri"/>
                <w:i/>
                <w:iCs/>
                <w:color w:val="000000"/>
                <w:u w:val="single"/>
                <w:lang w:val="en-US"/>
              </w:rPr>
              <w:t>spam.csv</w:t>
            </w:r>
            <w:r w:rsidR="00411AA8">
              <w:rPr>
                <w:rFonts w:ascii="Calibri" w:eastAsia="Times New Roman" w:hAnsi="Calibri" w:cs="Calibri"/>
                <w:color w:val="000000"/>
                <w:lang w:val="en-US"/>
              </w:rPr>
              <w:t xml:space="preserve"> – for text processing with 2 variables </w:t>
            </w:r>
            <m:oMath>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v</m:t>
                  </m:r>
                </m:e>
                <m:sub>
                  <m:r>
                    <w:rPr>
                      <w:rFonts w:ascii="Cambria Math" w:eastAsia="Times New Roman" w:hAnsi="Cambria Math" w:cs="Calibri"/>
                      <w:color w:val="000000"/>
                      <w:lang w:val="en-US"/>
                    </w:rPr>
                    <m:t>1</m:t>
                  </m:r>
                </m:sub>
              </m:sSub>
              <m:r>
                <w:rPr>
                  <w:rFonts w:ascii="Cambria Math" w:eastAsia="Times New Roman" w:hAnsi="Cambria Math" w:cs="Calibri"/>
                  <w:color w:val="000000"/>
                  <w:lang w:val="en-US"/>
                </w:rPr>
                <m:t xml:space="preserve">=spam or ham, </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v</m:t>
                  </m:r>
                </m:e>
                <m:sub>
                  <m:r>
                    <w:rPr>
                      <w:rFonts w:ascii="Cambria Math" w:eastAsia="Times New Roman" w:hAnsi="Cambria Math" w:cs="Calibri"/>
                      <w:color w:val="000000"/>
                      <w:lang w:val="en-US"/>
                    </w:rPr>
                    <m:t>2</m:t>
                  </m:r>
                </m:sub>
              </m:sSub>
              <m:r>
                <w:rPr>
                  <w:rFonts w:ascii="Cambria Math" w:eastAsia="Times New Roman" w:hAnsi="Cambria Math" w:cs="Calibri"/>
                  <w:color w:val="000000"/>
                  <w:lang w:val="en-US"/>
                </w:rPr>
                <m:t>=comments.</m:t>
              </m:r>
            </m:oMath>
            <w:r w:rsidR="00411AA8">
              <w:rPr>
                <w:rFonts w:ascii="Calibri" w:eastAsia="Times New Roman" w:hAnsi="Calibri" w:cs="Calibri"/>
                <w:color w:val="000000"/>
                <w:lang w:val="en-US"/>
              </w:rPr>
              <w:t xml:space="preserve"> </w:t>
            </w:r>
            <m:oMath>
              <m:sSub>
                <m:sSubPr>
                  <m:ctrlPr>
                    <w:rPr>
                      <w:rFonts w:ascii="Cambria Math" w:hAnsi="Cambria Math"/>
                      <w:i/>
                    </w:rPr>
                  </m:ctrlPr>
                </m:sSubPr>
                <m:e>
                  <m:r>
                    <w:rPr>
                      <w:rFonts w:ascii="Cambria Math" w:hAnsi="Cambria Math"/>
                    </w:rPr>
                    <m:t>Dataset</m:t>
                  </m:r>
                </m:e>
                <m:sub>
                  <m:r>
                    <w:rPr>
                      <w:rFonts w:ascii="Cambria Math" w:hAnsi="Cambria Math"/>
                    </w:rPr>
                    <m:t>1</m:t>
                  </m:r>
                </m:sub>
              </m:sSub>
            </m:oMath>
            <w:r w:rsidR="008E62A9">
              <w:t xml:space="preserve"> has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 </m:t>
              </m:r>
            </m:oMath>
          </w:p>
          <w:p w14:paraId="64BA100C" w14:textId="7FFD85FF" w:rsidR="008E62A9" w:rsidRPr="008E62A9" w:rsidRDefault="008E62A9" w:rsidP="008E62A9">
            <w:pPr>
              <w:rPr>
                <w:rFonts w:ascii="Calibri" w:eastAsia="Times New Roman" w:hAnsi="Calibri" w:cs="Calibri"/>
                <w:color w:val="000000"/>
                <w:lang w:val="en-US"/>
              </w:rPr>
            </w:pPr>
            <w:r>
              <w:rPr>
                <w:rFonts w:ascii="Calibri" w:hAnsi="Calibri" w:cs="Calibri"/>
                <w:color w:val="000000"/>
              </w:rPr>
              <w:t>0.257122</w:t>
            </w:r>
            <w:r>
              <w:rPr>
                <w:rFonts w:ascii="Calibri" w:eastAsia="Times New Roman" w:hAnsi="Calibri" w:cs="Calibri"/>
                <w:color w:val="000000"/>
                <w:lang w:val="en-US"/>
              </w:rPr>
              <w:t xml:space="preserve">, </w:t>
            </w:r>
            <m:oMath>
              <m:r>
                <w:rPr>
                  <w:rFonts w:ascii="Cambria Math" w:eastAsia="Times New Roman" w:hAnsi="Cambria Math" w:cs="Calibri"/>
                  <w:color w:val="000000"/>
                  <w:lang w:val="en-US"/>
                </w:rPr>
                <m:t>accurac</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y</m:t>
                  </m:r>
                </m:e>
                <m:sub>
                  <m:r>
                    <w:rPr>
                      <w:rFonts w:ascii="Cambria Math" w:eastAsia="Times New Roman" w:hAnsi="Cambria Math" w:cs="Calibri"/>
                      <w:color w:val="000000"/>
                      <w:lang w:val="en-US"/>
                    </w:rPr>
                    <m:t>score</m:t>
                  </m:r>
                </m:sub>
              </m:sSub>
              <m:r>
                <w:rPr>
                  <w:rFonts w:ascii="Cambria Math" w:eastAsia="Times New Roman" w:hAnsi="Cambria Math" w:cs="Calibri"/>
                  <w:color w:val="000000"/>
                  <w:lang w:val="en-US"/>
                </w:rPr>
                <m:t xml:space="preserve"> = </m:t>
              </m:r>
            </m:oMath>
            <w:r>
              <w:rPr>
                <w:rFonts w:ascii="Calibri" w:hAnsi="Calibri" w:cs="Calibri"/>
                <w:color w:val="000000"/>
              </w:rPr>
              <w:t>0.9036,</w:t>
            </w:r>
            <w:r>
              <w:rPr>
                <w:rFonts w:ascii="Calibri" w:eastAsia="Times New Roman" w:hAnsi="Calibri" w:cs="Calibri"/>
                <w:color w:val="000000"/>
                <w:lang w:val="en-US"/>
              </w:rPr>
              <w:t xml:space="preserve"> </w:t>
            </w:r>
            <m:oMath>
              <m:sSub>
                <m:sSubPr>
                  <m:ctrlPr>
                    <w:rPr>
                      <w:rFonts w:ascii="Cambria Math" w:hAnsi="Cambria Math"/>
                      <w:i/>
                    </w:rPr>
                  </m:ctrlPr>
                </m:sSubPr>
                <m:e>
                  <m:r>
                    <w:rPr>
                      <w:rFonts w:ascii="Cambria Math" w:hAnsi="Cambria Math"/>
                    </w:rPr>
                    <m:t>Dataset</m:t>
                  </m:r>
                </m:e>
                <m:sub>
                  <m:r>
                    <w:rPr>
                      <w:rFonts w:ascii="Cambria Math" w:hAnsi="Cambria Math"/>
                    </w:rPr>
                    <m:t>2</m:t>
                  </m:r>
                </m:sub>
              </m:sSub>
            </m:oMath>
            <w:r>
              <w:t xml:space="preserve"> has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 </m:t>
              </m:r>
            </m:oMath>
          </w:p>
          <w:p w14:paraId="1904A7FD" w14:textId="72882367" w:rsidR="00E611BB" w:rsidRDefault="008E62A9" w:rsidP="00B626D9">
            <w:pPr>
              <w:rPr>
                <w:rFonts w:ascii="Calibri" w:hAnsi="Calibri" w:cs="Calibri"/>
                <w:color w:val="000000"/>
              </w:rPr>
            </w:pPr>
            <w:r>
              <w:rPr>
                <w:rFonts w:ascii="Calibri" w:hAnsi="Calibri" w:cs="Calibri"/>
                <w:color w:val="000000"/>
              </w:rPr>
              <w:t>0.070294</w:t>
            </w:r>
            <w:r>
              <w:rPr>
                <w:rFonts w:ascii="Calibri" w:eastAsia="Times New Roman" w:hAnsi="Calibri" w:cs="Calibri"/>
                <w:color w:val="000000"/>
                <w:lang w:val="en-US"/>
              </w:rPr>
              <w:t xml:space="preserve">, </w:t>
            </w:r>
            <m:oMath>
              <m:r>
                <w:rPr>
                  <w:rFonts w:ascii="Cambria Math" w:eastAsia="Times New Roman" w:hAnsi="Cambria Math" w:cs="Calibri"/>
                  <w:color w:val="000000"/>
                  <w:lang w:val="en-US"/>
                </w:rPr>
                <m:t>accurac</m:t>
              </m:r>
              <m:sSub>
                <m:sSubPr>
                  <m:ctrlPr>
                    <w:rPr>
                      <w:rFonts w:ascii="Cambria Math" w:eastAsia="Times New Roman" w:hAnsi="Cambria Math" w:cs="Calibri"/>
                      <w:i/>
                      <w:color w:val="000000"/>
                      <w:lang w:val="en-US"/>
                    </w:rPr>
                  </m:ctrlPr>
                </m:sSubPr>
                <m:e>
                  <m:r>
                    <w:rPr>
                      <w:rFonts w:ascii="Cambria Math" w:eastAsia="Times New Roman" w:hAnsi="Cambria Math" w:cs="Calibri"/>
                      <w:color w:val="000000"/>
                      <w:lang w:val="en-US"/>
                    </w:rPr>
                    <m:t>y</m:t>
                  </m:r>
                </m:e>
                <m:sub>
                  <m:r>
                    <w:rPr>
                      <w:rFonts w:ascii="Cambria Math" w:eastAsia="Times New Roman" w:hAnsi="Cambria Math" w:cs="Calibri"/>
                      <w:color w:val="000000"/>
                      <w:lang w:val="en-US"/>
                    </w:rPr>
                    <m:t>score</m:t>
                  </m:r>
                </m:sub>
              </m:sSub>
              <m:r>
                <w:rPr>
                  <w:rFonts w:ascii="Cambria Math" w:eastAsia="Times New Roman" w:hAnsi="Cambria Math" w:cs="Calibri"/>
                  <w:color w:val="000000"/>
                  <w:lang w:val="en-US"/>
                </w:rPr>
                <m:t xml:space="preserve"> = </m:t>
              </m:r>
            </m:oMath>
            <w:r>
              <w:rPr>
                <w:rFonts w:ascii="Calibri" w:hAnsi="Calibri" w:cs="Calibri"/>
                <w:color w:val="000000"/>
              </w:rPr>
              <w:t>0.977517 with the loss score decreases and accuracy score increases over each epoch of the datasets.</w:t>
            </w:r>
            <w:r w:rsidR="00B626D9">
              <w:rPr>
                <w:rFonts w:ascii="Calibri" w:hAnsi="Calibri" w:cs="Calibri"/>
                <w:color w:val="000000"/>
              </w:rPr>
              <w:t xml:space="preserve"> </w:t>
            </w:r>
            <m:oMath>
              <m:sSub>
                <m:sSubPr>
                  <m:ctrlPr>
                    <w:rPr>
                      <w:rFonts w:ascii="Cambria Math" w:hAnsi="Cambria Math"/>
                      <w:i/>
                    </w:rPr>
                  </m:ctrlPr>
                </m:sSubPr>
                <m:e>
                  <m:r>
                    <w:rPr>
                      <w:rFonts w:ascii="Cambria Math" w:hAnsi="Cambria Math"/>
                    </w:rPr>
                    <m:t>Dataset</m:t>
                  </m:r>
                </m:e>
                <m:sub>
                  <m:r>
                    <w:rPr>
                      <w:rFonts w:ascii="Cambria Math" w:hAnsi="Cambria Math"/>
                    </w:rPr>
                    <m:t>1</m:t>
                  </m:r>
                </m:sub>
              </m:sSub>
              <m:r>
                <w:rPr>
                  <w:rFonts w:ascii="Cambria Math" w:hAnsi="Cambria Math"/>
                </w:rPr>
                <m:t xml:space="preserve">, </m:t>
              </m:r>
            </m:oMath>
            <w:r w:rsidR="00B626D9">
              <w:rPr>
                <w:rFonts w:ascii="Calibri" w:eastAsiaTheme="minorEastAsia" w:hAnsi="Calibri" w:cs="Calibri"/>
              </w:rPr>
              <w:t xml:space="preserve">one of the most misclassified is </w:t>
            </w:r>
            <w:r w:rsidR="00B626D9" w:rsidRPr="00B626D9">
              <w:rPr>
                <w:rFonts w:ascii="Calibri" w:hAnsi="Calibri" w:cs="Calibri"/>
                <w:color w:val="000000"/>
              </w:rPr>
              <w:t>T-shirt/top</w:t>
            </w:r>
            <w:r w:rsidR="00B626D9">
              <w:rPr>
                <w:rFonts w:ascii="Calibri" w:hAnsi="Calibri"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index</m:t>
                  </m:r>
                </m:e>
                <m:sub>
                  <m:r>
                    <w:rPr>
                      <w:rFonts w:ascii="Cambria Math" w:hAnsi="Cambria Math" w:cs="Calibri"/>
                      <w:color w:val="000000"/>
                    </w:rPr>
                    <m:t>0</m:t>
                  </m:r>
                </m:sub>
              </m:sSub>
            </m:oMath>
            <w:r w:rsidR="00B626D9" w:rsidRPr="00B626D9">
              <w:rPr>
                <w:rFonts w:ascii="Calibri" w:hAnsi="Calibri" w:cs="Calibri"/>
                <w:color w:val="000000"/>
              </w:rPr>
              <w:t xml:space="preserve"> </w:t>
            </w:r>
            <w:r w:rsidR="00B626D9">
              <w:rPr>
                <w:rFonts w:ascii="Calibri" w:hAnsi="Calibri" w:cs="Calibri"/>
                <w:color w:val="000000"/>
              </w:rPr>
              <w:t>and</w:t>
            </w:r>
            <w:r w:rsidR="00B626D9" w:rsidRPr="00B626D9">
              <w:rPr>
                <w:rFonts w:ascii="Calibri" w:hAnsi="Calibri" w:cs="Calibri"/>
                <w:color w:val="000000"/>
              </w:rPr>
              <w:t xml:space="preserve"> </w:t>
            </w:r>
            <w:r w:rsidR="00B626D9">
              <w:rPr>
                <w:rFonts w:ascii="Calibri" w:hAnsi="Calibri" w:cs="Calibri"/>
                <w:color w:val="000000"/>
              </w:rPr>
              <w:t>s</w:t>
            </w:r>
            <w:r w:rsidR="00B626D9" w:rsidRPr="00B626D9">
              <w:rPr>
                <w:rFonts w:ascii="Calibri" w:hAnsi="Calibri" w:cs="Calibri"/>
                <w:color w:val="000000"/>
              </w:rPr>
              <w:t>hirt</w:t>
            </w:r>
            <w:r w:rsidR="00B626D9">
              <w:rPr>
                <w:rFonts w:ascii="Calibri" w:hAnsi="Calibri"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index</m:t>
                  </m:r>
                </m:e>
                <m:sub>
                  <m:r>
                    <w:rPr>
                      <w:rFonts w:ascii="Cambria Math" w:hAnsi="Cambria Math" w:cs="Calibri"/>
                      <w:color w:val="000000"/>
                    </w:rPr>
                    <m:t>6</m:t>
                  </m:r>
                </m:sub>
              </m:sSub>
            </m:oMath>
            <w:r w:rsidR="00B626D9" w:rsidRPr="00B626D9">
              <w:rPr>
                <w:rFonts w:ascii="Calibri" w:hAnsi="Calibri" w:cs="Calibri"/>
                <w:color w:val="000000"/>
              </w:rPr>
              <w:t xml:space="preserve"> </w:t>
            </w:r>
            <w:r w:rsidR="00B626D9">
              <w:rPr>
                <w:rFonts w:ascii="Calibri" w:hAnsi="Calibri" w:cs="Calibri"/>
                <w:color w:val="000000"/>
              </w:rPr>
              <w:t xml:space="preserve">having misclassified examples of </w:t>
            </w:r>
            <w:r w:rsidR="00B626D9" w:rsidRPr="00B626D9">
              <w:rPr>
                <w:rFonts w:ascii="Calibri" w:hAnsi="Calibri" w:cs="Calibri"/>
                <w:color w:val="000000"/>
              </w:rPr>
              <w:t>180</w:t>
            </w:r>
            <w:r w:rsidR="00B626D9">
              <w:rPr>
                <w:rFonts w:ascii="Calibri" w:hAnsi="Calibri" w:cs="Calibri"/>
                <w:color w:val="000000"/>
              </w:rPr>
              <w:t xml:space="preserve">, one of the most correctly classified is the trouser with </w:t>
            </w:r>
            <m:oMath>
              <m:sSub>
                <m:sSubPr>
                  <m:ctrlPr>
                    <w:rPr>
                      <w:rFonts w:ascii="Cambria Math" w:hAnsi="Cambria Math" w:cs="Calibri"/>
                      <w:i/>
                      <w:color w:val="000000"/>
                    </w:rPr>
                  </m:ctrlPr>
                </m:sSubPr>
                <m:e>
                  <m:r>
                    <w:rPr>
                      <w:rFonts w:ascii="Cambria Math" w:hAnsi="Cambria Math" w:cs="Calibri"/>
                      <w:color w:val="000000"/>
                    </w:rPr>
                    <m:t>index</m:t>
                  </m:r>
                </m:e>
                <m:sub>
                  <m:r>
                    <w:rPr>
                      <w:rFonts w:ascii="Cambria Math" w:hAnsi="Cambria Math" w:cs="Calibri"/>
                      <w:color w:val="000000"/>
                    </w:rPr>
                    <m:t>1</m:t>
                  </m:r>
                </m:sub>
              </m:sSub>
            </m:oMath>
            <w:r w:rsidR="00B626D9" w:rsidRPr="00B626D9">
              <w:rPr>
                <w:rFonts w:ascii="Calibri" w:hAnsi="Calibri" w:cs="Calibri"/>
                <w:color w:val="000000"/>
              </w:rPr>
              <w:t xml:space="preserve"> </w:t>
            </w:r>
            <w:r w:rsidR="00B626D9">
              <w:rPr>
                <w:rFonts w:ascii="Calibri" w:hAnsi="Calibri" w:cs="Calibri"/>
                <w:color w:val="000000"/>
              </w:rPr>
              <w:t xml:space="preserve">has </w:t>
            </w:r>
            <w:r w:rsidR="009C0267">
              <w:rPr>
                <w:rFonts w:ascii="Calibri" w:hAnsi="Calibri" w:cs="Calibri"/>
                <w:color w:val="000000"/>
              </w:rPr>
              <w:t xml:space="preserve">value of </w:t>
            </w:r>
            <w:r w:rsidR="00B626D9" w:rsidRPr="00B626D9">
              <w:rPr>
                <w:rFonts w:ascii="Calibri" w:hAnsi="Calibri" w:cs="Calibri"/>
                <w:color w:val="000000"/>
              </w:rPr>
              <w:t>981</w:t>
            </w:r>
            <w:r w:rsidR="009C0267">
              <w:rPr>
                <w:rFonts w:ascii="Calibri" w:hAnsi="Calibri" w:cs="Calibri"/>
                <w:color w:val="000000"/>
              </w:rPr>
              <w:t xml:space="preserve">. One misclassified exampled generated is the </w:t>
            </w:r>
            <m:oMath>
              <m:sSub>
                <m:sSubPr>
                  <m:ctrlPr>
                    <w:rPr>
                      <w:rFonts w:ascii="Cambria Math" w:hAnsi="Cambria Math" w:cs="Calibri"/>
                      <w:i/>
                      <w:color w:val="000000"/>
                    </w:rPr>
                  </m:ctrlPr>
                </m:sSubPr>
                <m:e>
                  <m:r>
                    <w:rPr>
                      <w:rFonts w:ascii="Cambria Math" w:hAnsi="Cambria Math" w:cs="Calibri"/>
                      <w:color w:val="000000"/>
                    </w:rPr>
                    <m:t>index</m:t>
                  </m:r>
                </m:e>
                <m:sub>
                  <m:r>
                    <w:rPr>
                      <w:rFonts w:ascii="Cambria Math" w:hAnsi="Cambria Math" w:cs="Calibri"/>
                      <w:color w:val="000000"/>
                    </w:rPr>
                    <m:t>0</m:t>
                  </m:r>
                </m:sub>
              </m:sSub>
            </m:oMath>
            <w:r w:rsidR="00B626D9" w:rsidRPr="00B626D9">
              <w:rPr>
                <w:rFonts w:ascii="Calibri" w:hAnsi="Calibri" w:cs="Calibri"/>
                <w:color w:val="000000"/>
              </w:rPr>
              <w:t xml:space="preserve">-T-shirt/top, </w:t>
            </w:r>
            <m:oMath>
              <m:sSub>
                <m:sSubPr>
                  <m:ctrlPr>
                    <w:rPr>
                      <w:rFonts w:ascii="Cambria Math" w:hAnsi="Cambria Math" w:cs="Calibri"/>
                      <w:i/>
                      <w:color w:val="000000"/>
                    </w:rPr>
                  </m:ctrlPr>
                </m:sSubPr>
                <m:e>
                  <m:r>
                    <w:rPr>
                      <w:rFonts w:ascii="Cambria Math" w:hAnsi="Cambria Math" w:cs="Calibri"/>
                      <w:color w:val="000000"/>
                    </w:rPr>
                    <m:t>index</m:t>
                  </m:r>
                </m:e>
                <m:sub>
                  <m:r>
                    <w:rPr>
                      <w:rFonts w:ascii="Cambria Math" w:hAnsi="Cambria Math" w:cs="Calibri"/>
                      <w:color w:val="000000"/>
                    </w:rPr>
                    <m:t>2</m:t>
                  </m:r>
                </m:sub>
              </m:sSub>
            </m:oMath>
            <w:r w:rsidR="00B626D9" w:rsidRPr="00B626D9">
              <w:rPr>
                <w:rFonts w:ascii="Calibri" w:hAnsi="Calibri" w:cs="Calibri"/>
                <w:color w:val="000000"/>
              </w:rPr>
              <w:t>-Pullover</w:t>
            </w:r>
            <w:r w:rsidR="009C0267">
              <w:rPr>
                <w:rFonts w:ascii="Calibri" w:hAnsi="Calibri" w:cs="Calibri"/>
                <w:color w:val="000000"/>
              </w:rPr>
              <w:t>.</w:t>
            </w:r>
          </w:p>
          <w:p w14:paraId="45E5D8E0" w14:textId="338085FB" w:rsidR="00BD058E" w:rsidRDefault="005E6A98" w:rsidP="00BD058E">
            <w:pPr>
              <w:rPr>
                <w:rFonts w:ascii="Calibri" w:eastAsia="Times New Roman" w:hAnsi="Calibri" w:cs="Calibri"/>
                <w:color w:val="000000"/>
                <w:lang w:val="en-US"/>
              </w:rPr>
            </w:pPr>
            <m:oMath>
              <m:sSub>
                <m:sSubPr>
                  <m:ctrlPr>
                    <w:rPr>
                      <w:rFonts w:ascii="Cambria Math" w:hAnsi="Cambria Math"/>
                      <w:i/>
                      <w:highlight w:val="cyan"/>
                    </w:rPr>
                  </m:ctrlPr>
                </m:sSubPr>
                <m:e>
                  <m:r>
                    <w:rPr>
                      <w:rFonts w:ascii="Cambria Math" w:hAnsi="Cambria Math"/>
                      <w:highlight w:val="cyan"/>
                    </w:rPr>
                    <m:t>Test</m:t>
                  </m:r>
                </m:e>
                <m:sub>
                  <m:r>
                    <w:rPr>
                      <w:rFonts w:ascii="Cambria Math" w:hAnsi="Cambria Math"/>
                      <w:highlight w:val="cyan"/>
                    </w:rPr>
                    <m:t>3</m:t>
                  </m:r>
                </m:sub>
              </m:sSub>
            </m:oMath>
            <w:r w:rsidR="00B05D62">
              <w:rPr>
                <w:rFonts w:ascii="Calibri" w:eastAsia="Times New Roman" w:hAnsi="Calibri" w:cs="Calibri"/>
                <w:color w:val="000000"/>
                <w:lang w:val="en-US"/>
              </w:rPr>
              <w:t>: RNN is executed using 3 dataset: (</w:t>
            </w:r>
            <w:r w:rsidR="00B05D62" w:rsidRPr="005A4609">
              <w:rPr>
                <w:rFonts w:ascii="Calibri" w:eastAsia="Times New Roman" w:hAnsi="Calibri" w:cs="Calibri"/>
                <w:color w:val="000000"/>
                <w:highlight w:val="blue"/>
                <w:lang w:val="en-US"/>
              </w:rPr>
              <w:t>1</w:t>
            </w:r>
            <w:r w:rsidR="00B05D62">
              <w:rPr>
                <w:rFonts w:ascii="Calibri" w:eastAsia="Times New Roman" w:hAnsi="Calibri" w:cs="Calibri"/>
                <w:color w:val="000000"/>
                <w:lang w:val="en-US"/>
              </w:rPr>
              <w:t xml:space="preserve">) </w:t>
            </w:r>
            <w:proofErr w:type="spellStart"/>
            <w:r w:rsidR="00B05D62" w:rsidRPr="00A729D4">
              <w:rPr>
                <w:rFonts w:ascii="Calibri" w:eastAsia="Times New Roman" w:hAnsi="Calibri" w:cs="Calibri"/>
                <w:i/>
                <w:iCs/>
                <w:color w:val="000000"/>
                <w:u w:val="single"/>
                <w:lang w:val="en-US"/>
              </w:rPr>
              <w:t>Google_Stock_Price</w:t>
            </w:r>
            <w:proofErr w:type="spellEnd"/>
            <w:r w:rsidR="005C4D9E">
              <w:rPr>
                <w:rFonts w:ascii="Calibri" w:eastAsia="Times New Roman" w:hAnsi="Calibri" w:cs="Calibri"/>
                <w:color w:val="000000"/>
                <w:lang w:val="en-US"/>
              </w:rPr>
              <w:t xml:space="preserve"> – google stock price with </w:t>
            </w:r>
            <w:r w:rsidR="007434E0">
              <w:rPr>
                <w:rFonts w:ascii="Calibri" w:eastAsia="Times New Roman" w:hAnsi="Calibri" w:cs="Calibri"/>
                <w:color w:val="000000"/>
                <w:lang w:val="en-US"/>
              </w:rPr>
              <w:t xml:space="preserve">5 </w:t>
            </w:r>
            <w:r w:rsidR="005C4D9E">
              <w:rPr>
                <w:rFonts w:ascii="Calibri" w:eastAsia="Times New Roman" w:hAnsi="Calibri" w:cs="Calibri"/>
                <w:color w:val="000000"/>
                <w:lang w:val="en-US"/>
              </w:rPr>
              <w:t>examples</w:t>
            </w:r>
            <w:r w:rsidR="007434E0">
              <w:rPr>
                <w:rFonts w:ascii="Calibri" w:eastAsia="Times New Roman" w:hAnsi="Calibri" w:cs="Calibri"/>
                <w:color w:val="000000"/>
                <w:lang w:val="en-US"/>
              </w:rPr>
              <w:t xml:space="preserve"> of LSTM combined with Dropout</w:t>
            </w:r>
            <w:r w:rsidR="005C4D9E">
              <w:rPr>
                <w:rFonts w:ascii="Calibri" w:eastAsia="Times New Roman" w:hAnsi="Calibri" w:cs="Calibri"/>
                <w:color w:val="000000"/>
                <w:lang w:val="en-US"/>
              </w:rPr>
              <w:t xml:space="preserve">: </w:t>
            </w:r>
            <w:r w:rsidR="007434E0">
              <w:rPr>
                <w:rFonts w:ascii="Calibri" w:eastAsia="Times New Roman" w:hAnsi="Calibri" w:cs="Calibri"/>
                <w:color w:val="000000"/>
                <w:lang w:val="en-US"/>
              </w:rPr>
              <w:t>(a) 50 neurons using ‘</w:t>
            </w:r>
            <w:r w:rsidR="007434E0" w:rsidRPr="005953B8">
              <w:rPr>
                <w:rFonts w:ascii="Calibri" w:eastAsia="Times New Roman" w:hAnsi="Calibri" w:cs="Calibri"/>
                <w:i/>
                <w:iCs/>
                <w:color w:val="000000"/>
                <w:lang w:val="en-US"/>
              </w:rPr>
              <w:t>Open</w:t>
            </w:r>
            <w:r w:rsidR="005953B8">
              <w:rPr>
                <w:rFonts w:ascii="Calibri" w:eastAsia="Times New Roman" w:hAnsi="Calibri" w:cs="Calibri"/>
                <w:color w:val="000000"/>
                <w:lang w:val="en-US"/>
              </w:rPr>
              <w:t>’</w:t>
            </w:r>
            <w:r w:rsidR="007434E0">
              <w:rPr>
                <w:rFonts w:ascii="Calibri" w:eastAsia="Times New Roman" w:hAnsi="Calibri" w:cs="Calibri"/>
                <w:color w:val="000000"/>
                <w:lang w:val="en-US"/>
              </w:rPr>
              <w:t xml:space="preserve"> column of  3 layers</w:t>
            </w:r>
            <w:r w:rsidR="005953B8">
              <w:rPr>
                <w:rFonts w:ascii="Calibri" w:eastAsia="Times New Roman" w:hAnsi="Calibri" w:cs="Calibri"/>
                <w:color w:val="000000"/>
                <w:lang w:val="en-US"/>
              </w:rPr>
              <w:t xml:space="preserve"> with 60 timesteps</w:t>
            </w:r>
            <w:r w:rsidR="007434E0">
              <w:rPr>
                <w:rFonts w:ascii="Calibri" w:eastAsia="Times New Roman" w:hAnsi="Calibri" w:cs="Calibri"/>
                <w:color w:val="000000"/>
                <w:lang w:val="en-US"/>
              </w:rPr>
              <w:t>, (b) 50 neurons using ‘</w:t>
            </w:r>
            <w:r w:rsidR="007434E0" w:rsidRPr="005953B8">
              <w:rPr>
                <w:rFonts w:ascii="Calibri" w:eastAsia="Times New Roman" w:hAnsi="Calibri" w:cs="Calibri"/>
                <w:i/>
                <w:iCs/>
                <w:color w:val="000000"/>
                <w:lang w:val="en-US"/>
              </w:rPr>
              <w:t>High</w:t>
            </w:r>
            <w:r w:rsidR="007434E0">
              <w:rPr>
                <w:rFonts w:ascii="Calibri" w:eastAsia="Times New Roman" w:hAnsi="Calibri" w:cs="Calibri"/>
                <w:color w:val="000000"/>
                <w:lang w:val="en-US"/>
              </w:rPr>
              <w:t>’ column of  3 layers</w:t>
            </w:r>
            <w:r w:rsidR="005953B8">
              <w:rPr>
                <w:rFonts w:ascii="Calibri" w:eastAsia="Times New Roman" w:hAnsi="Calibri" w:cs="Calibri"/>
                <w:color w:val="000000"/>
                <w:lang w:val="en-US"/>
              </w:rPr>
              <w:t xml:space="preserve"> with 60 timesteps</w:t>
            </w:r>
            <w:r w:rsidR="007434E0">
              <w:rPr>
                <w:rFonts w:ascii="Calibri" w:eastAsia="Times New Roman" w:hAnsi="Calibri" w:cs="Calibri"/>
                <w:color w:val="000000"/>
                <w:lang w:val="en-US"/>
              </w:rPr>
              <w:t>,</w:t>
            </w:r>
            <w:r w:rsidR="005953B8">
              <w:rPr>
                <w:rFonts w:ascii="Calibri" w:eastAsia="Times New Roman" w:hAnsi="Calibri" w:cs="Calibri"/>
                <w:color w:val="000000"/>
                <w:lang w:val="en-US"/>
              </w:rPr>
              <w:t xml:space="preserve"> (c)</w:t>
            </w:r>
            <w:r w:rsidR="007434E0">
              <w:rPr>
                <w:rFonts w:ascii="Calibri" w:eastAsia="Times New Roman" w:hAnsi="Calibri" w:cs="Calibri"/>
                <w:color w:val="000000"/>
                <w:lang w:val="en-US"/>
              </w:rPr>
              <w:t xml:space="preserve"> </w:t>
            </w:r>
            <w:r w:rsidR="005953B8">
              <w:rPr>
                <w:rFonts w:ascii="Calibri" w:eastAsia="Times New Roman" w:hAnsi="Calibri" w:cs="Calibri"/>
                <w:color w:val="000000"/>
                <w:lang w:val="en-US"/>
              </w:rPr>
              <w:t>50 neurons using ‘</w:t>
            </w:r>
            <w:r w:rsidR="005953B8">
              <w:rPr>
                <w:rFonts w:ascii="Calibri" w:eastAsia="Times New Roman" w:hAnsi="Calibri" w:cs="Calibri"/>
                <w:i/>
                <w:iCs/>
                <w:color w:val="000000"/>
                <w:lang w:val="en-US"/>
              </w:rPr>
              <w:t>Open</w:t>
            </w:r>
            <w:r w:rsidR="005953B8">
              <w:rPr>
                <w:rFonts w:ascii="Calibri" w:eastAsia="Times New Roman" w:hAnsi="Calibri" w:cs="Calibri"/>
                <w:color w:val="000000"/>
                <w:lang w:val="en-US"/>
              </w:rPr>
              <w:t>’ column of  3 layers with 120 timesteps, (d) 50 neurons using ‘</w:t>
            </w:r>
            <w:r w:rsidR="005953B8" w:rsidRPr="005953B8">
              <w:rPr>
                <w:rFonts w:ascii="Calibri" w:eastAsia="Times New Roman" w:hAnsi="Calibri" w:cs="Calibri"/>
                <w:i/>
                <w:iCs/>
                <w:color w:val="000000"/>
                <w:lang w:val="en-US"/>
              </w:rPr>
              <w:t>Open</w:t>
            </w:r>
            <w:r w:rsidR="005953B8">
              <w:rPr>
                <w:rFonts w:ascii="Calibri" w:eastAsia="Times New Roman" w:hAnsi="Calibri" w:cs="Calibri"/>
                <w:color w:val="000000"/>
                <w:lang w:val="en-US"/>
              </w:rPr>
              <w:t xml:space="preserve">’ column of  4 layers with 60 timesteps, </w:t>
            </w:r>
            <w:r w:rsidR="007434E0">
              <w:rPr>
                <w:rFonts w:ascii="Calibri" w:eastAsia="Times New Roman" w:hAnsi="Calibri" w:cs="Calibri"/>
                <w:color w:val="000000"/>
                <w:lang w:val="en-US"/>
              </w:rPr>
              <w:t>(e) 100 neurons</w:t>
            </w:r>
            <w:r w:rsidR="005953B8">
              <w:rPr>
                <w:rFonts w:ascii="Calibri" w:eastAsia="Times New Roman" w:hAnsi="Calibri" w:cs="Calibri"/>
                <w:color w:val="000000"/>
                <w:lang w:val="en-US"/>
              </w:rPr>
              <w:t xml:space="preserve"> using ‘</w:t>
            </w:r>
            <w:r w:rsidR="005953B8" w:rsidRPr="005953B8">
              <w:rPr>
                <w:rFonts w:ascii="Calibri" w:eastAsia="Times New Roman" w:hAnsi="Calibri" w:cs="Calibri"/>
                <w:i/>
                <w:iCs/>
                <w:color w:val="000000"/>
                <w:lang w:val="en-US"/>
              </w:rPr>
              <w:t>Open</w:t>
            </w:r>
            <w:r w:rsidR="005953B8">
              <w:rPr>
                <w:rFonts w:ascii="Calibri" w:eastAsia="Times New Roman" w:hAnsi="Calibri" w:cs="Calibri"/>
                <w:color w:val="000000"/>
                <w:lang w:val="en-US"/>
              </w:rPr>
              <w:t>’ column of  3 layers with 60 timesteps</w:t>
            </w:r>
            <w:r w:rsidR="00B05D62">
              <w:rPr>
                <w:rFonts w:ascii="Calibri" w:eastAsia="Times New Roman" w:hAnsi="Calibri" w:cs="Calibri"/>
                <w:color w:val="000000"/>
                <w:lang w:val="en-US"/>
              </w:rPr>
              <w:t>, (</w:t>
            </w:r>
            <w:r w:rsidR="00B05D62" w:rsidRPr="005A4609">
              <w:rPr>
                <w:rFonts w:ascii="Calibri" w:eastAsia="Times New Roman" w:hAnsi="Calibri" w:cs="Calibri"/>
                <w:color w:val="000000"/>
                <w:highlight w:val="darkGreen"/>
                <w:lang w:val="en-US"/>
              </w:rPr>
              <w:t>2</w:t>
            </w:r>
            <w:r w:rsidR="00B05D62">
              <w:rPr>
                <w:rFonts w:ascii="Calibri" w:eastAsia="Times New Roman" w:hAnsi="Calibri" w:cs="Calibri"/>
                <w:color w:val="000000"/>
                <w:lang w:val="en-US"/>
              </w:rPr>
              <w:t xml:space="preserve">) </w:t>
            </w:r>
            <w:r w:rsidR="00B05D62" w:rsidRPr="00A729D4">
              <w:rPr>
                <w:rFonts w:ascii="Calibri" w:eastAsia="Times New Roman" w:hAnsi="Calibri" w:cs="Calibri"/>
                <w:i/>
                <w:iCs/>
                <w:color w:val="000000"/>
                <w:u w:val="single"/>
                <w:lang w:val="en-US"/>
              </w:rPr>
              <w:t>auto_noise_200by0.1</w:t>
            </w:r>
            <w:r w:rsidR="005C4D9E">
              <w:rPr>
                <w:rFonts w:ascii="Calibri" w:eastAsia="Times New Roman" w:hAnsi="Calibri" w:cs="Calibri"/>
                <w:color w:val="000000"/>
                <w:lang w:val="en-US"/>
              </w:rPr>
              <w:t xml:space="preserve"> – random generated number of sin(200 * 0.1) added the noise</w:t>
            </w:r>
            <w:r w:rsidR="00B74ED2">
              <w:rPr>
                <w:rFonts w:ascii="Calibri" w:eastAsia="Times New Roman" w:hAnsi="Calibri" w:cs="Calibri"/>
                <w:color w:val="000000"/>
                <w:lang w:val="en-US"/>
              </w:rPr>
              <w:t xml:space="preserve"> using </w:t>
            </w:r>
            <w:proofErr w:type="spellStart"/>
            <w:r w:rsidR="00BD058E">
              <w:rPr>
                <w:rFonts w:ascii="Calibri" w:eastAsia="Times New Roman" w:hAnsi="Calibri" w:cs="Calibri"/>
                <w:color w:val="000000"/>
                <w:lang w:val="en-US"/>
              </w:rPr>
              <w:t>SimpleRNN</w:t>
            </w:r>
            <w:proofErr w:type="spellEnd"/>
            <w:r w:rsidR="00BD058E">
              <w:rPr>
                <w:rFonts w:ascii="Calibri" w:eastAsia="Times New Roman" w:hAnsi="Calibri" w:cs="Calibri"/>
                <w:color w:val="000000"/>
                <w:lang w:val="en-US"/>
              </w:rPr>
              <w:t>, ANN</w:t>
            </w:r>
            <w:r w:rsidR="00B05D62">
              <w:rPr>
                <w:rFonts w:ascii="Calibri" w:eastAsia="Times New Roman" w:hAnsi="Calibri" w:cs="Calibri"/>
                <w:color w:val="000000"/>
                <w:lang w:val="en-US"/>
              </w:rPr>
              <w:t>, (</w:t>
            </w:r>
            <w:r w:rsidR="00B05D62" w:rsidRPr="005A4609">
              <w:rPr>
                <w:rFonts w:ascii="Calibri" w:eastAsia="Times New Roman" w:hAnsi="Calibri" w:cs="Calibri"/>
                <w:color w:val="000000"/>
                <w:highlight w:val="yellow"/>
                <w:lang w:val="en-US"/>
              </w:rPr>
              <w:t>3</w:t>
            </w:r>
            <w:r w:rsidR="00B05D62">
              <w:rPr>
                <w:rFonts w:ascii="Calibri" w:eastAsia="Times New Roman" w:hAnsi="Calibri" w:cs="Calibri"/>
                <w:color w:val="000000"/>
                <w:lang w:val="en-US"/>
              </w:rPr>
              <w:t>)</w:t>
            </w:r>
            <w:r w:rsidR="005C4D9E">
              <w:rPr>
                <w:rFonts w:ascii="Calibri" w:eastAsia="Times New Roman" w:hAnsi="Calibri" w:cs="Calibri"/>
                <w:color w:val="000000"/>
                <w:lang w:val="en-US"/>
              </w:rPr>
              <w:t xml:space="preserve"> </w:t>
            </w:r>
            <w:r w:rsidR="005C4D9E" w:rsidRPr="00A729D4">
              <w:rPr>
                <w:rFonts w:ascii="Calibri" w:eastAsia="Times New Roman" w:hAnsi="Calibri" w:cs="Calibri"/>
                <w:i/>
                <w:iCs/>
                <w:color w:val="000000"/>
                <w:u w:val="single"/>
                <w:lang w:val="en-US"/>
              </w:rPr>
              <w:t>auto_generated_400by0.1raised2</w:t>
            </w:r>
            <w:r w:rsidR="005C4D9E">
              <w:rPr>
                <w:rFonts w:ascii="Calibri" w:eastAsia="Times New Roman" w:hAnsi="Calibri" w:cs="Calibri"/>
                <w:color w:val="000000"/>
                <w:lang w:val="en-US"/>
              </w:rPr>
              <w:t xml:space="preserve"> – random generated number of sin(</w:t>
            </w:r>
            <m:oMath>
              <m:sSup>
                <m:sSupPr>
                  <m:ctrlPr>
                    <w:rPr>
                      <w:rFonts w:ascii="Cambria Math" w:eastAsia="Times New Roman" w:hAnsi="Cambria Math" w:cs="Calibri"/>
                      <w:i/>
                      <w:color w:val="000000"/>
                      <w:lang w:val="en-US"/>
                    </w:rPr>
                  </m:ctrlPr>
                </m:sSupPr>
                <m:e>
                  <m:r>
                    <w:rPr>
                      <w:rFonts w:ascii="Cambria Math" w:eastAsia="Times New Roman" w:hAnsi="Cambria Math" w:cs="Calibri"/>
                      <w:color w:val="000000"/>
                      <w:lang w:val="en-US"/>
                    </w:rPr>
                    <m:t>(400*0.1)</m:t>
                  </m:r>
                </m:e>
                <m:sup>
                  <m:r>
                    <w:rPr>
                      <w:rFonts w:ascii="Cambria Math" w:eastAsia="Times New Roman" w:hAnsi="Cambria Math" w:cs="Calibri"/>
                      <w:color w:val="000000"/>
                      <w:lang w:val="en-US"/>
                    </w:rPr>
                    <m:t>2</m:t>
                  </m:r>
                </m:sup>
              </m:sSup>
            </m:oMath>
            <w:r w:rsidR="005C4D9E">
              <w:rPr>
                <w:rFonts w:ascii="Calibri" w:eastAsia="Times New Roman" w:hAnsi="Calibri" w:cs="Calibri"/>
                <w:color w:val="000000"/>
                <w:lang w:val="en-US"/>
              </w:rPr>
              <w:t>)</w:t>
            </w:r>
            <w:r w:rsidR="00B74ED2">
              <w:rPr>
                <w:rFonts w:ascii="Calibri" w:eastAsia="Times New Roman" w:hAnsi="Calibri" w:cs="Calibri"/>
                <w:color w:val="000000"/>
                <w:lang w:val="en-US"/>
              </w:rPr>
              <w:t xml:space="preserve"> using ANN, </w:t>
            </w:r>
            <w:proofErr w:type="spellStart"/>
            <w:r w:rsidR="00B74ED2">
              <w:rPr>
                <w:rFonts w:ascii="Calibri" w:eastAsia="Times New Roman" w:hAnsi="Calibri" w:cs="Calibri"/>
                <w:color w:val="000000"/>
                <w:lang w:val="en-US"/>
              </w:rPr>
              <w:t>SimpleRNN</w:t>
            </w:r>
            <w:proofErr w:type="spellEnd"/>
            <w:r w:rsidR="00B74ED2">
              <w:rPr>
                <w:rFonts w:ascii="Calibri" w:eastAsia="Times New Roman" w:hAnsi="Calibri" w:cs="Calibri"/>
                <w:color w:val="000000"/>
                <w:lang w:val="en-US"/>
              </w:rPr>
              <w:t>, GRU, LSTM.</w:t>
            </w:r>
            <w:r w:rsidR="005C4D9E">
              <w:rPr>
                <w:rFonts w:ascii="Calibri" w:eastAsia="Times New Roman" w:hAnsi="Calibri" w:cs="Calibri"/>
                <w:color w:val="000000"/>
                <w:lang w:val="en-US"/>
              </w:rPr>
              <w:t xml:space="preserve"> </w:t>
            </w:r>
            <w:r w:rsidR="00BD058E">
              <w:rPr>
                <w:rFonts w:ascii="Calibri" w:eastAsia="Times New Roman" w:hAnsi="Calibri" w:cs="Calibri"/>
                <w:color w:val="000000"/>
                <w:lang w:val="en-US"/>
              </w:rPr>
              <w:t xml:space="preserve">For </w:t>
            </w:r>
            <m:oMath>
              <m:sSub>
                <m:sSubPr>
                  <m:ctrlPr>
                    <w:rPr>
                      <w:rFonts w:ascii="Cambria Math" w:hAnsi="Cambria Math"/>
                      <w:i/>
                    </w:rPr>
                  </m:ctrlPr>
                </m:sSubPr>
                <m:e>
                  <m:r>
                    <w:rPr>
                      <w:rFonts w:ascii="Cambria Math" w:hAnsi="Cambria Math"/>
                    </w:rPr>
                    <m:t>Dataset</m:t>
                  </m:r>
                </m:e>
                <m:sub>
                  <m:r>
                    <w:rPr>
                      <w:rFonts w:ascii="Cambria Math" w:hAnsi="Cambria Math"/>
                    </w:rPr>
                    <m:t>1</m:t>
                  </m:r>
                </m:sub>
              </m:sSub>
              <m:r>
                <w:rPr>
                  <w:rFonts w:ascii="Cambria Math" w:hAnsi="Cambria Math"/>
                </w:rPr>
                <m:t>, (e)</m:t>
              </m:r>
            </m:oMath>
            <w:r w:rsidR="00BD058E">
              <w:t xml:space="preserve"> 100 neurons perform the best having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m:t>
              </m:r>
            </m:oMath>
          </w:p>
          <w:p w14:paraId="752C37CE" w14:textId="77777777" w:rsidR="00A729D4" w:rsidRPr="00BD058E" w:rsidRDefault="00BD058E" w:rsidP="00BD058E">
            <w:pPr>
              <w:rPr>
                <w:rFonts w:ascii="Calibri" w:eastAsia="Times New Roman" w:hAnsi="Calibri" w:cs="Calibri"/>
                <w:color w:val="000000"/>
                <w:lang w:val="en-US"/>
              </w:rPr>
            </w:pPr>
            <w:r>
              <w:rPr>
                <w:rFonts w:ascii="Calibri" w:hAnsi="Calibri" w:cs="Calibri"/>
                <w:color w:val="000000"/>
              </w:rPr>
              <w:t>0.001709</w:t>
            </w:r>
            <w:r w:rsidR="00A729D4">
              <w:rPr>
                <w:rFonts w:ascii="Calibri" w:hAnsi="Calibri" w:cs="Calibri"/>
                <w:color w:val="000000"/>
              </w:rPr>
              <w:t xml:space="preserve">. </w:t>
            </w:r>
            <w:r w:rsidR="00A729D4">
              <w:rPr>
                <w:rFonts w:ascii="Calibri" w:eastAsia="Times New Roman" w:hAnsi="Calibri" w:cs="Calibri"/>
                <w:color w:val="000000"/>
                <w:lang w:val="en-US"/>
              </w:rPr>
              <w:t xml:space="preserve">For </w:t>
            </w:r>
            <m:oMath>
              <m:sSub>
                <m:sSubPr>
                  <m:ctrlPr>
                    <w:rPr>
                      <w:rFonts w:ascii="Cambria Math" w:hAnsi="Cambria Math"/>
                      <w:i/>
                    </w:rPr>
                  </m:ctrlPr>
                </m:sSubPr>
                <m:e>
                  <m:r>
                    <w:rPr>
                      <w:rFonts w:ascii="Cambria Math" w:hAnsi="Cambria Math"/>
                    </w:rPr>
                    <m:t>Dataset</m:t>
                  </m:r>
                </m:e>
                <m:sub>
                  <m:r>
                    <w:rPr>
                      <w:rFonts w:ascii="Cambria Math" w:hAnsi="Cambria Math"/>
                    </w:rPr>
                    <m:t>2</m:t>
                  </m:r>
                </m:sub>
              </m:sSub>
              <m:r>
                <w:rPr>
                  <w:rFonts w:ascii="Cambria Math" w:hAnsi="Cambria Math"/>
                </w:rPr>
                <m:t>,</m:t>
              </m:r>
            </m:oMath>
            <w:r w:rsidR="00A729D4">
              <w:rPr>
                <w:rFonts w:ascii="Calibri" w:eastAsia="Times New Roman" w:hAnsi="Calibri" w:cs="Calibri"/>
              </w:rPr>
              <w:t xml:space="preserve"> ANN performs better than the SimpleRNN </w:t>
            </w:r>
          </w:p>
          <w:p w14:paraId="17A4979F" w14:textId="77777777" w:rsidR="00A729D4" w:rsidRDefault="00A729D4" w:rsidP="00A729D4">
            <w:pPr>
              <w:rPr>
                <w:rFonts w:ascii="Calibri" w:eastAsia="Times New Roman" w:hAnsi="Calibri" w:cs="Calibri"/>
                <w:color w:val="000000"/>
                <w:lang w:val="en-US"/>
              </w:rPr>
            </w:pPr>
            <w:r>
              <w:t xml:space="preserve">having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m:t>
              </m:r>
            </m:oMath>
            <w:r>
              <w:rPr>
                <w:rFonts w:ascii="Calibri" w:hAnsi="Calibri" w:cs="Calibri"/>
                <w:color w:val="000000"/>
              </w:rPr>
              <w:t xml:space="preserve">0.015916 compared to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m:t>
              </m:r>
            </m:oMath>
          </w:p>
          <w:p w14:paraId="508E1D2E" w14:textId="3C853728" w:rsidR="009219A1" w:rsidRPr="00530C07" w:rsidRDefault="00A729D4" w:rsidP="008E62A9">
            <w:pPr>
              <w:rPr>
                <w:rFonts w:ascii="Calibri" w:eastAsia="Times New Roman" w:hAnsi="Calibri" w:cs="Calibri"/>
                <w:color w:val="000000"/>
                <w:lang w:val="en-US"/>
              </w:rPr>
            </w:pPr>
            <w:r>
              <w:rPr>
                <w:rFonts w:ascii="Calibri" w:hAnsi="Calibri" w:cs="Calibri"/>
                <w:color w:val="000000"/>
              </w:rPr>
              <w:t xml:space="preserve">0.017226, which says one needs to test different neural network, as usually RNN is the </w:t>
            </w:r>
            <w:r w:rsidR="00327799">
              <w:rPr>
                <w:rFonts w:ascii="Calibri" w:hAnsi="Calibri" w:cs="Calibri"/>
                <w:color w:val="000000"/>
              </w:rPr>
              <w:t xml:space="preserve">compressed neural network horizontally, vertically, so efficiency-wise, it’s effective, but performance can also </w:t>
            </w:r>
            <w:proofErr w:type="gramStart"/>
            <w:r w:rsidR="00327799">
              <w:rPr>
                <w:rFonts w:ascii="Calibri" w:hAnsi="Calibri" w:cs="Calibri"/>
                <w:color w:val="000000"/>
              </w:rPr>
              <w:t>depends</w:t>
            </w:r>
            <w:proofErr w:type="gramEnd"/>
            <w:r w:rsidR="00327799">
              <w:rPr>
                <w:rFonts w:ascii="Calibri" w:hAnsi="Calibri" w:cs="Calibri"/>
                <w:color w:val="000000"/>
              </w:rPr>
              <w:t xml:space="preserve"> on the dataset type. </w:t>
            </w:r>
            <w:r w:rsidR="00327799">
              <w:rPr>
                <w:rFonts w:ascii="Calibri" w:eastAsia="Times New Roman" w:hAnsi="Calibri" w:cs="Calibri"/>
                <w:color w:val="000000"/>
                <w:lang w:val="en-US"/>
              </w:rPr>
              <w:t xml:space="preserve">For </w:t>
            </w:r>
            <m:oMath>
              <m:sSub>
                <m:sSubPr>
                  <m:ctrlPr>
                    <w:rPr>
                      <w:rFonts w:ascii="Cambria Math" w:hAnsi="Cambria Math"/>
                      <w:i/>
                    </w:rPr>
                  </m:ctrlPr>
                </m:sSubPr>
                <m:e>
                  <m:r>
                    <w:rPr>
                      <w:rFonts w:ascii="Cambria Math" w:hAnsi="Cambria Math"/>
                    </w:rPr>
                    <m:t>Dataset</m:t>
                  </m:r>
                </m:e>
                <m:sub>
                  <m:r>
                    <w:rPr>
                      <w:rFonts w:ascii="Cambria Math" w:hAnsi="Cambria Math"/>
                    </w:rPr>
                    <m:t>3</m:t>
                  </m:r>
                </m:sub>
              </m:sSub>
              <m:r>
                <w:rPr>
                  <w:rFonts w:ascii="Cambria Math" w:hAnsi="Cambria Math"/>
                </w:rPr>
                <m:t xml:space="preserve"> </m:t>
              </m:r>
            </m:oMath>
            <w:r w:rsidR="00327799">
              <w:rPr>
                <w:rFonts w:ascii="Calibri" w:eastAsia="Times New Roman" w:hAnsi="Calibri" w:cs="Calibri"/>
              </w:rPr>
              <w:t xml:space="preserve">with high and low frequencies, ANN performs poorly as it didn’t capture different waves, </w:t>
            </w:r>
            <w:proofErr w:type="spellStart"/>
            <w:r w:rsidR="00327799">
              <w:rPr>
                <w:rFonts w:ascii="Calibri" w:eastAsia="Times New Roman" w:hAnsi="Calibri" w:cs="Calibri"/>
              </w:rPr>
              <w:t>SimpleRNN</w:t>
            </w:r>
            <w:proofErr w:type="spellEnd"/>
            <w:r w:rsidR="00327799">
              <w:rPr>
                <w:rFonts w:ascii="Calibri" w:eastAsia="Times New Roman" w:hAnsi="Calibri" w:cs="Calibri"/>
              </w:rPr>
              <w:t xml:space="preserve"> is able to capture high frequency waves but not the low frequency, GRU performs better but only captured a bit of the low frequencies, LSTM performs best among the rest as identified by the graph as well as the  </w:t>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score</m:t>
                  </m:r>
                </m:sub>
              </m:sSub>
              <m:r>
                <w:rPr>
                  <w:rFonts w:ascii="Cambria Math" w:hAnsi="Cambria Math"/>
                </w:rPr>
                <m:t xml:space="preserve">= </m:t>
              </m:r>
            </m:oMath>
            <w:r w:rsidR="00530C07">
              <w:rPr>
                <w:rFonts w:ascii="Calibri" w:hAnsi="Calibri" w:cs="Calibri"/>
                <w:color w:val="000000"/>
              </w:rPr>
              <w:t>0.003288</w:t>
            </w:r>
          </w:p>
        </w:tc>
      </w:tr>
    </w:tbl>
    <w:p w14:paraId="7D84D471" w14:textId="77777777" w:rsidR="009219A1" w:rsidRPr="00712B86" w:rsidRDefault="009219A1" w:rsidP="00D722BE">
      <w:pPr>
        <w:jc w:val="both"/>
        <w:rPr>
          <w:rFonts w:eastAsiaTheme="minorEastAsia"/>
        </w:rPr>
      </w:pPr>
    </w:p>
    <w:p w14:paraId="25C2B3A8" w14:textId="1F373E9A" w:rsidR="00DB045F" w:rsidRPr="00712B86" w:rsidRDefault="00DB045F" w:rsidP="00507067">
      <w:pPr>
        <w:pStyle w:val="Heading3"/>
        <w:numPr>
          <w:ilvl w:val="0"/>
          <w:numId w:val="13"/>
        </w:numPr>
        <w:rPr>
          <w:color w:val="auto"/>
          <w:sz w:val="22"/>
          <w:szCs w:val="22"/>
        </w:rPr>
      </w:pPr>
      <w:bookmarkStart w:id="34" w:name="_Toc105604360"/>
      <w:r w:rsidRPr="00712B86">
        <w:rPr>
          <w:color w:val="auto"/>
          <w:sz w:val="22"/>
          <w:szCs w:val="22"/>
        </w:rPr>
        <w:t>Others (Supervised or Unsupervised)</w:t>
      </w:r>
      <w:bookmarkEnd w:id="34"/>
    </w:p>
    <w:tbl>
      <w:tblPr>
        <w:tblStyle w:val="TableGrid"/>
        <w:tblW w:w="0" w:type="auto"/>
        <w:tblLook w:val="04A0" w:firstRow="1" w:lastRow="0" w:firstColumn="1" w:lastColumn="0" w:noHBand="0" w:noVBand="1"/>
      </w:tblPr>
      <w:tblGrid>
        <w:gridCol w:w="1644"/>
        <w:gridCol w:w="7372"/>
      </w:tblGrid>
      <w:tr w:rsidR="00610ACB" w:rsidRPr="00712B86" w14:paraId="61C48590" w14:textId="77777777" w:rsidTr="00DD78CC">
        <w:tc>
          <w:tcPr>
            <w:tcW w:w="1271" w:type="dxa"/>
            <w:shd w:val="clear" w:color="auto" w:fill="D5DCE4" w:themeFill="text2" w:themeFillTint="33"/>
          </w:tcPr>
          <w:p w14:paraId="020EB6A9" w14:textId="77777777" w:rsidR="00610ACB" w:rsidRPr="00712B86" w:rsidRDefault="00610ACB" w:rsidP="00610ACB">
            <w:pPr>
              <w:pStyle w:val="ListParagraph"/>
              <w:rPr>
                <w:b/>
                <w:bCs/>
                <w:i/>
                <w:iCs/>
              </w:rPr>
            </w:pPr>
            <w:r w:rsidRPr="00712B86">
              <w:rPr>
                <w:b/>
                <w:bCs/>
                <w:i/>
                <w:iCs/>
              </w:rPr>
              <w:t>Execute</w:t>
            </w:r>
          </w:p>
        </w:tc>
        <w:tc>
          <w:tcPr>
            <w:tcW w:w="7745" w:type="dxa"/>
          </w:tcPr>
          <w:p w14:paraId="09822B51" w14:textId="38144102" w:rsidR="00610ACB" w:rsidRPr="00712B86" w:rsidRDefault="00610ACB" w:rsidP="00DD78CC">
            <w:r w:rsidRPr="00712B86">
              <w:t>python -W ignore main.py -</w:t>
            </w:r>
            <w:proofErr w:type="spellStart"/>
            <w:r w:rsidRPr="00712B86">
              <w:t>i</w:t>
            </w:r>
            <w:proofErr w:type="spellEnd"/>
            <w:r w:rsidRPr="00712B86">
              <w:t xml:space="preserve"> input_unsupervised.txt</w:t>
            </w:r>
          </w:p>
        </w:tc>
      </w:tr>
    </w:tbl>
    <w:p w14:paraId="0AF4AFCC" w14:textId="5BAE17A7" w:rsidR="00610ACB" w:rsidRPr="00712B86" w:rsidRDefault="00610ACB" w:rsidP="00610ACB">
      <w:pPr>
        <w:pStyle w:val="Heading3"/>
        <w:jc w:val="both"/>
        <w:rPr>
          <w:color w:val="auto"/>
          <w:sz w:val="22"/>
          <w:szCs w:val="22"/>
        </w:rPr>
      </w:pPr>
    </w:p>
    <w:p w14:paraId="3BE7FBF5" w14:textId="72889E2B" w:rsidR="00DB045F" w:rsidRPr="00712B86" w:rsidRDefault="00DB045F" w:rsidP="00DB045F">
      <w:pPr>
        <w:pStyle w:val="ListParagraph"/>
        <w:numPr>
          <w:ilvl w:val="0"/>
          <w:numId w:val="32"/>
        </w:numPr>
        <w:jc w:val="both"/>
        <w:rPr>
          <w:rFonts w:eastAsiaTheme="minorEastAsia"/>
        </w:rPr>
      </w:pPr>
      <w:r w:rsidRPr="00712B86">
        <w:rPr>
          <w:rFonts w:eastAsiaTheme="minorEastAsia"/>
        </w:rPr>
        <w:t xml:space="preserve">SOM – Self Organizing Map, </w:t>
      </w:r>
      <w:r w:rsidR="002B7C8E" w:rsidRPr="00712B86">
        <w:rPr>
          <w:rFonts w:eastAsiaTheme="minorEastAsia"/>
        </w:rPr>
        <w:t xml:space="preserve">pioneered by Finnish researcher </w:t>
      </w:r>
      <w:proofErr w:type="spellStart"/>
      <w:r w:rsidR="002B7C8E" w:rsidRPr="00712B86">
        <w:rPr>
          <w:rFonts w:eastAsiaTheme="minorEastAsia"/>
        </w:rPr>
        <w:t>Dr.</w:t>
      </w:r>
      <w:proofErr w:type="spellEnd"/>
      <w:r w:rsidR="002B7C8E" w:rsidRPr="00712B86">
        <w:rPr>
          <w:rFonts w:eastAsiaTheme="minorEastAsia"/>
        </w:rPr>
        <w:t xml:space="preserve"> </w:t>
      </w:r>
      <w:proofErr w:type="spellStart"/>
      <w:r w:rsidR="002B7C8E" w:rsidRPr="00712B86">
        <w:rPr>
          <w:rFonts w:eastAsiaTheme="minorEastAsia"/>
        </w:rPr>
        <w:t>Tuevo</w:t>
      </w:r>
      <w:proofErr w:type="spellEnd"/>
      <w:r w:rsidR="002B7C8E" w:rsidRPr="00712B86">
        <w:rPr>
          <w:rFonts w:eastAsiaTheme="minorEastAsia"/>
        </w:rPr>
        <w:t xml:space="preserve"> </w:t>
      </w:r>
      <w:proofErr w:type="spellStart"/>
      <w:r w:rsidR="002B7C8E" w:rsidRPr="00712B86">
        <w:rPr>
          <w:rFonts w:eastAsiaTheme="minorEastAsia"/>
        </w:rPr>
        <w:t>Kohenen</w:t>
      </w:r>
      <w:proofErr w:type="spellEnd"/>
      <w:r w:rsidR="002B7C8E" w:rsidRPr="00712B86">
        <w:rPr>
          <w:rFonts w:eastAsiaTheme="minorEastAsia"/>
        </w:rPr>
        <w:t xml:space="preserve"> is an unsupervised learning model intended for applications that maintains topology between input and output spaces is of importance via feature maps</w:t>
      </w:r>
      <w:r w:rsidR="00816D1D" w:rsidRPr="00712B86">
        <w:rPr>
          <w:rFonts w:eastAsiaTheme="minorEastAsia"/>
        </w:rPr>
        <w:t xml:space="preserve"> using a distance method, to give a pragmatic visualization of high-dimensional data into lower dimensional spaces, e.g. 2D. </w:t>
      </w:r>
      <w:r w:rsidR="00437C61" w:rsidRPr="00712B86">
        <w:rPr>
          <w:rFonts w:eastAsiaTheme="minorEastAsia"/>
        </w:rPr>
        <w:fldChar w:fldCharType="begin"/>
      </w:r>
      <w:r w:rsidR="00904007">
        <w:rPr>
          <w:rFonts w:eastAsiaTheme="minorEastAsia"/>
        </w:rPr>
        <w:instrText xml:space="preserve"> ADDIN ZOTERO_ITEM CSL_CITATION {"citationID":"a2f2hc2ad91","properties":{"formattedCitation":"(Eklavya, 2019)","plainCitation":"(Eklavya, 2019)","noteIndex":0},"citationItems":[{"id":"UatLG91Z/CgZr3F2u","uris":["http://zotero.org/users/local/yfYWsJHA/items/2AIE5CRC"],"itemData":{"id":48,"type":"post-weblog","container-title":"Kohonen Self-Organizing Maps:A special type of Artificial Neural Network","title":"Nonsupervised:SOM","URL":"https://towardsdatascience.com/kohonen-self-organizing-maps-a29040d688da","author":[{"family":"Eklavya","given":""}],"issued":{"date-parts":[["2019",10,29]]}}}],"schema":"https://github.com/citation-style-language/schema/raw/master/csl-citation.json"} </w:instrText>
      </w:r>
      <w:r w:rsidR="00437C61" w:rsidRPr="00712B86">
        <w:rPr>
          <w:rFonts w:eastAsiaTheme="minorEastAsia"/>
        </w:rPr>
        <w:fldChar w:fldCharType="separate"/>
      </w:r>
      <w:r w:rsidR="00904007" w:rsidRPr="00904007">
        <w:rPr>
          <w:rFonts w:ascii="Calibri" w:hAnsi="Calibri" w:cs="Calibri"/>
        </w:rPr>
        <w:t>(Eklavya, 2019)</w:t>
      </w:r>
      <w:r w:rsidR="00437C61" w:rsidRPr="00712B86">
        <w:rPr>
          <w:rFonts w:eastAsiaTheme="minorEastAsia"/>
        </w:rPr>
        <w:fldChar w:fldCharType="end"/>
      </w:r>
    </w:p>
    <w:p w14:paraId="7B043FF6" w14:textId="42B065DD" w:rsidR="00DB045F" w:rsidRPr="00712B86" w:rsidRDefault="00C33E24" w:rsidP="00C33E24">
      <w:pPr>
        <w:ind w:left="360"/>
        <w:jc w:val="both"/>
        <w:rPr>
          <w:rFonts w:eastAsiaTheme="minorEastAsia"/>
        </w:rPr>
      </w:pPr>
      <w:r w:rsidRPr="00712B86">
        <w:rPr>
          <w:rFonts w:eastAsiaTheme="minorEastAsia"/>
        </w:rPr>
        <w:t xml:space="preserve">Test 1 – without </w:t>
      </w:r>
      <w:proofErr w:type="spellStart"/>
      <w:r w:rsidRPr="00712B86">
        <w:rPr>
          <w:rFonts w:eastAsiaTheme="minorEastAsia"/>
        </w:rPr>
        <w:t>test_size</w:t>
      </w:r>
      <w:proofErr w:type="spellEnd"/>
    </w:p>
    <w:tbl>
      <w:tblPr>
        <w:tblStyle w:val="TableGrid"/>
        <w:tblW w:w="0" w:type="auto"/>
        <w:tblInd w:w="720" w:type="dxa"/>
        <w:tblLook w:val="04A0" w:firstRow="1" w:lastRow="0" w:firstColumn="1" w:lastColumn="0" w:noHBand="0" w:noVBand="1"/>
      </w:tblPr>
      <w:tblGrid>
        <w:gridCol w:w="1685"/>
        <w:gridCol w:w="6611"/>
      </w:tblGrid>
      <w:tr w:rsidR="00DB045F" w:rsidRPr="00712B86" w14:paraId="5D638AB3" w14:textId="77777777" w:rsidTr="000233B6">
        <w:tc>
          <w:tcPr>
            <w:tcW w:w="1685" w:type="dxa"/>
          </w:tcPr>
          <w:p w14:paraId="4DB9C05E" w14:textId="77777777" w:rsidR="00DB045F" w:rsidRPr="00712B86" w:rsidRDefault="00DB045F" w:rsidP="000233B6">
            <w:pPr>
              <w:pStyle w:val="ListParagraph"/>
              <w:ind w:left="0"/>
              <w:jc w:val="both"/>
            </w:pPr>
            <w:r w:rsidRPr="00712B86">
              <w:rPr>
                <w:b/>
                <w:bCs/>
                <w:i/>
                <w:iCs/>
              </w:rPr>
              <w:t>Modifier</w:t>
            </w:r>
          </w:p>
        </w:tc>
        <w:tc>
          <w:tcPr>
            <w:tcW w:w="6611" w:type="dxa"/>
          </w:tcPr>
          <w:p w14:paraId="6A15B23C" w14:textId="1060B935" w:rsidR="00DB045F" w:rsidRPr="00712B86" w:rsidRDefault="00DB045F" w:rsidP="000233B6">
            <w:pPr>
              <w:pStyle w:val="ListParagraph"/>
              <w:ind w:left="0"/>
              <w:jc w:val="both"/>
            </w:pPr>
            <w:r w:rsidRPr="00712B86">
              <w:t>SOM</w:t>
            </w:r>
          </w:p>
        </w:tc>
      </w:tr>
      <w:tr w:rsidR="00DB045F" w:rsidRPr="00712B86" w14:paraId="72D10451" w14:textId="77777777" w:rsidTr="000233B6">
        <w:tc>
          <w:tcPr>
            <w:tcW w:w="1685" w:type="dxa"/>
          </w:tcPr>
          <w:p w14:paraId="4ECCEC3D" w14:textId="77777777" w:rsidR="00DB045F" w:rsidRPr="00712B86" w:rsidRDefault="00DB045F" w:rsidP="000233B6">
            <w:pPr>
              <w:pStyle w:val="ListParagraph"/>
              <w:ind w:left="0"/>
              <w:jc w:val="both"/>
            </w:pPr>
            <w:r w:rsidRPr="00712B86">
              <w:rPr>
                <w:b/>
                <w:bCs/>
                <w:i/>
                <w:iCs/>
              </w:rPr>
              <w:t>File</w:t>
            </w:r>
          </w:p>
        </w:tc>
        <w:tc>
          <w:tcPr>
            <w:tcW w:w="6611" w:type="dxa"/>
          </w:tcPr>
          <w:p w14:paraId="268FB9A0" w14:textId="66510F6E" w:rsidR="00DB045F" w:rsidRPr="00712B86" w:rsidRDefault="00DB045F" w:rsidP="000233B6">
            <w:pPr>
              <w:pStyle w:val="ListParagraph"/>
              <w:ind w:left="0"/>
              <w:jc w:val="both"/>
            </w:pPr>
            <w:r w:rsidRPr="00712B86">
              <w:t>Credit_Card_Applications.csv</w:t>
            </w:r>
          </w:p>
        </w:tc>
      </w:tr>
      <w:tr w:rsidR="00DB045F" w:rsidRPr="00712B86" w14:paraId="0E5CF3DB" w14:textId="77777777" w:rsidTr="000233B6">
        <w:tc>
          <w:tcPr>
            <w:tcW w:w="1685" w:type="dxa"/>
          </w:tcPr>
          <w:p w14:paraId="579F856B" w14:textId="77777777" w:rsidR="00DB045F" w:rsidRPr="00712B86" w:rsidRDefault="00DB045F" w:rsidP="000233B6">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1DCE4C97" w14:textId="4EF97BEC" w:rsidR="00DB045F" w:rsidRPr="00712B86" w:rsidRDefault="00DB045F" w:rsidP="000233B6">
            <w:pPr>
              <w:pStyle w:val="ListParagraph"/>
              <w:ind w:left="0"/>
              <w:jc w:val="both"/>
            </w:pPr>
          </w:p>
        </w:tc>
      </w:tr>
      <w:tr w:rsidR="00DB045F" w:rsidRPr="00712B86" w14:paraId="582A278D" w14:textId="77777777" w:rsidTr="000233B6">
        <w:tc>
          <w:tcPr>
            <w:tcW w:w="1685" w:type="dxa"/>
          </w:tcPr>
          <w:p w14:paraId="1F03D87A" w14:textId="77777777" w:rsidR="00DB045F" w:rsidRPr="00712B86" w:rsidRDefault="00DB045F" w:rsidP="000233B6">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4AB68C1E" w14:textId="5413EB98" w:rsidR="00DB045F" w:rsidRPr="00712B86" w:rsidRDefault="00DB045F" w:rsidP="000233B6">
            <w:pPr>
              <w:jc w:val="both"/>
            </w:pPr>
          </w:p>
        </w:tc>
      </w:tr>
      <w:tr w:rsidR="00DB045F" w:rsidRPr="00712B86" w14:paraId="1783C79C" w14:textId="77777777" w:rsidTr="000233B6">
        <w:tc>
          <w:tcPr>
            <w:tcW w:w="1685" w:type="dxa"/>
          </w:tcPr>
          <w:p w14:paraId="643C1F17" w14:textId="77777777" w:rsidR="00DB045F" w:rsidRPr="00712B86" w:rsidRDefault="00DB045F" w:rsidP="000233B6">
            <w:pPr>
              <w:pStyle w:val="ListParagraph"/>
              <w:ind w:left="0"/>
              <w:jc w:val="both"/>
            </w:pPr>
            <w:r w:rsidRPr="00712B86">
              <w:rPr>
                <w:b/>
                <w:bCs/>
                <w:i/>
                <w:iCs/>
              </w:rPr>
              <w:t>Graph Parameter</w:t>
            </w:r>
          </w:p>
        </w:tc>
        <w:tc>
          <w:tcPr>
            <w:tcW w:w="6611" w:type="dxa"/>
          </w:tcPr>
          <w:p w14:paraId="7181B182" w14:textId="77777777" w:rsidR="00DB045F" w:rsidRPr="00712B86" w:rsidRDefault="00DB045F" w:rsidP="000233B6">
            <w:pPr>
              <w:pStyle w:val="ListParagraph"/>
              <w:ind w:left="0"/>
              <w:jc w:val="both"/>
            </w:pPr>
          </w:p>
        </w:tc>
      </w:tr>
    </w:tbl>
    <w:p w14:paraId="4AABB728" w14:textId="142E0085" w:rsidR="00DB045F" w:rsidRPr="00712B86" w:rsidRDefault="00DB045F" w:rsidP="00437C61">
      <w:pPr>
        <w:jc w:val="both"/>
        <w:rPr>
          <w:rFonts w:eastAsiaTheme="minorEastAsia"/>
        </w:rPr>
      </w:pPr>
    </w:p>
    <w:tbl>
      <w:tblPr>
        <w:tblStyle w:val="TableGrid"/>
        <w:tblW w:w="9016" w:type="dxa"/>
        <w:tblLook w:val="04A0" w:firstRow="1" w:lastRow="0" w:firstColumn="1" w:lastColumn="0" w:noHBand="0" w:noVBand="1"/>
      </w:tblPr>
      <w:tblGrid>
        <w:gridCol w:w="2428"/>
        <w:gridCol w:w="2437"/>
        <w:gridCol w:w="2437"/>
        <w:gridCol w:w="1714"/>
      </w:tblGrid>
      <w:tr w:rsidR="00DB045F" w:rsidRPr="00712B86" w14:paraId="0070663B" w14:textId="77777777" w:rsidTr="000233B6">
        <w:tc>
          <w:tcPr>
            <w:tcW w:w="9016" w:type="dxa"/>
            <w:gridSpan w:val="4"/>
          </w:tcPr>
          <w:p w14:paraId="44BF7821" w14:textId="2D732714" w:rsidR="00DB045F" w:rsidRPr="00712B86" w:rsidRDefault="00DB045F" w:rsidP="000233B6">
            <w:pPr>
              <w:jc w:val="center"/>
              <w:rPr>
                <w:noProof/>
              </w:rPr>
            </w:pPr>
            <w:r w:rsidRPr="00712B86">
              <w:rPr>
                <w:noProof/>
              </w:rPr>
              <w:t>Table B.8a1:SOM Execution: Graph / Excel Output</w:t>
            </w:r>
          </w:p>
        </w:tc>
      </w:tr>
      <w:tr w:rsidR="00DB045F" w:rsidRPr="00712B86" w14:paraId="4E3A8A54" w14:textId="77777777" w:rsidTr="000233B6">
        <w:tc>
          <w:tcPr>
            <w:tcW w:w="2254" w:type="dxa"/>
          </w:tcPr>
          <w:p w14:paraId="730E898C" w14:textId="146306D2" w:rsidR="00DB045F" w:rsidRPr="00712B86" w:rsidRDefault="00DB045F" w:rsidP="000233B6">
            <w:r w:rsidRPr="00712B86">
              <w:rPr>
                <w:noProof/>
              </w:rPr>
              <w:drawing>
                <wp:inline distT="0" distB="0" distL="0" distR="0" wp14:anchorId="3609751D" wp14:editId="5B1604D6">
                  <wp:extent cx="1481328" cy="1014984"/>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FBFAED5" w14:textId="4A6D75C7" w:rsidR="00DB045F" w:rsidRPr="00712B86" w:rsidRDefault="00437C61" w:rsidP="000233B6">
            <w:r w:rsidRPr="00712B86">
              <w:rPr>
                <w:noProof/>
              </w:rPr>
              <w:drawing>
                <wp:inline distT="0" distB="0" distL="0" distR="0" wp14:anchorId="644C2BEE" wp14:editId="6822907F">
                  <wp:extent cx="1481328" cy="1014984"/>
                  <wp:effectExtent l="0" t="0" r="5080" b="0"/>
                  <wp:docPr id="12"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treemap chart&#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47A2E0D8" w14:textId="45F7827E" w:rsidR="00DB045F" w:rsidRPr="00712B86" w:rsidRDefault="00816D1D" w:rsidP="000233B6">
            <w:r w:rsidRPr="00712B86">
              <w:t xml:space="preserve"> </w:t>
            </w:r>
            <w:r w:rsidR="00437C61" w:rsidRPr="00712B86">
              <w:rPr>
                <w:noProof/>
              </w:rPr>
              <w:drawing>
                <wp:inline distT="0" distB="0" distL="0" distR="0" wp14:anchorId="4355FA1C" wp14:editId="71FB0D69">
                  <wp:extent cx="1481328" cy="1014984"/>
                  <wp:effectExtent l="0" t="0" r="508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4E98928A" w14:textId="3D5177AF" w:rsidR="00DB045F" w:rsidRPr="00712B86" w:rsidRDefault="00437C61" w:rsidP="000233B6">
            <w:r w:rsidRPr="00712B86">
              <w:object w:dxaOrig="1536" w:dyaOrig="994" w14:anchorId="79695860">
                <v:shape id="_x0000_i1068" type="#_x0000_t75" style="width:78.95pt;height:49.45pt" o:ole="">
                  <v:imagedata r:id="rId253" o:title=""/>
                </v:shape>
                <o:OLEObject Type="Embed" ProgID="Excel.Sheet.12" ShapeID="_x0000_i1068" DrawAspect="Icon" ObjectID="_1716394004" r:id="rId254"/>
              </w:object>
            </w:r>
          </w:p>
        </w:tc>
      </w:tr>
    </w:tbl>
    <w:p w14:paraId="43D6A3F7" w14:textId="62106494" w:rsidR="00DB045F" w:rsidRPr="00712B86" w:rsidRDefault="00DB045F" w:rsidP="00DB045F">
      <w:pPr>
        <w:ind w:left="360"/>
        <w:jc w:val="both"/>
        <w:rPr>
          <w:rFonts w:eastAsiaTheme="minorEastAsia"/>
        </w:rPr>
      </w:pPr>
    </w:p>
    <w:p w14:paraId="622F0592" w14:textId="42ABFBBB" w:rsidR="00C33E24" w:rsidRPr="00712B86" w:rsidRDefault="00C33E24" w:rsidP="00C33E24">
      <w:pPr>
        <w:ind w:left="360"/>
        <w:jc w:val="both"/>
        <w:rPr>
          <w:rFonts w:eastAsiaTheme="minorEastAsia"/>
        </w:rPr>
      </w:pPr>
      <w:r w:rsidRPr="00712B86">
        <w:rPr>
          <w:rFonts w:eastAsiaTheme="minorEastAsia"/>
        </w:rPr>
        <w:t xml:space="preserve">Test 2 – with </w:t>
      </w:r>
      <w:proofErr w:type="spellStart"/>
      <w:r w:rsidRPr="00712B86">
        <w:rPr>
          <w:rFonts w:eastAsiaTheme="minorEastAsia"/>
        </w:rPr>
        <w:t>test_size</w:t>
      </w:r>
      <w:proofErr w:type="spellEnd"/>
    </w:p>
    <w:tbl>
      <w:tblPr>
        <w:tblStyle w:val="TableGrid"/>
        <w:tblW w:w="0" w:type="auto"/>
        <w:tblInd w:w="720" w:type="dxa"/>
        <w:tblLook w:val="04A0" w:firstRow="1" w:lastRow="0" w:firstColumn="1" w:lastColumn="0" w:noHBand="0" w:noVBand="1"/>
      </w:tblPr>
      <w:tblGrid>
        <w:gridCol w:w="1685"/>
        <w:gridCol w:w="6611"/>
      </w:tblGrid>
      <w:tr w:rsidR="00C33E24" w:rsidRPr="00712B86" w14:paraId="235F996B" w14:textId="77777777" w:rsidTr="00F77AD2">
        <w:tc>
          <w:tcPr>
            <w:tcW w:w="1685" w:type="dxa"/>
          </w:tcPr>
          <w:p w14:paraId="40F599AA" w14:textId="77777777" w:rsidR="00C33E24" w:rsidRPr="00712B86" w:rsidRDefault="00C33E24" w:rsidP="00F77AD2">
            <w:pPr>
              <w:pStyle w:val="ListParagraph"/>
              <w:ind w:left="0"/>
              <w:jc w:val="both"/>
            </w:pPr>
            <w:r w:rsidRPr="00712B86">
              <w:rPr>
                <w:b/>
                <w:bCs/>
                <w:i/>
                <w:iCs/>
              </w:rPr>
              <w:t>Modifier</w:t>
            </w:r>
          </w:p>
        </w:tc>
        <w:tc>
          <w:tcPr>
            <w:tcW w:w="6611" w:type="dxa"/>
          </w:tcPr>
          <w:p w14:paraId="2914F09E" w14:textId="77777777" w:rsidR="00C33E24" w:rsidRPr="00712B86" w:rsidRDefault="00C33E24" w:rsidP="00F77AD2">
            <w:pPr>
              <w:pStyle w:val="ListParagraph"/>
              <w:ind w:left="0"/>
              <w:jc w:val="both"/>
            </w:pPr>
            <w:r w:rsidRPr="00712B86">
              <w:t>SOM</w:t>
            </w:r>
          </w:p>
        </w:tc>
      </w:tr>
      <w:tr w:rsidR="00C33E24" w:rsidRPr="00712B86" w14:paraId="10D5C718" w14:textId="77777777" w:rsidTr="00F77AD2">
        <w:tc>
          <w:tcPr>
            <w:tcW w:w="1685" w:type="dxa"/>
          </w:tcPr>
          <w:p w14:paraId="258D644E" w14:textId="77777777" w:rsidR="00C33E24" w:rsidRPr="00712B86" w:rsidRDefault="00C33E24" w:rsidP="00F77AD2">
            <w:pPr>
              <w:pStyle w:val="ListParagraph"/>
              <w:ind w:left="0"/>
              <w:jc w:val="both"/>
            </w:pPr>
            <w:r w:rsidRPr="00712B86">
              <w:rPr>
                <w:b/>
                <w:bCs/>
                <w:i/>
                <w:iCs/>
              </w:rPr>
              <w:t>File</w:t>
            </w:r>
          </w:p>
        </w:tc>
        <w:tc>
          <w:tcPr>
            <w:tcW w:w="6611" w:type="dxa"/>
          </w:tcPr>
          <w:p w14:paraId="3C4DD449" w14:textId="77777777" w:rsidR="00C33E24" w:rsidRPr="00712B86" w:rsidRDefault="00C33E24" w:rsidP="00F77AD2">
            <w:pPr>
              <w:pStyle w:val="ListParagraph"/>
              <w:ind w:left="0"/>
              <w:jc w:val="both"/>
            </w:pPr>
            <w:r w:rsidRPr="00712B86">
              <w:t>Credit_Card_Applications.csv</w:t>
            </w:r>
          </w:p>
        </w:tc>
      </w:tr>
      <w:tr w:rsidR="00C33E24" w:rsidRPr="00712B86" w14:paraId="597BBFBA" w14:textId="77777777" w:rsidTr="00F77AD2">
        <w:tc>
          <w:tcPr>
            <w:tcW w:w="1685" w:type="dxa"/>
          </w:tcPr>
          <w:p w14:paraId="74439DA3" w14:textId="77777777" w:rsidR="00C33E24" w:rsidRPr="00712B86" w:rsidRDefault="00C33E24" w:rsidP="00F77AD2">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61035FB6" w14:textId="7CF2B5A5" w:rsidR="00C33E24" w:rsidRPr="00712B86" w:rsidRDefault="00A65F7B" w:rsidP="00F77AD2">
            <w:pPr>
              <w:pStyle w:val="ListParagraph"/>
              <w:ind w:left="0"/>
              <w:jc w:val="both"/>
            </w:pPr>
            <w:r w:rsidRPr="00712B86">
              <w:t>{"test_size":0.2}</w:t>
            </w:r>
          </w:p>
        </w:tc>
      </w:tr>
      <w:tr w:rsidR="00C33E24" w:rsidRPr="00712B86" w14:paraId="6B4E2052" w14:textId="77777777" w:rsidTr="00F77AD2">
        <w:tc>
          <w:tcPr>
            <w:tcW w:w="1685" w:type="dxa"/>
          </w:tcPr>
          <w:p w14:paraId="7B773103" w14:textId="77777777" w:rsidR="00C33E24" w:rsidRPr="00712B86" w:rsidRDefault="00C33E24" w:rsidP="00F77AD2">
            <w:pPr>
              <w:pStyle w:val="ListParagraph"/>
              <w:ind w:left="0"/>
              <w:jc w:val="both"/>
            </w:pPr>
            <w:r w:rsidRPr="00712B86">
              <w:rPr>
                <w:b/>
                <w:bCs/>
                <w:i/>
                <w:iCs/>
              </w:rPr>
              <w:t xml:space="preserve">Modifier </w:t>
            </w:r>
            <w:proofErr w:type="spellStart"/>
            <w:r w:rsidRPr="00712B86">
              <w:rPr>
                <w:b/>
                <w:bCs/>
                <w:i/>
                <w:iCs/>
              </w:rPr>
              <w:t>Paramater</w:t>
            </w:r>
            <w:proofErr w:type="spellEnd"/>
          </w:p>
        </w:tc>
        <w:tc>
          <w:tcPr>
            <w:tcW w:w="6611" w:type="dxa"/>
          </w:tcPr>
          <w:p w14:paraId="26A03641" w14:textId="77777777" w:rsidR="00C33E24" w:rsidRPr="00712B86" w:rsidRDefault="00C33E24" w:rsidP="00F77AD2">
            <w:pPr>
              <w:jc w:val="both"/>
            </w:pPr>
          </w:p>
        </w:tc>
      </w:tr>
      <w:tr w:rsidR="00C33E24" w:rsidRPr="00712B86" w14:paraId="65028DAF" w14:textId="77777777" w:rsidTr="00F77AD2">
        <w:tc>
          <w:tcPr>
            <w:tcW w:w="1685" w:type="dxa"/>
          </w:tcPr>
          <w:p w14:paraId="2F3AD949" w14:textId="77777777" w:rsidR="00C33E24" w:rsidRPr="00712B86" w:rsidRDefault="00C33E24" w:rsidP="00F77AD2">
            <w:pPr>
              <w:pStyle w:val="ListParagraph"/>
              <w:ind w:left="0"/>
              <w:jc w:val="both"/>
            </w:pPr>
            <w:r w:rsidRPr="00712B86">
              <w:rPr>
                <w:b/>
                <w:bCs/>
                <w:i/>
                <w:iCs/>
              </w:rPr>
              <w:t>Graph Parameter</w:t>
            </w:r>
          </w:p>
        </w:tc>
        <w:tc>
          <w:tcPr>
            <w:tcW w:w="6611" w:type="dxa"/>
          </w:tcPr>
          <w:p w14:paraId="7FAE83C8" w14:textId="77777777" w:rsidR="00C33E24" w:rsidRPr="00712B86" w:rsidRDefault="00C33E24" w:rsidP="00F77AD2">
            <w:pPr>
              <w:pStyle w:val="ListParagraph"/>
              <w:ind w:left="0"/>
              <w:jc w:val="both"/>
            </w:pPr>
          </w:p>
        </w:tc>
      </w:tr>
    </w:tbl>
    <w:p w14:paraId="2E02607F" w14:textId="77777777" w:rsidR="00C33E24" w:rsidRPr="00712B86" w:rsidRDefault="00C33E24" w:rsidP="00C33E24">
      <w:pPr>
        <w:jc w:val="both"/>
        <w:rPr>
          <w:rFonts w:eastAsiaTheme="minorEastAsia"/>
        </w:rPr>
      </w:pPr>
    </w:p>
    <w:tbl>
      <w:tblPr>
        <w:tblStyle w:val="TableGrid"/>
        <w:tblW w:w="9016" w:type="dxa"/>
        <w:tblLook w:val="04A0" w:firstRow="1" w:lastRow="0" w:firstColumn="1" w:lastColumn="0" w:noHBand="0" w:noVBand="1"/>
      </w:tblPr>
      <w:tblGrid>
        <w:gridCol w:w="2428"/>
        <w:gridCol w:w="2437"/>
        <w:gridCol w:w="2437"/>
        <w:gridCol w:w="1714"/>
      </w:tblGrid>
      <w:tr w:rsidR="00C33E24" w:rsidRPr="00712B86" w14:paraId="2ED9A8CD" w14:textId="77777777" w:rsidTr="00F77AD2">
        <w:tc>
          <w:tcPr>
            <w:tcW w:w="9016" w:type="dxa"/>
            <w:gridSpan w:val="4"/>
          </w:tcPr>
          <w:p w14:paraId="2C3CAD86" w14:textId="471D86FC" w:rsidR="00C33E24" w:rsidRPr="00712B86" w:rsidRDefault="00C33E24" w:rsidP="00F77AD2">
            <w:pPr>
              <w:jc w:val="center"/>
              <w:rPr>
                <w:noProof/>
              </w:rPr>
            </w:pPr>
            <w:r w:rsidRPr="00712B86">
              <w:rPr>
                <w:noProof/>
              </w:rPr>
              <w:t>Table B.8a</w:t>
            </w:r>
            <w:r w:rsidR="00A65F7B" w:rsidRPr="00712B86">
              <w:rPr>
                <w:noProof/>
              </w:rPr>
              <w:t>2</w:t>
            </w:r>
            <w:r w:rsidRPr="00712B86">
              <w:rPr>
                <w:noProof/>
              </w:rPr>
              <w:t>:SOM Execution: Graph / Excel Output</w:t>
            </w:r>
          </w:p>
        </w:tc>
      </w:tr>
      <w:tr w:rsidR="00C33E24" w:rsidRPr="00712B86" w14:paraId="07649963" w14:textId="77777777" w:rsidTr="00F77AD2">
        <w:tc>
          <w:tcPr>
            <w:tcW w:w="2254" w:type="dxa"/>
          </w:tcPr>
          <w:p w14:paraId="6F2D8002" w14:textId="77777777" w:rsidR="00C33E24" w:rsidRPr="00712B86" w:rsidRDefault="00C33E24" w:rsidP="00F77AD2">
            <w:r w:rsidRPr="00712B86">
              <w:rPr>
                <w:noProof/>
              </w:rPr>
              <w:drawing>
                <wp:inline distT="0" distB="0" distL="0" distR="0" wp14:anchorId="395D251C" wp14:editId="45657B36">
                  <wp:extent cx="1481328" cy="1014984"/>
                  <wp:effectExtent l="0" t="0" r="0" b="0"/>
                  <wp:docPr id="199" name="Picture 1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3F94CE21" w14:textId="44FE71C9" w:rsidR="00C33E24" w:rsidRPr="00712B86" w:rsidRDefault="00A65F7B" w:rsidP="00F77AD2">
            <w:r w:rsidRPr="00712B86">
              <w:rPr>
                <w:noProof/>
              </w:rPr>
              <w:drawing>
                <wp:inline distT="0" distB="0" distL="0" distR="0" wp14:anchorId="70601704" wp14:editId="4B0B7EC0">
                  <wp:extent cx="1481328" cy="1014984"/>
                  <wp:effectExtent l="0" t="0" r="5080" b="0"/>
                  <wp:docPr id="203" name="Picture 20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treemap char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4AB49623" w14:textId="1902C82F" w:rsidR="00C33E24" w:rsidRPr="00712B86" w:rsidRDefault="00A65F7B" w:rsidP="00F77AD2">
            <w:r w:rsidRPr="00712B86">
              <w:rPr>
                <w:noProof/>
              </w:rPr>
              <w:drawing>
                <wp:inline distT="0" distB="0" distL="0" distR="0" wp14:anchorId="66266D72" wp14:editId="3075246A">
                  <wp:extent cx="1481328" cy="1014984"/>
                  <wp:effectExtent l="0" t="0" r="5080" b="0"/>
                  <wp:docPr id="204" name="Picture 20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alendar&#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481328" cy="1014984"/>
                          </a:xfrm>
                          <a:prstGeom prst="rect">
                            <a:avLst/>
                          </a:prstGeom>
                        </pic:spPr>
                      </pic:pic>
                    </a:graphicData>
                  </a:graphic>
                </wp:inline>
              </w:drawing>
            </w:r>
          </w:p>
        </w:tc>
        <w:tc>
          <w:tcPr>
            <w:tcW w:w="2254" w:type="dxa"/>
          </w:tcPr>
          <w:p w14:paraId="0CF0A7DE" w14:textId="6D8A54AB" w:rsidR="00C33E24" w:rsidRPr="00712B86" w:rsidRDefault="00A65F7B" w:rsidP="00F77AD2">
            <w:r w:rsidRPr="00712B86">
              <w:object w:dxaOrig="1536" w:dyaOrig="994" w14:anchorId="6EDF1BA1">
                <v:shape id="_x0000_i1069" type="#_x0000_t75" style="width:78.95pt;height:49.45pt" o:ole="">
                  <v:imagedata r:id="rId257" o:title=""/>
                </v:shape>
                <o:OLEObject Type="Embed" ProgID="Excel.Sheet.12" ShapeID="_x0000_i1069" DrawAspect="Icon" ObjectID="_1716394005" r:id="rId258"/>
              </w:object>
            </w:r>
          </w:p>
        </w:tc>
      </w:tr>
    </w:tbl>
    <w:p w14:paraId="29EF77B4" w14:textId="7DFE4635" w:rsidR="00C33E24" w:rsidRDefault="00C33E24" w:rsidP="00DB045F">
      <w:pPr>
        <w:ind w:left="360"/>
        <w:jc w:val="both"/>
        <w:rPr>
          <w:rFonts w:eastAsiaTheme="minorEastAsia"/>
        </w:rPr>
      </w:pPr>
    </w:p>
    <w:tbl>
      <w:tblPr>
        <w:tblStyle w:val="TableGrid"/>
        <w:tblW w:w="0" w:type="auto"/>
        <w:tblLook w:val="04A0" w:firstRow="1" w:lastRow="0" w:firstColumn="1" w:lastColumn="0" w:noHBand="0" w:noVBand="1"/>
      </w:tblPr>
      <w:tblGrid>
        <w:gridCol w:w="2047"/>
        <w:gridCol w:w="6969"/>
      </w:tblGrid>
      <w:tr w:rsidR="005D35ED" w:rsidRPr="00712B86" w14:paraId="66C6EF3C" w14:textId="77777777" w:rsidTr="000000CA">
        <w:tc>
          <w:tcPr>
            <w:tcW w:w="2065" w:type="dxa"/>
          </w:tcPr>
          <w:p w14:paraId="25774732" w14:textId="77777777" w:rsidR="005D35ED" w:rsidRPr="00712B86" w:rsidRDefault="005D35ED" w:rsidP="000000CA">
            <w:r w:rsidRPr="00712B86">
              <w:t xml:space="preserve">Batch </w:t>
            </w:r>
            <w:proofErr w:type="spellStart"/>
            <w:r w:rsidRPr="00712B86">
              <w:t>RunExcel</w:t>
            </w:r>
            <w:proofErr w:type="spellEnd"/>
            <w:r w:rsidRPr="00712B86">
              <w:t xml:space="preserve"> </w:t>
            </w:r>
          </w:p>
        </w:tc>
        <w:tc>
          <w:tcPr>
            <w:tcW w:w="6951" w:type="dxa"/>
          </w:tcPr>
          <w:p w14:paraId="6BF31058" w14:textId="77777777" w:rsidR="005D35ED" w:rsidRPr="00712B86" w:rsidRDefault="005D35ED" w:rsidP="000000CA">
            <w:r w:rsidRPr="00712B86">
              <w:t>Snapshot</w:t>
            </w:r>
          </w:p>
        </w:tc>
      </w:tr>
      <w:bookmarkStart w:id="35" w:name="_MON_1715686662"/>
      <w:bookmarkEnd w:id="35"/>
      <w:tr w:rsidR="005D35ED" w:rsidRPr="00712B86" w14:paraId="095E3887" w14:textId="77777777" w:rsidTr="000000CA">
        <w:tc>
          <w:tcPr>
            <w:tcW w:w="2065" w:type="dxa"/>
          </w:tcPr>
          <w:p w14:paraId="78D4C6F5" w14:textId="029EC0B4" w:rsidR="005D35ED" w:rsidRPr="00712B86" w:rsidRDefault="005D35ED" w:rsidP="000000CA">
            <w:r>
              <w:object w:dxaOrig="1534" w:dyaOrig="991" w14:anchorId="1F536C0B">
                <v:shape id="_x0000_i1070" type="#_x0000_t75" style="width:77.2pt;height:48.6pt" o:ole="">
                  <v:imagedata r:id="rId259" o:title=""/>
                </v:shape>
                <o:OLEObject Type="Embed" ProgID="Excel.Sheet.12" ShapeID="_x0000_i1070" DrawAspect="Icon" ObjectID="_1716394006" r:id="rId260"/>
              </w:object>
            </w:r>
          </w:p>
        </w:tc>
        <w:tc>
          <w:tcPr>
            <w:tcW w:w="6951" w:type="dxa"/>
          </w:tcPr>
          <w:p w14:paraId="15E19001" w14:textId="06863154" w:rsidR="005D35ED" w:rsidRPr="00712B86" w:rsidRDefault="005D35ED" w:rsidP="000000CA">
            <w:r>
              <w:rPr>
                <w:noProof/>
              </w:rPr>
              <w:drawing>
                <wp:inline distT="0" distB="0" distL="0" distR="0" wp14:anchorId="651F04EF" wp14:editId="77CAF6A2">
                  <wp:extent cx="4288536" cy="1746504"/>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45193" b="60269"/>
                          <a:stretch/>
                        </pic:blipFill>
                        <pic:spPr bwMode="auto">
                          <a:xfrm>
                            <a:off x="0" y="0"/>
                            <a:ext cx="4288536" cy="17465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561908" w14:textId="12028A74" w:rsidR="005D35ED" w:rsidRPr="00712B86" w:rsidRDefault="005D35ED" w:rsidP="005D35ED"/>
    <w:tbl>
      <w:tblPr>
        <w:tblStyle w:val="TableGrid"/>
        <w:tblW w:w="0" w:type="auto"/>
        <w:tblLook w:val="04A0" w:firstRow="1" w:lastRow="0" w:firstColumn="1" w:lastColumn="0" w:noHBand="0" w:noVBand="1"/>
      </w:tblPr>
      <w:tblGrid>
        <w:gridCol w:w="1435"/>
        <w:gridCol w:w="7581"/>
      </w:tblGrid>
      <w:tr w:rsidR="005D35ED" w:rsidRPr="00712B86" w14:paraId="2C566C9E" w14:textId="77777777" w:rsidTr="000000CA">
        <w:tc>
          <w:tcPr>
            <w:tcW w:w="9016" w:type="dxa"/>
            <w:gridSpan w:val="2"/>
          </w:tcPr>
          <w:p w14:paraId="0DF93441" w14:textId="77777777" w:rsidR="005D35ED" w:rsidRPr="00712B86" w:rsidRDefault="005D35ED" w:rsidP="000000CA">
            <w:pPr>
              <w:jc w:val="center"/>
            </w:pPr>
            <w:r w:rsidRPr="00712B86">
              <w:rPr>
                <w:noProof/>
              </w:rPr>
              <w:t xml:space="preserve">Table </w:t>
            </w:r>
            <w:r>
              <w:rPr>
                <w:noProof/>
              </w:rPr>
              <w:t>8</w:t>
            </w:r>
            <w:r w:rsidRPr="00712B86">
              <w:rPr>
                <w:noProof/>
              </w:rPr>
              <w:t xml:space="preserve">: </w:t>
            </w:r>
            <w:r>
              <w:rPr>
                <w:noProof/>
              </w:rPr>
              <w:t>Unsupervised</w:t>
            </w:r>
            <w:r w:rsidRPr="00712B86">
              <w:rPr>
                <w:noProof/>
              </w:rPr>
              <w:t xml:space="preserve"> Batch Run</w:t>
            </w:r>
          </w:p>
        </w:tc>
      </w:tr>
      <w:tr w:rsidR="005D35ED" w:rsidRPr="00712B86" w14:paraId="67E63CB7" w14:textId="77777777" w:rsidTr="000000CA">
        <w:tc>
          <w:tcPr>
            <w:tcW w:w="1435" w:type="dxa"/>
          </w:tcPr>
          <w:p w14:paraId="0A91BC6C" w14:textId="77777777" w:rsidR="005D35ED" w:rsidRPr="00712B86" w:rsidRDefault="005D35ED" w:rsidP="000000CA">
            <w:r w:rsidRPr="00712B86">
              <w:t>Result Analysis</w:t>
            </w:r>
          </w:p>
        </w:tc>
        <w:tc>
          <w:tcPr>
            <w:tcW w:w="7581" w:type="dxa"/>
          </w:tcPr>
          <w:p w14:paraId="13F6389B" w14:textId="273E86CC" w:rsidR="005D35ED" w:rsidRPr="00ED6754" w:rsidRDefault="00C9123C" w:rsidP="00C9123C">
            <w:pPr>
              <w:rPr>
                <w:rFonts w:eastAsiaTheme="minorEastAsia"/>
              </w:rPr>
            </w:pPr>
            <w:r w:rsidRPr="00C9123C">
              <w:rPr>
                <w:i/>
                <w:iCs/>
                <w:u w:val="single"/>
              </w:rPr>
              <w:t>Credit_Card_Applications.csv</w:t>
            </w:r>
            <w:r>
              <w:t xml:space="preserve"> – dataset is the credit card application with customer number who will get accepted or not</w:t>
            </w:r>
            <w:r w:rsidR="00940295">
              <w:t xml:space="preserve"> without and with train-test split of 0.2, using  SOM with 1 nearest </w:t>
            </w:r>
            <w:proofErr w:type="spellStart"/>
            <w:r w:rsidR="00940295">
              <w:t>neighbor</w:t>
            </w:r>
            <w:proofErr w:type="spellEnd"/>
            <w:r w:rsidR="00940295">
              <w:t xml:space="preserve">, the one with </w:t>
            </w:r>
            <w:proofErr w:type="spellStart"/>
            <w:r w:rsidR="00940295">
              <w:t>train_test_split</w:t>
            </w:r>
            <w:proofErr w:type="spellEnd"/>
            <w:r w:rsidR="00940295">
              <w:t xml:space="preserve"> performs better than the one without</w:t>
            </w:r>
            <w:r w:rsidR="00E50E6F">
              <w:t xml:space="preserve"> split</w:t>
            </w:r>
            <w:r w:rsidR="000453BD">
              <w:t>,</w:t>
            </w:r>
            <w:r w:rsidR="00940295">
              <w:t xml:space="preserve"> having the </w:t>
            </w:r>
            <m:oMath>
              <m:r>
                <w:rPr>
                  <w:rFonts w:ascii="Cambria Math" w:hAnsi="Cambria Math"/>
                </w:rPr>
                <m:t>accurac</m:t>
              </m:r>
              <m:sSub>
                <m:sSubPr>
                  <m:ctrlPr>
                    <w:rPr>
                      <w:rFonts w:ascii="Cambria Math" w:hAnsi="Cambria Math"/>
                      <w:i/>
                    </w:rPr>
                  </m:ctrlPr>
                </m:sSubPr>
                <m:e>
                  <m:r>
                    <w:rPr>
                      <w:rFonts w:ascii="Cambria Math" w:hAnsi="Cambria Math"/>
                    </w:rPr>
                    <m:t>y</m:t>
                  </m:r>
                </m:e>
                <m:sub>
                  <m:r>
                    <w:rPr>
                      <w:rFonts w:ascii="Cambria Math" w:hAnsi="Cambria Math"/>
                    </w:rPr>
                    <m:t>score</m:t>
                  </m:r>
                </m:sub>
              </m:sSub>
              <m:r>
                <w:rPr>
                  <w:rFonts w:ascii="Cambria Math" w:hAnsi="Cambria Math"/>
                </w:rPr>
                <m:t xml:space="preserve">= </m:t>
              </m:r>
            </m:oMath>
            <w:r w:rsidR="00940295">
              <w:rPr>
                <w:rFonts w:ascii="Calibri" w:hAnsi="Calibri" w:cs="Calibri"/>
                <w:color w:val="000000"/>
              </w:rPr>
              <w:t>0.528986</w:t>
            </w:r>
            <w:r w:rsidR="00940295" w:rsidRPr="00940295">
              <w:t>,</w:t>
            </w:r>
            <w:r w:rsidR="00940295">
              <w:t xml:space="preserve"> </w:t>
            </w:r>
            <m:oMath>
              <m:r>
                <w:rPr>
                  <w:rFonts w:ascii="Cambria Math" w:hAnsi="Cambria Math"/>
                </w:rPr>
                <m:t>precisio</m:t>
              </m:r>
              <m:sSub>
                <m:sSubPr>
                  <m:ctrlPr>
                    <w:rPr>
                      <w:rFonts w:ascii="Cambria Math" w:hAnsi="Cambria Math"/>
                      <w:i/>
                    </w:rPr>
                  </m:ctrlPr>
                </m:sSubPr>
                <m:e>
                  <m:r>
                    <w:rPr>
                      <w:rFonts w:ascii="Cambria Math" w:hAnsi="Cambria Math"/>
                    </w:rPr>
                    <m:t>n</m:t>
                  </m:r>
                </m:e>
                <m:sub>
                  <m:r>
                    <w:rPr>
                      <w:rFonts w:ascii="Cambria Math" w:hAnsi="Cambria Math"/>
                    </w:rPr>
                    <m:t>score</m:t>
                  </m:r>
                </m:sub>
              </m:sSub>
            </m:oMath>
            <w:r w:rsidR="00940295">
              <w:t xml:space="preserve"> = </w:t>
            </w:r>
            <w:r w:rsidR="00940295">
              <w:rPr>
                <w:rFonts w:ascii="Calibri" w:hAnsi="Calibri" w:cs="Calibri"/>
                <w:color w:val="000000"/>
              </w:rPr>
              <w:t>0.5</w:t>
            </w:r>
            <w:r w:rsidR="00940295" w:rsidRPr="00940295">
              <w:t>,</w:t>
            </w:r>
            <w:r w:rsidR="00ED6754">
              <w:t xml:space="preserve"> </w:t>
            </w:r>
            <m:oMath>
              <m:r>
                <w:rPr>
                  <w:rFonts w:ascii="Cambria Math" w:hAnsi="Cambria Math"/>
                </w:rPr>
                <m:t>recal</m:t>
              </m:r>
              <m:sSub>
                <m:sSubPr>
                  <m:ctrlPr>
                    <w:rPr>
                      <w:rFonts w:ascii="Cambria Math" w:hAnsi="Cambria Math"/>
                      <w:i/>
                    </w:rPr>
                  </m:ctrlPr>
                </m:sSubPr>
                <m:e>
                  <m:r>
                    <w:rPr>
                      <w:rFonts w:ascii="Cambria Math" w:hAnsi="Cambria Math"/>
                    </w:rPr>
                    <m:t>l</m:t>
                  </m:r>
                </m:e>
                <m:sub>
                  <m:r>
                    <w:rPr>
                      <w:rFonts w:ascii="Cambria Math" w:hAnsi="Cambria Math"/>
                    </w:rPr>
                    <m:t>score</m:t>
                  </m:r>
                </m:sub>
              </m:sSub>
              <m:r>
                <w:rPr>
                  <w:rFonts w:ascii="Cambria Math" w:hAnsi="Cambria Math"/>
                </w:rPr>
                <m:t>=</m:t>
              </m:r>
              <m:r>
                <w:rPr>
                  <w:rFonts w:ascii="Cambria Math" w:hAnsi="Cambria Math" w:cs="Calibri"/>
                  <w:color w:val="000000"/>
                </w:rPr>
                <m:t>0.461538</m:t>
              </m:r>
            </m:oMath>
            <w:r w:rsidR="00940295" w:rsidRPr="00940295">
              <w:t>,</w:t>
            </w:r>
            <w:r w:rsidR="00940295">
              <w:t xml:space="preserve"> </w:t>
            </w:r>
            <m:oMath>
              <m:r>
                <w:rPr>
                  <w:rFonts w:ascii="Cambria Math" w:hAnsi="Cambria Math"/>
                </w:rPr>
                <m:t>f</m:t>
              </m:r>
              <m:sSub>
                <m:sSubPr>
                  <m:ctrlPr>
                    <w:rPr>
                      <w:rFonts w:ascii="Cambria Math" w:hAnsi="Cambria Math"/>
                      <w:i/>
                    </w:rPr>
                  </m:ctrlPr>
                </m:sSubPr>
                <m:e>
                  <m:r>
                    <w:rPr>
                      <w:rFonts w:ascii="Cambria Math" w:hAnsi="Cambria Math"/>
                    </w:rPr>
                    <m:t>1</m:t>
                  </m:r>
                </m:e>
                <m:sub>
                  <m:r>
                    <w:rPr>
                      <w:rFonts w:ascii="Cambria Math" w:hAnsi="Cambria Math"/>
                    </w:rPr>
                    <m:t>score</m:t>
                  </m:r>
                </m:sub>
              </m:sSub>
            </m:oMath>
            <w:r w:rsidR="00940295">
              <w:t xml:space="preserve">= </w:t>
            </w:r>
            <w:r w:rsidR="00940295">
              <w:rPr>
                <w:rFonts w:ascii="Calibri" w:hAnsi="Calibri" w:cs="Calibri"/>
                <w:color w:val="000000"/>
              </w:rPr>
              <w:t>0.48</w:t>
            </w:r>
            <w:r w:rsidR="00940295" w:rsidRPr="00940295">
              <w:t>,</w:t>
            </w:r>
            <w:r w:rsidR="00ED6754">
              <w:t xml:space="preserve"> </w:t>
            </w:r>
            <m:oMath>
              <m:r>
                <w:rPr>
                  <w:rFonts w:ascii="Cambria Math" w:hAnsi="Cambria Math"/>
                </w:rPr>
                <m:t>matthews_corrcoef</m:t>
              </m:r>
            </m:oMath>
            <w:r w:rsidR="00940295">
              <w:t xml:space="preserve"> = </w:t>
            </w:r>
            <w:r w:rsidR="00940295">
              <w:rPr>
                <w:rFonts w:ascii="Calibri" w:hAnsi="Calibri" w:cs="Calibri"/>
                <w:color w:val="000000"/>
              </w:rPr>
              <w:t>0.05093</w:t>
            </w:r>
            <w:r w:rsidR="00491AD9">
              <w:rPr>
                <w:rFonts w:ascii="Calibri" w:hAnsi="Calibri" w:cs="Calibri"/>
                <w:color w:val="000000"/>
              </w:rPr>
              <w:t>.</w:t>
            </w:r>
          </w:p>
        </w:tc>
      </w:tr>
    </w:tbl>
    <w:p w14:paraId="1ED8690D" w14:textId="77777777" w:rsidR="005D35ED" w:rsidRPr="00712B86" w:rsidRDefault="005D35ED" w:rsidP="00DB045F">
      <w:pPr>
        <w:ind w:left="360"/>
        <w:jc w:val="both"/>
        <w:rPr>
          <w:rFonts w:eastAsiaTheme="minorEastAsia"/>
        </w:rPr>
      </w:pPr>
    </w:p>
    <w:p w14:paraId="5B54B0BB" w14:textId="28153E3F" w:rsidR="0094263E" w:rsidRPr="00712B86" w:rsidRDefault="0094263E" w:rsidP="0094263E">
      <w:pPr>
        <w:pStyle w:val="ListParagraph"/>
        <w:numPr>
          <w:ilvl w:val="0"/>
          <w:numId w:val="32"/>
        </w:numPr>
        <w:jc w:val="both"/>
        <w:rPr>
          <w:rFonts w:eastAsiaTheme="minorEastAsia"/>
        </w:rPr>
      </w:pPr>
      <w:r w:rsidRPr="00712B86">
        <w:rPr>
          <w:rFonts w:eastAsiaTheme="minorEastAsia"/>
        </w:rPr>
        <w:t>RBM – Restricted Boltzmann Machine</w:t>
      </w:r>
    </w:p>
    <w:p w14:paraId="43D68B5A" w14:textId="77777777" w:rsidR="00C9791D" w:rsidRPr="00712B86" w:rsidRDefault="00C9791D" w:rsidP="00C9791D">
      <w:pPr>
        <w:ind w:left="360"/>
        <w:jc w:val="both"/>
      </w:pPr>
      <w:r w:rsidRPr="00712B86">
        <w:t xml:space="preserve">The modelling is derived from Boltzmann Machine wherein the hidden modes and the visible nodes are connected to one another. The only difference is that there’s no connection between the same nodes, </w:t>
      </w:r>
      <w:proofErr w:type="gramStart"/>
      <w:r w:rsidRPr="00712B86">
        <w:t>e.g.</w:t>
      </w:r>
      <w:proofErr w:type="gramEnd"/>
      <w:r w:rsidRPr="00712B86">
        <w:t xml:space="preserve"> visible to visible, hidden to hidden, hence, the name of </w:t>
      </w:r>
      <w:r w:rsidRPr="00712B86">
        <w:rPr>
          <w:i/>
        </w:rPr>
        <w:t>restricted</w:t>
      </w:r>
      <w:r w:rsidRPr="00712B86">
        <w:t xml:space="preserve"> Boltzmann machine.  </w:t>
      </w:r>
    </w:p>
    <w:p w14:paraId="18ACD457" w14:textId="77777777" w:rsidR="00C9791D" w:rsidRPr="00712B86" w:rsidRDefault="00C9791D" w:rsidP="00C9791D">
      <w:pPr>
        <w:ind w:left="360"/>
        <w:jc w:val="both"/>
      </w:pPr>
      <w:r w:rsidRPr="00712B86">
        <w:t>Architecture of Restricted Boltzmann Machine</w:t>
      </w:r>
    </w:p>
    <w:p w14:paraId="5201C749" w14:textId="6497653D" w:rsidR="0094263E" w:rsidRPr="00712B86" w:rsidRDefault="00C9791D" w:rsidP="00496DB7">
      <w:pPr>
        <w:pStyle w:val="ListParagraph"/>
      </w:pPr>
      <w:r w:rsidRPr="00712B86">
        <w:rPr>
          <w:noProof/>
        </w:rPr>
        <mc:AlternateContent>
          <mc:Choice Requires="wpc">
            <w:drawing>
              <wp:inline distT="0" distB="0" distL="0" distR="0" wp14:anchorId="68FEBC30" wp14:editId="0F866C09">
                <wp:extent cx="5486400" cy="1962151"/>
                <wp:effectExtent l="0" t="0" r="19050" b="19050"/>
                <wp:docPr id="405" name="Canvas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Oval 11"/>
                        <wps:cNvSpPr/>
                        <wps:spPr>
                          <a:xfrm>
                            <a:off x="1057275" y="266700"/>
                            <a:ext cx="35242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500716" w14:textId="77777777" w:rsidR="00C9791D" w:rsidRDefault="00C9791D" w:rsidP="00C9791D">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904025" y="256200"/>
                            <a:ext cx="35242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12A6D8" w14:textId="77777777" w:rsidR="00C9791D" w:rsidRDefault="00C9791D" w:rsidP="00C9791D">
                              <w:pPr>
                                <w:jc w:val="center"/>
                              </w:pPr>
                              <w:r>
                                <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2666025" y="237150"/>
                            <a:ext cx="35242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1217F" w14:textId="77777777" w:rsidR="00C9791D" w:rsidRDefault="00C9791D" w:rsidP="00C9791D">
                              <w:pPr>
                                <w:jc w:val="center"/>
                              </w:pPr>
                              <w:r>
                                <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3437550" y="237150"/>
                            <a:ext cx="35242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AA1B5" w14:textId="77777777" w:rsidR="00C9791D" w:rsidRDefault="00C9791D" w:rsidP="00C9791D">
                              <w:pPr>
                                <w:jc w:val="center"/>
                              </w:pPr>
                              <w:r>
                                <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4332900" y="226650"/>
                            <a:ext cx="35242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CD62F" w14:textId="77777777" w:rsidR="00C9791D" w:rsidRDefault="00C9791D" w:rsidP="00C9791D">
                              <w:pPr>
                                <w:jc w:val="center"/>
                              </w:pPr>
                              <w:r>
                                <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628650" y="1247775"/>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B0C7B93" w14:textId="77777777" w:rsidR="00C9791D" w:rsidRDefault="00C9791D" w:rsidP="00C9791D">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475400" y="1227750"/>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EE8A42" w14:textId="77777777" w:rsidR="00C9791D" w:rsidRDefault="00C9791D" w:rsidP="00C9791D">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2294550" y="1227750"/>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8142FDB" w14:textId="77777777" w:rsidR="00C9791D" w:rsidRDefault="00C9791D" w:rsidP="00C9791D">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3056550" y="1199175"/>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D59F201" w14:textId="77777777" w:rsidR="00C9791D" w:rsidRDefault="00C9791D" w:rsidP="00C9791D">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3885225" y="1180125"/>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7DB4656" w14:textId="77777777" w:rsidR="00C9791D" w:rsidRDefault="00C9791D" w:rsidP="00C9791D">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4704375" y="1161075"/>
                            <a:ext cx="361950" cy="3429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0CD8E14" w14:textId="77777777" w:rsidR="00C9791D" w:rsidRDefault="00C9791D" w:rsidP="00C9791D">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Straight Arrow Connector 214"/>
                        <wps:cNvCnPr/>
                        <wps:spPr>
                          <a:xfrm flipH="1">
                            <a:off x="809625" y="609600"/>
                            <a:ext cx="352425"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5" name="Straight Arrow Connector 215"/>
                        <wps:cNvCnPr/>
                        <wps:spPr>
                          <a:xfrm>
                            <a:off x="1209675" y="619125"/>
                            <a:ext cx="446700" cy="60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 name="Straight Arrow Connector 216"/>
                        <wps:cNvCnPr/>
                        <wps:spPr>
                          <a:xfrm>
                            <a:off x="1171575" y="609600"/>
                            <a:ext cx="1303950" cy="61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wps:spPr>
                          <a:xfrm>
                            <a:off x="1247775" y="647700"/>
                            <a:ext cx="1989750" cy="55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8" name="Straight Arrow Connector 218"/>
                        <wps:cNvCnPr/>
                        <wps:spPr>
                          <a:xfrm>
                            <a:off x="1233488" y="600075"/>
                            <a:ext cx="2832712" cy="58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9" name="Straight Arrow Connector 219"/>
                        <wps:cNvCnPr/>
                        <wps:spPr>
                          <a:xfrm>
                            <a:off x="1358089" y="551253"/>
                            <a:ext cx="3399292" cy="660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0" name="Straight Arrow Connector 220"/>
                        <wps:cNvCnPr/>
                        <wps:spPr>
                          <a:xfrm flipV="1">
                            <a:off x="937594" y="600075"/>
                            <a:ext cx="295894" cy="697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1" name="Straight Arrow Connector 221"/>
                        <wps:cNvCnPr/>
                        <wps:spPr>
                          <a:xfrm flipV="1">
                            <a:off x="937594" y="589575"/>
                            <a:ext cx="1142644" cy="708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Straight Arrow Connector 222"/>
                        <wps:cNvCnPr/>
                        <wps:spPr>
                          <a:xfrm flipV="1">
                            <a:off x="937594" y="570525"/>
                            <a:ext cx="1904644" cy="727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wps:spPr>
                          <a:xfrm flipV="1">
                            <a:off x="937594" y="521703"/>
                            <a:ext cx="2551567" cy="776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 name="Straight Arrow Connector 279"/>
                        <wps:cNvCnPr/>
                        <wps:spPr>
                          <a:xfrm flipV="1">
                            <a:off x="937594" y="560025"/>
                            <a:ext cx="3571519" cy="737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 name="Straight Arrow Connector 352"/>
                        <wps:cNvCnPr/>
                        <wps:spPr>
                          <a:xfrm flipH="1">
                            <a:off x="819150" y="551475"/>
                            <a:ext cx="1104900" cy="68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3" name="Straight Arrow Connector 353"/>
                        <wps:cNvCnPr/>
                        <wps:spPr>
                          <a:xfrm flipH="1">
                            <a:off x="1656375" y="570525"/>
                            <a:ext cx="28672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 name="Straight Arrow Connector 354"/>
                        <wps:cNvCnPr/>
                        <wps:spPr>
                          <a:xfrm>
                            <a:off x="1924050" y="570525"/>
                            <a:ext cx="55147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Straight Arrow Connector 355"/>
                        <wps:cNvCnPr/>
                        <wps:spPr>
                          <a:xfrm>
                            <a:off x="2080238" y="600075"/>
                            <a:ext cx="1029318" cy="649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6" name="Straight Arrow Connector 356"/>
                        <wps:cNvCnPr/>
                        <wps:spPr>
                          <a:xfrm>
                            <a:off x="2080238" y="589575"/>
                            <a:ext cx="1857993" cy="640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wps:cNvCnPr/>
                        <wps:spPr>
                          <a:xfrm>
                            <a:off x="2047875" y="609600"/>
                            <a:ext cx="2656500" cy="72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8" name="Straight Arrow Connector 358"/>
                        <wps:cNvCnPr/>
                        <wps:spPr>
                          <a:xfrm flipV="1">
                            <a:off x="1784344" y="589575"/>
                            <a:ext cx="295894" cy="688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9" name="Straight Arrow Connector 359"/>
                        <wps:cNvCnPr/>
                        <wps:spPr>
                          <a:xfrm flipH="1" flipV="1">
                            <a:off x="1358089" y="551253"/>
                            <a:ext cx="426255" cy="726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0" name="Straight Arrow Connector 360"/>
                        <wps:cNvCnPr/>
                        <wps:spPr>
                          <a:xfrm flipV="1">
                            <a:off x="1809750" y="521703"/>
                            <a:ext cx="907886" cy="7165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 name="Straight Arrow Connector 361"/>
                        <wps:cNvCnPr/>
                        <wps:spPr>
                          <a:xfrm flipV="1">
                            <a:off x="1847850" y="570525"/>
                            <a:ext cx="1765913" cy="69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Straight Arrow Connector 362"/>
                        <wps:cNvCnPr/>
                        <wps:spPr>
                          <a:xfrm flipV="1">
                            <a:off x="1847850" y="511203"/>
                            <a:ext cx="2536661" cy="7467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Straight Arrow Connector 363"/>
                        <wps:cNvCnPr/>
                        <wps:spPr>
                          <a:xfrm flipH="1">
                            <a:off x="990600" y="521703"/>
                            <a:ext cx="1976239" cy="897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flipH="1">
                            <a:off x="1837350" y="521703"/>
                            <a:ext cx="1129489" cy="8774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5" name="Straight Arrow Connector 365"/>
                        <wps:cNvCnPr/>
                        <wps:spPr>
                          <a:xfrm flipH="1">
                            <a:off x="2475525" y="521703"/>
                            <a:ext cx="491314" cy="706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6" name="Straight Arrow Connector 366"/>
                        <wps:cNvCnPr/>
                        <wps:spPr>
                          <a:xfrm>
                            <a:off x="2966839" y="521703"/>
                            <a:ext cx="270686" cy="677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7" name="Straight Arrow Connector 367"/>
                        <wps:cNvCnPr/>
                        <wps:spPr>
                          <a:xfrm>
                            <a:off x="3000375" y="551253"/>
                            <a:ext cx="1193794" cy="679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a:off x="3028950" y="502653"/>
                            <a:ext cx="1856400" cy="658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1" name="Straight Arrow Connector 371"/>
                        <wps:cNvCnPr/>
                        <wps:spPr>
                          <a:xfrm flipH="1" flipV="1">
                            <a:off x="1409700" y="433388"/>
                            <a:ext cx="1955794" cy="816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flipH="1" flipV="1">
                            <a:off x="2204839" y="540753"/>
                            <a:ext cx="1186061" cy="6974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5" name="Straight Arrow Connector 375"/>
                        <wps:cNvCnPr/>
                        <wps:spPr>
                          <a:xfrm flipH="1" flipV="1">
                            <a:off x="2966839" y="521703"/>
                            <a:ext cx="451661" cy="7165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Straight Arrow Connector 376"/>
                        <wps:cNvCnPr/>
                        <wps:spPr>
                          <a:xfrm flipV="1">
                            <a:off x="3437550" y="570525"/>
                            <a:ext cx="176213" cy="640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7" name="Straight Arrow Connector 377"/>
                        <wps:cNvCnPr/>
                        <wps:spPr>
                          <a:xfrm flipV="1">
                            <a:off x="3365494" y="511203"/>
                            <a:ext cx="1019017" cy="738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8" name="Straight Arrow Connector 378"/>
                        <wps:cNvCnPr/>
                        <wps:spPr>
                          <a:xfrm flipH="1">
                            <a:off x="990600" y="521703"/>
                            <a:ext cx="2747764" cy="897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9" name="Straight Arrow Connector 379"/>
                        <wps:cNvCnPr/>
                        <wps:spPr>
                          <a:xfrm flipH="1">
                            <a:off x="1784344" y="540753"/>
                            <a:ext cx="2005631" cy="7372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0" name="Straight Arrow Connector 380"/>
                        <wps:cNvCnPr/>
                        <wps:spPr>
                          <a:xfrm flipH="1">
                            <a:off x="2603494" y="521703"/>
                            <a:ext cx="1134870" cy="756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 name="Straight Arrow Connector 381"/>
                        <wps:cNvCnPr/>
                        <wps:spPr>
                          <a:xfrm flipH="1">
                            <a:off x="3365494" y="521703"/>
                            <a:ext cx="372870" cy="727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2" name="Straight Arrow Connector 382"/>
                        <wps:cNvCnPr/>
                        <wps:spPr>
                          <a:xfrm>
                            <a:off x="3762375" y="540753"/>
                            <a:ext cx="431794" cy="689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3" name="Straight Arrow Connector 383"/>
                        <wps:cNvCnPr/>
                        <wps:spPr>
                          <a:xfrm>
                            <a:off x="3789975" y="551475"/>
                            <a:ext cx="10773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 name="Straight Arrow Connector 384"/>
                        <wps:cNvCnPr/>
                        <wps:spPr>
                          <a:xfrm flipH="1" flipV="1">
                            <a:off x="1358089" y="551253"/>
                            <a:ext cx="2480486" cy="7812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Straight Arrow Connector 385"/>
                        <wps:cNvCnPr/>
                        <wps:spPr>
                          <a:xfrm flipH="1" flipV="1">
                            <a:off x="2256450" y="422888"/>
                            <a:ext cx="1681781" cy="8074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6" name="Straight Arrow Connector 386"/>
                        <wps:cNvCnPr/>
                        <wps:spPr>
                          <a:xfrm flipH="1" flipV="1">
                            <a:off x="3018450" y="403838"/>
                            <a:ext cx="919781" cy="826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7" name="Straight Arrow Connector 387"/>
                        <wps:cNvCnPr/>
                        <wps:spPr>
                          <a:xfrm flipH="1" flipV="1">
                            <a:off x="3789975" y="403838"/>
                            <a:ext cx="95250" cy="8239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0" name="Straight Arrow Connector 390"/>
                        <wps:cNvCnPr/>
                        <wps:spPr>
                          <a:xfrm flipV="1">
                            <a:off x="3838575" y="502653"/>
                            <a:ext cx="766564" cy="708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1" name="Straight Arrow Connector 391"/>
                        <wps:cNvCnPr/>
                        <wps:spPr>
                          <a:xfrm flipH="1">
                            <a:off x="937594" y="511203"/>
                            <a:ext cx="3696120" cy="102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4" name="Straight Arrow Connector 394"/>
                        <wps:cNvCnPr/>
                        <wps:spPr>
                          <a:xfrm flipH="1">
                            <a:off x="1656375" y="393338"/>
                            <a:ext cx="2676525" cy="834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5" name="Straight Arrow Connector 395"/>
                        <wps:cNvCnPr/>
                        <wps:spPr>
                          <a:xfrm flipH="1">
                            <a:off x="2475525" y="560025"/>
                            <a:ext cx="2033588" cy="66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Straight Arrow Connector 397"/>
                        <wps:cNvCnPr/>
                        <wps:spPr>
                          <a:xfrm flipH="1">
                            <a:off x="3418500" y="393338"/>
                            <a:ext cx="1266825" cy="9772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8" name="Straight Arrow Connector 398"/>
                        <wps:cNvCnPr/>
                        <wps:spPr>
                          <a:xfrm flipH="1">
                            <a:off x="4194169" y="511203"/>
                            <a:ext cx="439545" cy="719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 name="Straight Arrow Connector 399"/>
                        <wps:cNvCnPr/>
                        <wps:spPr>
                          <a:xfrm>
                            <a:off x="4605139" y="494103"/>
                            <a:ext cx="228600" cy="620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0" name="Straight Arrow Connector 400"/>
                        <wps:cNvCnPr/>
                        <wps:spPr>
                          <a:xfrm flipH="1" flipV="1">
                            <a:off x="1358089" y="315522"/>
                            <a:ext cx="3527261" cy="8455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1" name="Straight Arrow Connector 401"/>
                        <wps:cNvCnPr/>
                        <wps:spPr>
                          <a:xfrm flipH="1" flipV="1">
                            <a:off x="2204839" y="540753"/>
                            <a:ext cx="2614811" cy="592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2" name="Straight Arrow Connector 402"/>
                        <wps:cNvCnPr/>
                        <wps:spPr>
                          <a:xfrm flipH="1" flipV="1">
                            <a:off x="2966839" y="285972"/>
                            <a:ext cx="1805186" cy="828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3" name="Straight Arrow Connector 403"/>
                        <wps:cNvCnPr/>
                        <wps:spPr>
                          <a:xfrm flipH="1" flipV="1">
                            <a:off x="3771901" y="413363"/>
                            <a:ext cx="1113449" cy="7477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4" name="Straight Arrow Connector 404"/>
                        <wps:cNvCnPr/>
                        <wps:spPr>
                          <a:xfrm flipH="1" flipV="1">
                            <a:off x="4509113" y="560025"/>
                            <a:ext cx="376237" cy="60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6" name="Text Box 406"/>
                        <wps:cNvSpPr txBox="1"/>
                        <wps:spPr>
                          <a:xfrm rot="10800000" flipV="1">
                            <a:off x="19050" y="1665320"/>
                            <a:ext cx="5467350" cy="296830"/>
                          </a:xfrm>
                          <a:prstGeom prst="rect">
                            <a:avLst/>
                          </a:prstGeom>
                          <a:solidFill>
                            <a:schemeClr val="lt1"/>
                          </a:solidFill>
                          <a:ln w="6350">
                            <a:solidFill>
                              <a:prstClr val="black"/>
                            </a:solidFill>
                          </a:ln>
                        </wps:spPr>
                        <wps:txbx>
                          <w:txbxContent>
                            <w:p w14:paraId="0298EA13" w14:textId="77777777" w:rsidR="00C9791D" w:rsidRDefault="00C9791D" w:rsidP="00C9791D">
                              <w:pPr>
                                <w:jc w:val="center"/>
                              </w:pPr>
                              <w:r>
                                <w:t>v – visible; h -hidden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FEBC30" id="Canvas 405" o:spid="_x0000_s1297" editas="canvas" style="width:6in;height:154.5pt;mso-position-horizontal-relative:char;mso-position-vertical-relative:line" coordsize="54864,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">
                <v:shape id="_x0000_s1298" type="#_x0000_t75" style="position:absolute;width:54864;height:19621;visibility:visible;mso-wrap-style:square">
                  <v:fill o:detectmouseclick="t"/>
                  <v:path o:connecttype="none"/>
                </v:shape>
                <v:oval id="Oval 11" o:spid="_x0000_s1299" style="position:absolute;left:10572;top:2667;width:3525;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" fillcolor="#5b9bd5 [3204]" strokecolor="#1f4d78 [1604]" strokeweight="1pt">
                  <v:stroke joinstyle="miter"/>
                  <v:textbox>
                    <w:txbxContent>
                      <w:p w14:paraId="6A500716" w14:textId="77777777" w:rsidR="00C9791D" w:rsidRDefault="00C9791D" w:rsidP="00C9791D">
                        <w:pPr>
                          <w:jc w:val="center"/>
                        </w:pPr>
                        <w:r>
                          <w:t>h</w:t>
                        </w:r>
                      </w:p>
                    </w:txbxContent>
                  </v:textbox>
                </v:oval>
                <v:oval id="Oval 200" o:spid="_x0000_s1300" style="position:absolute;left:19040;top:2562;width:352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" fillcolor="#5b9bd5 [3204]" strokecolor="#1f4d78 [1604]" strokeweight="1pt">
                  <v:stroke joinstyle="miter"/>
                  <v:textbox>
                    <w:txbxContent>
                      <w:p w14:paraId="1D12A6D8" w14:textId="77777777" w:rsidR="00C9791D" w:rsidRDefault="00C9791D" w:rsidP="00C9791D">
                        <w:pPr>
                          <w:jc w:val="center"/>
                        </w:pPr>
                        <w:r>
                          <w:t>h</w:t>
                        </w:r>
                      </w:p>
                    </w:txbxContent>
                  </v:textbox>
                </v:oval>
                <v:oval id="Oval 201" o:spid="_x0000_s1301" style="position:absolute;left:26660;top:2371;width:352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" fillcolor="#5b9bd5 [3204]" strokecolor="#1f4d78 [1604]" strokeweight="1pt">
                  <v:stroke joinstyle="miter"/>
                  <v:textbox>
                    <w:txbxContent>
                      <w:p w14:paraId="2211217F" w14:textId="77777777" w:rsidR="00C9791D" w:rsidRDefault="00C9791D" w:rsidP="00C9791D">
                        <w:pPr>
                          <w:jc w:val="center"/>
                        </w:pPr>
                        <w:r>
                          <w:t>h</w:t>
                        </w:r>
                      </w:p>
                    </w:txbxContent>
                  </v:textbox>
                </v:oval>
                <v:oval id="Oval 205" o:spid="_x0000_s1302" style="position:absolute;left:34375;top:2371;width:352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" fillcolor="#5b9bd5 [3204]" strokecolor="#1f4d78 [1604]" strokeweight="1pt">
                  <v:stroke joinstyle="miter"/>
                  <v:textbox>
                    <w:txbxContent>
                      <w:p w14:paraId="308AA1B5" w14:textId="77777777" w:rsidR="00C9791D" w:rsidRDefault="00C9791D" w:rsidP="00C9791D">
                        <w:pPr>
                          <w:jc w:val="center"/>
                        </w:pPr>
                        <w:r>
                          <w:t>h</w:t>
                        </w:r>
                      </w:p>
                    </w:txbxContent>
                  </v:textbox>
                </v:oval>
                <v:oval id="Oval 206" o:spid="_x0000_s1303" style="position:absolute;left:43329;top:2266;width:352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" fillcolor="#5b9bd5 [3204]" strokecolor="#1f4d78 [1604]" strokeweight="1pt">
                  <v:stroke joinstyle="miter"/>
                  <v:textbox>
                    <w:txbxContent>
                      <w:p w14:paraId="799CD62F" w14:textId="77777777" w:rsidR="00C9791D" w:rsidRDefault="00C9791D" w:rsidP="00C9791D">
                        <w:pPr>
                          <w:jc w:val="center"/>
                        </w:pPr>
                        <w:r>
                          <w:t>h</w:t>
                        </w:r>
                      </w:p>
                    </w:txbxContent>
                  </v:textbox>
                </v:oval>
                <v:oval id="Oval 207" o:spid="_x0000_s1304" style="position:absolute;left:6286;top:12477;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" fillcolor="#70ad47 [3209]" strokecolor="#375623 [1609]" strokeweight="1pt">
                  <v:stroke joinstyle="miter"/>
                  <v:textbox>
                    <w:txbxContent>
                      <w:p w14:paraId="5B0C7B93" w14:textId="77777777" w:rsidR="00C9791D" w:rsidRDefault="00C9791D" w:rsidP="00C9791D">
                        <w:pPr>
                          <w:jc w:val="center"/>
                        </w:pPr>
                        <w:r>
                          <w:t>v</w:t>
                        </w:r>
                      </w:p>
                    </w:txbxContent>
                  </v:textbox>
                </v:oval>
                <v:oval id="Oval 208" o:spid="_x0000_s1305" style="position:absolute;left:14754;top:12277;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" fillcolor="#70ad47 [3209]" strokecolor="#375623 [1609]" strokeweight="1pt">
                  <v:stroke joinstyle="miter"/>
                  <v:textbox>
                    <w:txbxContent>
                      <w:p w14:paraId="1CEE8A42" w14:textId="77777777" w:rsidR="00C9791D" w:rsidRDefault="00C9791D" w:rsidP="00C9791D">
                        <w:pPr>
                          <w:jc w:val="center"/>
                        </w:pPr>
                        <w:r>
                          <w:t>v</w:t>
                        </w:r>
                      </w:p>
                    </w:txbxContent>
                  </v:textbox>
                </v:oval>
                <v:oval id="Oval 209" o:spid="_x0000_s1306" style="position:absolute;left:22945;top:12277;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" fillcolor="#70ad47 [3209]" strokecolor="#375623 [1609]" strokeweight="1pt">
                  <v:stroke joinstyle="miter"/>
                  <v:textbox>
                    <w:txbxContent>
                      <w:p w14:paraId="18142FDB" w14:textId="77777777" w:rsidR="00C9791D" w:rsidRDefault="00C9791D" w:rsidP="00C9791D">
                        <w:pPr>
                          <w:jc w:val="center"/>
                        </w:pPr>
                        <w:r>
                          <w:t>v</w:t>
                        </w:r>
                      </w:p>
                    </w:txbxContent>
                  </v:textbox>
                </v:oval>
                <v:oval id="Oval 210" o:spid="_x0000_s1307" style="position:absolute;left:30565;top:11991;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" fillcolor="#70ad47 [3209]" strokecolor="#375623 [1609]" strokeweight="1pt">
                  <v:stroke joinstyle="miter"/>
                  <v:textbox>
                    <w:txbxContent>
                      <w:p w14:paraId="1D59F201" w14:textId="77777777" w:rsidR="00C9791D" w:rsidRDefault="00C9791D" w:rsidP="00C9791D">
                        <w:pPr>
                          <w:jc w:val="center"/>
                        </w:pPr>
                        <w:r>
                          <w:t>v</w:t>
                        </w:r>
                      </w:p>
                    </w:txbxContent>
                  </v:textbox>
                </v:oval>
                <v:oval id="Oval 212" o:spid="_x0000_s1308" style="position:absolute;left:38852;top:11801;width:3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" fillcolor="#70ad47 [3209]" strokecolor="#375623 [1609]" strokeweight="1pt">
                  <v:stroke joinstyle="miter"/>
                  <v:textbox>
                    <w:txbxContent>
                      <w:p w14:paraId="57DB4656" w14:textId="77777777" w:rsidR="00C9791D" w:rsidRDefault="00C9791D" w:rsidP="00C9791D">
                        <w:pPr>
                          <w:jc w:val="center"/>
                        </w:pPr>
                        <w:r>
                          <w:t>v</w:t>
                        </w:r>
                      </w:p>
                    </w:txbxContent>
                  </v:textbox>
                </v:oval>
                <v:oval id="Oval 213" o:spid="_x0000_s1309" style="position:absolute;left:47043;top:11610;width:3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" fillcolor="#70ad47 [3209]" strokecolor="#375623 [1609]" strokeweight="1pt">
                  <v:stroke joinstyle="miter"/>
                  <v:textbox>
                    <w:txbxContent>
                      <w:p w14:paraId="60CD8E14" w14:textId="77777777" w:rsidR="00C9791D" w:rsidRDefault="00C9791D" w:rsidP="00C9791D">
                        <w:pPr>
                          <w:jc w:val="center"/>
                        </w:pPr>
                        <w:r>
                          <w:t>v</w:t>
                        </w:r>
                      </w:p>
                    </w:txbxContent>
                  </v:textbox>
                </v:oval>
                <v:shape id="Straight Arrow Connector 214" o:spid="_x0000_s1310" type="#_x0000_t32" style="position:absolute;left:8096;top:6096;width:3524;height:6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Lp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" strokecolor="black [3200]" strokeweight=".5pt">
                  <v:stroke endarrow="block" joinstyle="miter"/>
                </v:shape>
                <v:shape id="Straight Arrow Connector 215" o:spid="_x0000_s1311" type="#_x0000_t32" style="position:absolute;left:12096;top:6191;width:4467;height:6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" strokecolor="black [3200]" strokeweight=".5pt">
                  <v:stroke endarrow="block" joinstyle="miter"/>
                </v:shape>
                <v:shape id="Straight Arrow Connector 216" o:spid="_x0000_s1312" type="#_x0000_t32" style="position:absolute;left:11715;top:6096;width:13040;height:6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" strokecolor="black [3200]" strokeweight=".5pt">
                  <v:stroke endarrow="block" joinstyle="miter"/>
                </v:shape>
                <v:shape id="Straight Arrow Connector 217" o:spid="_x0000_s1313" type="#_x0000_t32" style="position:absolute;left:12477;top:6477;width:19898;height:5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" strokecolor="black [3200]" strokeweight=".5pt">
                  <v:stroke endarrow="block" joinstyle="miter"/>
                </v:shape>
                <v:shape id="Straight Arrow Connector 218" o:spid="_x0000_s1314" type="#_x0000_t32" style="position:absolute;left:12334;top:6000;width:28328;height:5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" strokecolor="black [3200]" strokeweight=".5pt">
                  <v:stroke endarrow="block" joinstyle="miter"/>
                </v:shape>
                <v:shape id="Straight Arrow Connector 219" o:spid="_x0000_s1315" type="#_x0000_t32" style="position:absolute;left:13580;top:5512;width:33993;height:6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" strokecolor="black [3200]" strokeweight=".5pt">
                  <v:stroke endarrow="block" joinstyle="miter"/>
                </v:shape>
                <v:shape id="Straight Arrow Connector 220" o:spid="_x0000_s1316" type="#_x0000_t32" style="position:absolute;left:9375;top:6000;width:2959;height:6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" strokecolor="black [3200]" strokeweight=".5pt">
                  <v:stroke endarrow="block" joinstyle="miter"/>
                </v:shape>
                <v:shape id="Straight Arrow Connector 221" o:spid="_x0000_s1317" type="#_x0000_t32" style="position:absolute;left:9375;top:5895;width:11427;height:70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Straight Arrow Connector 222" o:spid="_x0000_s1318" type="#_x0000_t32" style="position:absolute;left:9375;top:5705;width:19047;height:72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" strokecolor="black [3200]" strokeweight=".5pt">
                  <v:stroke endarrow="block" joinstyle="miter"/>
                </v:shape>
                <v:shape id="Straight Arrow Connector 223" o:spid="_x0000_s1319" type="#_x0000_t32" style="position:absolute;left:9375;top:5217;width:25516;height:7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YAg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" strokecolor="black [3200]" strokeweight=".5pt">
                  <v:stroke endarrow="block" joinstyle="miter"/>
                </v:shape>
                <v:shape id="Straight Arrow Connector 279" o:spid="_x0000_s1320" type="#_x0000_t32" style="position:absolute;left:9375;top:5600;width:35716;height:73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" strokecolor="black [3200]" strokeweight=".5pt">
                  <v:stroke endarrow="block" joinstyle="miter"/>
                </v:shape>
                <v:shape id="Straight Arrow Connector 352" o:spid="_x0000_s1321" type="#_x0000_t32" style="position:absolute;left:8191;top:5514;width:11049;height:68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" strokecolor="black [3200]" strokeweight=".5pt">
                  <v:stroke endarrow="block" joinstyle="miter"/>
                </v:shape>
                <v:shape id="Straight Arrow Connector 353" o:spid="_x0000_s1322" type="#_x0000_t32" style="position:absolute;left:16563;top:5705;width:2868;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" strokecolor="black [3200]" strokeweight=".5pt">
                  <v:stroke endarrow="block" joinstyle="miter"/>
                </v:shape>
                <v:shape id="Straight Arrow Connector 354" o:spid="_x0000_s1323" type="#_x0000_t32" style="position:absolute;left:19240;top:5705;width:5515;height:6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" strokecolor="black [3200]" strokeweight=".5pt">
                  <v:stroke endarrow="block" joinstyle="miter"/>
                </v:shape>
                <v:shape id="Straight Arrow Connector 355" o:spid="_x0000_s1324" type="#_x0000_t32" style="position:absolute;left:20802;top:6000;width:10293;height:6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" strokecolor="black [3200]" strokeweight=".5pt">
                  <v:stroke endarrow="block" joinstyle="miter"/>
                </v:shape>
                <v:shape id="Straight Arrow Connector 356" o:spid="_x0000_s1325" type="#_x0000_t32" style="position:absolute;left:20802;top:5895;width:18580;height:6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326" type="#_x0000_t32" style="position:absolute;left:20478;top:6096;width:26565;height:7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" strokecolor="black [3200]" strokeweight=".5pt">
                  <v:stroke endarrow="block" joinstyle="miter"/>
                </v:shape>
                <v:shape id="Straight Arrow Connector 358" o:spid="_x0000_s1327" type="#_x0000_t32" style="position:absolute;left:17843;top:5895;width:2959;height:68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" strokecolor="black [3200]" strokeweight=".5pt">
                  <v:stroke endarrow="block" joinstyle="miter"/>
                </v:shape>
                <v:shape id="Straight Arrow Connector 359" o:spid="_x0000_s1328" type="#_x0000_t32" style="position:absolute;left:13580;top:5512;width:4263;height:72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" strokecolor="black [3200]" strokeweight=".5pt">
                  <v:stroke endarrow="block" joinstyle="miter"/>
                </v:shape>
                <v:shape id="Straight Arrow Connector 360" o:spid="_x0000_s1329" type="#_x0000_t32" style="position:absolute;left:18097;top:5217;width:9079;height:71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" strokecolor="black [3200]" strokeweight=".5pt">
                  <v:stroke endarrow="block" joinstyle="miter"/>
                </v:shape>
                <v:shape id="Straight Arrow Connector 361" o:spid="_x0000_s1330" type="#_x0000_t32" style="position:absolute;left:18478;top:5705;width:17659;height:69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" strokecolor="black [3200]" strokeweight=".5pt">
                  <v:stroke endarrow="block" joinstyle="miter"/>
                </v:shape>
                <v:shape id="Straight Arrow Connector 362" o:spid="_x0000_s1331" type="#_x0000_t32" style="position:absolute;left:18478;top:5112;width:25367;height:7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" strokecolor="black [3200]" strokeweight=".5pt">
                  <v:stroke endarrow="block" joinstyle="miter"/>
                </v:shape>
                <v:shape id="Straight Arrow Connector 363" o:spid="_x0000_s1332" type="#_x0000_t32" style="position:absolute;left:9906;top:5217;width:19762;height:89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" strokecolor="black [3200]" strokeweight=".5pt">
                  <v:stroke endarrow="block" joinstyle="miter"/>
                </v:shape>
                <v:shape id="Straight Arrow Connector 364" o:spid="_x0000_s1333" type="#_x0000_t32" style="position:absolute;left:18373;top:5217;width:11295;height:87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" strokecolor="black [3200]" strokeweight=".5pt">
                  <v:stroke endarrow="block" joinstyle="miter"/>
                </v:shape>
                <v:shape id="Straight Arrow Connector 365" o:spid="_x0000_s1334" type="#_x0000_t32" style="position:absolute;left:24755;top:5217;width:4913;height:70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" strokecolor="black [3200]" strokeweight=".5pt">
                  <v:stroke endarrow="block" joinstyle="miter"/>
                </v:shape>
                <v:shape id="Straight Arrow Connector 366" o:spid="_x0000_s1335" type="#_x0000_t32" style="position:absolute;left:29668;top:5217;width:2707;height:6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" strokecolor="black [3200]" strokeweight=".5pt">
                  <v:stroke endarrow="block" joinstyle="miter"/>
                </v:shape>
                <v:shape id="Straight Arrow Connector 367" o:spid="_x0000_s1336" type="#_x0000_t32" style="position:absolute;left:30003;top:5512;width:11938;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" strokecolor="black [3200]" strokeweight=".5pt">
                  <v:stroke endarrow="block" joinstyle="miter"/>
                </v:shape>
                <v:shape id="Straight Arrow Connector 370" o:spid="_x0000_s1337" type="#_x0000_t32" style="position:absolute;left:30289;top:5026;width:18564;height:6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" strokecolor="black [3200]" strokeweight=".5pt">
                  <v:stroke endarrow="block" joinstyle="miter"/>
                </v:shape>
                <v:shape id="Straight Arrow Connector 371" o:spid="_x0000_s1338" type="#_x0000_t32" style="position:absolute;left:14097;top:4333;width:19557;height:81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" strokecolor="black [3200]" strokeweight=".5pt">
                  <v:stroke endarrow="block" joinstyle="miter"/>
                </v:shape>
                <v:shape id="Straight Arrow Connector 372" o:spid="_x0000_s1339" type="#_x0000_t32" style="position:absolute;left:22048;top:5407;width:11861;height:6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" strokecolor="black [3200]" strokeweight=".5pt">
                  <v:stroke endarrow="block" joinstyle="miter"/>
                </v:shape>
                <v:shape id="Straight Arrow Connector 375" o:spid="_x0000_s1340" type="#_x0000_t32" style="position:absolute;left:29668;top:5217;width:4517;height:71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" strokecolor="black [3200]" strokeweight=".5pt">
                  <v:stroke endarrow="block" joinstyle="miter"/>
                </v:shape>
                <v:shape id="Straight Arrow Connector 376" o:spid="_x0000_s1341" type="#_x0000_t32" style="position:absolute;left:34375;top:5705;width:1762;height:64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" strokecolor="black [3200]" strokeweight=".5pt">
                  <v:stroke endarrow="block" joinstyle="miter"/>
                </v:shape>
                <v:shape id="Straight Arrow Connector 377" o:spid="_x0000_s1342" type="#_x0000_t32" style="position:absolute;left:33654;top:5112;width:10191;height:7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" strokecolor="black [3200]" strokeweight=".5pt">
                  <v:stroke endarrow="block" joinstyle="miter"/>
                </v:shape>
                <v:shape id="Straight Arrow Connector 378" o:spid="_x0000_s1343" type="#_x0000_t32" style="position:absolute;left:9906;top:5217;width:27477;height:89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" strokecolor="black [3200]" strokeweight=".5pt">
                  <v:stroke endarrow="block" joinstyle="miter"/>
                </v:shape>
                <v:shape id="Straight Arrow Connector 379" o:spid="_x0000_s1344" type="#_x0000_t32" style="position:absolute;left:17843;top:5407;width:20056;height:7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" strokecolor="black [3200]" strokeweight=".5pt">
                  <v:stroke endarrow="block" joinstyle="miter"/>
                </v:shape>
                <v:shape id="Straight Arrow Connector 380" o:spid="_x0000_s1345" type="#_x0000_t32" style="position:absolute;left:26034;top:5217;width:11349;height:75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" strokecolor="black [3200]" strokeweight=".5pt">
                  <v:stroke endarrow="block" joinstyle="miter"/>
                </v:shape>
                <v:shape id="Straight Arrow Connector 381" o:spid="_x0000_s1346" type="#_x0000_t32" style="position:absolute;left:33654;top:5217;width:3729;height:7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" strokecolor="black [3200]" strokeweight=".5pt">
                  <v:stroke endarrow="block" joinstyle="miter"/>
                </v:shape>
                <v:shape id="Straight Arrow Connector 382" o:spid="_x0000_s1347" type="#_x0000_t32" style="position:absolute;left:37623;top:5407;width:4318;height:6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" strokecolor="black [3200]" strokeweight=".5pt">
                  <v:stroke endarrow="block" joinstyle="miter"/>
                </v:shape>
                <v:shape id="Straight Arrow Connector 383" o:spid="_x0000_s1348" type="#_x0000_t32" style="position:absolute;left:37899;top:5514;width:10773;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" strokecolor="black [3200]" strokeweight=".5pt">
                  <v:stroke endarrow="block" joinstyle="miter"/>
                </v:shape>
                <v:shape id="Straight Arrow Connector 384" o:spid="_x0000_s1349" type="#_x0000_t32" style="position:absolute;left:13580;top:5512;width:24805;height:7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" strokecolor="black [3200]" strokeweight=".5pt">
                  <v:stroke endarrow="block" joinstyle="miter"/>
                </v:shape>
                <v:shape id="Straight Arrow Connector 385" o:spid="_x0000_s1350" type="#_x0000_t32" style="position:absolute;left:22564;top:4228;width:16818;height:8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" strokecolor="black [3200]" strokeweight=".5pt">
                  <v:stroke endarrow="block" joinstyle="miter"/>
                </v:shape>
                <v:shape id="Straight Arrow Connector 386" o:spid="_x0000_s1351" type="#_x0000_t32" style="position:absolute;left:30184;top:4038;width:9198;height:82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" strokecolor="black [3200]" strokeweight=".5pt">
                  <v:stroke endarrow="block" joinstyle="miter"/>
                </v:shape>
                <v:shape id="Straight Arrow Connector 387" o:spid="_x0000_s1352" type="#_x0000_t32" style="position:absolute;left:37899;top:4038;width:953;height:8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" strokecolor="black [3200]" strokeweight=".5pt">
                  <v:stroke endarrow="block" joinstyle="miter"/>
                </v:shape>
                <v:shape id="Straight Arrow Connector 390" o:spid="_x0000_s1353" type="#_x0000_t32" style="position:absolute;left:38385;top:5026;width:7666;height:7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" strokecolor="black [3200]" strokeweight=".5pt">
                  <v:stroke endarrow="block" joinstyle="miter"/>
                </v:shape>
                <v:shape id="Straight Arrow Connector 391" o:spid="_x0000_s1354" type="#_x0000_t32" style="position:absolute;left:9375;top:5112;width:36962;height:102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" strokecolor="black [3200]" strokeweight=".5pt">
                  <v:stroke endarrow="block" joinstyle="miter"/>
                </v:shape>
                <v:shape id="Straight Arrow Connector 394" o:spid="_x0000_s1355" type="#_x0000_t32" style="position:absolute;left:16563;top:3933;width:26766;height:83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" strokecolor="black [3200]" strokeweight=".5pt">
                  <v:stroke endarrow="block" joinstyle="miter"/>
                </v:shape>
                <v:shape id="Straight Arrow Connector 395" o:spid="_x0000_s1356" type="#_x0000_t32" style="position:absolute;left:24755;top:5600;width:20336;height:66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" strokecolor="black [3200]" strokeweight=".5pt">
                  <v:stroke endarrow="block" joinstyle="miter"/>
                </v:shape>
                <v:shape id="Straight Arrow Connector 397" o:spid="_x0000_s1357" type="#_x0000_t32" style="position:absolute;left:34185;top:3933;width:12668;height:9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" strokecolor="black [3200]" strokeweight=".5pt">
                  <v:stroke endarrow="block" joinstyle="miter"/>
                </v:shape>
                <v:shape id="Straight Arrow Connector 398" o:spid="_x0000_s1358" type="#_x0000_t32" style="position:absolute;left:41941;top:5112;width:4396;height:7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" strokecolor="black [3200]" strokeweight=".5pt">
                  <v:stroke endarrow="block" joinstyle="miter"/>
                </v:shape>
                <v:shape id="Straight Arrow Connector 399" o:spid="_x0000_s1359" type="#_x0000_t32" style="position:absolute;left:46051;top:4941;width:2286;height:6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" strokecolor="black [3200]" strokeweight=".5pt">
                  <v:stroke endarrow="block" joinstyle="miter"/>
                </v:shape>
                <v:shape id="Straight Arrow Connector 400" o:spid="_x0000_s1360" type="#_x0000_t32" style="position:absolute;left:13580;top:3155;width:35273;height:84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" strokecolor="black [3200]" strokeweight=".5pt">
                  <v:stroke endarrow="block" joinstyle="miter"/>
                </v:shape>
                <v:shape id="Straight Arrow Connector 401" o:spid="_x0000_s1361" type="#_x0000_t32" style="position:absolute;left:22048;top:5407;width:26148;height:5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" strokecolor="black [3200]" strokeweight=".5pt">
                  <v:stroke endarrow="block" joinstyle="miter"/>
                </v:shape>
                <v:shape id="Straight Arrow Connector 402" o:spid="_x0000_s1362" type="#_x0000_t32" style="position:absolute;left:29668;top:2859;width:18052;height:82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" strokecolor="black [3200]" strokeweight=".5pt">
                  <v:stroke endarrow="block" joinstyle="miter"/>
                </v:shape>
                <v:shape id="Straight Arrow Connector 403" o:spid="_x0000_s1363" type="#_x0000_t32" style="position:absolute;left:37719;top:4133;width:11134;height:7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" strokecolor="black [3200]" strokeweight=".5pt">
                  <v:stroke endarrow="block" joinstyle="miter"/>
                </v:shape>
                <v:shape id="Straight Arrow Connector 404" o:spid="_x0000_s1364" type="#_x0000_t32" style="position:absolute;left:45091;top:5600;width:3762;height:6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" strokecolor="black [3200]" strokeweight=".5pt">
                  <v:stroke endarrow="block" joinstyle="miter"/>
                </v:shape>
                <v:shape id="Text Box 406" o:spid="_x0000_s1365" type="#_x0000_t202" style="position:absolute;left:190;top:16653;width:54674;height:296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" fillcolor="white [3201]" strokeweight=".5pt">
                  <v:textbox>
                    <w:txbxContent>
                      <w:p w14:paraId="0298EA13" w14:textId="77777777" w:rsidR="00C9791D" w:rsidRDefault="00C9791D" w:rsidP="00C9791D">
                        <w:pPr>
                          <w:jc w:val="center"/>
                        </w:pPr>
                        <w:r>
                          <w:t>v – visible; h -hidden</w:t>
                        </w:r>
                      </w:p>
                    </w:txbxContent>
                  </v:textbox>
                </v:shape>
                <w10:anchorlock/>
              </v:group>
            </w:pict>
          </mc:Fallback>
        </mc:AlternateContent>
      </w:r>
    </w:p>
    <w:p w14:paraId="6F2CBF87" w14:textId="7E9E3F5D" w:rsidR="00496DB7" w:rsidRDefault="00496DB7" w:rsidP="00496DB7">
      <w:pPr>
        <w:ind w:left="360"/>
        <w:jc w:val="both"/>
        <w:rPr>
          <w:rFonts w:eastAsiaTheme="minorEastAsia"/>
        </w:rPr>
      </w:pPr>
      <w:r w:rsidRPr="00712B86">
        <w:rPr>
          <w:rFonts w:eastAsiaTheme="minorEastAsia"/>
        </w:rPr>
        <w:t xml:space="preserve">Test 1 </w:t>
      </w:r>
    </w:p>
    <w:tbl>
      <w:tblPr>
        <w:tblStyle w:val="TableGrid"/>
        <w:tblW w:w="0" w:type="auto"/>
        <w:tblLook w:val="04A0" w:firstRow="1" w:lastRow="0" w:firstColumn="1" w:lastColumn="0" w:noHBand="0" w:noVBand="1"/>
      </w:tblPr>
      <w:tblGrid>
        <w:gridCol w:w="1644"/>
        <w:gridCol w:w="7372"/>
      </w:tblGrid>
      <w:tr w:rsidR="005D35ED" w:rsidRPr="00712B86" w14:paraId="2852B890" w14:textId="77777777" w:rsidTr="000000CA">
        <w:tc>
          <w:tcPr>
            <w:tcW w:w="1271" w:type="dxa"/>
            <w:shd w:val="clear" w:color="auto" w:fill="D5DCE4" w:themeFill="text2" w:themeFillTint="33"/>
          </w:tcPr>
          <w:p w14:paraId="321E5255" w14:textId="77777777" w:rsidR="005D35ED" w:rsidRPr="00712B86" w:rsidRDefault="005D35ED" w:rsidP="000000CA">
            <w:pPr>
              <w:pStyle w:val="ListParagraph"/>
              <w:rPr>
                <w:b/>
                <w:bCs/>
                <w:i/>
                <w:iCs/>
              </w:rPr>
            </w:pPr>
            <w:r w:rsidRPr="00712B86">
              <w:rPr>
                <w:b/>
                <w:bCs/>
                <w:i/>
                <w:iCs/>
              </w:rPr>
              <w:t>Execute</w:t>
            </w:r>
          </w:p>
        </w:tc>
        <w:tc>
          <w:tcPr>
            <w:tcW w:w="7745" w:type="dxa"/>
          </w:tcPr>
          <w:p w14:paraId="5049551A" w14:textId="139F4FC5" w:rsidR="005D35ED" w:rsidRPr="00712B86" w:rsidRDefault="005D35ED" w:rsidP="000000CA">
            <w:r w:rsidRPr="00712B86">
              <w:t>python -W ignore main.py -</w:t>
            </w:r>
            <w:proofErr w:type="spellStart"/>
            <w:r w:rsidRPr="00712B86">
              <w:t>i</w:t>
            </w:r>
            <w:proofErr w:type="spellEnd"/>
            <w:r w:rsidRPr="00712B86">
              <w:t xml:space="preserve"> input_unsupervised</w:t>
            </w:r>
            <w:r>
              <w:t>1</w:t>
            </w:r>
            <w:r w:rsidRPr="00712B86">
              <w:t>.txt</w:t>
            </w:r>
          </w:p>
        </w:tc>
      </w:tr>
    </w:tbl>
    <w:p w14:paraId="17F1CBA6" w14:textId="77777777" w:rsidR="005D35ED" w:rsidRPr="00712B86" w:rsidRDefault="005D35ED" w:rsidP="005D35ED">
      <w:pPr>
        <w:jc w:val="both"/>
        <w:rPr>
          <w:rFonts w:eastAsiaTheme="minorEastAsia"/>
        </w:rPr>
      </w:pPr>
    </w:p>
    <w:tbl>
      <w:tblPr>
        <w:tblStyle w:val="TableGrid"/>
        <w:tblW w:w="0" w:type="auto"/>
        <w:tblInd w:w="720" w:type="dxa"/>
        <w:tblLook w:val="04A0" w:firstRow="1" w:lastRow="0" w:firstColumn="1" w:lastColumn="0" w:noHBand="0" w:noVBand="1"/>
      </w:tblPr>
      <w:tblGrid>
        <w:gridCol w:w="1685"/>
        <w:gridCol w:w="6611"/>
      </w:tblGrid>
      <w:tr w:rsidR="00496DB7" w:rsidRPr="00712B86" w14:paraId="1AD6815C" w14:textId="77777777" w:rsidTr="00444415">
        <w:tc>
          <w:tcPr>
            <w:tcW w:w="1685" w:type="dxa"/>
          </w:tcPr>
          <w:p w14:paraId="22BCA3B8" w14:textId="77777777" w:rsidR="00496DB7" w:rsidRPr="00712B86" w:rsidRDefault="00496DB7" w:rsidP="00444415">
            <w:pPr>
              <w:pStyle w:val="ListParagraph"/>
              <w:ind w:left="0"/>
              <w:jc w:val="both"/>
            </w:pPr>
            <w:r w:rsidRPr="00712B86">
              <w:rPr>
                <w:b/>
                <w:bCs/>
                <w:i/>
                <w:iCs/>
              </w:rPr>
              <w:t>Modifier</w:t>
            </w:r>
          </w:p>
        </w:tc>
        <w:tc>
          <w:tcPr>
            <w:tcW w:w="6611" w:type="dxa"/>
          </w:tcPr>
          <w:p w14:paraId="39E17F1E" w14:textId="65BD3A30" w:rsidR="00496DB7" w:rsidRPr="00712B86" w:rsidRDefault="00496DB7" w:rsidP="00444415">
            <w:pPr>
              <w:pStyle w:val="ListParagraph"/>
              <w:ind w:left="0"/>
              <w:jc w:val="both"/>
            </w:pPr>
            <w:r w:rsidRPr="00712B86">
              <w:t>RBM</w:t>
            </w:r>
          </w:p>
        </w:tc>
      </w:tr>
      <w:tr w:rsidR="00496DB7" w:rsidRPr="00712B86" w14:paraId="3D2BCD80" w14:textId="77777777" w:rsidTr="00444415">
        <w:tc>
          <w:tcPr>
            <w:tcW w:w="1685" w:type="dxa"/>
          </w:tcPr>
          <w:p w14:paraId="322D69A2" w14:textId="77777777" w:rsidR="00496DB7" w:rsidRPr="00712B86" w:rsidRDefault="00496DB7" w:rsidP="00444415">
            <w:pPr>
              <w:pStyle w:val="ListParagraph"/>
              <w:ind w:left="0"/>
              <w:jc w:val="both"/>
            </w:pPr>
            <w:r w:rsidRPr="00712B86">
              <w:rPr>
                <w:b/>
                <w:bCs/>
                <w:i/>
                <w:iCs/>
              </w:rPr>
              <w:t>File</w:t>
            </w:r>
          </w:p>
        </w:tc>
        <w:tc>
          <w:tcPr>
            <w:tcW w:w="6611" w:type="dxa"/>
          </w:tcPr>
          <w:p w14:paraId="133A4312" w14:textId="47C5508D" w:rsidR="00496DB7" w:rsidRPr="00712B86" w:rsidRDefault="00496DB7" w:rsidP="00444415">
            <w:pPr>
              <w:pStyle w:val="ListParagraph"/>
              <w:ind w:left="0"/>
              <w:jc w:val="both"/>
            </w:pPr>
            <w:r w:rsidRPr="00712B86">
              <w:t>{"filename":"movies","train_file":"ml-100k/u1.base","test_file":"ml-100k/u1.test"}</w:t>
            </w:r>
          </w:p>
        </w:tc>
      </w:tr>
      <w:tr w:rsidR="00496DB7" w:rsidRPr="00712B86" w14:paraId="0393F94A" w14:textId="77777777" w:rsidTr="00444415">
        <w:tc>
          <w:tcPr>
            <w:tcW w:w="1685" w:type="dxa"/>
          </w:tcPr>
          <w:p w14:paraId="547777AC" w14:textId="77777777" w:rsidR="00496DB7" w:rsidRPr="00712B86" w:rsidRDefault="00496DB7" w:rsidP="00444415">
            <w:pPr>
              <w:pStyle w:val="ListParagraph"/>
              <w:ind w:left="0"/>
              <w:jc w:val="both"/>
            </w:pPr>
            <w:r w:rsidRPr="00712B86">
              <w:rPr>
                <w:b/>
                <w:bCs/>
                <w:i/>
                <w:iCs/>
              </w:rPr>
              <w:t xml:space="preserve">Pre-processor </w:t>
            </w:r>
            <w:proofErr w:type="spellStart"/>
            <w:r w:rsidRPr="00712B86">
              <w:rPr>
                <w:b/>
                <w:bCs/>
                <w:i/>
                <w:iCs/>
              </w:rPr>
              <w:t>Paramater</w:t>
            </w:r>
            <w:proofErr w:type="spellEnd"/>
          </w:p>
        </w:tc>
        <w:tc>
          <w:tcPr>
            <w:tcW w:w="6611" w:type="dxa"/>
          </w:tcPr>
          <w:p w14:paraId="0636E8F7" w14:textId="42DEE87D" w:rsidR="00496DB7" w:rsidRPr="00712B86" w:rsidRDefault="00496DB7" w:rsidP="00444415">
            <w:pPr>
              <w:pStyle w:val="ListParagraph"/>
              <w:ind w:left="0"/>
              <w:jc w:val="both"/>
            </w:pPr>
            <w:r w:rsidRPr="00712B86">
              <w:t>{"delimiter":"\t","</w:t>
            </w:r>
            <w:proofErr w:type="spellStart"/>
            <w:r w:rsidRPr="00712B86">
              <w:t>xlabel</w:t>
            </w:r>
            <w:proofErr w:type="spellEnd"/>
            <w:proofErr w:type="gramStart"/>
            <w:r w:rsidRPr="00712B86">
              <w:t>":[</w:t>
            </w:r>
            <w:proofErr w:type="gramEnd"/>
            <w:r w:rsidRPr="00712B86">
              <w:t>"</w:t>
            </w:r>
            <w:proofErr w:type="spellStart"/>
            <w:r w:rsidRPr="00712B86">
              <w:t>user","movie","rating","date</w:t>
            </w:r>
            <w:proofErr w:type="spellEnd"/>
            <w:r w:rsidRPr="00712B86">
              <w:t>"]}</w:t>
            </w:r>
          </w:p>
        </w:tc>
      </w:tr>
      <w:tr w:rsidR="00496DB7" w:rsidRPr="00712B86" w14:paraId="5794DF9E" w14:textId="77777777" w:rsidTr="00444415">
        <w:tc>
          <w:tcPr>
            <w:tcW w:w="1685" w:type="dxa"/>
          </w:tcPr>
          <w:p w14:paraId="5ECF5024" w14:textId="77777777" w:rsidR="00496DB7" w:rsidRPr="00712B86" w:rsidRDefault="00496DB7" w:rsidP="00444415">
            <w:pPr>
              <w:pStyle w:val="ListParagraph"/>
              <w:ind w:left="0"/>
              <w:jc w:val="both"/>
            </w:pPr>
            <w:r w:rsidRPr="00712B86">
              <w:rPr>
                <w:b/>
                <w:bCs/>
                <w:i/>
                <w:iCs/>
              </w:rPr>
              <w:lastRenderedPageBreak/>
              <w:t xml:space="preserve">Modifier </w:t>
            </w:r>
            <w:proofErr w:type="spellStart"/>
            <w:r w:rsidRPr="00712B86">
              <w:rPr>
                <w:b/>
                <w:bCs/>
                <w:i/>
                <w:iCs/>
              </w:rPr>
              <w:t>Paramater</w:t>
            </w:r>
            <w:proofErr w:type="spellEnd"/>
          </w:p>
        </w:tc>
        <w:tc>
          <w:tcPr>
            <w:tcW w:w="6611" w:type="dxa"/>
          </w:tcPr>
          <w:p w14:paraId="52426120" w14:textId="3357BAE7" w:rsidR="00496DB7" w:rsidRPr="00712B86" w:rsidRDefault="00496DB7" w:rsidP="00444415">
            <w:pPr>
              <w:jc w:val="both"/>
            </w:pPr>
            <w:r w:rsidRPr="00712B86">
              <w:t>{"hidden":100,"batch_size":100,"epoch":10}</w:t>
            </w:r>
          </w:p>
        </w:tc>
      </w:tr>
      <w:tr w:rsidR="00496DB7" w:rsidRPr="00712B86" w14:paraId="1BC3B839" w14:textId="77777777" w:rsidTr="00444415">
        <w:tc>
          <w:tcPr>
            <w:tcW w:w="1685" w:type="dxa"/>
          </w:tcPr>
          <w:p w14:paraId="055385D2" w14:textId="77777777" w:rsidR="00496DB7" w:rsidRPr="00712B86" w:rsidRDefault="00496DB7" w:rsidP="00444415">
            <w:pPr>
              <w:pStyle w:val="ListParagraph"/>
              <w:ind w:left="0"/>
              <w:jc w:val="both"/>
            </w:pPr>
            <w:r w:rsidRPr="00712B86">
              <w:rPr>
                <w:b/>
                <w:bCs/>
                <w:i/>
                <w:iCs/>
              </w:rPr>
              <w:t>Graph Parameter</w:t>
            </w:r>
          </w:p>
        </w:tc>
        <w:tc>
          <w:tcPr>
            <w:tcW w:w="6611" w:type="dxa"/>
          </w:tcPr>
          <w:p w14:paraId="70417F76" w14:textId="77777777" w:rsidR="00496DB7" w:rsidRPr="00712B86" w:rsidRDefault="00496DB7" w:rsidP="00444415">
            <w:pPr>
              <w:pStyle w:val="ListParagraph"/>
              <w:ind w:left="0"/>
              <w:jc w:val="both"/>
            </w:pPr>
          </w:p>
        </w:tc>
      </w:tr>
    </w:tbl>
    <w:p w14:paraId="3E7F1AFB" w14:textId="77777777" w:rsidR="00496DB7" w:rsidRPr="00712B86" w:rsidRDefault="00496DB7" w:rsidP="00496DB7">
      <w:pPr>
        <w:jc w:val="both"/>
        <w:rPr>
          <w:rFonts w:eastAsiaTheme="minorEastAsia"/>
        </w:rPr>
      </w:pPr>
    </w:p>
    <w:tbl>
      <w:tblPr>
        <w:tblStyle w:val="TableGrid"/>
        <w:tblW w:w="9016" w:type="dxa"/>
        <w:tblLook w:val="04A0" w:firstRow="1" w:lastRow="0" w:firstColumn="1" w:lastColumn="0" w:noHBand="0" w:noVBand="1"/>
      </w:tblPr>
      <w:tblGrid>
        <w:gridCol w:w="2534"/>
        <w:gridCol w:w="2226"/>
        <w:gridCol w:w="2128"/>
        <w:gridCol w:w="2128"/>
      </w:tblGrid>
      <w:tr w:rsidR="00496DB7" w:rsidRPr="00712B86" w14:paraId="44A923C7" w14:textId="77777777" w:rsidTr="00444415">
        <w:tc>
          <w:tcPr>
            <w:tcW w:w="9016" w:type="dxa"/>
            <w:gridSpan w:val="4"/>
          </w:tcPr>
          <w:p w14:paraId="2D3AD278" w14:textId="77777777" w:rsidR="00496DB7" w:rsidRPr="00712B86" w:rsidRDefault="00496DB7" w:rsidP="00444415">
            <w:pPr>
              <w:jc w:val="center"/>
              <w:rPr>
                <w:noProof/>
              </w:rPr>
            </w:pPr>
            <w:r w:rsidRPr="00712B86">
              <w:rPr>
                <w:noProof/>
              </w:rPr>
              <w:t>Table B.8a1:SOM Execution: Graph / Excel Output</w:t>
            </w:r>
          </w:p>
        </w:tc>
      </w:tr>
      <w:tr w:rsidR="00496DB7" w:rsidRPr="00712B86" w14:paraId="14A0BB58" w14:textId="77777777" w:rsidTr="00444415">
        <w:tc>
          <w:tcPr>
            <w:tcW w:w="2254" w:type="dxa"/>
          </w:tcPr>
          <w:p w14:paraId="27CE6F7F" w14:textId="5E28ECF8" w:rsidR="00496DB7" w:rsidRPr="00712B86" w:rsidRDefault="00496DB7" w:rsidP="00444415">
            <w:r w:rsidRPr="00712B86">
              <w:rPr>
                <w:noProof/>
              </w:rPr>
              <w:drawing>
                <wp:inline distT="0" distB="0" distL="0" distR="0" wp14:anchorId="6317DC7B" wp14:editId="6EEFBC9E">
                  <wp:extent cx="1472400" cy="1011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472400" cy="1011600"/>
                          </a:xfrm>
                          <a:prstGeom prst="rect">
                            <a:avLst/>
                          </a:prstGeom>
                        </pic:spPr>
                      </pic:pic>
                    </a:graphicData>
                  </a:graphic>
                </wp:inline>
              </w:drawing>
            </w:r>
          </w:p>
        </w:tc>
        <w:tc>
          <w:tcPr>
            <w:tcW w:w="2254" w:type="dxa"/>
          </w:tcPr>
          <w:p w14:paraId="35982BB0" w14:textId="3745B23C" w:rsidR="00496DB7" w:rsidRPr="00712B86" w:rsidRDefault="0049298B" w:rsidP="00444415">
            <w:r w:rsidRPr="00712B86">
              <w:object w:dxaOrig="1534" w:dyaOrig="991" w14:anchorId="514270EB">
                <v:shape id="_x0000_i1071" type="#_x0000_t75" style="width:79.8pt;height:49.45pt" o:ole="">
                  <v:imagedata r:id="rId263" o:title=""/>
                </v:shape>
                <o:OLEObject Type="Embed" ProgID="Excel.Sheet.12" ShapeID="_x0000_i1071" DrawAspect="Icon" ObjectID="_1716394007" r:id="rId264"/>
              </w:object>
            </w:r>
          </w:p>
        </w:tc>
        <w:tc>
          <w:tcPr>
            <w:tcW w:w="2254" w:type="dxa"/>
          </w:tcPr>
          <w:p w14:paraId="29D0BC88" w14:textId="3570FCD0" w:rsidR="00496DB7" w:rsidRPr="00712B86" w:rsidRDefault="00496DB7" w:rsidP="00444415">
            <w:r w:rsidRPr="00712B86">
              <w:t xml:space="preserve"> </w:t>
            </w:r>
          </w:p>
        </w:tc>
        <w:tc>
          <w:tcPr>
            <w:tcW w:w="2254" w:type="dxa"/>
          </w:tcPr>
          <w:p w14:paraId="47DD6CB8" w14:textId="4A9F83FD" w:rsidR="00496DB7" w:rsidRPr="00712B86" w:rsidRDefault="00496DB7" w:rsidP="00444415"/>
        </w:tc>
      </w:tr>
    </w:tbl>
    <w:p w14:paraId="17BC1221" w14:textId="1A155E82" w:rsidR="00C9791D" w:rsidRDefault="00C9791D" w:rsidP="00C9791D">
      <w:pPr>
        <w:jc w:val="both"/>
        <w:rPr>
          <w:rFonts w:eastAsiaTheme="minorEastAsia"/>
        </w:rPr>
      </w:pPr>
    </w:p>
    <w:p w14:paraId="40D7681C" w14:textId="77777777" w:rsidR="00B70CED" w:rsidRPr="00712B86" w:rsidRDefault="00B70CED" w:rsidP="00C9791D">
      <w:pPr>
        <w:jc w:val="both"/>
        <w:rPr>
          <w:rFonts w:eastAsiaTheme="minorEastAsia"/>
        </w:rPr>
      </w:pPr>
    </w:p>
    <w:p w14:paraId="1CE99879" w14:textId="4C0456C1" w:rsidR="00506E8C" w:rsidRPr="00712B86" w:rsidRDefault="00256DBB" w:rsidP="003925C7">
      <w:pPr>
        <w:pStyle w:val="Heading1"/>
        <w:numPr>
          <w:ilvl w:val="0"/>
          <w:numId w:val="49"/>
        </w:numPr>
        <w:rPr>
          <w:noProof/>
          <w:color w:val="auto"/>
          <w:sz w:val="22"/>
          <w:szCs w:val="22"/>
        </w:rPr>
      </w:pPr>
      <w:bookmarkStart w:id="36" w:name="_Toc105604361"/>
      <w:r w:rsidRPr="00712B86">
        <w:rPr>
          <w:noProof/>
          <w:color w:val="auto"/>
          <w:sz w:val="22"/>
          <w:szCs w:val="22"/>
        </w:rPr>
        <w:t>Software Use</w:t>
      </w:r>
      <w:bookmarkEnd w:id="36"/>
    </w:p>
    <w:p w14:paraId="0B069D04" w14:textId="63842253" w:rsidR="00256DBB" w:rsidRPr="00712B86" w:rsidRDefault="007E421E" w:rsidP="00506E8C">
      <w:r w:rsidRPr="00712B86">
        <w:rPr>
          <w:noProof/>
        </w:rPr>
        <mc:AlternateContent>
          <mc:Choice Requires="wpc">
            <w:drawing>
              <wp:inline distT="0" distB="0" distL="0" distR="0" wp14:anchorId="64488B13" wp14:editId="7D2A86D9">
                <wp:extent cx="3899535" cy="829945"/>
                <wp:effectExtent l="0" t="0" r="0" b="635"/>
                <wp:docPr id="469" name="Canvas 25"/>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461" name="Flowchart: Predefined Process 3"/>
                        <wps:cNvSpPr>
                          <a:spLocks noChangeArrowheads="1"/>
                        </wps:cNvSpPr>
                        <wps:spPr bwMode="auto">
                          <a:xfrm>
                            <a:off x="1503145" y="283715"/>
                            <a:ext cx="1035469" cy="399422"/>
                          </a:xfrm>
                          <a:prstGeom prst="flowChartPredefinedProcess">
                            <a:avLst/>
                          </a:prstGeom>
                          <a:solidFill>
                            <a:schemeClr val="lt1">
                              <a:lumMod val="100000"/>
                              <a:lumOff val="0"/>
                            </a:schemeClr>
                          </a:solidFill>
                          <a:ln w="12700">
                            <a:solidFill>
                              <a:schemeClr val="accent5">
                                <a:lumMod val="100000"/>
                                <a:lumOff val="0"/>
                              </a:schemeClr>
                            </a:solidFill>
                            <a:miter lim="800000"/>
                            <a:headEnd/>
                            <a:tailEnd/>
                          </a:ln>
                        </wps:spPr>
                        <wps:txbx>
                          <w:txbxContent>
                            <w:p w14:paraId="3B68C75F" w14:textId="2591234F" w:rsidR="00256DBB" w:rsidRPr="005D7C85" w:rsidRDefault="00256DBB" w:rsidP="00256DBB">
                              <w:pPr>
                                <w:jc w:val="center"/>
                                <w:rPr>
                                  <w:sz w:val="16"/>
                                  <w:szCs w:val="16"/>
                                </w:rPr>
                              </w:pPr>
                              <w:r>
                                <w:rPr>
                                  <w:sz w:val="16"/>
                                  <w:szCs w:val="16"/>
                                </w:rPr>
                                <w:t>Execute Program</w:t>
                              </w:r>
                            </w:p>
                          </w:txbxContent>
                        </wps:txbx>
                        <wps:bodyPr rot="0" vert="horz" wrap="square" lIns="91440" tIns="45720" rIns="91440" bIns="45720" anchor="ctr" anchorCtr="0" upright="1">
                          <a:noAutofit/>
                        </wps:bodyPr>
                      </wps:wsp>
                      <wps:wsp>
                        <wps:cNvPr id="462" name="Flowchart: Multidocument 5"/>
                        <wps:cNvSpPr>
                          <a:spLocks noChangeArrowheads="1"/>
                        </wps:cNvSpPr>
                        <wps:spPr bwMode="auto">
                          <a:xfrm>
                            <a:off x="247240" y="278415"/>
                            <a:ext cx="919850" cy="525628"/>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768AEE51" w14:textId="47CA71A1" w:rsidR="00256DBB" w:rsidRPr="00D270C0" w:rsidRDefault="00256DBB" w:rsidP="00256DBB">
                              <w:pPr>
                                <w:jc w:val="center"/>
                                <w:rPr>
                                  <w:sz w:val="16"/>
                                  <w:szCs w:val="16"/>
                                </w:rPr>
                              </w:pPr>
                              <w:r>
                                <w:rPr>
                                  <w:sz w:val="16"/>
                                  <w:szCs w:val="16"/>
                                </w:rPr>
                                <w:t>In</w:t>
                              </w:r>
                              <w:r w:rsidRPr="00D270C0">
                                <w:rPr>
                                  <w:sz w:val="16"/>
                                  <w:szCs w:val="16"/>
                                </w:rPr>
                                <w:t>put Files</w:t>
                              </w:r>
                            </w:p>
                          </w:txbxContent>
                        </wps:txbx>
                        <wps:bodyPr rot="0" vert="horz" wrap="square" lIns="91440" tIns="45720" rIns="91440" bIns="45720" anchor="ctr" anchorCtr="0" upright="1">
                          <a:noAutofit/>
                        </wps:bodyPr>
                      </wps:wsp>
                      <wps:wsp>
                        <wps:cNvPr id="465" name="Straight Arrow Connector 6"/>
                        <wps:cNvCnPr>
                          <a:cxnSpLocks noChangeShapeType="1"/>
                        </wps:cNvCnPr>
                        <wps:spPr bwMode="auto">
                          <a:xfrm flipV="1">
                            <a:off x="1181992" y="483126"/>
                            <a:ext cx="321152" cy="52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66" name="Text Box 40"/>
                        <wps:cNvSpPr txBox="1">
                          <a:spLocks noChangeArrowheads="1"/>
                        </wps:cNvSpPr>
                        <wps:spPr bwMode="auto">
                          <a:xfrm>
                            <a:off x="187431" y="48603"/>
                            <a:ext cx="3529675" cy="201611"/>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7BC358B" w14:textId="32CC68B6" w:rsidR="00602A77" w:rsidRDefault="00602A77" w:rsidP="00602A77">
                              <w:pPr>
                                <w:jc w:val="center"/>
                                <w:rPr>
                                  <w:rFonts w:eastAsia="Calibri" w:cs="Arial"/>
                                  <w:sz w:val="12"/>
                                  <w:szCs w:val="12"/>
                                  <w:lang w:val="en-US"/>
                                </w:rPr>
                              </w:pPr>
                              <w:r>
                                <w:rPr>
                                  <w:rFonts w:eastAsia="Calibri" w:cs="Arial"/>
                                  <w:sz w:val="12"/>
                                  <w:szCs w:val="12"/>
                                  <w:lang w:val="en-US"/>
                                </w:rPr>
                                <w:t>Figure: Software Use Flowchart</w:t>
                              </w:r>
                            </w:p>
                          </w:txbxContent>
                        </wps:txbx>
                        <wps:bodyPr rot="0" vert="horz" wrap="square" lIns="91440" tIns="45720" rIns="91440" bIns="45720" anchor="t" anchorCtr="0" upright="1">
                          <a:noAutofit/>
                        </wps:bodyPr>
                      </wps:wsp>
                      <wps:wsp>
                        <wps:cNvPr id="467" name="Flowchart: Multidocument 190"/>
                        <wps:cNvSpPr>
                          <a:spLocks noChangeArrowheads="1"/>
                        </wps:cNvSpPr>
                        <wps:spPr bwMode="auto">
                          <a:xfrm>
                            <a:off x="2852865" y="262314"/>
                            <a:ext cx="919550" cy="525128"/>
                          </a:xfrm>
                          <a:prstGeom prst="flowChartMultidocument">
                            <a:avLst/>
                          </a:prstGeom>
                          <a:solidFill>
                            <a:schemeClr val="lt1">
                              <a:lumMod val="100000"/>
                              <a:lumOff val="0"/>
                            </a:schemeClr>
                          </a:solidFill>
                          <a:ln w="12700">
                            <a:solidFill>
                              <a:schemeClr val="accent5">
                                <a:lumMod val="100000"/>
                                <a:lumOff val="0"/>
                              </a:schemeClr>
                            </a:solidFill>
                            <a:miter lim="800000"/>
                            <a:headEnd/>
                            <a:tailEnd/>
                          </a:ln>
                        </wps:spPr>
                        <wps:txbx>
                          <w:txbxContent>
                            <w:p w14:paraId="17ECD32C" w14:textId="2ED3C412" w:rsidR="00C25587" w:rsidRDefault="00C25587" w:rsidP="00C25587">
                              <w:pPr>
                                <w:spacing w:line="256" w:lineRule="auto"/>
                                <w:jc w:val="center"/>
                                <w:rPr>
                                  <w:rFonts w:eastAsia="Calibri" w:cs="Arial"/>
                                  <w:sz w:val="16"/>
                                  <w:szCs w:val="16"/>
                                </w:rPr>
                              </w:pPr>
                              <w:r>
                                <w:rPr>
                                  <w:rFonts w:eastAsia="Calibri" w:cs="Arial"/>
                                  <w:sz w:val="16"/>
                                  <w:szCs w:val="16"/>
                                </w:rPr>
                                <w:t>Output Files</w:t>
                              </w:r>
                            </w:p>
                          </w:txbxContent>
                        </wps:txbx>
                        <wps:bodyPr rot="0" vert="horz" wrap="square" lIns="91440" tIns="45720" rIns="91440" bIns="45720" anchor="ctr" anchorCtr="0" upright="1">
                          <a:noAutofit/>
                        </wps:bodyPr>
                      </wps:wsp>
                      <wps:wsp>
                        <wps:cNvPr id="468" name="Straight Arrow Connector 191"/>
                        <wps:cNvCnPr>
                          <a:cxnSpLocks noChangeShapeType="1"/>
                        </wps:cNvCnPr>
                        <wps:spPr bwMode="auto">
                          <a:xfrm flipV="1">
                            <a:off x="2538613" y="498527"/>
                            <a:ext cx="320752" cy="510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4488B13" id="Canvas 25" o:spid="_x0000_s1366" editas="canvas" style="width:307.05pt;height:65.35pt;mso-position-horizontal-relative:char;mso-position-vertical-relative:line" coordsize="38995,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">
                <v:shape id="_x0000_s1367" type="#_x0000_t75" style="position:absolute;width:38995;height:8299;visibility:visible;mso-wrap-style:square" filled="t">
                  <v:fill o:detectmouseclick="t"/>
                  <v:path o:connecttype="none"/>
                </v:shape>
                <v:shape id="Flowchart: Predefined Process 3" o:spid="_x0000_s1368" type="#_x0000_t112" style="position:absolute;left:15031;top:2837;width:10355;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" fillcolor="white [3201]" strokecolor="#4472c4 [3208]" strokeweight="1pt">
                  <v:textbox>
                    <w:txbxContent>
                      <w:p w14:paraId="3B68C75F" w14:textId="2591234F" w:rsidR="00256DBB" w:rsidRPr="005D7C85" w:rsidRDefault="00256DBB" w:rsidP="00256DBB">
                        <w:pPr>
                          <w:jc w:val="center"/>
                          <w:rPr>
                            <w:sz w:val="16"/>
                            <w:szCs w:val="16"/>
                          </w:rPr>
                        </w:pPr>
                        <w:r>
                          <w:rPr>
                            <w:sz w:val="16"/>
                            <w:szCs w:val="16"/>
                          </w:rPr>
                          <w:t>Execute Program</w:t>
                        </w:r>
                      </w:p>
                    </w:txbxContent>
                  </v:textbox>
                </v:shape>
                <v:shape id="Flowchart: Multidocument 5" o:spid="_x0000_s1369" type="#_x0000_t115" style="position:absolute;left:2472;top:2784;width:9198;height:5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" fillcolor="white [3201]" strokecolor="#4472c4 [3208]" strokeweight="1pt">
                  <v:textbox>
                    <w:txbxContent>
                      <w:p w14:paraId="768AEE51" w14:textId="47CA71A1" w:rsidR="00256DBB" w:rsidRPr="00D270C0" w:rsidRDefault="00256DBB" w:rsidP="00256DBB">
                        <w:pPr>
                          <w:jc w:val="center"/>
                          <w:rPr>
                            <w:sz w:val="16"/>
                            <w:szCs w:val="16"/>
                          </w:rPr>
                        </w:pPr>
                        <w:r>
                          <w:rPr>
                            <w:sz w:val="16"/>
                            <w:szCs w:val="16"/>
                          </w:rPr>
                          <w:t>In</w:t>
                        </w:r>
                        <w:r w:rsidRPr="00D270C0">
                          <w:rPr>
                            <w:sz w:val="16"/>
                            <w:szCs w:val="16"/>
                          </w:rPr>
                          <w:t>put Files</w:t>
                        </w:r>
                      </w:p>
                    </w:txbxContent>
                  </v:textbox>
                </v:shape>
                <v:shape id="Straight Arrow Connector 6" o:spid="_x0000_s1370" type="#_x0000_t32" style="position:absolute;left:11819;top:4831;width:321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" strokecolor="#5b9bd5 [3204]" strokeweight=".5pt">
                  <v:stroke endarrow="block" joinstyle="miter"/>
                </v:shape>
                <v:shape id="Text Box 40" o:spid="_x0000_s1371" type="#_x0000_t202" style="position:absolute;left:1874;top:486;width:35297;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" fillcolor="white [3201]" strokecolor="black [3200]" strokeweight="1pt">
                  <v:textbox>
                    <w:txbxContent>
                      <w:p w14:paraId="27BC358B" w14:textId="32CC68B6" w:rsidR="00602A77" w:rsidRDefault="00602A77" w:rsidP="00602A77">
                        <w:pPr>
                          <w:jc w:val="center"/>
                          <w:rPr>
                            <w:rFonts w:eastAsia="Calibri" w:cs="Arial"/>
                            <w:sz w:val="12"/>
                            <w:szCs w:val="12"/>
                            <w:lang w:val="en-US"/>
                          </w:rPr>
                        </w:pPr>
                        <w:r>
                          <w:rPr>
                            <w:rFonts w:eastAsia="Calibri" w:cs="Arial"/>
                            <w:sz w:val="12"/>
                            <w:szCs w:val="12"/>
                            <w:lang w:val="en-US"/>
                          </w:rPr>
                          <w:t>Figure: Software Use Flowchart</w:t>
                        </w:r>
                      </w:p>
                    </w:txbxContent>
                  </v:textbox>
                </v:shape>
                <v:shape id="Flowchart: Multidocument 190" o:spid="_x0000_s1372" type="#_x0000_t115" style="position:absolute;left:28528;top:2623;width:9196;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" fillcolor="white [3201]" strokecolor="#4472c4 [3208]" strokeweight="1pt">
                  <v:textbox>
                    <w:txbxContent>
                      <w:p w14:paraId="17ECD32C" w14:textId="2ED3C412" w:rsidR="00C25587" w:rsidRDefault="00C25587" w:rsidP="00C25587">
                        <w:pPr>
                          <w:spacing w:line="256" w:lineRule="auto"/>
                          <w:jc w:val="center"/>
                          <w:rPr>
                            <w:rFonts w:eastAsia="Calibri" w:cs="Arial"/>
                            <w:sz w:val="16"/>
                            <w:szCs w:val="16"/>
                          </w:rPr>
                        </w:pPr>
                        <w:r>
                          <w:rPr>
                            <w:rFonts w:eastAsia="Calibri" w:cs="Arial"/>
                            <w:sz w:val="16"/>
                            <w:szCs w:val="16"/>
                          </w:rPr>
                          <w:t>Output Files</w:t>
                        </w:r>
                      </w:p>
                    </w:txbxContent>
                  </v:textbox>
                </v:shape>
                <v:shape id="Straight Arrow Connector 191" o:spid="_x0000_s1373" type="#_x0000_t32" style="position:absolute;left:25386;top:4985;width:3207;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" strokecolor="#5b9bd5 [3204]" strokeweight=".5pt">
                  <v:stroke endarrow="block" joinstyle="miter"/>
                </v:shape>
                <w10:anchorlock/>
              </v:group>
            </w:pict>
          </mc:Fallback>
        </mc:AlternateContent>
      </w:r>
    </w:p>
    <w:p w14:paraId="0075425B" w14:textId="60A33DA5" w:rsidR="00506E8C" w:rsidRPr="00712B86" w:rsidRDefault="00506E8C" w:rsidP="00506E8C">
      <w:r w:rsidRPr="00712B86">
        <w:t>Two files</w:t>
      </w:r>
      <w:r w:rsidR="00602A77" w:rsidRPr="00712B86">
        <w:t xml:space="preserve"> need to be configured</w:t>
      </w:r>
      <w:r w:rsidRPr="00712B86">
        <w:t xml:space="preserve">: </w:t>
      </w:r>
      <w:proofErr w:type="spellStart"/>
      <w:proofErr w:type="gramStart"/>
      <w:r w:rsidRPr="00712B86">
        <w:t>config.json</w:t>
      </w:r>
      <w:proofErr w:type="spellEnd"/>
      <w:proofErr w:type="gramEnd"/>
      <w:r w:rsidRPr="00712B86">
        <w:t xml:space="preserve"> and input.txt</w:t>
      </w:r>
    </w:p>
    <w:p w14:paraId="2D7F5602" w14:textId="6D6F537F" w:rsidR="00506E8C" w:rsidRPr="00712B86" w:rsidRDefault="00602A77" w:rsidP="00602A77">
      <w:pPr>
        <w:pStyle w:val="ListParagraph"/>
        <w:numPr>
          <w:ilvl w:val="0"/>
          <w:numId w:val="24"/>
        </w:numPr>
      </w:pPr>
      <w:proofErr w:type="spellStart"/>
      <w:r w:rsidRPr="00712B86">
        <w:t>Config.json</w:t>
      </w:r>
      <w:proofErr w:type="spellEnd"/>
      <w:r w:rsidRPr="00712B86">
        <w:t xml:space="preserve"> </w:t>
      </w:r>
      <w:r w:rsidR="007D58DF" w:rsidRPr="00712B86">
        <w:t>– global configuration</w:t>
      </w:r>
    </w:p>
    <w:tbl>
      <w:tblPr>
        <w:tblStyle w:val="TableGrid"/>
        <w:tblW w:w="0" w:type="auto"/>
        <w:tblLook w:val="04A0" w:firstRow="1" w:lastRow="0" w:firstColumn="1" w:lastColumn="0" w:noHBand="0" w:noVBand="1"/>
      </w:tblPr>
      <w:tblGrid>
        <w:gridCol w:w="2037"/>
        <w:gridCol w:w="1128"/>
        <w:gridCol w:w="5851"/>
      </w:tblGrid>
      <w:tr w:rsidR="00602A77" w:rsidRPr="00712B86" w14:paraId="740C26CC" w14:textId="77777777" w:rsidTr="007D58DF">
        <w:tc>
          <w:tcPr>
            <w:tcW w:w="1980" w:type="dxa"/>
          </w:tcPr>
          <w:p w14:paraId="1EF6F456" w14:textId="60C230C8" w:rsidR="00602A77" w:rsidRPr="00712B86" w:rsidRDefault="00602A77" w:rsidP="00602A77">
            <w:pPr>
              <w:jc w:val="center"/>
              <w:rPr>
                <w:b/>
                <w:bCs/>
                <w:i/>
                <w:iCs/>
              </w:rPr>
            </w:pPr>
            <w:r w:rsidRPr="00712B86">
              <w:rPr>
                <w:b/>
                <w:bCs/>
                <w:i/>
                <w:iCs/>
              </w:rPr>
              <w:t>Folder Name</w:t>
            </w:r>
          </w:p>
        </w:tc>
        <w:tc>
          <w:tcPr>
            <w:tcW w:w="1134" w:type="dxa"/>
          </w:tcPr>
          <w:p w14:paraId="03085BFD" w14:textId="62618563" w:rsidR="00602A77" w:rsidRPr="00712B86" w:rsidRDefault="00602A77" w:rsidP="00602A77">
            <w:pPr>
              <w:jc w:val="center"/>
              <w:rPr>
                <w:b/>
                <w:bCs/>
                <w:i/>
                <w:iCs/>
              </w:rPr>
            </w:pPr>
            <w:r w:rsidRPr="00712B86">
              <w:rPr>
                <w:b/>
                <w:bCs/>
                <w:i/>
                <w:iCs/>
              </w:rPr>
              <w:t>Data Type</w:t>
            </w:r>
          </w:p>
        </w:tc>
        <w:tc>
          <w:tcPr>
            <w:tcW w:w="5902" w:type="dxa"/>
          </w:tcPr>
          <w:p w14:paraId="72BDBD18" w14:textId="0E476E35" w:rsidR="00602A77" w:rsidRPr="00712B86" w:rsidRDefault="00602A77" w:rsidP="00602A77">
            <w:pPr>
              <w:jc w:val="center"/>
              <w:rPr>
                <w:b/>
                <w:bCs/>
                <w:i/>
                <w:iCs/>
              </w:rPr>
            </w:pPr>
            <w:r w:rsidRPr="00712B86">
              <w:rPr>
                <w:b/>
                <w:bCs/>
                <w:i/>
                <w:iCs/>
              </w:rPr>
              <w:t>Definition</w:t>
            </w:r>
          </w:p>
        </w:tc>
      </w:tr>
      <w:tr w:rsidR="00D21150" w:rsidRPr="00712B86" w14:paraId="1BE184FE" w14:textId="77777777" w:rsidTr="007D58DF">
        <w:tc>
          <w:tcPr>
            <w:tcW w:w="1980" w:type="dxa"/>
          </w:tcPr>
          <w:p w14:paraId="6569AE8F" w14:textId="15B05CB8" w:rsidR="00D21150" w:rsidRPr="00712B86" w:rsidRDefault="00266B4A" w:rsidP="00D21150">
            <w:pPr>
              <w:jc w:val="both"/>
            </w:pPr>
            <w:r w:rsidRPr="00712B86">
              <w:t>B</w:t>
            </w:r>
            <w:r w:rsidR="00D21150" w:rsidRPr="00712B86">
              <w:t>ase</w:t>
            </w:r>
          </w:p>
        </w:tc>
        <w:tc>
          <w:tcPr>
            <w:tcW w:w="1134" w:type="dxa"/>
          </w:tcPr>
          <w:p w14:paraId="225A9CF6" w14:textId="77777777" w:rsidR="00D21150" w:rsidRPr="00712B86" w:rsidRDefault="00D21150" w:rsidP="00602A77">
            <w:pPr>
              <w:jc w:val="center"/>
              <w:rPr>
                <w:b/>
                <w:bCs/>
                <w:i/>
                <w:iCs/>
              </w:rPr>
            </w:pPr>
          </w:p>
        </w:tc>
        <w:tc>
          <w:tcPr>
            <w:tcW w:w="5902" w:type="dxa"/>
          </w:tcPr>
          <w:p w14:paraId="09444A42" w14:textId="2D942B29" w:rsidR="00D21150" w:rsidRPr="00712B86" w:rsidRDefault="00D21150" w:rsidP="00D21150">
            <w:r w:rsidRPr="00712B86">
              <w:t>base directory</w:t>
            </w:r>
          </w:p>
        </w:tc>
      </w:tr>
      <w:tr w:rsidR="00602A77" w:rsidRPr="00712B86" w14:paraId="23B620EF" w14:textId="77777777" w:rsidTr="007D58DF">
        <w:tc>
          <w:tcPr>
            <w:tcW w:w="1980" w:type="dxa"/>
          </w:tcPr>
          <w:p w14:paraId="1139523A" w14:textId="7C4679D8" w:rsidR="00602A77" w:rsidRPr="00712B86" w:rsidRDefault="00266B4A" w:rsidP="00602A77">
            <w:r w:rsidRPr="00712B86">
              <w:t>I</w:t>
            </w:r>
            <w:r w:rsidR="00602A77" w:rsidRPr="00712B86">
              <w:t>nput</w:t>
            </w:r>
          </w:p>
        </w:tc>
        <w:tc>
          <w:tcPr>
            <w:tcW w:w="1134" w:type="dxa"/>
          </w:tcPr>
          <w:p w14:paraId="5F14471F" w14:textId="729520F3" w:rsidR="00602A77" w:rsidRPr="00712B86" w:rsidRDefault="00602A77" w:rsidP="00602A77">
            <w:r w:rsidRPr="00712B86">
              <w:t>str</w:t>
            </w:r>
          </w:p>
        </w:tc>
        <w:tc>
          <w:tcPr>
            <w:tcW w:w="5902" w:type="dxa"/>
          </w:tcPr>
          <w:p w14:paraId="27F9581D" w14:textId="06C6AFC9" w:rsidR="00602A77" w:rsidRPr="00712B86" w:rsidRDefault="00602A77" w:rsidP="00602A77">
            <w:r w:rsidRPr="00712B86">
              <w:t>input directory of the csv file</w:t>
            </w:r>
          </w:p>
        </w:tc>
      </w:tr>
      <w:tr w:rsidR="00602A77" w:rsidRPr="00712B86" w14:paraId="4BEF8694" w14:textId="77777777" w:rsidTr="007D58DF">
        <w:tc>
          <w:tcPr>
            <w:tcW w:w="1980" w:type="dxa"/>
          </w:tcPr>
          <w:p w14:paraId="1D1A46D8" w14:textId="5E3536F9" w:rsidR="00602A77" w:rsidRPr="00712B86" w:rsidRDefault="00266B4A" w:rsidP="00602A77">
            <w:r w:rsidRPr="00712B86">
              <w:t>O</w:t>
            </w:r>
            <w:r w:rsidR="00602A77" w:rsidRPr="00712B86">
              <w:t>utput</w:t>
            </w:r>
          </w:p>
        </w:tc>
        <w:tc>
          <w:tcPr>
            <w:tcW w:w="1134" w:type="dxa"/>
          </w:tcPr>
          <w:p w14:paraId="141C9407" w14:textId="40EF6928" w:rsidR="00602A77" w:rsidRPr="00712B86" w:rsidRDefault="00602A77" w:rsidP="00602A77">
            <w:r w:rsidRPr="00712B86">
              <w:t>str</w:t>
            </w:r>
          </w:p>
        </w:tc>
        <w:tc>
          <w:tcPr>
            <w:tcW w:w="5902" w:type="dxa"/>
          </w:tcPr>
          <w:p w14:paraId="276795EE" w14:textId="7125438E" w:rsidR="00602A77" w:rsidRPr="00712B86" w:rsidRDefault="00602A77" w:rsidP="00602A77">
            <w:r w:rsidRPr="00712B86">
              <w:t>output directory where the results are spooled</w:t>
            </w:r>
          </w:p>
        </w:tc>
      </w:tr>
      <w:tr w:rsidR="00602A77" w:rsidRPr="00712B86" w14:paraId="75035045" w14:textId="77777777" w:rsidTr="007D58DF">
        <w:tc>
          <w:tcPr>
            <w:tcW w:w="1980" w:type="dxa"/>
          </w:tcPr>
          <w:p w14:paraId="3F0AC1AB" w14:textId="26DD80F5" w:rsidR="00602A77" w:rsidRPr="00712B86" w:rsidRDefault="00266B4A" w:rsidP="00602A77">
            <w:r w:rsidRPr="00712B86">
              <w:t>L</w:t>
            </w:r>
            <w:r w:rsidR="00602A77" w:rsidRPr="00712B86">
              <w:t>og</w:t>
            </w:r>
          </w:p>
        </w:tc>
        <w:tc>
          <w:tcPr>
            <w:tcW w:w="1134" w:type="dxa"/>
          </w:tcPr>
          <w:p w14:paraId="1AB49829" w14:textId="4F1AA759" w:rsidR="00602A77" w:rsidRPr="00712B86" w:rsidRDefault="00602A77" w:rsidP="00602A77">
            <w:r w:rsidRPr="00712B86">
              <w:t>str</w:t>
            </w:r>
          </w:p>
        </w:tc>
        <w:tc>
          <w:tcPr>
            <w:tcW w:w="5902" w:type="dxa"/>
          </w:tcPr>
          <w:p w14:paraId="1D3E2AF9" w14:textId="68AA0E0D" w:rsidR="00602A77" w:rsidRPr="00712B86" w:rsidRDefault="00602A77" w:rsidP="00602A77">
            <w:r w:rsidRPr="00712B86">
              <w:t>log file location</w:t>
            </w:r>
          </w:p>
        </w:tc>
      </w:tr>
      <w:tr w:rsidR="007D58DF" w:rsidRPr="00712B86" w14:paraId="6388B30C" w14:textId="77777777" w:rsidTr="007D58DF">
        <w:tc>
          <w:tcPr>
            <w:tcW w:w="1980" w:type="dxa"/>
          </w:tcPr>
          <w:p w14:paraId="686F599A" w14:textId="0D7F155B" w:rsidR="007D58DF" w:rsidRPr="00712B86" w:rsidRDefault="007D58DF" w:rsidP="007D58DF">
            <w:pPr>
              <w:jc w:val="center"/>
              <w:rPr>
                <w:b/>
                <w:bCs/>
                <w:i/>
                <w:iCs/>
              </w:rPr>
            </w:pPr>
            <w:r w:rsidRPr="00712B86">
              <w:rPr>
                <w:b/>
                <w:bCs/>
                <w:i/>
                <w:iCs/>
              </w:rPr>
              <w:t>Name</w:t>
            </w:r>
          </w:p>
        </w:tc>
        <w:tc>
          <w:tcPr>
            <w:tcW w:w="1134" w:type="dxa"/>
          </w:tcPr>
          <w:p w14:paraId="12CD6002" w14:textId="3DB39FFF" w:rsidR="007D58DF" w:rsidRPr="00712B86" w:rsidRDefault="007D58DF" w:rsidP="007D58DF">
            <w:pPr>
              <w:jc w:val="center"/>
            </w:pPr>
            <w:r w:rsidRPr="00712B86">
              <w:rPr>
                <w:b/>
                <w:bCs/>
                <w:i/>
                <w:iCs/>
              </w:rPr>
              <w:t>Data Type</w:t>
            </w:r>
          </w:p>
        </w:tc>
        <w:tc>
          <w:tcPr>
            <w:tcW w:w="5902" w:type="dxa"/>
          </w:tcPr>
          <w:p w14:paraId="6BE8F840" w14:textId="2F0DCED5" w:rsidR="007D58DF" w:rsidRPr="00712B86" w:rsidRDefault="007D58DF" w:rsidP="007D58DF">
            <w:pPr>
              <w:jc w:val="center"/>
            </w:pPr>
            <w:r w:rsidRPr="00712B86">
              <w:rPr>
                <w:b/>
                <w:bCs/>
                <w:i/>
                <w:iCs/>
              </w:rPr>
              <w:t>Definition</w:t>
            </w:r>
          </w:p>
        </w:tc>
      </w:tr>
      <w:tr w:rsidR="007D58DF" w:rsidRPr="00712B86" w14:paraId="2B77EA51" w14:textId="77777777" w:rsidTr="007D58DF">
        <w:tc>
          <w:tcPr>
            <w:tcW w:w="1980" w:type="dxa"/>
          </w:tcPr>
          <w:p w14:paraId="0E49C0AF" w14:textId="1429A098" w:rsidR="007D58DF" w:rsidRPr="00712B86" w:rsidRDefault="007D58DF" w:rsidP="007D58DF">
            <w:proofErr w:type="spellStart"/>
            <w:r w:rsidRPr="00712B86">
              <w:t>test_size</w:t>
            </w:r>
            <w:proofErr w:type="spellEnd"/>
          </w:p>
        </w:tc>
        <w:tc>
          <w:tcPr>
            <w:tcW w:w="1134" w:type="dxa"/>
          </w:tcPr>
          <w:p w14:paraId="3E71AD93" w14:textId="78F71483" w:rsidR="007D58DF" w:rsidRPr="00712B86" w:rsidRDefault="007D58DF" w:rsidP="007D58DF">
            <w:r w:rsidRPr="00712B86">
              <w:t>float</w:t>
            </w:r>
          </w:p>
        </w:tc>
        <w:tc>
          <w:tcPr>
            <w:tcW w:w="5902" w:type="dxa"/>
          </w:tcPr>
          <w:p w14:paraId="2A1CBC7E" w14:textId="7C36BD69" w:rsidR="007D58DF" w:rsidRPr="00712B86" w:rsidRDefault="007D58DF" w:rsidP="007D58DF">
            <w:r w:rsidRPr="00712B86">
              <w:t>global train test split 0, means no split, which can be overridden by the per record setup</w:t>
            </w:r>
          </w:p>
        </w:tc>
      </w:tr>
      <w:tr w:rsidR="007D58DF" w:rsidRPr="00712B86" w14:paraId="42D9BF99" w14:textId="77777777" w:rsidTr="007D58DF">
        <w:tc>
          <w:tcPr>
            <w:tcW w:w="1980" w:type="dxa"/>
          </w:tcPr>
          <w:p w14:paraId="3264F646" w14:textId="4F937C9C" w:rsidR="007D58DF" w:rsidRPr="00712B86" w:rsidRDefault="00E31939" w:rsidP="007D58DF">
            <w:r w:rsidRPr="00712B86">
              <w:t>S</w:t>
            </w:r>
            <w:r w:rsidR="007D58DF" w:rsidRPr="00712B86">
              <w:t>ave</w:t>
            </w:r>
          </w:p>
        </w:tc>
        <w:tc>
          <w:tcPr>
            <w:tcW w:w="1134" w:type="dxa"/>
          </w:tcPr>
          <w:p w14:paraId="6648B4E4" w14:textId="094C8D79" w:rsidR="007D58DF" w:rsidRPr="00712B86" w:rsidRDefault="007D58DF" w:rsidP="007D58DF">
            <w:r w:rsidRPr="00712B86">
              <w:t>bool</w:t>
            </w:r>
          </w:p>
        </w:tc>
        <w:tc>
          <w:tcPr>
            <w:tcW w:w="5902" w:type="dxa"/>
          </w:tcPr>
          <w:p w14:paraId="0E508A63" w14:textId="21974131" w:rsidR="007D58DF" w:rsidRPr="00712B86" w:rsidRDefault="007D58DF" w:rsidP="007D58DF">
            <w:r w:rsidRPr="00712B86">
              <w:t>true, yes save the output</w:t>
            </w:r>
            <w:r w:rsidR="000429FE" w:rsidRPr="00712B86">
              <w:t xml:space="preserve"> XLS</w:t>
            </w:r>
            <w:r w:rsidRPr="00712B86">
              <w:t xml:space="preserve"> files in the specified output directory, else false </w:t>
            </w:r>
          </w:p>
        </w:tc>
      </w:tr>
      <w:tr w:rsidR="007D58DF" w:rsidRPr="00712B86" w14:paraId="7DA60B35" w14:textId="77777777" w:rsidTr="007D58DF">
        <w:tc>
          <w:tcPr>
            <w:tcW w:w="1980" w:type="dxa"/>
          </w:tcPr>
          <w:p w14:paraId="36981CEF" w14:textId="77AE5163" w:rsidR="007D58DF" w:rsidRPr="00712B86" w:rsidRDefault="00C3229C" w:rsidP="007D58DF">
            <w:proofErr w:type="spellStart"/>
            <w:r w:rsidRPr="00712B86">
              <w:t>file_stats</w:t>
            </w:r>
            <w:proofErr w:type="spellEnd"/>
          </w:p>
        </w:tc>
        <w:tc>
          <w:tcPr>
            <w:tcW w:w="1134" w:type="dxa"/>
          </w:tcPr>
          <w:p w14:paraId="049ADA30" w14:textId="1228C29A" w:rsidR="007D58DF" w:rsidRPr="00712B86" w:rsidRDefault="000429FE" w:rsidP="007D58DF">
            <w:r w:rsidRPr="00712B86">
              <w:t>s</w:t>
            </w:r>
            <w:r w:rsidR="00C3229C" w:rsidRPr="00712B86">
              <w:t>tr</w:t>
            </w:r>
          </w:p>
        </w:tc>
        <w:tc>
          <w:tcPr>
            <w:tcW w:w="5902" w:type="dxa"/>
          </w:tcPr>
          <w:p w14:paraId="43B1235A" w14:textId="61700B9A" w:rsidR="007D58DF" w:rsidRPr="00712B86" w:rsidRDefault="00C3229C" w:rsidP="007D58DF">
            <w:r w:rsidRPr="00712B86">
              <w:t>Prefix of the stats file name appended by the date</w:t>
            </w:r>
          </w:p>
        </w:tc>
      </w:tr>
      <w:tr w:rsidR="007D58DF" w:rsidRPr="00712B86" w14:paraId="72C3CFFF" w14:textId="77777777" w:rsidTr="007D58DF">
        <w:tc>
          <w:tcPr>
            <w:tcW w:w="1980" w:type="dxa"/>
          </w:tcPr>
          <w:p w14:paraId="6608F673" w14:textId="7111F11C" w:rsidR="007D58DF" w:rsidRPr="00712B86" w:rsidRDefault="00E31939" w:rsidP="007D58DF">
            <w:r w:rsidRPr="00712B86">
              <w:t>G</w:t>
            </w:r>
            <w:r w:rsidR="000429FE" w:rsidRPr="00712B86">
              <w:t>raph</w:t>
            </w:r>
          </w:p>
        </w:tc>
        <w:tc>
          <w:tcPr>
            <w:tcW w:w="1134" w:type="dxa"/>
          </w:tcPr>
          <w:p w14:paraId="00E37FE9" w14:textId="604D81F8" w:rsidR="007D58DF" w:rsidRPr="00712B86" w:rsidRDefault="000429FE" w:rsidP="007D58DF">
            <w:r w:rsidRPr="00712B86">
              <w:t>bool</w:t>
            </w:r>
          </w:p>
        </w:tc>
        <w:tc>
          <w:tcPr>
            <w:tcW w:w="5902" w:type="dxa"/>
          </w:tcPr>
          <w:p w14:paraId="32AEB0DD" w14:textId="3B34F565" w:rsidR="007D58DF" w:rsidRPr="00712B86" w:rsidRDefault="000429FE" w:rsidP="007D58DF">
            <w:r w:rsidRPr="00712B86">
              <w:t>true, yes save the graphic PNG files in the specified output directory, else false</w:t>
            </w:r>
          </w:p>
        </w:tc>
      </w:tr>
      <w:tr w:rsidR="000429FE" w:rsidRPr="00712B86" w14:paraId="3289C792" w14:textId="77777777" w:rsidTr="007D58DF">
        <w:tc>
          <w:tcPr>
            <w:tcW w:w="1980" w:type="dxa"/>
          </w:tcPr>
          <w:p w14:paraId="4E5CDB63" w14:textId="0221C6D1" w:rsidR="000429FE" w:rsidRPr="00712B86" w:rsidRDefault="000429FE" w:rsidP="007D58DF">
            <w:proofErr w:type="spellStart"/>
            <w:r w:rsidRPr="00712B86">
              <w:t>max_cardinality</w:t>
            </w:r>
            <w:proofErr w:type="spellEnd"/>
          </w:p>
        </w:tc>
        <w:tc>
          <w:tcPr>
            <w:tcW w:w="1134" w:type="dxa"/>
          </w:tcPr>
          <w:p w14:paraId="5B593CC8" w14:textId="3A57C052" w:rsidR="000429FE" w:rsidRPr="00712B86" w:rsidRDefault="000429FE" w:rsidP="007D58DF">
            <w:r w:rsidRPr="00712B86">
              <w:t>int</w:t>
            </w:r>
          </w:p>
        </w:tc>
        <w:tc>
          <w:tcPr>
            <w:tcW w:w="5902" w:type="dxa"/>
          </w:tcPr>
          <w:p w14:paraId="097D9A01" w14:textId="2D167B12" w:rsidR="000429FE" w:rsidRPr="00712B86" w:rsidRDefault="000429FE" w:rsidP="007D58DF">
            <w:r w:rsidRPr="00712B86">
              <w:t xml:space="preserve">number of feature threshold to use for </w:t>
            </w:r>
            <w:proofErr w:type="spellStart"/>
            <w:r w:rsidRPr="00712B86">
              <w:t>OneHotEncoder</w:t>
            </w:r>
            <w:proofErr w:type="spellEnd"/>
            <w:r w:rsidRPr="00712B86">
              <w:t>, else use GLMM</w:t>
            </w:r>
          </w:p>
        </w:tc>
      </w:tr>
      <w:tr w:rsidR="000429FE" w:rsidRPr="00712B86" w14:paraId="0C33B2D1" w14:textId="77777777" w:rsidTr="007D58DF">
        <w:tc>
          <w:tcPr>
            <w:tcW w:w="1980" w:type="dxa"/>
          </w:tcPr>
          <w:p w14:paraId="7A5B15C8" w14:textId="09154EDE" w:rsidR="000429FE" w:rsidRPr="00712B86" w:rsidRDefault="00634637" w:rsidP="007D58DF">
            <w:proofErr w:type="spellStart"/>
            <w:r w:rsidRPr="00712B86">
              <w:t>regression_scores</w:t>
            </w:r>
            <w:proofErr w:type="spellEnd"/>
          </w:p>
        </w:tc>
        <w:tc>
          <w:tcPr>
            <w:tcW w:w="1134" w:type="dxa"/>
          </w:tcPr>
          <w:p w14:paraId="135F9DD5" w14:textId="2C39621B" w:rsidR="000429FE" w:rsidRPr="00712B86" w:rsidRDefault="000429FE" w:rsidP="007D58DF">
            <w:r w:rsidRPr="00712B86">
              <w:t>list</w:t>
            </w:r>
          </w:p>
        </w:tc>
        <w:tc>
          <w:tcPr>
            <w:tcW w:w="5902" w:type="dxa"/>
          </w:tcPr>
          <w:p w14:paraId="5636B7BD" w14:textId="12E7EC58" w:rsidR="000429FE" w:rsidRPr="00712B86" w:rsidRDefault="00634637" w:rsidP="007D58DF">
            <w:r w:rsidRPr="00712B86">
              <w:t xml:space="preserve">scores for the regression model specified in the </w:t>
            </w:r>
            <w:r w:rsidR="00E31939" w:rsidRPr="00712B86">
              <w:t xml:space="preserve">API </w:t>
            </w:r>
            <w:proofErr w:type="spellStart"/>
            <w:r w:rsidRPr="00712B86">
              <w:t>sklearn.metrics</w:t>
            </w:r>
            <w:proofErr w:type="spellEnd"/>
            <w:r w:rsidR="00F94D73" w:rsidRPr="00712B86">
              <w:fldChar w:fldCharType="begin"/>
            </w:r>
            <w:r w:rsidR="00904007">
              <w:instrText xml:space="preserve"> ADDIN ZOTERO_ITEM CSL_CITATION {"citationID":"a97cr4m4mo","properties":{"formattedCitation":"(scikit-learn, n.d.-s)","plainCitation":"(scikit-learn, n.d.-s)","noteIndex":0},"citationItems":[{"id":"UatLG91Z/yL27q9s1","uris":["http://zotero.org/users/local/yfYWsJHA/items/6T6SRG3V"],"itemData":{"id":38,"type":"post-weblog","title":"Metrics: Regression","URL":"https://scikit-learn.org/stable/modules/model_evaluation.html#regression-metrics","author":[{"family":"scikit-learn","given":""}]}}],"schema":"https://github.com/citation-style-language/schema/raw/master/csl-citation.json"} </w:instrText>
            </w:r>
            <w:r w:rsidR="00F94D73" w:rsidRPr="00712B86">
              <w:fldChar w:fldCharType="separate"/>
            </w:r>
            <w:r w:rsidR="00904007" w:rsidRPr="00904007">
              <w:rPr>
                <w:rFonts w:ascii="Calibri" w:hAnsi="Calibri" w:cs="Calibri"/>
              </w:rPr>
              <w:t>(scikit-learn, n.d.-s)</w:t>
            </w:r>
            <w:r w:rsidR="00F94D73" w:rsidRPr="00712B86">
              <w:fldChar w:fldCharType="end"/>
            </w:r>
          </w:p>
        </w:tc>
      </w:tr>
      <w:tr w:rsidR="000429FE" w:rsidRPr="00712B86" w14:paraId="2DAC1DF3" w14:textId="77777777" w:rsidTr="007D58DF">
        <w:tc>
          <w:tcPr>
            <w:tcW w:w="1980" w:type="dxa"/>
          </w:tcPr>
          <w:p w14:paraId="77C396EA" w14:textId="6FB4F292" w:rsidR="000429FE" w:rsidRPr="00712B86" w:rsidRDefault="00634637" w:rsidP="007D58DF">
            <w:proofErr w:type="spellStart"/>
            <w:r w:rsidRPr="00712B86">
              <w:t>classification_scores</w:t>
            </w:r>
            <w:proofErr w:type="spellEnd"/>
          </w:p>
        </w:tc>
        <w:tc>
          <w:tcPr>
            <w:tcW w:w="1134" w:type="dxa"/>
          </w:tcPr>
          <w:p w14:paraId="25817D87" w14:textId="24926D4B" w:rsidR="000429FE" w:rsidRPr="00712B86" w:rsidRDefault="000429FE" w:rsidP="007D58DF">
            <w:r w:rsidRPr="00712B86">
              <w:t>list</w:t>
            </w:r>
          </w:p>
        </w:tc>
        <w:tc>
          <w:tcPr>
            <w:tcW w:w="5902" w:type="dxa"/>
          </w:tcPr>
          <w:p w14:paraId="73B97AE2" w14:textId="2491F548" w:rsidR="000429FE" w:rsidRPr="00712B86" w:rsidRDefault="00E31939" w:rsidP="007D58DF">
            <w:r w:rsidRPr="00712B86">
              <w:t xml:space="preserve">scores for the classification model specified in the API </w:t>
            </w:r>
            <w:proofErr w:type="spellStart"/>
            <w:r w:rsidRPr="00712B86">
              <w:t>sklearn.metrics</w:t>
            </w:r>
            <w:proofErr w:type="spellEnd"/>
            <w:r w:rsidR="00F94D73" w:rsidRPr="00712B86">
              <w:fldChar w:fldCharType="begin"/>
            </w:r>
            <w:r w:rsidR="00904007">
              <w:instrText xml:space="preserve"> ADDIN ZOTERO_ITEM CSL_CITATION {"citationID":"a2fe9bsnr4i","properties":{"formattedCitation":"(scikit-learn, n.d.-q)","plainCitation":"(scikit-learn, n.d.-q)","noteIndex":0},"citationItems":[{"id":"UatLG91Z/CR4MXXs1","uris":["http://zotero.org/users/local/yfYWsJHA/items/RJNFI6RM"],"itemData":{"id":39,"type":"post-weblog","title":"Metrics: Classification","URL":"https://scikit-learn.org/stable/modules/model_evaluation.html#classification-metrics","author":[{"family":"scikit-learn","given":""}]}}],"schema":"https://github.com/citation-style-language/schema/raw/master/csl-citation.json"} </w:instrText>
            </w:r>
            <w:r w:rsidR="00F94D73" w:rsidRPr="00712B86">
              <w:fldChar w:fldCharType="separate"/>
            </w:r>
            <w:r w:rsidR="00904007" w:rsidRPr="00904007">
              <w:rPr>
                <w:rFonts w:ascii="Calibri" w:hAnsi="Calibri" w:cs="Calibri"/>
              </w:rPr>
              <w:t>(scikit-learn, n.d.-q)</w:t>
            </w:r>
            <w:r w:rsidR="00F94D73" w:rsidRPr="00712B86">
              <w:fldChar w:fldCharType="end"/>
            </w:r>
            <w:r w:rsidR="00B627FD" w:rsidRPr="00712B86">
              <w:t>, also used by non-supervised learnings like SOM</w:t>
            </w:r>
          </w:p>
        </w:tc>
      </w:tr>
      <w:tr w:rsidR="000429FE" w:rsidRPr="00712B86" w14:paraId="0121381B" w14:textId="77777777" w:rsidTr="007D58DF">
        <w:tc>
          <w:tcPr>
            <w:tcW w:w="1980" w:type="dxa"/>
          </w:tcPr>
          <w:p w14:paraId="60C1A361" w14:textId="41699A43" w:rsidR="000429FE" w:rsidRPr="00712B86" w:rsidRDefault="00634637" w:rsidP="007D58DF">
            <w:proofErr w:type="spellStart"/>
            <w:r w:rsidRPr="00712B86">
              <w:t>cluster_scores</w:t>
            </w:r>
            <w:proofErr w:type="spellEnd"/>
          </w:p>
        </w:tc>
        <w:tc>
          <w:tcPr>
            <w:tcW w:w="1134" w:type="dxa"/>
          </w:tcPr>
          <w:p w14:paraId="7FA59BDF" w14:textId="7B18AFC1" w:rsidR="000429FE" w:rsidRPr="00712B86" w:rsidRDefault="000429FE" w:rsidP="007D58DF">
            <w:r w:rsidRPr="00712B86">
              <w:t>list</w:t>
            </w:r>
          </w:p>
        </w:tc>
        <w:tc>
          <w:tcPr>
            <w:tcW w:w="5902" w:type="dxa"/>
          </w:tcPr>
          <w:p w14:paraId="0F59BFD6" w14:textId="08521F2C" w:rsidR="000429FE" w:rsidRPr="00712B86" w:rsidRDefault="00E31939" w:rsidP="007D58DF">
            <w:r w:rsidRPr="00712B86">
              <w:t xml:space="preserve">scores for the cluster model specified in the API </w:t>
            </w:r>
            <w:proofErr w:type="spellStart"/>
            <w:r w:rsidRPr="00712B86">
              <w:t>sklearn.metrics</w:t>
            </w:r>
            <w:proofErr w:type="spellEnd"/>
            <w:r w:rsidR="00F94D73" w:rsidRPr="00712B86">
              <w:fldChar w:fldCharType="begin"/>
            </w:r>
            <w:r w:rsidR="00904007">
              <w:instrText xml:space="preserve"> ADDIN ZOTERO_ITEM CSL_CITATION {"citationID":"a1ttg3rs7po","properties":{"formattedCitation":"(scikit-learn, n.d.-r)","plainCitation":"(scikit-learn, n.d.-r)","noteIndex":0},"citationItems":[{"id":"UatLG91Z/fLJ9zxdS","uris":["http://zotero.org/users/local/yfYWsJHA/items/HY7CV2T2"],"itemData":{"id":41,"type":"post-weblog","title":"Metrics: Cluster","URL":"https://scikit-learn.org/stable/modules/clustering.html#clustering-evaluation","author":[{"family":"scikit-learn","given":""}]}}],"schema":"https://github.com/citation-style-language/schema/raw/master/csl-citation.json"} </w:instrText>
            </w:r>
            <w:r w:rsidR="00F94D73" w:rsidRPr="00712B86">
              <w:fldChar w:fldCharType="separate"/>
            </w:r>
            <w:r w:rsidR="00904007" w:rsidRPr="00904007">
              <w:rPr>
                <w:rFonts w:ascii="Calibri" w:hAnsi="Calibri" w:cs="Calibri"/>
              </w:rPr>
              <w:t>(scikit-learn, n.d.-r)</w:t>
            </w:r>
            <w:r w:rsidR="00F94D73" w:rsidRPr="00712B86">
              <w:fldChar w:fldCharType="end"/>
            </w:r>
          </w:p>
        </w:tc>
      </w:tr>
      <w:tr w:rsidR="00F94D73" w:rsidRPr="00712B86" w14:paraId="558493DB" w14:textId="77777777" w:rsidTr="007D58DF">
        <w:tc>
          <w:tcPr>
            <w:tcW w:w="1980" w:type="dxa"/>
          </w:tcPr>
          <w:p w14:paraId="298952D9" w14:textId="31F858F9" w:rsidR="00F94D73" w:rsidRPr="00712B86" w:rsidRDefault="00F94D73" w:rsidP="007D58DF">
            <w:proofErr w:type="spellStart"/>
            <w:r w:rsidRPr="00712B86">
              <w:lastRenderedPageBreak/>
              <w:t>neural_scores</w:t>
            </w:r>
            <w:proofErr w:type="spellEnd"/>
          </w:p>
        </w:tc>
        <w:tc>
          <w:tcPr>
            <w:tcW w:w="1134" w:type="dxa"/>
          </w:tcPr>
          <w:p w14:paraId="143C25FA" w14:textId="5C6A4328" w:rsidR="00F94D73" w:rsidRPr="00712B86" w:rsidRDefault="00F94D73" w:rsidP="007D58DF">
            <w:r w:rsidRPr="00712B86">
              <w:t>list</w:t>
            </w:r>
          </w:p>
        </w:tc>
        <w:tc>
          <w:tcPr>
            <w:tcW w:w="5902" w:type="dxa"/>
          </w:tcPr>
          <w:p w14:paraId="6289A4CF" w14:textId="6795892A" w:rsidR="00F94D73" w:rsidRPr="00712B86" w:rsidRDefault="00F94D73" w:rsidP="007D58DF">
            <w:r w:rsidRPr="00712B86">
              <w:t xml:space="preserve">Scores for the neural network using </w:t>
            </w:r>
            <w:proofErr w:type="spellStart"/>
            <w:r w:rsidRPr="00712B86">
              <w:t>tensorflow</w:t>
            </w:r>
            <w:proofErr w:type="spellEnd"/>
            <w:r w:rsidRPr="00712B86">
              <w:t xml:space="preserve"> to default only for accuracy, loss scores</w:t>
            </w:r>
            <w:r w:rsidR="00197228" w:rsidRPr="00712B86">
              <w:t xml:space="preserve">, else </w:t>
            </w:r>
            <w:r w:rsidR="00636456" w:rsidRPr="00712B86">
              <w:t xml:space="preserve">for some examples </w:t>
            </w:r>
            <w:r w:rsidR="00197228" w:rsidRPr="00712B86">
              <w:t>the other scores are default in the input file when building the model</w:t>
            </w:r>
            <w:r w:rsidR="00636456" w:rsidRPr="00712B86">
              <w:t xml:space="preserve"> like mean square error (</w:t>
            </w:r>
            <w:proofErr w:type="spellStart"/>
            <w:r w:rsidR="00636456" w:rsidRPr="00712B86">
              <w:t>mse</w:t>
            </w:r>
            <w:proofErr w:type="spellEnd"/>
            <w:r w:rsidR="00636456" w:rsidRPr="00712B86">
              <w:t>).</w:t>
            </w:r>
          </w:p>
        </w:tc>
      </w:tr>
    </w:tbl>
    <w:p w14:paraId="1CEF094B" w14:textId="6F411655" w:rsidR="00602A77" w:rsidRPr="00712B86" w:rsidRDefault="00602A77" w:rsidP="00602A77">
      <w:pPr>
        <w:pStyle w:val="ListParagraph"/>
        <w:numPr>
          <w:ilvl w:val="0"/>
          <w:numId w:val="24"/>
        </w:numPr>
      </w:pPr>
      <w:r w:rsidRPr="00712B86">
        <w:t>Input.txt</w:t>
      </w:r>
    </w:p>
    <w:p w14:paraId="5E3A0870" w14:textId="65331878" w:rsidR="002A6190" w:rsidRPr="00712B86" w:rsidRDefault="002A6190" w:rsidP="00506E8C">
      <w:pPr>
        <w:pStyle w:val="ListParagraph"/>
        <w:numPr>
          <w:ilvl w:val="0"/>
          <w:numId w:val="19"/>
        </w:numPr>
      </w:pPr>
      <w:r w:rsidRPr="00712B86">
        <w:t>File – the file the dataset is referring</w:t>
      </w:r>
    </w:p>
    <w:p w14:paraId="4A19E481" w14:textId="11074915" w:rsidR="002A6190" w:rsidRPr="00712B86" w:rsidRDefault="002A6190" w:rsidP="002A6190">
      <w:pPr>
        <w:pStyle w:val="ListParagraph"/>
        <w:numPr>
          <w:ilvl w:val="0"/>
          <w:numId w:val="31"/>
        </w:numPr>
      </w:pPr>
      <w:r w:rsidRPr="00712B86">
        <w:t>Value</w:t>
      </w:r>
    </w:p>
    <w:tbl>
      <w:tblPr>
        <w:tblStyle w:val="TableGrid"/>
        <w:tblW w:w="0" w:type="auto"/>
        <w:tblInd w:w="360" w:type="dxa"/>
        <w:tblLook w:val="04A0" w:firstRow="1" w:lastRow="0" w:firstColumn="1" w:lastColumn="0" w:noHBand="0" w:noVBand="1"/>
      </w:tblPr>
      <w:tblGrid>
        <w:gridCol w:w="1053"/>
        <w:gridCol w:w="1134"/>
        <w:gridCol w:w="6469"/>
      </w:tblGrid>
      <w:tr w:rsidR="002A6190" w:rsidRPr="00712B86" w14:paraId="53C2D90C" w14:textId="77777777" w:rsidTr="00EA77AD">
        <w:tc>
          <w:tcPr>
            <w:tcW w:w="1053" w:type="dxa"/>
          </w:tcPr>
          <w:p w14:paraId="175977B0" w14:textId="77777777" w:rsidR="002A6190" w:rsidRPr="00712B86" w:rsidRDefault="002A6190" w:rsidP="00EA77AD">
            <w:pPr>
              <w:jc w:val="center"/>
              <w:rPr>
                <w:b/>
                <w:bCs/>
                <w:i/>
                <w:iCs/>
              </w:rPr>
            </w:pPr>
            <w:r w:rsidRPr="00712B86">
              <w:rPr>
                <w:b/>
                <w:bCs/>
                <w:i/>
                <w:iCs/>
              </w:rPr>
              <w:t>Name</w:t>
            </w:r>
          </w:p>
        </w:tc>
        <w:tc>
          <w:tcPr>
            <w:tcW w:w="1134" w:type="dxa"/>
          </w:tcPr>
          <w:p w14:paraId="5E5163B1" w14:textId="77777777" w:rsidR="002A6190" w:rsidRPr="00712B86" w:rsidRDefault="002A6190" w:rsidP="00EA77AD">
            <w:pPr>
              <w:jc w:val="center"/>
              <w:rPr>
                <w:b/>
                <w:bCs/>
                <w:i/>
                <w:iCs/>
              </w:rPr>
            </w:pPr>
            <w:r w:rsidRPr="00712B86">
              <w:rPr>
                <w:b/>
                <w:bCs/>
                <w:i/>
                <w:iCs/>
              </w:rPr>
              <w:t>Type</w:t>
            </w:r>
          </w:p>
        </w:tc>
        <w:tc>
          <w:tcPr>
            <w:tcW w:w="6469" w:type="dxa"/>
          </w:tcPr>
          <w:p w14:paraId="736A6573" w14:textId="77777777" w:rsidR="002A6190" w:rsidRPr="00712B86" w:rsidRDefault="002A6190" w:rsidP="00EA77AD">
            <w:pPr>
              <w:jc w:val="center"/>
              <w:rPr>
                <w:b/>
                <w:bCs/>
                <w:i/>
                <w:iCs/>
              </w:rPr>
            </w:pPr>
            <w:r w:rsidRPr="00712B86">
              <w:rPr>
                <w:b/>
                <w:bCs/>
                <w:i/>
                <w:iCs/>
              </w:rPr>
              <w:t>Definition</w:t>
            </w:r>
          </w:p>
        </w:tc>
      </w:tr>
      <w:tr w:rsidR="002A6190" w:rsidRPr="00712B86" w14:paraId="34DD4CAB" w14:textId="77777777" w:rsidTr="00EA77AD">
        <w:tc>
          <w:tcPr>
            <w:tcW w:w="1053" w:type="dxa"/>
          </w:tcPr>
          <w:p w14:paraId="750D8D54" w14:textId="0B8D347A" w:rsidR="002A6190" w:rsidRPr="00712B86" w:rsidRDefault="002A6190" w:rsidP="00EA77AD">
            <w:r w:rsidRPr="00712B86">
              <w:t>File</w:t>
            </w:r>
          </w:p>
        </w:tc>
        <w:tc>
          <w:tcPr>
            <w:tcW w:w="1134" w:type="dxa"/>
          </w:tcPr>
          <w:p w14:paraId="23F3C5E8" w14:textId="0956D86A" w:rsidR="002A6190" w:rsidRPr="00712B86" w:rsidRDefault="002A6190" w:rsidP="00EA77AD">
            <w:r w:rsidRPr="00712B86">
              <w:t>str</w:t>
            </w:r>
          </w:p>
        </w:tc>
        <w:tc>
          <w:tcPr>
            <w:tcW w:w="6469" w:type="dxa"/>
          </w:tcPr>
          <w:p w14:paraId="59FC0875" w14:textId="1B879503" w:rsidR="002A6190" w:rsidRPr="00712B86" w:rsidRDefault="002A6190" w:rsidP="00EA77AD">
            <w:r w:rsidRPr="00712B86">
              <w:t xml:space="preserve">The file in the input directory, or can be the IOT based on the scikit-learn using the prefix itself, i.e.  </w:t>
            </w:r>
            <w:r w:rsidRPr="00712B86">
              <w:rPr>
                <w:color w:val="5B9BD5" w:themeColor="accent1"/>
              </w:rPr>
              <w:t>fetch</w:t>
            </w:r>
            <w:r w:rsidRPr="00712B86">
              <w:t xml:space="preserve">, </w:t>
            </w:r>
            <w:r w:rsidRPr="00712B86">
              <w:rPr>
                <w:color w:val="5B9BD5" w:themeColor="accent1"/>
              </w:rPr>
              <w:t>open</w:t>
            </w:r>
            <w:r w:rsidRPr="00712B86">
              <w:t xml:space="preserve">, or </w:t>
            </w:r>
            <w:proofErr w:type="spellStart"/>
            <w:r w:rsidRPr="00712B86">
              <w:t>tensorflow</w:t>
            </w:r>
            <w:proofErr w:type="spellEnd"/>
            <w:r w:rsidRPr="00712B86">
              <w:t xml:space="preserve"> using the prefix of</w:t>
            </w:r>
            <w:r w:rsidRPr="00712B86">
              <w:rPr>
                <w:color w:val="5B9BD5" w:themeColor="accent1"/>
              </w:rPr>
              <w:t xml:space="preserve"> </w:t>
            </w:r>
            <w:proofErr w:type="spellStart"/>
            <w:proofErr w:type="gramStart"/>
            <w:r w:rsidRPr="00712B86">
              <w:rPr>
                <w:color w:val="5B9BD5" w:themeColor="accent1"/>
              </w:rPr>
              <w:t>tf.keras</w:t>
            </w:r>
            <w:proofErr w:type="gramEnd"/>
            <w:r w:rsidRPr="00712B86">
              <w:rPr>
                <w:color w:val="5B9BD5" w:themeColor="accent1"/>
              </w:rPr>
              <w:t>.datasets</w:t>
            </w:r>
            <w:proofErr w:type="spellEnd"/>
          </w:p>
        </w:tc>
      </w:tr>
    </w:tbl>
    <w:p w14:paraId="77402156" w14:textId="74FC35D4" w:rsidR="002A6190" w:rsidRPr="00712B86" w:rsidRDefault="002A6190" w:rsidP="002A6190"/>
    <w:p w14:paraId="0AA9FD88" w14:textId="667ACFA0" w:rsidR="008D4CFA" w:rsidRPr="00712B86" w:rsidRDefault="008D4CFA" w:rsidP="002A6190">
      <w:r w:rsidRPr="00712B86">
        <w:t>File can be loaded automatically using the online dataset</w:t>
      </w:r>
    </w:p>
    <w:tbl>
      <w:tblPr>
        <w:tblStyle w:val="TableGrid"/>
        <w:tblW w:w="0" w:type="auto"/>
        <w:tblInd w:w="360" w:type="dxa"/>
        <w:tblLook w:val="04A0" w:firstRow="1" w:lastRow="0" w:firstColumn="1" w:lastColumn="0" w:noHBand="0" w:noVBand="1"/>
      </w:tblPr>
      <w:tblGrid>
        <w:gridCol w:w="2645"/>
        <w:gridCol w:w="1001"/>
        <w:gridCol w:w="5010"/>
      </w:tblGrid>
      <w:tr w:rsidR="008D4CFA" w:rsidRPr="00712B86" w14:paraId="5B9302C4" w14:textId="77777777" w:rsidTr="006504DB">
        <w:tc>
          <w:tcPr>
            <w:tcW w:w="1053" w:type="dxa"/>
          </w:tcPr>
          <w:p w14:paraId="329B9A90" w14:textId="77777777" w:rsidR="008D4CFA" w:rsidRPr="00712B86" w:rsidRDefault="008D4CFA" w:rsidP="006504DB">
            <w:pPr>
              <w:jc w:val="center"/>
              <w:rPr>
                <w:b/>
                <w:bCs/>
                <w:i/>
                <w:iCs/>
              </w:rPr>
            </w:pPr>
            <w:r w:rsidRPr="00712B86">
              <w:rPr>
                <w:b/>
                <w:bCs/>
                <w:i/>
                <w:iCs/>
              </w:rPr>
              <w:t>Name</w:t>
            </w:r>
          </w:p>
        </w:tc>
        <w:tc>
          <w:tcPr>
            <w:tcW w:w="1134" w:type="dxa"/>
          </w:tcPr>
          <w:p w14:paraId="16854F85" w14:textId="77777777" w:rsidR="008D4CFA" w:rsidRPr="00712B86" w:rsidRDefault="008D4CFA" w:rsidP="006504DB">
            <w:pPr>
              <w:jc w:val="center"/>
              <w:rPr>
                <w:b/>
                <w:bCs/>
                <w:i/>
                <w:iCs/>
              </w:rPr>
            </w:pPr>
            <w:r w:rsidRPr="00712B86">
              <w:rPr>
                <w:b/>
                <w:bCs/>
                <w:i/>
                <w:iCs/>
              </w:rPr>
              <w:t>Type</w:t>
            </w:r>
          </w:p>
        </w:tc>
        <w:tc>
          <w:tcPr>
            <w:tcW w:w="6469" w:type="dxa"/>
          </w:tcPr>
          <w:p w14:paraId="1348668E" w14:textId="77777777" w:rsidR="008D4CFA" w:rsidRPr="00712B86" w:rsidRDefault="008D4CFA" w:rsidP="006504DB">
            <w:pPr>
              <w:jc w:val="center"/>
              <w:rPr>
                <w:b/>
                <w:bCs/>
                <w:i/>
                <w:iCs/>
              </w:rPr>
            </w:pPr>
            <w:r w:rsidRPr="00712B86">
              <w:rPr>
                <w:b/>
                <w:bCs/>
                <w:i/>
                <w:iCs/>
              </w:rPr>
              <w:t>Definition</w:t>
            </w:r>
          </w:p>
        </w:tc>
      </w:tr>
      <w:tr w:rsidR="008D4CFA" w:rsidRPr="00712B86" w14:paraId="093D79C5" w14:textId="77777777" w:rsidTr="006504DB">
        <w:tc>
          <w:tcPr>
            <w:tcW w:w="1053" w:type="dxa"/>
          </w:tcPr>
          <w:p w14:paraId="4E55EA91" w14:textId="77777777" w:rsidR="008D4CFA" w:rsidRPr="00712B86" w:rsidRDefault="008D4CFA" w:rsidP="006504DB">
            <w:r w:rsidRPr="00712B86">
              <w:t>Load_&lt;dataset&gt;,</w:t>
            </w:r>
          </w:p>
          <w:p w14:paraId="31DE0759" w14:textId="00038E72" w:rsidR="008D4CFA" w:rsidRPr="00712B86" w:rsidRDefault="008D4CFA" w:rsidP="006504DB">
            <w:r w:rsidRPr="00712B86">
              <w:t>Fetch_&lt;dataset</w:t>
            </w:r>
          </w:p>
        </w:tc>
        <w:tc>
          <w:tcPr>
            <w:tcW w:w="1134" w:type="dxa"/>
          </w:tcPr>
          <w:p w14:paraId="2DCCBB9F" w14:textId="77777777" w:rsidR="008D4CFA" w:rsidRPr="00712B86" w:rsidRDefault="008D4CFA" w:rsidP="006504DB">
            <w:r w:rsidRPr="00712B86">
              <w:t>str</w:t>
            </w:r>
          </w:p>
        </w:tc>
        <w:tc>
          <w:tcPr>
            <w:tcW w:w="6469" w:type="dxa"/>
          </w:tcPr>
          <w:p w14:paraId="224697E2" w14:textId="1000E748" w:rsidR="008D4CFA" w:rsidRPr="00712B86" w:rsidRDefault="008D4CFA" w:rsidP="006504DB">
            <w:r w:rsidRPr="00712B86">
              <w:t>For scikit-learn predefined dataset</w:t>
            </w:r>
          </w:p>
        </w:tc>
      </w:tr>
      <w:tr w:rsidR="00640426" w:rsidRPr="00712B86" w14:paraId="31396743" w14:textId="77777777" w:rsidTr="006504DB">
        <w:tc>
          <w:tcPr>
            <w:tcW w:w="1053" w:type="dxa"/>
          </w:tcPr>
          <w:p w14:paraId="28137272" w14:textId="7A5046BF" w:rsidR="00640426" w:rsidRPr="00712B86" w:rsidRDefault="00640426" w:rsidP="006504DB">
            <w:proofErr w:type="spellStart"/>
            <w:proofErr w:type="gramStart"/>
            <w:r w:rsidRPr="00712B86">
              <w:t>tf.keras</w:t>
            </w:r>
            <w:proofErr w:type="gramEnd"/>
            <w:r w:rsidRPr="00712B86">
              <w:t>.datasets</w:t>
            </w:r>
            <w:proofErr w:type="spellEnd"/>
            <w:r w:rsidRPr="00712B86">
              <w:t>.&lt;dataset&gt;</w:t>
            </w:r>
          </w:p>
        </w:tc>
        <w:tc>
          <w:tcPr>
            <w:tcW w:w="1134" w:type="dxa"/>
          </w:tcPr>
          <w:p w14:paraId="0D1A4BFF" w14:textId="4518254B" w:rsidR="00640426" w:rsidRPr="00712B86" w:rsidRDefault="00640426" w:rsidP="006504DB">
            <w:r w:rsidRPr="00712B86">
              <w:t>str</w:t>
            </w:r>
          </w:p>
        </w:tc>
        <w:tc>
          <w:tcPr>
            <w:tcW w:w="6469" w:type="dxa"/>
          </w:tcPr>
          <w:p w14:paraId="44E21B2D" w14:textId="5B52CBE4" w:rsidR="00640426" w:rsidRPr="00712B86" w:rsidRDefault="00640426" w:rsidP="006504DB">
            <w:r w:rsidRPr="00712B86">
              <w:t xml:space="preserve">For </w:t>
            </w:r>
            <w:proofErr w:type="spellStart"/>
            <w:r w:rsidRPr="00712B86">
              <w:t>tensorflow</w:t>
            </w:r>
            <w:proofErr w:type="spellEnd"/>
            <w:r w:rsidRPr="00712B86">
              <w:t xml:space="preserve"> </w:t>
            </w:r>
            <w:proofErr w:type="spellStart"/>
            <w:r w:rsidRPr="00712B86">
              <w:t>keras</w:t>
            </w:r>
            <w:proofErr w:type="spellEnd"/>
            <w:r w:rsidRPr="00712B86">
              <w:t xml:space="preserve"> dataset</w:t>
            </w:r>
          </w:p>
        </w:tc>
      </w:tr>
    </w:tbl>
    <w:p w14:paraId="1ABF6154" w14:textId="77777777" w:rsidR="00640426" w:rsidRPr="00712B86" w:rsidRDefault="00640426" w:rsidP="00640426"/>
    <w:p w14:paraId="413BD2D2" w14:textId="600E2C1E" w:rsidR="00640426" w:rsidRPr="00712B86" w:rsidRDefault="00640426" w:rsidP="00640426">
      <w:r w:rsidRPr="00712B86">
        <w:t>File can be auto-generated</w:t>
      </w:r>
    </w:p>
    <w:tbl>
      <w:tblPr>
        <w:tblStyle w:val="TableGrid"/>
        <w:tblW w:w="0" w:type="auto"/>
        <w:tblInd w:w="360" w:type="dxa"/>
        <w:tblLook w:val="04A0" w:firstRow="1" w:lastRow="0" w:firstColumn="1" w:lastColumn="0" w:noHBand="0" w:noVBand="1"/>
      </w:tblPr>
      <w:tblGrid>
        <w:gridCol w:w="4139"/>
        <w:gridCol w:w="581"/>
        <w:gridCol w:w="3936"/>
      </w:tblGrid>
      <w:tr w:rsidR="00640426" w:rsidRPr="00A6189A" w14:paraId="25D1FB2B" w14:textId="77777777" w:rsidTr="00BE521E">
        <w:tc>
          <w:tcPr>
            <w:tcW w:w="2723" w:type="dxa"/>
          </w:tcPr>
          <w:p w14:paraId="242FE946" w14:textId="77777777" w:rsidR="00640426" w:rsidRPr="00A6189A" w:rsidRDefault="00640426" w:rsidP="006504DB">
            <w:pPr>
              <w:jc w:val="center"/>
              <w:rPr>
                <w:b/>
                <w:bCs/>
                <w:i/>
                <w:iCs/>
                <w:sz w:val="16"/>
                <w:szCs w:val="16"/>
              </w:rPr>
            </w:pPr>
            <w:r w:rsidRPr="00A6189A">
              <w:rPr>
                <w:b/>
                <w:bCs/>
                <w:i/>
                <w:iCs/>
                <w:sz w:val="16"/>
                <w:szCs w:val="16"/>
              </w:rPr>
              <w:t>Name</w:t>
            </w:r>
          </w:p>
        </w:tc>
        <w:tc>
          <w:tcPr>
            <w:tcW w:w="942" w:type="dxa"/>
          </w:tcPr>
          <w:p w14:paraId="5D14E9AF" w14:textId="77777777" w:rsidR="00640426" w:rsidRPr="00A6189A" w:rsidRDefault="00640426" w:rsidP="006504DB">
            <w:pPr>
              <w:jc w:val="center"/>
              <w:rPr>
                <w:b/>
                <w:bCs/>
                <w:i/>
                <w:iCs/>
                <w:sz w:val="16"/>
                <w:szCs w:val="16"/>
              </w:rPr>
            </w:pPr>
            <w:r w:rsidRPr="00A6189A">
              <w:rPr>
                <w:b/>
                <w:bCs/>
                <w:i/>
                <w:iCs/>
                <w:sz w:val="16"/>
                <w:szCs w:val="16"/>
              </w:rPr>
              <w:t>Type</w:t>
            </w:r>
          </w:p>
        </w:tc>
        <w:tc>
          <w:tcPr>
            <w:tcW w:w="4991" w:type="dxa"/>
          </w:tcPr>
          <w:p w14:paraId="0655D4D1" w14:textId="77777777" w:rsidR="00640426" w:rsidRPr="00A6189A" w:rsidRDefault="00640426" w:rsidP="006504DB">
            <w:pPr>
              <w:jc w:val="center"/>
              <w:rPr>
                <w:b/>
                <w:bCs/>
                <w:i/>
                <w:iCs/>
                <w:sz w:val="16"/>
                <w:szCs w:val="16"/>
              </w:rPr>
            </w:pPr>
            <w:r w:rsidRPr="00A6189A">
              <w:rPr>
                <w:b/>
                <w:bCs/>
                <w:i/>
                <w:iCs/>
                <w:sz w:val="16"/>
                <w:szCs w:val="16"/>
              </w:rPr>
              <w:t>Definition</w:t>
            </w:r>
          </w:p>
        </w:tc>
      </w:tr>
      <w:tr w:rsidR="00640426" w:rsidRPr="00A6189A" w14:paraId="6ED2A522" w14:textId="77777777" w:rsidTr="00BE521E">
        <w:tc>
          <w:tcPr>
            <w:tcW w:w="2723" w:type="dxa"/>
          </w:tcPr>
          <w:p w14:paraId="47456285" w14:textId="6B35454C" w:rsidR="00640426" w:rsidRPr="00A6189A" w:rsidRDefault="00640426" w:rsidP="006504DB">
            <w:pPr>
              <w:rPr>
                <w:sz w:val="16"/>
                <w:szCs w:val="16"/>
              </w:rPr>
            </w:pPr>
            <w:proofErr w:type="spellStart"/>
            <w:r w:rsidRPr="00A6189A">
              <w:rPr>
                <w:sz w:val="16"/>
                <w:szCs w:val="16"/>
              </w:rPr>
              <w:t>auto_generated</w:t>
            </w:r>
            <w:proofErr w:type="spellEnd"/>
            <w:r w:rsidRPr="00A6189A">
              <w:rPr>
                <w:sz w:val="16"/>
                <w:szCs w:val="16"/>
              </w:rPr>
              <w:t>_&lt;</w:t>
            </w:r>
            <w:proofErr w:type="spellStart"/>
            <w:r w:rsidRPr="00A6189A">
              <w:rPr>
                <w:sz w:val="16"/>
                <w:szCs w:val="16"/>
              </w:rPr>
              <w:t>lower_bound</w:t>
            </w:r>
            <w:proofErr w:type="spellEnd"/>
            <w:r w:rsidRPr="00A6189A">
              <w:rPr>
                <w:sz w:val="16"/>
                <w:szCs w:val="16"/>
              </w:rPr>
              <w:t>&gt;to&lt;</w:t>
            </w:r>
            <w:proofErr w:type="spellStart"/>
            <w:r w:rsidRPr="00A6189A">
              <w:rPr>
                <w:sz w:val="16"/>
                <w:szCs w:val="16"/>
              </w:rPr>
              <w:t>upper_bound</w:t>
            </w:r>
            <w:proofErr w:type="spellEnd"/>
            <w:r w:rsidRPr="00A6189A">
              <w:rPr>
                <w:sz w:val="16"/>
                <w:szCs w:val="16"/>
              </w:rPr>
              <w:t>&gt;</w:t>
            </w:r>
          </w:p>
        </w:tc>
        <w:tc>
          <w:tcPr>
            <w:tcW w:w="942" w:type="dxa"/>
          </w:tcPr>
          <w:p w14:paraId="4BE15C16" w14:textId="77777777" w:rsidR="00640426" w:rsidRPr="00A6189A" w:rsidRDefault="00640426" w:rsidP="006504DB">
            <w:pPr>
              <w:rPr>
                <w:sz w:val="16"/>
                <w:szCs w:val="16"/>
              </w:rPr>
            </w:pPr>
            <w:r w:rsidRPr="00A6189A">
              <w:rPr>
                <w:sz w:val="16"/>
                <w:szCs w:val="16"/>
              </w:rPr>
              <w:t>str</w:t>
            </w:r>
          </w:p>
        </w:tc>
        <w:tc>
          <w:tcPr>
            <w:tcW w:w="4991" w:type="dxa"/>
          </w:tcPr>
          <w:p w14:paraId="1F9694AE" w14:textId="61BE8255" w:rsidR="00640426" w:rsidRPr="00A6189A" w:rsidRDefault="00640426" w:rsidP="006504DB">
            <w:pPr>
              <w:rPr>
                <w:sz w:val="16"/>
                <w:szCs w:val="16"/>
              </w:rPr>
            </w:pPr>
            <w:r w:rsidRPr="00A6189A">
              <w:rPr>
                <w:sz w:val="16"/>
                <w:szCs w:val="16"/>
              </w:rPr>
              <w:t>For auto-generated dataset with lower and upper bounds, where X</w:t>
            </w:r>
            <w:r w:rsidR="00147E95" w:rsidRPr="00A6189A">
              <w:rPr>
                <w:sz w:val="16"/>
                <w:szCs w:val="16"/>
              </w:rPr>
              <w:t xml:space="preserve"> is the random number of those bounds, y = cos2x</w:t>
            </w:r>
            <w:r w:rsidR="00147E95" w:rsidRPr="00A6189A">
              <w:rPr>
                <w:sz w:val="16"/>
                <w:szCs w:val="16"/>
                <w:vertAlign w:val="superscript"/>
              </w:rPr>
              <w:t>1</w:t>
            </w:r>
            <w:r w:rsidR="00147E95" w:rsidRPr="00A6189A">
              <w:rPr>
                <w:sz w:val="16"/>
                <w:szCs w:val="16"/>
              </w:rPr>
              <w:t>+cos3x</w:t>
            </w:r>
            <w:r w:rsidR="00147E95" w:rsidRPr="00A6189A">
              <w:rPr>
                <w:sz w:val="16"/>
                <w:szCs w:val="16"/>
                <w:vertAlign w:val="superscript"/>
              </w:rPr>
              <w:t>2</w:t>
            </w:r>
          </w:p>
        </w:tc>
      </w:tr>
      <w:tr w:rsidR="00640426" w:rsidRPr="00A6189A" w14:paraId="1013BB89" w14:textId="77777777" w:rsidTr="00BE521E">
        <w:tc>
          <w:tcPr>
            <w:tcW w:w="2723" w:type="dxa"/>
          </w:tcPr>
          <w:p w14:paraId="221605F6" w14:textId="1602516E" w:rsidR="00640426" w:rsidRPr="00A6189A" w:rsidRDefault="00147E95" w:rsidP="006504DB">
            <w:pPr>
              <w:rPr>
                <w:sz w:val="16"/>
                <w:szCs w:val="16"/>
              </w:rPr>
            </w:pPr>
            <w:proofErr w:type="spellStart"/>
            <w:r w:rsidRPr="00A6189A">
              <w:rPr>
                <w:sz w:val="16"/>
                <w:szCs w:val="16"/>
              </w:rPr>
              <w:t>auto_generated</w:t>
            </w:r>
            <w:proofErr w:type="spellEnd"/>
            <w:r w:rsidRPr="00A6189A">
              <w:rPr>
                <w:sz w:val="16"/>
                <w:szCs w:val="16"/>
              </w:rPr>
              <w:t>_&lt;number&gt;by&lt;multiplier&gt;</w:t>
            </w:r>
          </w:p>
        </w:tc>
        <w:tc>
          <w:tcPr>
            <w:tcW w:w="942" w:type="dxa"/>
          </w:tcPr>
          <w:p w14:paraId="41EF648A" w14:textId="77777777" w:rsidR="00640426" w:rsidRPr="00A6189A" w:rsidRDefault="00640426" w:rsidP="006504DB">
            <w:pPr>
              <w:rPr>
                <w:sz w:val="16"/>
                <w:szCs w:val="16"/>
              </w:rPr>
            </w:pPr>
            <w:r w:rsidRPr="00A6189A">
              <w:rPr>
                <w:sz w:val="16"/>
                <w:szCs w:val="16"/>
              </w:rPr>
              <w:t>str</w:t>
            </w:r>
          </w:p>
        </w:tc>
        <w:tc>
          <w:tcPr>
            <w:tcW w:w="4991" w:type="dxa"/>
          </w:tcPr>
          <w:p w14:paraId="17F0E87D" w14:textId="00B682FC" w:rsidR="00640426" w:rsidRPr="00A6189A" w:rsidRDefault="00640426" w:rsidP="006504DB">
            <w:pPr>
              <w:rPr>
                <w:sz w:val="16"/>
                <w:szCs w:val="16"/>
              </w:rPr>
            </w:pPr>
            <w:r w:rsidRPr="00A6189A">
              <w:rPr>
                <w:sz w:val="16"/>
                <w:szCs w:val="16"/>
              </w:rPr>
              <w:t xml:space="preserve">For </w:t>
            </w:r>
            <w:r w:rsidR="00147E95" w:rsidRPr="00A6189A">
              <w:rPr>
                <w:sz w:val="16"/>
                <w:szCs w:val="16"/>
              </w:rPr>
              <w:t xml:space="preserve">auto-generated where X= </w:t>
            </w:r>
            <w:proofErr w:type="spellStart"/>
            <w:proofErr w:type="gramStart"/>
            <w:r w:rsidR="00147E95" w:rsidRPr="00A6189A">
              <w:rPr>
                <w:sz w:val="16"/>
                <w:szCs w:val="16"/>
              </w:rPr>
              <w:t>np.sin</w:t>
            </w:r>
            <w:proofErr w:type="spellEnd"/>
            <w:r w:rsidR="00147E95" w:rsidRPr="00A6189A">
              <w:rPr>
                <w:sz w:val="16"/>
                <w:szCs w:val="16"/>
              </w:rPr>
              <w:t>(</w:t>
            </w:r>
            <w:proofErr w:type="gramEnd"/>
            <w:r w:rsidR="00147E95" w:rsidRPr="00A6189A">
              <w:rPr>
                <w:sz w:val="16"/>
                <w:szCs w:val="16"/>
              </w:rPr>
              <w:t xml:space="preserve">multiplier*the sequence of the number excluding that number), y = </w:t>
            </w:r>
            <w:r w:rsidR="00BE521E" w:rsidRPr="00A6189A">
              <w:rPr>
                <w:sz w:val="16"/>
                <w:szCs w:val="16"/>
              </w:rPr>
              <w:t>the X from the timestep indicated</w:t>
            </w:r>
            <w:r w:rsidR="00147E95" w:rsidRPr="00A6189A">
              <w:rPr>
                <w:sz w:val="16"/>
                <w:szCs w:val="16"/>
              </w:rPr>
              <w:t xml:space="preserve"> </w:t>
            </w:r>
          </w:p>
        </w:tc>
      </w:tr>
      <w:tr w:rsidR="00BE521E" w:rsidRPr="00A6189A" w14:paraId="0DE8F271" w14:textId="77777777" w:rsidTr="00BE521E">
        <w:tc>
          <w:tcPr>
            <w:tcW w:w="2723" w:type="dxa"/>
          </w:tcPr>
          <w:p w14:paraId="261D7F59" w14:textId="6C7F27CD" w:rsidR="00BE521E" w:rsidRPr="00A6189A" w:rsidRDefault="00BE521E" w:rsidP="00BE521E">
            <w:pPr>
              <w:rPr>
                <w:sz w:val="16"/>
                <w:szCs w:val="16"/>
              </w:rPr>
            </w:pPr>
            <w:proofErr w:type="spellStart"/>
            <w:r w:rsidRPr="00A6189A">
              <w:rPr>
                <w:sz w:val="16"/>
                <w:szCs w:val="16"/>
              </w:rPr>
              <w:t>auto_noise</w:t>
            </w:r>
            <w:proofErr w:type="spellEnd"/>
            <w:r w:rsidRPr="00A6189A">
              <w:rPr>
                <w:sz w:val="16"/>
                <w:szCs w:val="16"/>
              </w:rPr>
              <w:t>_&lt;number&gt;by&lt;multiplier&gt;</w:t>
            </w:r>
          </w:p>
        </w:tc>
        <w:tc>
          <w:tcPr>
            <w:tcW w:w="942" w:type="dxa"/>
          </w:tcPr>
          <w:p w14:paraId="54AB37BF" w14:textId="5CCA57C6" w:rsidR="00BE521E" w:rsidRPr="00A6189A" w:rsidRDefault="00BE521E" w:rsidP="00BE521E">
            <w:pPr>
              <w:rPr>
                <w:sz w:val="16"/>
                <w:szCs w:val="16"/>
              </w:rPr>
            </w:pPr>
            <w:r w:rsidRPr="00A6189A">
              <w:rPr>
                <w:sz w:val="16"/>
                <w:szCs w:val="16"/>
              </w:rPr>
              <w:t>str</w:t>
            </w:r>
          </w:p>
        </w:tc>
        <w:tc>
          <w:tcPr>
            <w:tcW w:w="4991" w:type="dxa"/>
          </w:tcPr>
          <w:p w14:paraId="47867FFD" w14:textId="24872E63" w:rsidR="00BE521E" w:rsidRPr="00A6189A" w:rsidRDefault="00BE521E" w:rsidP="00BE521E">
            <w:pPr>
              <w:rPr>
                <w:sz w:val="16"/>
                <w:szCs w:val="16"/>
              </w:rPr>
            </w:pPr>
            <w:r w:rsidRPr="00A6189A">
              <w:rPr>
                <w:sz w:val="16"/>
                <w:szCs w:val="16"/>
              </w:rPr>
              <w:t xml:space="preserve">For auto-generated numbers, similar with </w:t>
            </w:r>
            <w:proofErr w:type="spellStart"/>
            <w:r w:rsidRPr="00A6189A">
              <w:rPr>
                <w:sz w:val="16"/>
                <w:szCs w:val="16"/>
              </w:rPr>
              <w:t>auto_generated</w:t>
            </w:r>
            <w:proofErr w:type="spellEnd"/>
            <w:r w:rsidRPr="00A6189A">
              <w:rPr>
                <w:sz w:val="16"/>
                <w:szCs w:val="16"/>
              </w:rPr>
              <w:t>_&lt;number&gt;by&lt;multiplier&gt; adding noise of a random &lt;number&gt; indicated multiplied by the multiplier</w:t>
            </w:r>
          </w:p>
        </w:tc>
      </w:tr>
      <w:tr w:rsidR="005743E5" w:rsidRPr="00A6189A" w14:paraId="1846A844" w14:textId="77777777" w:rsidTr="00BE521E">
        <w:tc>
          <w:tcPr>
            <w:tcW w:w="2723" w:type="dxa"/>
          </w:tcPr>
          <w:p w14:paraId="02DEB3E3" w14:textId="3111FE0C" w:rsidR="005743E5" w:rsidRPr="00A6189A" w:rsidRDefault="005743E5" w:rsidP="005743E5">
            <w:pPr>
              <w:rPr>
                <w:sz w:val="16"/>
                <w:szCs w:val="16"/>
              </w:rPr>
            </w:pPr>
            <w:proofErr w:type="spellStart"/>
            <w:r w:rsidRPr="00A6189A">
              <w:rPr>
                <w:sz w:val="16"/>
                <w:szCs w:val="16"/>
              </w:rPr>
              <w:t>auto_generated</w:t>
            </w:r>
            <w:proofErr w:type="spellEnd"/>
            <w:r w:rsidRPr="00A6189A">
              <w:rPr>
                <w:sz w:val="16"/>
                <w:szCs w:val="16"/>
              </w:rPr>
              <w:t xml:space="preserve">_&lt;number&gt;by&lt;multiplier&gt;raised&lt;exponent&gt; / </w:t>
            </w:r>
            <w:proofErr w:type="spellStart"/>
            <w:r w:rsidRPr="00A6189A">
              <w:rPr>
                <w:sz w:val="16"/>
                <w:szCs w:val="16"/>
              </w:rPr>
              <w:t>auto_noise</w:t>
            </w:r>
            <w:proofErr w:type="spellEnd"/>
            <w:r w:rsidRPr="00A6189A">
              <w:rPr>
                <w:sz w:val="16"/>
                <w:szCs w:val="16"/>
              </w:rPr>
              <w:t>_&lt;number&gt;by&lt;multiplier&gt;raised&lt;exponent&gt;</w:t>
            </w:r>
          </w:p>
        </w:tc>
        <w:tc>
          <w:tcPr>
            <w:tcW w:w="942" w:type="dxa"/>
          </w:tcPr>
          <w:p w14:paraId="34A7CF47" w14:textId="6A3DA764" w:rsidR="005743E5" w:rsidRPr="00A6189A" w:rsidRDefault="005743E5" w:rsidP="005743E5">
            <w:pPr>
              <w:rPr>
                <w:sz w:val="16"/>
                <w:szCs w:val="16"/>
              </w:rPr>
            </w:pPr>
            <w:r w:rsidRPr="00A6189A">
              <w:rPr>
                <w:sz w:val="16"/>
                <w:szCs w:val="16"/>
              </w:rPr>
              <w:t>str</w:t>
            </w:r>
          </w:p>
        </w:tc>
        <w:tc>
          <w:tcPr>
            <w:tcW w:w="4991" w:type="dxa"/>
          </w:tcPr>
          <w:p w14:paraId="07D132E7" w14:textId="77777777" w:rsidR="005743E5" w:rsidRPr="00A6189A" w:rsidRDefault="005743E5" w:rsidP="005743E5">
            <w:pPr>
              <w:rPr>
                <w:sz w:val="16"/>
                <w:szCs w:val="16"/>
              </w:rPr>
            </w:pPr>
            <w:r w:rsidRPr="00A6189A">
              <w:rPr>
                <w:sz w:val="16"/>
                <w:szCs w:val="16"/>
              </w:rPr>
              <w:t>For auto-generated numbers:</w:t>
            </w:r>
          </w:p>
          <w:p w14:paraId="24C79909" w14:textId="352BB894" w:rsidR="005743E5" w:rsidRPr="00A6189A" w:rsidRDefault="005743E5" w:rsidP="005743E5">
            <w:pPr>
              <w:rPr>
                <w:sz w:val="16"/>
                <w:szCs w:val="16"/>
              </w:rPr>
            </w:pPr>
            <w:r w:rsidRPr="00A6189A">
              <w:rPr>
                <w:sz w:val="16"/>
                <w:szCs w:val="16"/>
              </w:rPr>
              <w:t xml:space="preserve"> </w:t>
            </w:r>
            <w:proofErr w:type="spellStart"/>
            <w:r w:rsidRPr="00A6189A">
              <w:rPr>
                <w:sz w:val="16"/>
                <w:szCs w:val="16"/>
              </w:rPr>
              <w:t>np.sin</w:t>
            </w:r>
            <w:proofErr w:type="spellEnd"/>
            <w:r w:rsidRPr="00A6189A">
              <w:rPr>
                <w:sz w:val="16"/>
                <w:szCs w:val="16"/>
              </w:rPr>
              <w:t>((random&lt;number&gt;*&lt;multiplier</w:t>
            </w:r>
            <w:proofErr w:type="gramStart"/>
            <w:r w:rsidRPr="00A6189A">
              <w:rPr>
                <w:sz w:val="16"/>
                <w:szCs w:val="16"/>
              </w:rPr>
              <w:t>&gt;)*</w:t>
            </w:r>
            <w:proofErr w:type="gramEnd"/>
            <w:r w:rsidRPr="00A6189A">
              <w:rPr>
                <w:sz w:val="16"/>
                <w:szCs w:val="16"/>
              </w:rPr>
              <w:t>*&lt;exponent&gt;) + [noise]</w:t>
            </w:r>
          </w:p>
        </w:tc>
      </w:tr>
    </w:tbl>
    <w:p w14:paraId="51D70731" w14:textId="77777777" w:rsidR="00640426" w:rsidRPr="00A6189A" w:rsidRDefault="00640426" w:rsidP="002A6190">
      <w:pPr>
        <w:rPr>
          <w:sz w:val="16"/>
          <w:szCs w:val="16"/>
        </w:rPr>
      </w:pPr>
    </w:p>
    <w:p w14:paraId="7F71E6CF" w14:textId="09930DC4" w:rsidR="002A6190" w:rsidRPr="00712B86" w:rsidRDefault="002A6190" w:rsidP="002A6190">
      <w:r w:rsidRPr="00A6189A">
        <w:t>For the local directory</w:t>
      </w:r>
      <w:r w:rsidRPr="00712B86">
        <w:t xml:space="preserve"> handling of separate train and test </w:t>
      </w:r>
      <w:r w:rsidR="00DE73B1" w:rsidRPr="00712B86">
        <w:t>directory</w:t>
      </w:r>
      <w:r w:rsidRPr="00712B86">
        <w:t xml:space="preserve"> of the image processing dictionary processing can be used via:</w:t>
      </w:r>
    </w:p>
    <w:tbl>
      <w:tblPr>
        <w:tblStyle w:val="TableGrid"/>
        <w:tblW w:w="0" w:type="auto"/>
        <w:tblInd w:w="360" w:type="dxa"/>
        <w:tblLook w:val="04A0" w:firstRow="1" w:lastRow="0" w:firstColumn="1" w:lastColumn="0" w:noHBand="0" w:noVBand="1"/>
      </w:tblPr>
      <w:tblGrid>
        <w:gridCol w:w="1053"/>
        <w:gridCol w:w="1134"/>
        <w:gridCol w:w="6469"/>
      </w:tblGrid>
      <w:tr w:rsidR="002A6190" w:rsidRPr="00712B86" w14:paraId="7533365B" w14:textId="77777777" w:rsidTr="00EA77AD">
        <w:tc>
          <w:tcPr>
            <w:tcW w:w="1053" w:type="dxa"/>
          </w:tcPr>
          <w:p w14:paraId="3A559E32" w14:textId="77777777" w:rsidR="002A6190" w:rsidRPr="00712B86" w:rsidRDefault="002A6190" w:rsidP="00EA77AD">
            <w:pPr>
              <w:jc w:val="center"/>
              <w:rPr>
                <w:b/>
                <w:bCs/>
                <w:i/>
                <w:iCs/>
              </w:rPr>
            </w:pPr>
            <w:r w:rsidRPr="00712B86">
              <w:rPr>
                <w:b/>
                <w:bCs/>
                <w:i/>
                <w:iCs/>
              </w:rPr>
              <w:t>Name</w:t>
            </w:r>
          </w:p>
        </w:tc>
        <w:tc>
          <w:tcPr>
            <w:tcW w:w="1134" w:type="dxa"/>
          </w:tcPr>
          <w:p w14:paraId="01A2B5FD" w14:textId="77777777" w:rsidR="002A6190" w:rsidRPr="00712B86" w:rsidRDefault="002A6190" w:rsidP="00EA77AD">
            <w:pPr>
              <w:jc w:val="center"/>
              <w:rPr>
                <w:b/>
                <w:bCs/>
                <w:i/>
                <w:iCs/>
              </w:rPr>
            </w:pPr>
            <w:r w:rsidRPr="00712B86">
              <w:rPr>
                <w:b/>
                <w:bCs/>
                <w:i/>
                <w:iCs/>
              </w:rPr>
              <w:t>Type</w:t>
            </w:r>
          </w:p>
        </w:tc>
        <w:tc>
          <w:tcPr>
            <w:tcW w:w="6469" w:type="dxa"/>
          </w:tcPr>
          <w:p w14:paraId="5A2C6BDF" w14:textId="77777777" w:rsidR="002A6190" w:rsidRPr="00712B86" w:rsidRDefault="002A6190" w:rsidP="00EA77AD">
            <w:pPr>
              <w:jc w:val="center"/>
              <w:rPr>
                <w:b/>
                <w:bCs/>
                <w:i/>
                <w:iCs/>
              </w:rPr>
            </w:pPr>
            <w:r w:rsidRPr="00712B86">
              <w:rPr>
                <w:b/>
                <w:bCs/>
                <w:i/>
                <w:iCs/>
              </w:rPr>
              <w:t>Definition</w:t>
            </w:r>
          </w:p>
        </w:tc>
      </w:tr>
      <w:tr w:rsidR="002A6190" w:rsidRPr="00712B86" w14:paraId="7519D89E" w14:textId="77777777" w:rsidTr="00EA77AD">
        <w:tc>
          <w:tcPr>
            <w:tcW w:w="1053" w:type="dxa"/>
          </w:tcPr>
          <w:p w14:paraId="48B93F63" w14:textId="0AC514B0" w:rsidR="002A6190" w:rsidRPr="00712B86" w:rsidRDefault="00266B4A" w:rsidP="00EA77AD">
            <w:r w:rsidRPr="00712B86">
              <w:t>F</w:t>
            </w:r>
            <w:r w:rsidR="002A6190" w:rsidRPr="00712B86">
              <w:t>ilename</w:t>
            </w:r>
          </w:p>
        </w:tc>
        <w:tc>
          <w:tcPr>
            <w:tcW w:w="1134" w:type="dxa"/>
          </w:tcPr>
          <w:p w14:paraId="05C19C66" w14:textId="1C8D44D1" w:rsidR="002A6190" w:rsidRPr="00712B86" w:rsidRDefault="008D4CFA" w:rsidP="00EA77AD">
            <w:r w:rsidRPr="00712B86">
              <w:t>S</w:t>
            </w:r>
            <w:r w:rsidR="002A6190" w:rsidRPr="00712B86">
              <w:t>tr</w:t>
            </w:r>
          </w:p>
        </w:tc>
        <w:tc>
          <w:tcPr>
            <w:tcW w:w="6469" w:type="dxa"/>
          </w:tcPr>
          <w:p w14:paraId="6F99A9F4" w14:textId="3BAA81EF" w:rsidR="002A6190" w:rsidRPr="00712B86" w:rsidRDefault="002A6190" w:rsidP="00EA77AD">
            <w:r w:rsidRPr="00712B86">
              <w:t>Specify the filename will result in the output directory of the dataset tested</w:t>
            </w:r>
            <w:r w:rsidR="00987F75" w:rsidRPr="00712B86">
              <w:t>, specifically used only for CNN</w:t>
            </w:r>
          </w:p>
        </w:tc>
      </w:tr>
      <w:tr w:rsidR="002A6190" w:rsidRPr="00712B86" w14:paraId="51DF4F5E" w14:textId="77777777" w:rsidTr="00EA77AD">
        <w:tc>
          <w:tcPr>
            <w:tcW w:w="1053" w:type="dxa"/>
          </w:tcPr>
          <w:p w14:paraId="04A32837" w14:textId="190501AF" w:rsidR="002A6190" w:rsidRPr="00712B86" w:rsidRDefault="00987F75" w:rsidP="00EA77AD">
            <w:proofErr w:type="spellStart"/>
            <w:r w:rsidRPr="00712B86">
              <w:t>train_</w:t>
            </w:r>
            <w:r w:rsidR="00DE73B1" w:rsidRPr="00712B86">
              <w:t>dir</w:t>
            </w:r>
            <w:proofErr w:type="spellEnd"/>
          </w:p>
        </w:tc>
        <w:tc>
          <w:tcPr>
            <w:tcW w:w="1134" w:type="dxa"/>
          </w:tcPr>
          <w:p w14:paraId="024A8141" w14:textId="6A4DF1F2" w:rsidR="002A6190" w:rsidRPr="00712B86" w:rsidRDefault="008D4CFA" w:rsidP="00EA77AD">
            <w:r w:rsidRPr="00712B86">
              <w:t>S</w:t>
            </w:r>
            <w:r w:rsidR="00987F75" w:rsidRPr="00712B86">
              <w:t>tr</w:t>
            </w:r>
          </w:p>
        </w:tc>
        <w:tc>
          <w:tcPr>
            <w:tcW w:w="6469" w:type="dxa"/>
          </w:tcPr>
          <w:p w14:paraId="7F4D41B9" w14:textId="1541633F" w:rsidR="002A6190" w:rsidRPr="00712B86" w:rsidRDefault="00987F75" w:rsidP="00EA77AD">
            <w:r w:rsidRPr="00712B86">
              <w:t>The train files dataset directory of the CNN images</w:t>
            </w:r>
          </w:p>
        </w:tc>
      </w:tr>
      <w:tr w:rsidR="00987F75" w:rsidRPr="00712B86" w14:paraId="03A14760" w14:textId="77777777" w:rsidTr="00EA77AD">
        <w:tc>
          <w:tcPr>
            <w:tcW w:w="1053" w:type="dxa"/>
          </w:tcPr>
          <w:p w14:paraId="1AEA21F7" w14:textId="729E6481" w:rsidR="00987F75" w:rsidRPr="00712B86" w:rsidRDefault="00987F75" w:rsidP="00987F75">
            <w:proofErr w:type="spellStart"/>
            <w:r w:rsidRPr="00712B86">
              <w:t>test_</w:t>
            </w:r>
            <w:r w:rsidR="00DE73B1" w:rsidRPr="00712B86">
              <w:t>dir</w:t>
            </w:r>
            <w:proofErr w:type="spellEnd"/>
          </w:p>
        </w:tc>
        <w:tc>
          <w:tcPr>
            <w:tcW w:w="1134" w:type="dxa"/>
          </w:tcPr>
          <w:p w14:paraId="2325C1FF" w14:textId="7598713D" w:rsidR="00987F75" w:rsidRPr="00712B86" w:rsidRDefault="008D4CFA" w:rsidP="00987F75">
            <w:r w:rsidRPr="00712B86">
              <w:t>S</w:t>
            </w:r>
            <w:r w:rsidR="00987F75" w:rsidRPr="00712B86">
              <w:t>tr</w:t>
            </w:r>
          </w:p>
        </w:tc>
        <w:tc>
          <w:tcPr>
            <w:tcW w:w="6469" w:type="dxa"/>
          </w:tcPr>
          <w:p w14:paraId="7A900F20" w14:textId="50E7B09E" w:rsidR="00987F75" w:rsidRPr="00712B86" w:rsidRDefault="00987F75" w:rsidP="00987F75">
            <w:r w:rsidRPr="00712B86">
              <w:t>The test files dataset directory of the CNN images</w:t>
            </w:r>
          </w:p>
        </w:tc>
      </w:tr>
      <w:tr w:rsidR="00987F75" w:rsidRPr="00712B86" w14:paraId="71FCE995" w14:textId="77777777" w:rsidTr="00EA77AD">
        <w:tc>
          <w:tcPr>
            <w:tcW w:w="1053" w:type="dxa"/>
          </w:tcPr>
          <w:p w14:paraId="5CED6E0A" w14:textId="075D03DE" w:rsidR="00987F75" w:rsidRPr="00712B86" w:rsidRDefault="00987F75" w:rsidP="00987F75">
            <w:r w:rsidRPr="00712B86">
              <w:t>predict file</w:t>
            </w:r>
          </w:p>
        </w:tc>
        <w:tc>
          <w:tcPr>
            <w:tcW w:w="1134" w:type="dxa"/>
          </w:tcPr>
          <w:p w14:paraId="1BA35AA4" w14:textId="6C46629C" w:rsidR="00987F75" w:rsidRPr="00712B86" w:rsidRDefault="008D4CFA" w:rsidP="00987F75">
            <w:r w:rsidRPr="00712B86">
              <w:t>S</w:t>
            </w:r>
            <w:r w:rsidR="00987F75" w:rsidRPr="00712B86">
              <w:t>tr</w:t>
            </w:r>
          </w:p>
        </w:tc>
        <w:tc>
          <w:tcPr>
            <w:tcW w:w="6469" w:type="dxa"/>
          </w:tcPr>
          <w:p w14:paraId="64D8F35B" w14:textId="4811FCE0" w:rsidR="00987F75" w:rsidRPr="00712B86" w:rsidRDefault="00987F75" w:rsidP="00987F75">
            <w:r w:rsidRPr="00712B86">
              <w:t>The predict test file dataset of the specific CNN image</w:t>
            </w:r>
          </w:p>
        </w:tc>
      </w:tr>
    </w:tbl>
    <w:p w14:paraId="118EA98E" w14:textId="0595AC24" w:rsidR="002A6190" w:rsidRPr="00712B86" w:rsidRDefault="002A6190" w:rsidP="002A6190"/>
    <w:p w14:paraId="559FB5F2" w14:textId="2289E0AC" w:rsidR="00DE73B1" w:rsidRPr="00712B86" w:rsidRDefault="00DE73B1" w:rsidP="00DE73B1">
      <w:r w:rsidRPr="00712B86">
        <w:t xml:space="preserve">For the local files handling of separate train and test files processing that used the </w:t>
      </w:r>
      <w:proofErr w:type="spellStart"/>
      <w:proofErr w:type="gramStart"/>
      <w:r w:rsidRPr="00712B86">
        <w:t>config.json</w:t>
      </w:r>
      <w:proofErr w:type="spellEnd"/>
      <w:proofErr w:type="gramEnd"/>
      <w:r w:rsidRPr="00712B86">
        <w:t xml:space="preserve"> base input directory as its file location:</w:t>
      </w:r>
    </w:p>
    <w:tbl>
      <w:tblPr>
        <w:tblStyle w:val="TableGrid"/>
        <w:tblW w:w="0" w:type="auto"/>
        <w:tblInd w:w="360" w:type="dxa"/>
        <w:tblLook w:val="04A0" w:firstRow="1" w:lastRow="0" w:firstColumn="1" w:lastColumn="0" w:noHBand="0" w:noVBand="1"/>
      </w:tblPr>
      <w:tblGrid>
        <w:gridCol w:w="1053"/>
        <w:gridCol w:w="1134"/>
        <w:gridCol w:w="6469"/>
      </w:tblGrid>
      <w:tr w:rsidR="00DE73B1" w:rsidRPr="00712B86" w14:paraId="414C435D" w14:textId="77777777" w:rsidTr="00F8068E">
        <w:tc>
          <w:tcPr>
            <w:tcW w:w="1053" w:type="dxa"/>
          </w:tcPr>
          <w:p w14:paraId="0CB5E205" w14:textId="77777777" w:rsidR="00DE73B1" w:rsidRPr="00712B86" w:rsidRDefault="00DE73B1" w:rsidP="00F8068E">
            <w:pPr>
              <w:jc w:val="center"/>
              <w:rPr>
                <w:b/>
                <w:bCs/>
                <w:i/>
                <w:iCs/>
              </w:rPr>
            </w:pPr>
            <w:r w:rsidRPr="00712B86">
              <w:rPr>
                <w:b/>
                <w:bCs/>
                <w:i/>
                <w:iCs/>
              </w:rPr>
              <w:t>Name</w:t>
            </w:r>
          </w:p>
        </w:tc>
        <w:tc>
          <w:tcPr>
            <w:tcW w:w="1134" w:type="dxa"/>
          </w:tcPr>
          <w:p w14:paraId="38AC813B" w14:textId="77777777" w:rsidR="00DE73B1" w:rsidRPr="00712B86" w:rsidRDefault="00DE73B1" w:rsidP="00F8068E">
            <w:pPr>
              <w:jc w:val="center"/>
              <w:rPr>
                <w:b/>
                <w:bCs/>
                <w:i/>
                <w:iCs/>
              </w:rPr>
            </w:pPr>
            <w:r w:rsidRPr="00712B86">
              <w:rPr>
                <w:b/>
                <w:bCs/>
                <w:i/>
                <w:iCs/>
              </w:rPr>
              <w:t>Type</w:t>
            </w:r>
          </w:p>
        </w:tc>
        <w:tc>
          <w:tcPr>
            <w:tcW w:w="6469" w:type="dxa"/>
          </w:tcPr>
          <w:p w14:paraId="4CE67CBD" w14:textId="77777777" w:rsidR="00DE73B1" w:rsidRPr="00712B86" w:rsidRDefault="00DE73B1" w:rsidP="00F8068E">
            <w:pPr>
              <w:jc w:val="center"/>
              <w:rPr>
                <w:b/>
                <w:bCs/>
                <w:i/>
                <w:iCs/>
              </w:rPr>
            </w:pPr>
            <w:r w:rsidRPr="00712B86">
              <w:rPr>
                <w:b/>
                <w:bCs/>
                <w:i/>
                <w:iCs/>
              </w:rPr>
              <w:t>Definition</w:t>
            </w:r>
          </w:p>
        </w:tc>
      </w:tr>
      <w:tr w:rsidR="00DE73B1" w:rsidRPr="00712B86" w14:paraId="2B63EBC7" w14:textId="77777777" w:rsidTr="00F8068E">
        <w:tc>
          <w:tcPr>
            <w:tcW w:w="1053" w:type="dxa"/>
          </w:tcPr>
          <w:p w14:paraId="25C1256C" w14:textId="1196225A" w:rsidR="00DE73B1" w:rsidRPr="00712B86" w:rsidRDefault="00DE73B1" w:rsidP="00F8068E">
            <w:r w:rsidRPr="00712B86">
              <w:lastRenderedPageBreak/>
              <w:t>Filename</w:t>
            </w:r>
          </w:p>
        </w:tc>
        <w:tc>
          <w:tcPr>
            <w:tcW w:w="1134" w:type="dxa"/>
          </w:tcPr>
          <w:p w14:paraId="7DC56384" w14:textId="5421911F" w:rsidR="00DE73B1" w:rsidRPr="00712B86" w:rsidRDefault="00197228" w:rsidP="00F8068E">
            <w:r w:rsidRPr="00712B86">
              <w:t>S</w:t>
            </w:r>
            <w:r w:rsidR="00DE73B1" w:rsidRPr="00712B86">
              <w:t>tr</w:t>
            </w:r>
          </w:p>
        </w:tc>
        <w:tc>
          <w:tcPr>
            <w:tcW w:w="6469" w:type="dxa"/>
          </w:tcPr>
          <w:p w14:paraId="1887C381" w14:textId="2B4900B0" w:rsidR="00DE73B1" w:rsidRPr="00712B86" w:rsidRDefault="00DE73B1" w:rsidP="00F8068E">
            <w:r w:rsidRPr="00712B86">
              <w:t xml:space="preserve">Specify the filename will result in the output </w:t>
            </w:r>
            <w:r w:rsidR="00827F5E" w:rsidRPr="00712B86">
              <w:t>files</w:t>
            </w:r>
            <w:r w:rsidRPr="00712B86">
              <w:t xml:space="preserve"> of the dataset tested, specifically used only for </w:t>
            </w:r>
            <w:r w:rsidR="00827F5E" w:rsidRPr="00712B86">
              <w:t>R</w:t>
            </w:r>
            <w:r w:rsidRPr="00712B86">
              <w:t>NN</w:t>
            </w:r>
          </w:p>
        </w:tc>
      </w:tr>
      <w:tr w:rsidR="00DE73B1" w:rsidRPr="00712B86" w14:paraId="46654D21" w14:textId="77777777" w:rsidTr="00F8068E">
        <w:tc>
          <w:tcPr>
            <w:tcW w:w="1053" w:type="dxa"/>
          </w:tcPr>
          <w:p w14:paraId="335908CF" w14:textId="6D2C4E3E" w:rsidR="00DE73B1" w:rsidRPr="00712B86" w:rsidRDefault="00DE73B1" w:rsidP="00F8068E">
            <w:proofErr w:type="spellStart"/>
            <w:r w:rsidRPr="00712B86">
              <w:t>train_file</w:t>
            </w:r>
            <w:proofErr w:type="spellEnd"/>
          </w:p>
        </w:tc>
        <w:tc>
          <w:tcPr>
            <w:tcW w:w="1134" w:type="dxa"/>
          </w:tcPr>
          <w:p w14:paraId="79B3CD08" w14:textId="3FB68CE9" w:rsidR="00DE73B1" w:rsidRPr="00712B86" w:rsidRDefault="00197228" w:rsidP="00F8068E">
            <w:r w:rsidRPr="00712B86">
              <w:t>S</w:t>
            </w:r>
            <w:r w:rsidR="00DE73B1" w:rsidRPr="00712B86">
              <w:t>tr</w:t>
            </w:r>
          </w:p>
        </w:tc>
        <w:tc>
          <w:tcPr>
            <w:tcW w:w="6469" w:type="dxa"/>
          </w:tcPr>
          <w:p w14:paraId="01CD91F6" w14:textId="41E37DB3" w:rsidR="00DE73B1" w:rsidRPr="00712B86" w:rsidRDefault="00DE73B1" w:rsidP="00F8068E">
            <w:r w:rsidRPr="00712B86">
              <w:t>The train files dataset</w:t>
            </w:r>
          </w:p>
        </w:tc>
      </w:tr>
      <w:tr w:rsidR="00DE73B1" w:rsidRPr="00712B86" w14:paraId="427A4FC0" w14:textId="77777777" w:rsidTr="00F8068E">
        <w:tc>
          <w:tcPr>
            <w:tcW w:w="1053" w:type="dxa"/>
          </w:tcPr>
          <w:p w14:paraId="374CBEC3" w14:textId="7BF8655F" w:rsidR="00DE73B1" w:rsidRPr="00712B86" w:rsidRDefault="00DE73B1" w:rsidP="00F8068E">
            <w:proofErr w:type="spellStart"/>
            <w:r w:rsidRPr="00712B86">
              <w:t>test_file</w:t>
            </w:r>
            <w:proofErr w:type="spellEnd"/>
          </w:p>
        </w:tc>
        <w:tc>
          <w:tcPr>
            <w:tcW w:w="1134" w:type="dxa"/>
          </w:tcPr>
          <w:p w14:paraId="163F0C2B" w14:textId="6DD24E09" w:rsidR="00DE73B1" w:rsidRPr="00712B86" w:rsidRDefault="00197228" w:rsidP="00F8068E">
            <w:r w:rsidRPr="00712B86">
              <w:t>S</w:t>
            </w:r>
            <w:r w:rsidR="00DE73B1" w:rsidRPr="00712B86">
              <w:t>tr</w:t>
            </w:r>
          </w:p>
        </w:tc>
        <w:tc>
          <w:tcPr>
            <w:tcW w:w="6469" w:type="dxa"/>
          </w:tcPr>
          <w:p w14:paraId="0BC2927C" w14:textId="7115F8F5" w:rsidR="00DE73B1" w:rsidRPr="00712B86" w:rsidRDefault="00DE73B1" w:rsidP="00F8068E">
            <w:r w:rsidRPr="00712B86">
              <w:t>The test files dataset</w:t>
            </w:r>
          </w:p>
        </w:tc>
      </w:tr>
    </w:tbl>
    <w:p w14:paraId="59F98CE9" w14:textId="77777777" w:rsidR="00DE73B1" w:rsidRPr="00712B86" w:rsidRDefault="00DE73B1" w:rsidP="002A6190"/>
    <w:p w14:paraId="09135700" w14:textId="137E669D" w:rsidR="00506E8C" w:rsidRPr="00712B86" w:rsidRDefault="00506E8C" w:rsidP="002A6190">
      <w:pPr>
        <w:pStyle w:val="ListParagraph"/>
        <w:numPr>
          <w:ilvl w:val="0"/>
          <w:numId w:val="19"/>
        </w:numPr>
      </w:pPr>
      <w:proofErr w:type="spellStart"/>
      <w:r w:rsidRPr="00712B86">
        <w:t>Preprocessor</w:t>
      </w:r>
      <w:proofErr w:type="spellEnd"/>
      <w:r w:rsidRPr="00712B86">
        <w:t xml:space="preserve"> – the pre-processor is divided into values and function setup. Values are for predefined in the module, while </w:t>
      </w:r>
      <w:r w:rsidRPr="00712B86">
        <w:rPr>
          <w:i/>
          <w:iCs/>
        </w:rPr>
        <w:t>function=(</w:t>
      </w:r>
      <w:proofErr w:type="spellStart"/>
      <w:proofErr w:type="gramStart"/>
      <w:r w:rsidRPr="00712B86">
        <w:rPr>
          <w:i/>
          <w:iCs/>
        </w:rPr>
        <w:t>imputer,scaler</w:t>
      </w:r>
      <w:proofErr w:type="gramEnd"/>
      <w:r w:rsidRPr="00712B86">
        <w:rPr>
          <w:i/>
          <w:iCs/>
        </w:rPr>
        <w:t>,feature</w:t>
      </w:r>
      <w:proofErr w:type="spellEnd"/>
      <w:r w:rsidRPr="00712B86">
        <w:rPr>
          <w:i/>
          <w:iCs/>
        </w:rPr>
        <w:t>)</w:t>
      </w:r>
      <w:r w:rsidRPr="00712B86">
        <w:t xml:space="preserve"> is a JSON format</w:t>
      </w:r>
    </w:p>
    <w:p w14:paraId="45FD5E40" w14:textId="77777777" w:rsidR="00506E8C" w:rsidRPr="00712B86" w:rsidRDefault="00506E8C" w:rsidP="00506E8C">
      <w:pPr>
        <w:pStyle w:val="ListParagraph"/>
        <w:numPr>
          <w:ilvl w:val="0"/>
          <w:numId w:val="20"/>
        </w:numPr>
      </w:pPr>
      <w:r w:rsidRPr="00712B86">
        <w:t>Value</w:t>
      </w:r>
    </w:p>
    <w:tbl>
      <w:tblPr>
        <w:tblStyle w:val="TableGrid"/>
        <w:tblW w:w="0" w:type="auto"/>
        <w:tblInd w:w="360" w:type="dxa"/>
        <w:tblLook w:val="04A0" w:firstRow="1" w:lastRow="0" w:firstColumn="1" w:lastColumn="0" w:noHBand="0" w:noVBand="1"/>
      </w:tblPr>
      <w:tblGrid>
        <w:gridCol w:w="1479"/>
        <w:gridCol w:w="1117"/>
        <w:gridCol w:w="6060"/>
      </w:tblGrid>
      <w:tr w:rsidR="00506E8C" w:rsidRPr="00712B86" w14:paraId="5558C26B" w14:textId="77777777" w:rsidTr="004845C4">
        <w:tc>
          <w:tcPr>
            <w:tcW w:w="1053" w:type="dxa"/>
          </w:tcPr>
          <w:p w14:paraId="241584C5" w14:textId="77777777" w:rsidR="00506E8C" w:rsidRPr="00712B86" w:rsidRDefault="00506E8C" w:rsidP="004845C4">
            <w:pPr>
              <w:jc w:val="center"/>
              <w:rPr>
                <w:b/>
                <w:bCs/>
                <w:i/>
                <w:iCs/>
              </w:rPr>
            </w:pPr>
            <w:r w:rsidRPr="00712B86">
              <w:rPr>
                <w:b/>
                <w:bCs/>
                <w:i/>
                <w:iCs/>
              </w:rPr>
              <w:t>Name</w:t>
            </w:r>
          </w:p>
        </w:tc>
        <w:tc>
          <w:tcPr>
            <w:tcW w:w="1134" w:type="dxa"/>
          </w:tcPr>
          <w:p w14:paraId="68934EAF" w14:textId="77777777" w:rsidR="00506E8C" w:rsidRPr="00712B86" w:rsidRDefault="00506E8C" w:rsidP="004845C4">
            <w:pPr>
              <w:jc w:val="center"/>
              <w:rPr>
                <w:b/>
                <w:bCs/>
                <w:i/>
                <w:iCs/>
              </w:rPr>
            </w:pPr>
            <w:r w:rsidRPr="00712B86">
              <w:rPr>
                <w:b/>
                <w:bCs/>
                <w:i/>
                <w:iCs/>
              </w:rPr>
              <w:t>Type</w:t>
            </w:r>
          </w:p>
        </w:tc>
        <w:tc>
          <w:tcPr>
            <w:tcW w:w="6469" w:type="dxa"/>
          </w:tcPr>
          <w:p w14:paraId="763E7699" w14:textId="77777777" w:rsidR="00506E8C" w:rsidRPr="00712B86" w:rsidRDefault="00506E8C" w:rsidP="004845C4">
            <w:pPr>
              <w:jc w:val="center"/>
              <w:rPr>
                <w:b/>
                <w:bCs/>
                <w:i/>
                <w:iCs/>
              </w:rPr>
            </w:pPr>
            <w:r w:rsidRPr="00712B86">
              <w:rPr>
                <w:b/>
                <w:bCs/>
                <w:i/>
                <w:iCs/>
              </w:rPr>
              <w:t>Definition</w:t>
            </w:r>
          </w:p>
        </w:tc>
      </w:tr>
      <w:tr w:rsidR="00506E8C" w:rsidRPr="00712B86" w14:paraId="07800415" w14:textId="77777777" w:rsidTr="004845C4">
        <w:tc>
          <w:tcPr>
            <w:tcW w:w="1053" w:type="dxa"/>
          </w:tcPr>
          <w:p w14:paraId="49276002" w14:textId="77777777" w:rsidR="00506E8C" w:rsidRPr="00712B86" w:rsidRDefault="00506E8C" w:rsidP="004845C4">
            <w:proofErr w:type="spellStart"/>
            <w:r w:rsidRPr="00712B86">
              <w:t>has_y</w:t>
            </w:r>
            <w:proofErr w:type="spellEnd"/>
          </w:p>
        </w:tc>
        <w:tc>
          <w:tcPr>
            <w:tcW w:w="1134" w:type="dxa"/>
          </w:tcPr>
          <w:p w14:paraId="069AFE1A" w14:textId="77777777" w:rsidR="00506E8C" w:rsidRPr="00712B86" w:rsidRDefault="00506E8C" w:rsidP="004845C4">
            <w:r w:rsidRPr="00712B86">
              <w:t>bool</w:t>
            </w:r>
          </w:p>
        </w:tc>
        <w:tc>
          <w:tcPr>
            <w:tcW w:w="6469" w:type="dxa"/>
          </w:tcPr>
          <w:p w14:paraId="0312E8F7" w14:textId="77777777" w:rsidR="00506E8C" w:rsidRPr="00712B86" w:rsidRDefault="00506E8C" w:rsidP="004845C4">
            <w:r w:rsidRPr="00712B86">
              <w:t xml:space="preserve">true / false – true when dataset has predefined y else false  </w:t>
            </w:r>
          </w:p>
        </w:tc>
      </w:tr>
      <w:tr w:rsidR="00506E8C" w:rsidRPr="00712B86" w14:paraId="181FC633" w14:textId="77777777" w:rsidTr="004845C4">
        <w:tc>
          <w:tcPr>
            <w:tcW w:w="1053" w:type="dxa"/>
          </w:tcPr>
          <w:p w14:paraId="55293D85" w14:textId="77777777" w:rsidR="00506E8C" w:rsidRPr="00712B86" w:rsidRDefault="00506E8C" w:rsidP="004845C4">
            <w:r w:rsidRPr="00712B86">
              <w:t>X</w:t>
            </w:r>
          </w:p>
        </w:tc>
        <w:tc>
          <w:tcPr>
            <w:tcW w:w="1134" w:type="dxa"/>
          </w:tcPr>
          <w:p w14:paraId="2A2A0860" w14:textId="77777777" w:rsidR="00506E8C" w:rsidRPr="00712B86" w:rsidRDefault="00506E8C" w:rsidP="004845C4">
            <w:r w:rsidRPr="00712B86">
              <w:t xml:space="preserve">str / int </w:t>
            </w:r>
          </w:p>
        </w:tc>
        <w:tc>
          <w:tcPr>
            <w:tcW w:w="6469" w:type="dxa"/>
          </w:tcPr>
          <w:p w14:paraId="2990191A" w14:textId="77777777" w:rsidR="00506E8C" w:rsidRPr="00712B86" w:rsidRDefault="00506E8C" w:rsidP="004845C4">
            <w:r w:rsidRPr="00712B86">
              <w:t>X column name or column index for user specified options</w:t>
            </w:r>
          </w:p>
        </w:tc>
      </w:tr>
      <w:tr w:rsidR="00506E8C" w:rsidRPr="00712B86" w14:paraId="483BD3ED" w14:textId="77777777" w:rsidTr="004845C4">
        <w:tc>
          <w:tcPr>
            <w:tcW w:w="1053" w:type="dxa"/>
          </w:tcPr>
          <w:p w14:paraId="16035E82" w14:textId="77777777" w:rsidR="00506E8C" w:rsidRPr="00712B86" w:rsidRDefault="00506E8C" w:rsidP="004845C4">
            <w:r w:rsidRPr="00712B86">
              <w:t>Y</w:t>
            </w:r>
          </w:p>
        </w:tc>
        <w:tc>
          <w:tcPr>
            <w:tcW w:w="1134" w:type="dxa"/>
          </w:tcPr>
          <w:p w14:paraId="1A4D5BC0" w14:textId="77777777" w:rsidR="00506E8C" w:rsidRPr="00712B86" w:rsidRDefault="00506E8C" w:rsidP="004845C4">
            <w:r w:rsidRPr="00712B86">
              <w:t>str / int</w:t>
            </w:r>
          </w:p>
        </w:tc>
        <w:tc>
          <w:tcPr>
            <w:tcW w:w="6469" w:type="dxa"/>
          </w:tcPr>
          <w:p w14:paraId="24C582E8" w14:textId="77777777" w:rsidR="00506E8C" w:rsidRPr="00712B86" w:rsidRDefault="00506E8C" w:rsidP="004845C4">
            <w:r w:rsidRPr="00712B86">
              <w:t>y column name or column index for user specified options</w:t>
            </w:r>
          </w:p>
        </w:tc>
      </w:tr>
      <w:tr w:rsidR="00506E8C" w:rsidRPr="00712B86" w14:paraId="35551C58" w14:textId="77777777" w:rsidTr="004845C4">
        <w:tc>
          <w:tcPr>
            <w:tcW w:w="1053" w:type="dxa"/>
          </w:tcPr>
          <w:p w14:paraId="3A3DF62D" w14:textId="77777777" w:rsidR="00506E8C" w:rsidRPr="00712B86" w:rsidRDefault="00506E8C" w:rsidP="004845C4">
            <w:proofErr w:type="spellStart"/>
            <w:r w:rsidRPr="00712B86">
              <w:t>test_size</w:t>
            </w:r>
            <w:proofErr w:type="spellEnd"/>
          </w:p>
        </w:tc>
        <w:tc>
          <w:tcPr>
            <w:tcW w:w="1134" w:type="dxa"/>
          </w:tcPr>
          <w:p w14:paraId="7619F655" w14:textId="77777777" w:rsidR="00506E8C" w:rsidRPr="00712B86" w:rsidRDefault="00506E8C" w:rsidP="004845C4">
            <w:r w:rsidRPr="00712B86">
              <w:t>float</w:t>
            </w:r>
          </w:p>
        </w:tc>
        <w:tc>
          <w:tcPr>
            <w:tcW w:w="6469" w:type="dxa"/>
          </w:tcPr>
          <w:p w14:paraId="5D0C20D9" w14:textId="77777777" w:rsidR="00506E8C" w:rsidRPr="00712B86" w:rsidRDefault="00506E8C" w:rsidP="004845C4">
            <w:r w:rsidRPr="00712B86">
              <w:t>0 &lt; values &lt; 1</w:t>
            </w:r>
          </w:p>
        </w:tc>
      </w:tr>
      <w:tr w:rsidR="00506E8C" w:rsidRPr="00712B86" w14:paraId="697C933D" w14:textId="77777777" w:rsidTr="004845C4">
        <w:tc>
          <w:tcPr>
            <w:tcW w:w="1053" w:type="dxa"/>
          </w:tcPr>
          <w:p w14:paraId="1D2D2AF2" w14:textId="77777777" w:rsidR="00506E8C" w:rsidRPr="00712B86" w:rsidRDefault="00506E8C" w:rsidP="004845C4">
            <w:proofErr w:type="spellStart"/>
            <w:r w:rsidRPr="00712B86">
              <w:t>predict_test</w:t>
            </w:r>
            <w:proofErr w:type="spellEnd"/>
          </w:p>
        </w:tc>
        <w:tc>
          <w:tcPr>
            <w:tcW w:w="1134" w:type="dxa"/>
          </w:tcPr>
          <w:p w14:paraId="68D54A9F" w14:textId="77777777" w:rsidR="00506E8C" w:rsidRPr="00712B86" w:rsidRDefault="00506E8C" w:rsidP="004845C4">
            <w:r w:rsidRPr="00712B86">
              <w:t>list, any primary data type</w:t>
            </w:r>
          </w:p>
        </w:tc>
        <w:tc>
          <w:tcPr>
            <w:tcW w:w="6469" w:type="dxa"/>
          </w:tcPr>
          <w:p w14:paraId="599CA541" w14:textId="77777777" w:rsidR="00506E8C" w:rsidRPr="00712B86" w:rsidRDefault="00506E8C" w:rsidP="004845C4">
            <w:r w:rsidRPr="00712B86">
              <w:t>user defined test for the prediction of the estimator, spool the result in the estimator XLS</w:t>
            </w:r>
          </w:p>
        </w:tc>
      </w:tr>
      <w:tr w:rsidR="00506E8C" w:rsidRPr="00712B86" w14:paraId="3CE26668" w14:textId="77777777" w:rsidTr="004845C4">
        <w:tc>
          <w:tcPr>
            <w:tcW w:w="1053" w:type="dxa"/>
          </w:tcPr>
          <w:p w14:paraId="6B298930" w14:textId="77777777" w:rsidR="00506E8C" w:rsidRPr="00712B86" w:rsidRDefault="00506E8C" w:rsidP="004845C4">
            <w:proofErr w:type="spellStart"/>
            <w:r w:rsidRPr="00712B86">
              <w:t>random_state</w:t>
            </w:r>
            <w:proofErr w:type="spellEnd"/>
          </w:p>
        </w:tc>
        <w:tc>
          <w:tcPr>
            <w:tcW w:w="1134" w:type="dxa"/>
          </w:tcPr>
          <w:p w14:paraId="3380E435" w14:textId="77777777" w:rsidR="00506E8C" w:rsidRPr="00712B86" w:rsidRDefault="00506E8C" w:rsidP="004845C4">
            <w:r w:rsidRPr="00712B86">
              <w:t>Int</w:t>
            </w:r>
          </w:p>
        </w:tc>
        <w:tc>
          <w:tcPr>
            <w:tcW w:w="6469" w:type="dxa"/>
          </w:tcPr>
          <w:p w14:paraId="72BFA323" w14:textId="77777777" w:rsidR="00506E8C" w:rsidRPr="00712B86" w:rsidRDefault="00506E8C" w:rsidP="004845C4">
            <w:r w:rsidRPr="00712B86">
              <w:t>train test split to set the random state parameter</w:t>
            </w:r>
          </w:p>
        </w:tc>
      </w:tr>
      <w:tr w:rsidR="00E62AB9" w:rsidRPr="00712B86" w14:paraId="2C1F92AA" w14:textId="77777777" w:rsidTr="004845C4">
        <w:tc>
          <w:tcPr>
            <w:tcW w:w="1053" w:type="dxa"/>
          </w:tcPr>
          <w:p w14:paraId="4DCEB823" w14:textId="3D5AFC95" w:rsidR="00E62AB9" w:rsidRPr="00712B86" w:rsidRDefault="00E62AB9" w:rsidP="004845C4">
            <w:proofErr w:type="spellStart"/>
            <w:r w:rsidRPr="00712B86">
              <w:t>stop_words</w:t>
            </w:r>
            <w:proofErr w:type="spellEnd"/>
          </w:p>
        </w:tc>
        <w:tc>
          <w:tcPr>
            <w:tcW w:w="1134" w:type="dxa"/>
          </w:tcPr>
          <w:p w14:paraId="0E7AEEFC" w14:textId="3AE32545" w:rsidR="00E62AB9" w:rsidRPr="00712B86" w:rsidRDefault="00197228" w:rsidP="004845C4">
            <w:r w:rsidRPr="00712B86">
              <w:t>S</w:t>
            </w:r>
            <w:r w:rsidR="00E62AB9" w:rsidRPr="00712B86">
              <w:t>tr</w:t>
            </w:r>
          </w:p>
        </w:tc>
        <w:tc>
          <w:tcPr>
            <w:tcW w:w="6469" w:type="dxa"/>
          </w:tcPr>
          <w:p w14:paraId="1D2EEBFA" w14:textId="7603E25B" w:rsidR="00E62AB9" w:rsidRPr="00712B86" w:rsidRDefault="000E0329" w:rsidP="004845C4">
            <w:r w:rsidRPr="00712B86">
              <w:t xml:space="preserve">For natural language processing to indicate the </w:t>
            </w:r>
            <w:proofErr w:type="spellStart"/>
            <w:r w:rsidRPr="00712B86">
              <w:t>stop_words</w:t>
            </w:r>
            <w:proofErr w:type="spellEnd"/>
            <w:r w:rsidRPr="00712B86">
              <w:t xml:space="preserve"> used</w:t>
            </w:r>
          </w:p>
        </w:tc>
      </w:tr>
      <w:tr w:rsidR="00D21150" w:rsidRPr="00712B86" w14:paraId="23077C66" w14:textId="77777777" w:rsidTr="004845C4">
        <w:tc>
          <w:tcPr>
            <w:tcW w:w="1053" w:type="dxa"/>
          </w:tcPr>
          <w:p w14:paraId="0D62EF64" w14:textId="35F6743C" w:rsidR="00D21150" w:rsidRPr="00712B86" w:rsidRDefault="00266B4A" w:rsidP="004845C4">
            <w:r w:rsidRPr="00712B86">
              <w:t>E</w:t>
            </w:r>
            <w:r w:rsidR="00D21150" w:rsidRPr="00712B86">
              <w:t>ncoding</w:t>
            </w:r>
          </w:p>
        </w:tc>
        <w:tc>
          <w:tcPr>
            <w:tcW w:w="1134" w:type="dxa"/>
          </w:tcPr>
          <w:p w14:paraId="27868E9B" w14:textId="1D62C503" w:rsidR="00D21150" w:rsidRPr="00712B86" w:rsidRDefault="002A6190" w:rsidP="004845C4">
            <w:r w:rsidRPr="00712B86">
              <w:t>S</w:t>
            </w:r>
            <w:r w:rsidR="00D21150" w:rsidRPr="00712B86">
              <w:t>tr</w:t>
            </w:r>
          </w:p>
        </w:tc>
        <w:tc>
          <w:tcPr>
            <w:tcW w:w="6469" w:type="dxa"/>
          </w:tcPr>
          <w:p w14:paraId="7019A623" w14:textId="146E3156" w:rsidR="00D21150" w:rsidRPr="00712B86" w:rsidRDefault="00D21150" w:rsidP="004845C4">
            <w:r w:rsidRPr="00712B86">
              <w:t>Language encoding specific for reading the csv file</w:t>
            </w:r>
          </w:p>
        </w:tc>
      </w:tr>
      <w:tr w:rsidR="00D21150" w:rsidRPr="00712B86" w14:paraId="5B2C700C" w14:textId="77777777" w:rsidTr="004845C4">
        <w:tc>
          <w:tcPr>
            <w:tcW w:w="1053" w:type="dxa"/>
          </w:tcPr>
          <w:p w14:paraId="70ED56C3" w14:textId="341A297D" w:rsidR="00D21150" w:rsidRPr="00712B86" w:rsidRDefault="00792DDD" w:rsidP="004845C4">
            <w:proofErr w:type="spellStart"/>
            <w:r w:rsidRPr="00712B86">
              <w:t>target_size</w:t>
            </w:r>
            <w:proofErr w:type="spellEnd"/>
          </w:p>
        </w:tc>
        <w:tc>
          <w:tcPr>
            <w:tcW w:w="1134" w:type="dxa"/>
          </w:tcPr>
          <w:p w14:paraId="5C2677DD" w14:textId="223FFFE2" w:rsidR="00D21150" w:rsidRPr="00712B86" w:rsidRDefault="00792DDD" w:rsidP="004845C4">
            <w:r w:rsidRPr="00712B86">
              <w:t>list / set</w:t>
            </w:r>
          </w:p>
        </w:tc>
        <w:tc>
          <w:tcPr>
            <w:tcW w:w="6469" w:type="dxa"/>
          </w:tcPr>
          <w:p w14:paraId="4AD15165" w14:textId="63C5BBAB" w:rsidR="00D21150" w:rsidRPr="00712B86" w:rsidRDefault="00792DDD" w:rsidP="004845C4">
            <w:r w:rsidRPr="00712B86">
              <w:t>Target size of the image specifically for local directory file loading</w:t>
            </w:r>
          </w:p>
        </w:tc>
      </w:tr>
      <w:tr w:rsidR="00792DDD" w:rsidRPr="00712B86" w14:paraId="2E8E1386" w14:textId="77777777" w:rsidTr="004845C4">
        <w:tc>
          <w:tcPr>
            <w:tcW w:w="1053" w:type="dxa"/>
          </w:tcPr>
          <w:p w14:paraId="40E04F89" w14:textId="202AC5FD" w:rsidR="00792DDD" w:rsidRPr="00712B86" w:rsidRDefault="00792DDD" w:rsidP="004845C4">
            <w:proofErr w:type="spellStart"/>
            <w:r w:rsidRPr="00712B86">
              <w:t>batch_size</w:t>
            </w:r>
            <w:proofErr w:type="spellEnd"/>
          </w:p>
        </w:tc>
        <w:tc>
          <w:tcPr>
            <w:tcW w:w="1134" w:type="dxa"/>
          </w:tcPr>
          <w:p w14:paraId="785824F1" w14:textId="18A3980C" w:rsidR="00792DDD" w:rsidRPr="00712B86" w:rsidRDefault="002A6190" w:rsidP="004845C4">
            <w:r w:rsidRPr="00712B86">
              <w:t>I</w:t>
            </w:r>
            <w:r w:rsidR="00792DDD" w:rsidRPr="00712B86">
              <w:t>nt</w:t>
            </w:r>
          </w:p>
        </w:tc>
        <w:tc>
          <w:tcPr>
            <w:tcW w:w="6469" w:type="dxa"/>
          </w:tcPr>
          <w:p w14:paraId="688E1A26" w14:textId="096D2264" w:rsidR="00792DDD" w:rsidRPr="00712B86" w:rsidRDefault="00792DDD" w:rsidP="004845C4">
            <w:r w:rsidRPr="00712B86">
              <w:t>Batch size for the image processing specifically for local directory file loading</w:t>
            </w:r>
          </w:p>
        </w:tc>
      </w:tr>
      <w:tr w:rsidR="00792DDD" w:rsidRPr="00712B86" w14:paraId="5A3D247C" w14:textId="77777777" w:rsidTr="004845C4">
        <w:tc>
          <w:tcPr>
            <w:tcW w:w="1053" w:type="dxa"/>
          </w:tcPr>
          <w:p w14:paraId="51E36D27" w14:textId="4BBE271C" w:rsidR="00792DDD" w:rsidRPr="00712B86" w:rsidRDefault="00792DDD" w:rsidP="004845C4">
            <w:proofErr w:type="spellStart"/>
            <w:r w:rsidRPr="00712B86">
              <w:t>class_mode</w:t>
            </w:r>
            <w:proofErr w:type="spellEnd"/>
          </w:p>
        </w:tc>
        <w:tc>
          <w:tcPr>
            <w:tcW w:w="1134" w:type="dxa"/>
          </w:tcPr>
          <w:p w14:paraId="1CDF4371" w14:textId="7DB0983E" w:rsidR="00792DDD" w:rsidRPr="00712B86" w:rsidRDefault="00197228" w:rsidP="004845C4">
            <w:r w:rsidRPr="00712B86">
              <w:t>S</w:t>
            </w:r>
            <w:r w:rsidR="00792DDD" w:rsidRPr="00712B86">
              <w:t>tr</w:t>
            </w:r>
          </w:p>
        </w:tc>
        <w:tc>
          <w:tcPr>
            <w:tcW w:w="6469" w:type="dxa"/>
          </w:tcPr>
          <w:p w14:paraId="3C2B0A76" w14:textId="04E80A27" w:rsidR="00792DDD" w:rsidRPr="00712B86" w:rsidRDefault="00792DDD" w:rsidP="004845C4">
            <w:r w:rsidRPr="00712B86">
              <w:t>Type mode of target specifically for local directory file loading</w:t>
            </w:r>
          </w:p>
        </w:tc>
      </w:tr>
      <w:tr w:rsidR="00AB1F4F" w:rsidRPr="00712B86" w14:paraId="0915DC1A" w14:textId="77777777" w:rsidTr="004845C4">
        <w:tc>
          <w:tcPr>
            <w:tcW w:w="1053" w:type="dxa"/>
          </w:tcPr>
          <w:p w14:paraId="261A84EA" w14:textId="4BE07D0D" w:rsidR="00AB1F4F" w:rsidRPr="00712B86" w:rsidRDefault="00266B4A" w:rsidP="004845C4">
            <w:r w:rsidRPr="00712B86">
              <w:t>T</w:t>
            </w:r>
            <w:r w:rsidR="00AB1F4F" w:rsidRPr="00712B86">
              <w:t>imesteps</w:t>
            </w:r>
          </w:p>
        </w:tc>
        <w:tc>
          <w:tcPr>
            <w:tcW w:w="1134" w:type="dxa"/>
          </w:tcPr>
          <w:p w14:paraId="6269C0CC" w14:textId="03DAE978" w:rsidR="00AB1F4F" w:rsidRPr="00712B86" w:rsidRDefault="00197228" w:rsidP="004845C4">
            <w:r w:rsidRPr="00712B86">
              <w:t>I</w:t>
            </w:r>
            <w:r w:rsidR="00AB1F4F" w:rsidRPr="00712B86">
              <w:t>nt</w:t>
            </w:r>
          </w:p>
        </w:tc>
        <w:tc>
          <w:tcPr>
            <w:tcW w:w="6469" w:type="dxa"/>
          </w:tcPr>
          <w:p w14:paraId="0E16505E" w14:textId="40947E87" w:rsidR="00AB1F4F" w:rsidRPr="00712B86" w:rsidRDefault="00AB1F4F" w:rsidP="004845C4">
            <w:r w:rsidRPr="00712B86">
              <w:t xml:space="preserve">The timestep block of a dataset, </w:t>
            </w:r>
            <w:proofErr w:type="gramStart"/>
            <w:r w:rsidRPr="00712B86">
              <w:t>e.g.</w:t>
            </w:r>
            <w:proofErr w:type="gramEnd"/>
            <w:r w:rsidRPr="00712B86">
              <w:t xml:space="preserve"> 60 means the row0 is from start time 0 to 59, row1 from start time 60 to 119, and so forth</w:t>
            </w:r>
            <w:r w:rsidR="00B23C98" w:rsidRPr="00712B86">
              <w:t>, used for LSTM</w:t>
            </w:r>
          </w:p>
        </w:tc>
      </w:tr>
      <w:tr w:rsidR="00AB1F4F" w:rsidRPr="00712B86" w14:paraId="73E8B1FE" w14:textId="77777777" w:rsidTr="004845C4">
        <w:tc>
          <w:tcPr>
            <w:tcW w:w="1053" w:type="dxa"/>
          </w:tcPr>
          <w:p w14:paraId="34761D80" w14:textId="01E7230A" w:rsidR="00AB1F4F" w:rsidRPr="00712B86" w:rsidRDefault="00266B4A" w:rsidP="004845C4">
            <w:r w:rsidRPr="00712B86">
              <w:t>I</w:t>
            </w:r>
            <w:r w:rsidR="00AB1F4F" w:rsidRPr="00712B86">
              <w:t>nterval</w:t>
            </w:r>
          </w:p>
        </w:tc>
        <w:tc>
          <w:tcPr>
            <w:tcW w:w="1134" w:type="dxa"/>
          </w:tcPr>
          <w:p w14:paraId="32568E0B" w14:textId="334FBA51" w:rsidR="00AB1F4F" w:rsidRPr="00712B86" w:rsidRDefault="00AB1F4F" w:rsidP="004845C4">
            <w:r w:rsidRPr="00712B86">
              <w:t>Int</w:t>
            </w:r>
          </w:p>
        </w:tc>
        <w:tc>
          <w:tcPr>
            <w:tcW w:w="6469" w:type="dxa"/>
          </w:tcPr>
          <w:p w14:paraId="3D940DF8" w14:textId="4C70769F" w:rsidR="00AB1F4F" w:rsidRPr="00712B86" w:rsidRDefault="00B23C98" w:rsidP="004845C4">
            <w:r w:rsidRPr="00712B86">
              <w:t>Interval is the until to the time of testing dataset starting from the timesteps, used for LSTM</w:t>
            </w:r>
          </w:p>
        </w:tc>
      </w:tr>
      <w:tr w:rsidR="009F34C2" w:rsidRPr="00712B86" w14:paraId="1CA021F2" w14:textId="77777777" w:rsidTr="004845C4">
        <w:tc>
          <w:tcPr>
            <w:tcW w:w="1053" w:type="dxa"/>
          </w:tcPr>
          <w:p w14:paraId="6B7800C6" w14:textId="18182805" w:rsidR="009F34C2" w:rsidRPr="00712B86" w:rsidRDefault="009F34C2" w:rsidP="004845C4">
            <w:proofErr w:type="spellStart"/>
            <w:r w:rsidRPr="00712B86">
              <w:t>Model_add</w:t>
            </w:r>
            <w:proofErr w:type="spellEnd"/>
          </w:p>
        </w:tc>
        <w:tc>
          <w:tcPr>
            <w:tcW w:w="1134" w:type="dxa"/>
          </w:tcPr>
          <w:p w14:paraId="75C298A6" w14:textId="7E34A67F" w:rsidR="009F34C2" w:rsidRPr="00712B86" w:rsidRDefault="009F34C2" w:rsidP="004845C4">
            <w:r w:rsidRPr="00712B86">
              <w:t>bool</w:t>
            </w:r>
          </w:p>
        </w:tc>
        <w:tc>
          <w:tcPr>
            <w:tcW w:w="6469" w:type="dxa"/>
          </w:tcPr>
          <w:p w14:paraId="456707B9" w14:textId="1E15AFFA" w:rsidR="009F34C2" w:rsidRPr="00712B86" w:rsidRDefault="009F34C2" w:rsidP="004845C4">
            <w:r w:rsidRPr="00712B86">
              <w:t xml:space="preserve">Adding </w:t>
            </w:r>
            <w:proofErr w:type="spellStart"/>
            <w:r w:rsidRPr="00712B86">
              <w:t>tensorflow</w:t>
            </w:r>
            <w:proofErr w:type="spellEnd"/>
            <w:r w:rsidRPr="00712B86">
              <w:t xml:space="preserve"> function the primary way, not by sequential add</w:t>
            </w:r>
          </w:p>
        </w:tc>
      </w:tr>
      <w:tr w:rsidR="009F34C2" w:rsidRPr="00712B86" w14:paraId="7E5B7EF3" w14:textId="77777777" w:rsidTr="004845C4">
        <w:tc>
          <w:tcPr>
            <w:tcW w:w="1053" w:type="dxa"/>
          </w:tcPr>
          <w:p w14:paraId="2AECB695" w14:textId="58E369E0" w:rsidR="009F34C2" w:rsidRPr="00712B86" w:rsidRDefault="009F34C2" w:rsidP="004845C4">
            <w:proofErr w:type="spellStart"/>
            <w:r w:rsidRPr="00712B86">
              <w:t>X_shape</w:t>
            </w:r>
            <w:proofErr w:type="spellEnd"/>
          </w:p>
        </w:tc>
        <w:tc>
          <w:tcPr>
            <w:tcW w:w="1134" w:type="dxa"/>
          </w:tcPr>
          <w:p w14:paraId="56254D17" w14:textId="1495C727" w:rsidR="009F34C2" w:rsidRPr="00712B86" w:rsidRDefault="009F34C2" w:rsidP="004845C4">
            <w:r w:rsidRPr="00712B86">
              <w:t>int</w:t>
            </w:r>
          </w:p>
        </w:tc>
        <w:tc>
          <w:tcPr>
            <w:tcW w:w="6469" w:type="dxa"/>
          </w:tcPr>
          <w:p w14:paraId="700B58D3" w14:textId="47402415" w:rsidR="009F34C2" w:rsidRPr="00712B86" w:rsidRDefault="009F34C2" w:rsidP="004845C4">
            <w:r w:rsidRPr="00712B86">
              <w:t xml:space="preserve">Dimension shape of the X dataset, </w:t>
            </w:r>
            <w:proofErr w:type="gramStart"/>
            <w:r w:rsidRPr="00712B86">
              <w:t>e.g.</w:t>
            </w:r>
            <w:proofErr w:type="gramEnd"/>
            <w:r w:rsidRPr="00712B86">
              <w:t xml:space="preserve"> 2D is </w:t>
            </w:r>
            <w:proofErr w:type="spellStart"/>
            <w:r w:rsidRPr="00712B86">
              <w:t>x_shape</w:t>
            </w:r>
            <w:proofErr w:type="spellEnd"/>
            <w:r w:rsidRPr="00712B86">
              <w:t xml:space="preserve"> =2, 3D is </w:t>
            </w:r>
            <w:proofErr w:type="spellStart"/>
            <w:r w:rsidRPr="00712B86">
              <w:t>x_shape</w:t>
            </w:r>
            <w:proofErr w:type="spellEnd"/>
            <w:r w:rsidRPr="00712B86">
              <w:t xml:space="preserve"> =3</w:t>
            </w:r>
          </w:p>
        </w:tc>
      </w:tr>
    </w:tbl>
    <w:p w14:paraId="547F84D0" w14:textId="77777777" w:rsidR="00506E8C" w:rsidRPr="00712B86" w:rsidRDefault="00506E8C" w:rsidP="00506E8C">
      <w:pPr>
        <w:pStyle w:val="ListParagraph"/>
      </w:pPr>
    </w:p>
    <w:p w14:paraId="3B170205" w14:textId="77777777" w:rsidR="00506E8C" w:rsidRPr="00712B86" w:rsidRDefault="00506E8C" w:rsidP="00506E8C">
      <w:pPr>
        <w:pStyle w:val="ListParagraph"/>
        <w:numPr>
          <w:ilvl w:val="0"/>
          <w:numId w:val="20"/>
        </w:numPr>
      </w:pPr>
      <w:r w:rsidRPr="00712B86">
        <w:t xml:space="preserve">Function – </w:t>
      </w:r>
      <w:proofErr w:type="spellStart"/>
      <w:r w:rsidRPr="00712B86">
        <w:t>json</w:t>
      </w:r>
      <w:proofErr w:type="spellEnd"/>
      <w:r w:rsidRPr="00712B86">
        <w:t xml:space="preserve"> format is &lt;function</w:t>
      </w:r>
      <w:proofErr w:type="gramStart"/>
      <w:r w:rsidRPr="00712B86">
        <w:t>&gt;:{</w:t>
      </w:r>
      <w:proofErr w:type="gramEnd"/>
      <w:r w:rsidRPr="00712B86">
        <w:t>“method”:&lt;</w:t>
      </w:r>
      <w:proofErr w:type="spellStart"/>
      <w:r w:rsidRPr="00712B86">
        <w:t>method_name</w:t>
      </w:r>
      <w:proofErr w:type="spellEnd"/>
      <w:r w:rsidRPr="00712B86">
        <w:t>&gt;,”params”:&lt;parameters&gt;}</w:t>
      </w:r>
    </w:p>
    <w:tbl>
      <w:tblPr>
        <w:tblStyle w:val="TableGrid"/>
        <w:tblW w:w="0" w:type="auto"/>
        <w:tblInd w:w="360" w:type="dxa"/>
        <w:tblLook w:val="04A0" w:firstRow="1" w:lastRow="0" w:firstColumn="1" w:lastColumn="0" w:noHBand="0" w:noVBand="1"/>
      </w:tblPr>
      <w:tblGrid>
        <w:gridCol w:w="1538"/>
        <w:gridCol w:w="1123"/>
        <w:gridCol w:w="5995"/>
      </w:tblGrid>
      <w:tr w:rsidR="00506E8C" w:rsidRPr="00712B86" w14:paraId="1F0F1C39" w14:textId="77777777" w:rsidTr="004845C4">
        <w:tc>
          <w:tcPr>
            <w:tcW w:w="1053" w:type="dxa"/>
          </w:tcPr>
          <w:p w14:paraId="7CB54737" w14:textId="77777777" w:rsidR="00506E8C" w:rsidRPr="00712B86" w:rsidRDefault="00506E8C" w:rsidP="004845C4">
            <w:pPr>
              <w:jc w:val="center"/>
            </w:pPr>
            <w:r w:rsidRPr="00712B86">
              <w:rPr>
                <w:b/>
                <w:bCs/>
                <w:i/>
                <w:iCs/>
              </w:rPr>
              <w:t>Name</w:t>
            </w:r>
          </w:p>
        </w:tc>
        <w:tc>
          <w:tcPr>
            <w:tcW w:w="1134" w:type="dxa"/>
          </w:tcPr>
          <w:p w14:paraId="5179FB2C" w14:textId="77777777" w:rsidR="00506E8C" w:rsidRPr="00712B86" w:rsidRDefault="00506E8C" w:rsidP="004845C4">
            <w:pPr>
              <w:jc w:val="center"/>
            </w:pPr>
            <w:r w:rsidRPr="00712B86">
              <w:rPr>
                <w:b/>
                <w:bCs/>
                <w:i/>
                <w:iCs/>
              </w:rPr>
              <w:t>Type</w:t>
            </w:r>
          </w:p>
        </w:tc>
        <w:tc>
          <w:tcPr>
            <w:tcW w:w="6469" w:type="dxa"/>
          </w:tcPr>
          <w:p w14:paraId="4FA599EE" w14:textId="77777777" w:rsidR="00506E8C" w:rsidRPr="00712B86" w:rsidRDefault="00506E8C" w:rsidP="004845C4">
            <w:pPr>
              <w:jc w:val="center"/>
            </w:pPr>
            <w:r w:rsidRPr="00712B86">
              <w:rPr>
                <w:b/>
                <w:bCs/>
                <w:i/>
                <w:iCs/>
              </w:rPr>
              <w:t>Definition</w:t>
            </w:r>
          </w:p>
        </w:tc>
      </w:tr>
      <w:tr w:rsidR="00506E8C" w:rsidRPr="00712B86" w14:paraId="1976C0F4" w14:textId="77777777" w:rsidTr="004845C4">
        <w:tc>
          <w:tcPr>
            <w:tcW w:w="1053" w:type="dxa"/>
          </w:tcPr>
          <w:p w14:paraId="21BA8B9A" w14:textId="77777777" w:rsidR="00506E8C" w:rsidRPr="00712B86" w:rsidRDefault="00506E8C" w:rsidP="004845C4">
            <w:r w:rsidRPr="00712B86">
              <w:t>Function</w:t>
            </w:r>
          </w:p>
        </w:tc>
        <w:tc>
          <w:tcPr>
            <w:tcW w:w="1134" w:type="dxa"/>
          </w:tcPr>
          <w:p w14:paraId="0C8A6512" w14:textId="0CFC23BE" w:rsidR="00506E8C" w:rsidRPr="00712B86" w:rsidRDefault="000E0329" w:rsidP="004845C4">
            <w:r w:rsidRPr="00712B86">
              <w:t>C</w:t>
            </w:r>
            <w:r w:rsidR="00506E8C" w:rsidRPr="00712B86">
              <w:t>onstant</w:t>
            </w:r>
          </w:p>
        </w:tc>
        <w:tc>
          <w:tcPr>
            <w:tcW w:w="6469" w:type="dxa"/>
          </w:tcPr>
          <w:p w14:paraId="34541A03" w14:textId="3CC5F131" w:rsidR="00506E8C" w:rsidRPr="00712B86" w:rsidRDefault="00506E8C" w:rsidP="004845C4">
            <w:r w:rsidRPr="00712B86">
              <w:t>Constant values can be</w:t>
            </w:r>
            <w:r w:rsidRPr="00712B86">
              <w:rPr>
                <w:i/>
                <w:iCs/>
              </w:rPr>
              <w:t xml:space="preserve"> “imputer”</w:t>
            </w:r>
            <w:r w:rsidRPr="00712B86">
              <w:t>, “scaler”, “feature”</w:t>
            </w:r>
            <w:r w:rsidR="000E0329" w:rsidRPr="00712B86">
              <w:t>, “text”</w:t>
            </w:r>
            <w:r w:rsidRPr="00712B86">
              <w:t xml:space="preserve"> to indicate the respective function of the imputer, scaler algorithm</w:t>
            </w:r>
            <w:r w:rsidR="000E0329" w:rsidRPr="00712B86">
              <w:t>,</w:t>
            </w:r>
            <w:r w:rsidRPr="00712B86">
              <w:t xml:space="preserve"> feature selections</w:t>
            </w:r>
            <w:r w:rsidR="00C766F8" w:rsidRPr="00712B86">
              <w:t>,</w:t>
            </w:r>
            <w:r w:rsidR="00B86579" w:rsidRPr="00712B86">
              <w:t xml:space="preserve"> text for </w:t>
            </w:r>
            <w:proofErr w:type="gramStart"/>
            <w:r w:rsidR="00B86579" w:rsidRPr="00712B86">
              <w:t xml:space="preserve">natural </w:t>
            </w:r>
            <w:r w:rsidR="000E0329" w:rsidRPr="00712B86">
              <w:t xml:space="preserve"> </w:t>
            </w:r>
            <w:r w:rsidR="00B86579" w:rsidRPr="00712B86">
              <w:t>language</w:t>
            </w:r>
            <w:proofErr w:type="gramEnd"/>
            <w:r w:rsidR="00B86579" w:rsidRPr="00712B86">
              <w:t xml:space="preserve"> processing</w:t>
            </w:r>
            <w:r w:rsidR="00C766F8" w:rsidRPr="00712B86">
              <w:t>, image for CNN of local directory file handling</w:t>
            </w:r>
          </w:p>
        </w:tc>
      </w:tr>
      <w:tr w:rsidR="00506E8C" w:rsidRPr="00712B86" w14:paraId="08CEA7F8" w14:textId="77777777" w:rsidTr="004845C4">
        <w:tc>
          <w:tcPr>
            <w:tcW w:w="1053" w:type="dxa"/>
          </w:tcPr>
          <w:p w14:paraId="7BD51EA3" w14:textId="77777777" w:rsidR="00506E8C" w:rsidRPr="00712B86" w:rsidRDefault="00506E8C" w:rsidP="004845C4">
            <w:proofErr w:type="spellStart"/>
            <w:r w:rsidRPr="00712B86">
              <w:t>method_name</w:t>
            </w:r>
            <w:proofErr w:type="spellEnd"/>
          </w:p>
        </w:tc>
        <w:tc>
          <w:tcPr>
            <w:tcW w:w="1134" w:type="dxa"/>
          </w:tcPr>
          <w:p w14:paraId="3A0556CA" w14:textId="0B658BED" w:rsidR="00506E8C" w:rsidRPr="00712B86" w:rsidRDefault="000E0329" w:rsidP="004845C4">
            <w:r w:rsidRPr="00712B86">
              <w:t>C</w:t>
            </w:r>
            <w:r w:rsidR="00506E8C" w:rsidRPr="00712B86">
              <w:t>onstant</w:t>
            </w:r>
          </w:p>
        </w:tc>
        <w:tc>
          <w:tcPr>
            <w:tcW w:w="6469" w:type="dxa"/>
          </w:tcPr>
          <w:p w14:paraId="79DF5BB8" w14:textId="77777777" w:rsidR="00506E8C" w:rsidRPr="00712B86" w:rsidRDefault="00506E8C" w:rsidP="004845C4">
            <w:r w:rsidRPr="00712B86">
              <w:t>Corresponding method name for the constant function defined</w:t>
            </w:r>
          </w:p>
        </w:tc>
      </w:tr>
      <w:tr w:rsidR="00506E8C" w:rsidRPr="00712B86" w14:paraId="6DFA44DD" w14:textId="77777777" w:rsidTr="004845C4">
        <w:tc>
          <w:tcPr>
            <w:tcW w:w="1053" w:type="dxa"/>
          </w:tcPr>
          <w:p w14:paraId="7B0E8DF6" w14:textId="77777777" w:rsidR="00506E8C" w:rsidRPr="00712B86" w:rsidRDefault="00506E8C" w:rsidP="004845C4">
            <w:r w:rsidRPr="00712B86">
              <w:t>Parameters</w:t>
            </w:r>
          </w:p>
        </w:tc>
        <w:tc>
          <w:tcPr>
            <w:tcW w:w="1134" w:type="dxa"/>
          </w:tcPr>
          <w:p w14:paraId="78691165" w14:textId="411BEEBE" w:rsidR="00506E8C" w:rsidRPr="00712B86" w:rsidRDefault="000E0329" w:rsidP="004845C4">
            <w:proofErr w:type="spellStart"/>
            <w:r w:rsidRPr="00712B86">
              <w:t>D</w:t>
            </w:r>
            <w:r w:rsidR="00506E8C" w:rsidRPr="00712B86">
              <w:t>ict</w:t>
            </w:r>
            <w:proofErr w:type="spellEnd"/>
          </w:p>
        </w:tc>
        <w:tc>
          <w:tcPr>
            <w:tcW w:w="6469" w:type="dxa"/>
          </w:tcPr>
          <w:p w14:paraId="71CD59C8" w14:textId="77777777" w:rsidR="00506E8C" w:rsidRPr="00712B86" w:rsidRDefault="00506E8C" w:rsidP="004845C4">
            <w:r w:rsidRPr="00712B86">
              <w:t>Actual function parameters</w:t>
            </w:r>
          </w:p>
        </w:tc>
      </w:tr>
    </w:tbl>
    <w:p w14:paraId="3530D230" w14:textId="77777777" w:rsidR="00506E8C" w:rsidRPr="00712B86" w:rsidRDefault="00506E8C" w:rsidP="00506E8C">
      <w:pPr>
        <w:pStyle w:val="ListParagraph"/>
        <w:numPr>
          <w:ilvl w:val="0"/>
          <w:numId w:val="1"/>
        </w:numPr>
      </w:pPr>
      <w:r w:rsidRPr="00712B86">
        <w:t xml:space="preserve">Feature – feature selections options are specified in the Appendix </w:t>
      </w:r>
    </w:p>
    <w:p w14:paraId="2CFC57AD" w14:textId="107249B6" w:rsidR="00506E8C" w:rsidRPr="00712B86" w:rsidRDefault="00506E8C" w:rsidP="00506E8C">
      <w:pPr>
        <w:pStyle w:val="ListParagraph"/>
        <w:numPr>
          <w:ilvl w:val="0"/>
          <w:numId w:val="1"/>
        </w:numPr>
      </w:pPr>
      <w:r w:rsidRPr="00712B86">
        <w:t xml:space="preserve">Imputer – can be </w:t>
      </w:r>
      <w:proofErr w:type="spellStart"/>
      <w:r w:rsidRPr="00712B86">
        <w:t>SimpleImputer</w:t>
      </w:r>
      <w:proofErr w:type="spellEnd"/>
      <w:r w:rsidRPr="00712B86">
        <w:t xml:space="preserve">, </w:t>
      </w:r>
      <w:proofErr w:type="spellStart"/>
      <w:r w:rsidRPr="00712B86">
        <w:t>IterativeImputer</w:t>
      </w:r>
      <w:proofErr w:type="spellEnd"/>
      <w:r w:rsidRPr="00712B86">
        <w:t xml:space="preserve">, </w:t>
      </w:r>
      <w:proofErr w:type="spellStart"/>
      <w:r w:rsidRPr="00712B86">
        <w:t>MissingIndicator</w:t>
      </w:r>
      <w:proofErr w:type="spellEnd"/>
      <w:r w:rsidRPr="00712B86">
        <w:t xml:space="preserve">, </w:t>
      </w:r>
      <w:proofErr w:type="spellStart"/>
      <w:r w:rsidRPr="00712B86">
        <w:t>KNNImputer</w:t>
      </w:r>
      <w:proofErr w:type="spellEnd"/>
      <w:r w:rsidRPr="00712B86">
        <w:t xml:space="preserve"> </w:t>
      </w:r>
      <w:r w:rsidR="00197228" w:rsidRPr="00712B86">
        <w:fldChar w:fldCharType="begin"/>
      </w:r>
      <w:r w:rsidR="00904007">
        <w:instrText xml:space="preserve"> ADDIN ZOTERO_ITEM CSL_CITATION {"citationID":"a28cdvm0j9p","properties":{"formattedCitation":"(scikit-learn, n.d.-p)","plainCitation":"(scikit-learn, n.d.-p)","noteIndex":0},"citationItems":[{"id":"UatLG91Z/SCPI5dwj","uris":["http://zotero.org/users/local/yfYWsJHA/items/Q7H8KRVW"],"itemData":{"id":42,"type":"post-weblog","container-title":"Imputer Types","title":"Imputer Types","URL":"https://scikit-learn.org/stable/modules/classes.html#module-sklearn.impute","author":[{"family":"scikit-learn","given":""}]}}],"schema":"https://github.com/citation-style-language/schema/raw/master/csl-citation.json"} </w:instrText>
      </w:r>
      <w:r w:rsidR="00197228" w:rsidRPr="00712B86">
        <w:fldChar w:fldCharType="separate"/>
      </w:r>
      <w:r w:rsidR="00904007" w:rsidRPr="00904007">
        <w:rPr>
          <w:rFonts w:ascii="Calibri" w:hAnsi="Calibri" w:cs="Calibri"/>
        </w:rPr>
        <w:t>(scikit-learn, n.d.-p)</w:t>
      </w:r>
      <w:r w:rsidR="00197228" w:rsidRPr="00712B86">
        <w:fldChar w:fldCharType="end"/>
      </w:r>
    </w:p>
    <w:p w14:paraId="67BC5253" w14:textId="2012C467" w:rsidR="00506E8C" w:rsidRPr="00712B86" w:rsidRDefault="00506E8C" w:rsidP="00506E8C">
      <w:pPr>
        <w:pStyle w:val="ListParagraph"/>
        <w:numPr>
          <w:ilvl w:val="0"/>
          <w:numId w:val="1"/>
        </w:numPr>
      </w:pPr>
      <w:r w:rsidRPr="00712B86">
        <w:t xml:space="preserve">Scaler </w:t>
      </w:r>
      <w:r w:rsidR="00197228" w:rsidRPr="00712B86">
        <w:fldChar w:fldCharType="begin"/>
      </w:r>
      <w:r w:rsidR="00904007">
        <w:instrText xml:space="preserve"> ADDIN ZOTERO_ITEM CSL_CITATION {"citationID":"as9eokeut7","properties":{"formattedCitation":"(Pandey, n.d.)","plainCitation":"(Pandey, n.d.)","noteIndex":0},"citationItems":[{"id":"UatLG91Z/N57ZGlTp","uris":["http://zotero.org/users/local/yfYWsJHA/items/W878W66M"],"itemData":{"id":44,"type":"post-weblog","abstract":"Feature Scaling: MinMax, Standard and Robust Scaler","title":"Feature Scaling: MinMax, Standard and Robust Scaler","URL":"https://machinelearninggeek.com/feature-scaling-minmax-standard-and-robust-scaler","author":[{"family":"Pandey","given":"Pallavi"}]}}],"schema":"https://github.com/citation-style-language/schema/raw/master/csl-citation.json"} </w:instrText>
      </w:r>
      <w:r w:rsidR="00197228" w:rsidRPr="00712B86">
        <w:fldChar w:fldCharType="separate"/>
      </w:r>
      <w:r w:rsidR="00904007" w:rsidRPr="00904007">
        <w:rPr>
          <w:rFonts w:ascii="Calibri" w:hAnsi="Calibri" w:cs="Calibri"/>
        </w:rPr>
        <w:t>(Pandey, n.d.)</w:t>
      </w:r>
      <w:r w:rsidR="00197228" w:rsidRPr="00712B86">
        <w:fldChar w:fldCharType="end"/>
      </w:r>
    </w:p>
    <w:p w14:paraId="3EAF291F" w14:textId="77777777" w:rsidR="00506E8C" w:rsidRPr="00712B86" w:rsidRDefault="00506E8C" w:rsidP="00506E8C">
      <w:pPr>
        <w:pStyle w:val="ListParagraph"/>
        <w:numPr>
          <w:ilvl w:val="1"/>
          <w:numId w:val="1"/>
        </w:numPr>
      </w:pPr>
      <w:proofErr w:type="spellStart"/>
      <w:r w:rsidRPr="00712B86">
        <w:t>MinMaxScaler</w:t>
      </w:r>
      <w:proofErr w:type="spellEnd"/>
      <w:r w:rsidRPr="00712B86">
        <w:t xml:space="preserve"> – avoid data distortion using </w:t>
      </w:r>
      <w:proofErr w:type="gramStart"/>
      <w:r w:rsidRPr="00712B86">
        <w:rPr>
          <w:i/>
          <w:iCs/>
        </w:rPr>
        <w:t>min(</w:t>
      </w:r>
      <w:proofErr w:type="gramEnd"/>
      <w:r w:rsidRPr="00712B86">
        <w:rPr>
          <w:i/>
          <w:iCs/>
        </w:rPr>
        <w:t>)</w:t>
      </w:r>
      <w:r w:rsidRPr="00712B86">
        <w:t xml:space="preserve"> and </w:t>
      </w:r>
      <w:r w:rsidRPr="00712B86">
        <w:rPr>
          <w:i/>
          <w:iCs/>
        </w:rPr>
        <w:t>max()</w:t>
      </w:r>
      <w:r w:rsidRPr="00712B86">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(x)</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p>
    <w:p w14:paraId="60C96479" w14:textId="77777777" w:rsidR="00506E8C" w:rsidRPr="00712B86" w:rsidRDefault="00506E8C" w:rsidP="00506E8C">
      <w:pPr>
        <w:pStyle w:val="ListParagraph"/>
        <w:numPr>
          <w:ilvl w:val="1"/>
          <w:numId w:val="1"/>
        </w:numPr>
      </w:pPr>
      <w:r w:rsidRPr="00712B86">
        <w:t>Standard Scaler -</w:t>
      </w:r>
      <w:proofErr w:type="spellStart"/>
      <w:r w:rsidRPr="00712B86">
        <w:t>standarize</w:t>
      </w:r>
      <w:proofErr w:type="spellEnd"/>
      <w:r w:rsidRPr="00712B86">
        <w:t xml:space="preserve"> the dataset using </w:t>
      </w:r>
      <w:proofErr w:type="gramStart"/>
      <w:r w:rsidRPr="00712B86">
        <w:rPr>
          <w:i/>
          <w:iCs/>
        </w:rPr>
        <w:t>mean(</w:t>
      </w:r>
      <w:proofErr w:type="gramEnd"/>
      <w:r w:rsidRPr="00712B86">
        <w:rPr>
          <w:i/>
          <w:iCs/>
        </w:rPr>
        <w:t xml:space="preserve">) </w:t>
      </w:r>
      <w:r w:rsidRPr="00712B86">
        <w:t xml:space="preserve">and </w:t>
      </w:r>
      <w:proofErr w:type="spellStart"/>
      <w:r w:rsidRPr="00712B86">
        <w:rPr>
          <w:i/>
          <w:iCs/>
        </w:rPr>
        <w:t>sd</w:t>
      </w:r>
      <w:proofErr w:type="spellEnd"/>
      <w:r w:rsidRPr="00712B86">
        <w:rPr>
          <w:i/>
          <w:iCs/>
        </w:rPr>
        <w:t>()</w:t>
      </w:r>
      <w:r w:rsidRPr="00712B86">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mean⁡</m:t>
            </m:r>
            <m:r>
              <w:rPr>
                <w:rFonts w:ascii="Cambria Math" w:hAnsi="Cambria Math"/>
              </w:rPr>
              <m:t>(x)</m:t>
            </m:r>
          </m:num>
          <m:den>
            <m:r>
              <w:rPr>
                <w:rFonts w:ascii="Cambria Math" w:hAnsi="Cambria Math"/>
              </w:rPr>
              <m:t>sd(x)</m:t>
            </m:r>
          </m:den>
        </m:f>
      </m:oMath>
    </w:p>
    <w:p w14:paraId="29206A79" w14:textId="77777777" w:rsidR="00506E8C" w:rsidRPr="00712B86" w:rsidRDefault="00506E8C" w:rsidP="00506E8C">
      <w:pPr>
        <w:pStyle w:val="ListParagraph"/>
        <w:numPr>
          <w:ilvl w:val="1"/>
          <w:numId w:val="1"/>
        </w:numPr>
      </w:pPr>
      <w:r w:rsidRPr="00712B86">
        <w:lastRenderedPageBreak/>
        <w:t xml:space="preserve">Robust Scaler – scales feature robust to outliers via quartiles </w:t>
      </w: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m:rPr>
                <m:sty m:val="p"/>
              </m:rPr>
              <w:rPr>
                <w:rFonts w:ascii="Cambria Math" w:hAnsi="Cambria Math"/>
              </w:rPr>
              <m:t>⁡</m:t>
            </m:r>
            <m:r>
              <w:rPr>
                <w:rFonts w:ascii="Cambria Math" w:hAnsi="Cambria Math"/>
              </w:rPr>
              <m:t>(x)</m:t>
            </m:r>
          </m:num>
          <m:den>
            <m:func>
              <m:funcPr>
                <m:ctrlPr>
                  <w:rPr>
                    <w:rFonts w:ascii="Cambria Math" w:hAnsi="Cambria Math"/>
                    <w:i/>
                  </w:rPr>
                </m:ctrlPr>
              </m:funcPr>
              <m:fName>
                <m:sSub>
                  <m:sSubPr>
                    <m:ctrlPr>
                      <w:rPr>
                        <w:rFonts w:ascii="Cambria Math" w:hAnsi="Cambria Math"/>
                        <w:i/>
                      </w:rPr>
                    </m:ctrlPr>
                  </m:sSubPr>
                  <m:e>
                    <m:r>
                      <w:rPr>
                        <w:rFonts w:ascii="Cambria Math" w:hAnsi="Cambria Math"/>
                      </w:rPr>
                      <m:t>Q</m:t>
                    </m:r>
                  </m:e>
                  <m:sub>
                    <m:r>
                      <w:rPr>
                        <w:rFonts w:ascii="Cambria Math" w:hAnsi="Cambria Math"/>
                      </w:rPr>
                      <m:t>3</m:t>
                    </m:r>
                  </m:sub>
                </m:sSub>
              </m:fName>
              <m:e>
                <m:d>
                  <m:dPr>
                    <m:ctrlPr>
                      <w:rPr>
                        <w:rFonts w:ascii="Cambria Math" w:hAnsi="Cambria Math"/>
                        <w:i/>
                      </w:rPr>
                    </m:ctrlPr>
                  </m:dPr>
                  <m:e>
                    <m:r>
                      <w:rPr>
                        <w:rFonts w:ascii="Cambria Math" w:hAnsi="Cambria Math"/>
                      </w:rPr>
                      <m:t>x</m:t>
                    </m:r>
                  </m:e>
                </m:d>
              </m:e>
            </m:fun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m:rPr>
                <m:sty m:val="p"/>
              </m:rPr>
              <w:rPr>
                <w:rFonts w:ascii="Cambria Math" w:hAnsi="Cambria Math"/>
              </w:rPr>
              <m:t>⁡</m:t>
            </m:r>
            <m:r>
              <w:rPr>
                <w:rFonts w:ascii="Cambria Math" w:hAnsi="Cambria Math"/>
              </w:rPr>
              <m:t>(x)</m:t>
            </m:r>
          </m:den>
        </m:f>
      </m:oMath>
    </w:p>
    <w:p w14:paraId="5BA168BD" w14:textId="77F74B30" w:rsidR="00506E8C" w:rsidRPr="00712B86" w:rsidRDefault="00506E8C" w:rsidP="00506E8C">
      <w:pPr>
        <w:pStyle w:val="ListParagraph"/>
        <w:numPr>
          <w:ilvl w:val="1"/>
          <w:numId w:val="1"/>
        </w:numPr>
      </w:pPr>
      <w:proofErr w:type="spellStart"/>
      <w:r w:rsidRPr="00712B86">
        <w:t>MaxAbsScaler</w:t>
      </w:r>
      <w:proofErr w:type="spellEnd"/>
      <w:r w:rsidRPr="00712B86">
        <w:t xml:space="preserve"> – scales each feature by its maximum absolute value </w:t>
      </w: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r>
              <m:rPr>
                <m:sty m:val="p"/>
              </m:rPr>
              <w:rPr>
                <w:rFonts w:ascii="Cambria Math" w:hAnsi="Cambria Math"/>
              </w:rPr>
              <m:t>max⁡</m:t>
            </m:r>
            <m:r>
              <w:rPr>
                <w:rFonts w:ascii="Cambria Math" w:hAnsi="Cambria Math"/>
              </w:rPr>
              <m:t>(x)</m:t>
            </m:r>
          </m:den>
        </m:f>
      </m:oMath>
    </w:p>
    <w:p w14:paraId="650C60FA" w14:textId="10C2CAEE" w:rsidR="00BC1F5B" w:rsidRPr="00712B86" w:rsidRDefault="00BC1F5B" w:rsidP="00BC1F5B">
      <w:pPr>
        <w:pStyle w:val="ListParagraph"/>
        <w:numPr>
          <w:ilvl w:val="0"/>
          <w:numId w:val="1"/>
        </w:numPr>
      </w:pPr>
      <w:r w:rsidRPr="00712B86">
        <w:t xml:space="preserve">Text – natural language processing that can use Porter Stemmer </w:t>
      </w:r>
    </w:p>
    <w:p w14:paraId="73C4FC9C" w14:textId="687F2066" w:rsidR="002A6190" w:rsidRPr="00712B86" w:rsidRDefault="00C766F8" w:rsidP="002A6190">
      <w:pPr>
        <w:pStyle w:val="ListParagraph"/>
        <w:numPr>
          <w:ilvl w:val="0"/>
          <w:numId w:val="1"/>
        </w:numPr>
      </w:pPr>
      <w:r w:rsidRPr="00712B86">
        <w:t xml:space="preserve">Image – CNN image </w:t>
      </w:r>
      <w:proofErr w:type="spellStart"/>
      <w:r w:rsidRPr="00712B86">
        <w:t>preprocessing</w:t>
      </w:r>
      <w:proofErr w:type="spellEnd"/>
      <w:r w:rsidRPr="00712B86">
        <w:t xml:space="preserve"> of local files that use </w:t>
      </w:r>
      <w:proofErr w:type="spellStart"/>
      <w:proofErr w:type="gramStart"/>
      <w:r w:rsidRPr="00712B86">
        <w:t>ImageDataGenerator</w:t>
      </w:r>
      <w:proofErr w:type="spellEnd"/>
      <w:r w:rsidRPr="00712B86">
        <w:t>(</w:t>
      </w:r>
      <w:proofErr w:type="gramEnd"/>
      <w:r w:rsidRPr="00712B86">
        <w:t xml:space="preserve">) of the </w:t>
      </w:r>
      <w:proofErr w:type="spellStart"/>
      <w:r w:rsidRPr="00712B86">
        <w:t>keras</w:t>
      </w:r>
      <w:proofErr w:type="spellEnd"/>
    </w:p>
    <w:p w14:paraId="5A3C111F" w14:textId="68576725" w:rsidR="00506E8C" w:rsidRPr="00712B86" w:rsidRDefault="00506E8C" w:rsidP="002A6190">
      <w:pPr>
        <w:pStyle w:val="ListParagraph"/>
        <w:numPr>
          <w:ilvl w:val="0"/>
          <w:numId w:val="19"/>
        </w:numPr>
      </w:pPr>
      <w:r w:rsidRPr="00712B86">
        <w:t>Model – dictionary format that takes in the default estimator arguments as is</w:t>
      </w:r>
      <w:r w:rsidR="00B43217" w:rsidRPr="00712B86">
        <w:t>, except for the neural network wherein it can have the combination of values and functions. For the neural network needs to</w:t>
      </w:r>
      <w:r w:rsidR="00F545DC" w:rsidRPr="00712B86">
        <w:t xml:space="preserve"> setup that is done by using the functions</w:t>
      </w:r>
      <w:r w:rsidR="00413C4B" w:rsidRPr="00712B86">
        <w:t xml:space="preserve"> like add, fit</w:t>
      </w:r>
      <w:r w:rsidR="00B43217" w:rsidRPr="00712B86">
        <w:t xml:space="preserve"> </w:t>
      </w:r>
      <w:r w:rsidR="00F545DC" w:rsidRPr="00712B86">
        <w:t xml:space="preserve">and the values would be the values passed on the </w:t>
      </w:r>
      <w:r w:rsidR="00960D91" w:rsidRPr="00712B86">
        <w:t>model estimator</w:t>
      </w:r>
      <w:r w:rsidR="00413C4B" w:rsidRPr="00712B86">
        <w:t xml:space="preserve">, i.e. </w:t>
      </w:r>
      <w:proofErr w:type="gramStart"/>
      <w:r w:rsidR="00413C4B" w:rsidRPr="00712B86">
        <w:t>compile(</w:t>
      </w:r>
      <w:proofErr w:type="gramEnd"/>
      <w:r w:rsidR="00413C4B" w:rsidRPr="00712B86">
        <w:t>)</w:t>
      </w:r>
      <w:r w:rsidR="00960D91" w:rsidRPr="00712B86">
        <w:t>.</w:t>
      </w:r>
    </w:p>
    <w:tbl>
      <w:tblPr>
        <w:tblStyle w:val="TableGrid"/>
        <w:tblW w:w="0" w:type="auto"/>
        <w:tblInd w:w="360" w:type="dxa"/>
        <w:tblLook w:val="04A0" w:firstRow="1" w:lastRow="0" w:firstColumn="1" w:lastColumn="0" w:noHBand="0" w:noVBand="1"/>
      </w:tblPr>
      <w:tblGrid>
        <w:gridCol w:w="1538"/>
        <w:gridCol w:w="1123"/>
        <w:gridCol w:w="5995"/>
      </w:tblGrid>
      <w:tr w:rsidR="00960D91" w:rsidRPr="00712B86" w14:paraId="779BD120" w14:textId="77777777" w:rsidTr="004845C4">
        <w:tc>
          <w:tcPr>
            <w:tcW w:w="1053" w:type="dxa"/>
          </w:tcPr>
          <w:p w14:paraId="7C331B32" w14:textId="77777777" w:rsidR="00960D91" w:rsidRPr="00712B86" w:rsidRDefault="00960D91" w:rsidP="004845C4">
            <w:pPr>
              <w:jc w:val="center"/>
            </w:pPr>
            <w:r w:rsidRPr="00712B86">
              <w:rPr>
                <w:b/>
                <w:bCs/>
                <w:i/>
                <w:iCs/>
              </w:rPr>
              <w:t>Name</w:t>
            </w:r>
          </w:p>
        </w:tc>
        <w:tc>
          <w:tcPr>
            <w:tcW w:w="1134" w:type="dxa"/>
          </w:tcPr>
          <w:p w14:paraId="4FA74426" w14:textId="77777777" w:rsidR="00960D91" w:rsidRPr="00712B86" w:rsidRDefault="00960D91" w:rsidP="004845C4">
            <w:pPr>
              <w:jc w:val="center"/>
            </w:pPr>
            <w:r w:rsidRPr="00712B86">
              <w:rPr>
                <w:b/>
                <w:bCs/>
                <w:i/>
                <w:iCs/>
              </w:rPr>
              <w:t>Type</w:t>
            </w:r>
          </w:p>
        </w:tc>
        <w:tc>
          <w:tcPr>
            <w:tcW w:w="6469" w:type="dxa"/>
          </w:tcPr>
          <w:p w14:paraId="5EEE50BA" w14:textId="77777777" w:rsidR="00960D91" w:rsidRPr="00712B86" w:rsidRDefault="00960D91" w:rsidP="004845C4">
            <w:pPr>
              <w:jc w:val="center"/>
            </w:pPr>
            <w:r w:rsidRPr="00712B86">
              <w:rPr>
                <w:b/>
                <w:bCs/>
                <w:i/>
                <w:iCs/>
              </w:rPr>
              <w:t>Definition</w:t>
            </w:r>
          </w:p>
        </w:tc>
      </w:tr>
      <w:tr w:rsidR="00960D91" w:rsidRPr="00712B86" w14:paraId="472A0D51" w14:textId="77777777" w:rsidTr="004845C4">
        <w:tc>
          <w:tcPr>
            <w:tcW w:w="1053" w:type="dxa"/>
          </w:tcPr>
          <w:p w14:paraId="2FB2A57F" w14:textId="77777777" w:rsidR="00960D91" w:rsidRPr="00712B86" w:rsidRDefault="00960D91" w:rsidP="004845C4">
            <w:r w:rsidRPr="00712B86">
              <w:t>Function</w:t>
            </w:r>
          </w:p>
        </w:tc>
        <w:tc>
          <w:tcPr>
            <w:tcW w:w="1134" w:type="dxa"/>
          </w:tcPr>
          <w:p w14:paraId="7383D020" w14:textId="77777777" w:rsidR="00960D91" w:rsidRPr="00712B86" w:rsidRDefault="00960D91" w:rsidP="004845C4">
            <w:r w:rsidRPr="00712B86">
              <w:t>Constant</w:t>
            </w:r>
          </w:p>
        </w:tc>
        <w:tc>
          <w:tcPr>
            <w:tcW w:w="6469" w:type="dxa"/>
          </w:tcPr>
          <w:p w14:paraId="22D45769" w14:textId="43288F72" w:rsidR="00960D91" w:rsidRPr="00712B86" w:rsidRDefault="00AE1189" w:rsidP="004845C4">
            <w:r w:rsidRPr="00712B86">
              <w:t>For neural network, c</w:t>
            </w:r>
            <w:r w:rsidR="00960D91" w:rsidRPr="00712B86">
              <w:t>onstant values can be</w:t>
            </w:r>
            <w:r w:rsidR="00960D91" w:rsidRPr="00712B86">
              <w:rPr>
                <w:i/>
                <w:iCs/>
              </w:rPr>
              <w:t xml:space="preserve"> “add&lt;n&gt;”</w:t>
            </w:r>
            <w:r w:rsidR="00960D91" w:rsidRPr="00712B86">
              <w:t>, “</w:t>
            </w:r>
            <w:r w:rsidR="00960D91" w:rsidRPr="00712B86">
              <w:rPr>
                <w:i/>
                <w:iCs/>
              </w:rPr>
              <w:t>fit</w:t>
            </w:r>
            <w:r w:rsidR="00960D91" w:rsidRPr="00712B86">
              <w:t>” to indicate the respective function of the ‘</w:t>
            </w:r>
            <w:r w:rsidR="00960D91" w:rsidRPr="00712B86">
              <w:rPr>
                <w:i/>
                <w:iCs/>
              </w:rPr>
              <w:t>add&lt;n&gt;</w:t>
            </w:r>
            <w:r w:rsidR="00960D91" w:rsidRPr="00712B86">
              <w:t>’ – adding of the neural network with the value of &lt;n&gt; to indicate the number of the input, hidden, output layers added, ‘</w:t>
            </w:r>
            <w:r w:rsidR="00960D91" w:rsidRPr="00712B86">
              <w:rPr>
                <w:i/>
                <w:iCs/>
              </w:rPr>
              <w:t>fit</w:t>
            </w:r>
            <w:r w:rsidR="00960D91" w:rsidRPr="00712B86">
              <w:t xml:space="preserve">’- is the additional optional </w:t>
            </w:r>
            <w:r w:rsidR="00F37BE5" w:rsidRPr="00712B86">
              <w:t xml:space="preserve">functional </w:t>
            </w:r>
            <w:r w:rsidR="00960D91" w:rsidRPr="00712B86">
              <w:t>parameter that can be added when training or fitting the training sets to the test sets.</w:t>
            </w:r>
          </w:p>
        </w:tc>
      </w:tr>
      <w:tr w:rsidR="00960D91" w:rsidRPr="00712B86" w14:paraId="1DEB3CCB" w14:textId="77777777" w:rsidTr="004845C4">
        <w:tc>
          <w:tcPr>
            <w:tcW w:w="1053" w:type="dxa"/>
          </w:tcPr>
          <w:p w14:paraId="334DC2C7" w14:textId="77777777" w:rsidR="00960D91" w:rsidRPr="00712B86" w:rsidRDefault="00960D91" w:rsidP="004845C4">
            <w:proofErr w:type="spellStart"/>
            <w:r w:rsidRPr="00712B86">
              <w:t>method_name</w:t>
            </w:r>
            <w:proofErr w:type="spellEnd"/>
          </w:p>
        </w:tc>
        <w:tc>
          <w:tcPr>
            <w:tcW w:w="1134" w:type="dxa"/>
          </w:tcPr>
          <w:p w14:paraId="49362AC7" w14:textId="77777777" w:rsidR="00960D91" w:rsidRPr="00712B86" w:rsidRDefault="00960D91" w:rsidP="004845C4">
            <w:r w:rsidRPr="00712B86">
              <w:t>Constant</w:t>
            </w:r>
          </w:p>
        </w:tc>
        <w:tc>
          <w:tcPr>
            <w:tcW w:w="6469" w:type="dxa"/>
          </w:tcPr>
          <w:p w14:paraId="3E13F001" w14:textId="77777777" w:rsidR="00960D91" w:rsidRPr="00712B86" w:rsidRDefault="00960D91" w:rsidP="004845C4">
            <w:r w:rsidRPr="00712B86">
              <w:t>Corresponding method name for the constant function defined</w:t>
            </w:r>
          </w:p>
        </w:tc>
      </w:tr>
      <w:tr w:rsidR="00960D91" w:rsidRPr="00712B86" w14:paraId="07C8EB25" w14:textId="77777777" w:rsidTr="004845C4">
        <w:tc>
          <w:tcPr>
            <w:tcW w:w="1053" w:type="dxa"/>
          </w:tcPr>
          <w:p w14:paraId="6487F6D5" w14:textId="77777777" w:rsidR="00960D91" w:rsidRPr="00712B86" w:rsidRDefault="00960D91" w:rsidP="004845C4">
            <w:r w:rsidRPr="00712B86">
              <w:t>Parameters</w:t>
            </w:r>
          </w:p>
        </w:tc>
        <w:tc>
          <w:tcPr>
            <w:tcW w:w="1134" w:type="dxa"/>
          </w:tcPr>
          <w:p w14:paraId="4F154755" w14:textId="77777777" w:rsidR="00960D91" w:rsidRPr="00712B86" w:rsidRDefault="00960D91" w:rsidP="004845C4">
            <w:proofErr w:type="spellStart"/>
            <w:r w:rsidRPr="00712B86">
              <w:t>Dict</w:t>
            </w:r>
            <w:proofErr w:type="spellEnd"/>
          </w:p>
        </w:tc>
        <w:tc>
          <w:tcPr>
            <w:tcW w:w="6469" w:type="dxa"/>
          </w:tcPr>
          <w:p w14:paraId="7E5E6EAD" w14:textId="188BCFC3" w:rsidR="00960D91" w:rsidRPr="00712B86" w:rsidRDefault="00960D91" w:rsidP="004845C4">
            <w:r w:rsidRPr="00712B86">
              <w:t>Actual function parameters accordingly</w:t>
            </w:r>
          </w:p>
        </w:tc>
      </w:tr>
    </w:tbl>
    <w:p w14:paraId="578545BE" w14:textId="721AC9D6" w:rsidR="00F545DC" w:rsidRPr="00712B86" w:rsidRDefault="00F545DC" w:rsidP="00F545DC">
      <w:pPr>
        <w:pStyle w:val="ListParagraph"/>
      </w:pPr>
    </w:p>
    <w:p w14:paraId="08BE13A7" w14:textId="1CA65325" w:rsidR="00413C4B" w:rsidRPr="00712B86" w:rsidRDefault="00413C4B" w:rsidP="00F545DC">
      <w:pPr>
        <w:pStyle w:val="ListParagraph"/>
      </w:pPr>
      <w:r w:rsidRPr="00712B86">
        <w:t>For RBM, the implementation is done using torch, the parameter used:</w:t>
      </w:r>
    </w:p>
    <w:tbl>
      <w:tblPr>
        <w:tblStyle w:val="TableGrid"/>
        <w:tblW w:w="0" w:type="auto"/>
        <w:tblInd w:w="360" w:type="dxa"/>
        <w:tblLook w:val="04A0" w:firstRow="1" w:lastRow="0" w:firstColumn="1" w:lastColumn="0" w:noHBand="0" w:noVBand="1"/>
      </w:tblPr>
      <w:tblGrid>
        <w:gridCol w:w="1162"/>
        <w:gridCol w:w="1125"/>
        <w:gridCol w:w="6369"/>
      </w:tblGrid>
      <w:tr w:rsidR="00413C4B" w:rsidRPr="00712B86" w14:paraId="57BE5A5E" w14:textId="77777777" w:rsidTr="00947665">
        <w:tc>
          <w:tcPr>
            <w:tcW w:w="1053" w:type="dxa"/>
          </w:tcPr>
          <w:p w14:paraId="667CA8E1" w14:textId="77777777" w:rsidR="00413C4B" w:rsidRPr="00712B86" w:rsidRDefault="00413C4B" w:rsidP="00947665">
            <w:pPr>
              <w:jc w:val="center"/>
            </w:pPr>
            <w:r w:rsidRPr="00712B86">
              <w:rPr>
                <w:b/>
                <w:bCs/>
                <w:i/>
                <w:iCs/>
              </w:rPr>
              <w:t>Name</w:t>
            </w:r>
          </w:p>
        </w:tc>
        <w:tc>
          <w:tcPr>
            <w:tcW w:w="1134" w:type="dxa"/>
          </w:tcPr>
          <w:p w14:paraId="5767AF4E" w14:textId="77777777" w:rsidR="00413C4B" w:rsidRPr="00712B86" w:rsidRDefault="00413C4B" w:rsidP="00947665">
            <w:pPr>
              <w:jc w:val="center"/>
            </w:pPr>
            <w:r w:rsidRPr="00712B86">
              <w:rPr>
                <w:b/>
                <w:bCs/>
                <w:i/>
                <w:iCs/>
              </w:rPr>
              <w:t>Type</w:t>
            </w:r>
          </w:p>
        </w:tc>
        <w:tc>
          <w:tcPr>
            <w:tcW w:w="6469" w:type="dxa"/>
          </w:tcPr>
          <w:p w14:paraId="3FBD2EEF" w14:textId="77777777" w:rsidR="00413C4B" w:rsidRPr="00712B86" w:rsidRDefault="00413C4B" w:rsidP="00947665">
            <w:pPr>
              <w:jc w:val="center"/>
            </w:pPr>
            <w:r w:rsidRPr="00712B86">
              <w:rPr>
                <w:b/>
                <w:bCs/>
                <w:i/>
                <w:iCs/>
              </w:rPr>
              <w:t>Definition</w:t>
            </w:r>
          </w:p>
        </w:tc>
      </w:tr>
      <w:tr w:rsidR="00413C4B" w:rsidRPr="00712B86" w14:paraId="091EF47F" w14:textId="77777777" w:rsidTr="00947665">
        <w:tc>
          <w:tcPr>
            <w:tcW w:w="1053" w:type="dxa"/>
          </w:tcPr>
          <w:p w14:paraId="3C9DB64B" w14:textId="75FF2991" w:rsidR="00413C4B" w:rsidRPr="00712B86" w:rsidRDefault="00F434DD" w:rsidP="00947665">
            <w:r w:rsidRPr="00712B86">
              <w:t>H</w:t>
            </w:r>
            <w:r w:rsidR="00413C4B" w:rsidRPr="00712B86">
              <w:t>idden</w:t>
            </w:r>
          </w:p>
        </w:tc>
        <w:tc>
          <w:tcPr>
            <w:tcW w:w="1134" w:type="dxa"/>
          </w:tcPr>
          <w:p w14:paraId="0967358A" w14:textId="3B85F458" w:rsidR="00413C4B" w:rsidRPr="00712B86" w:rsidRDefault="00413C4B" w:rsidP="00947665">
            <w:r w:rsidRPr="00712B86">
              <w:t>Int</w:t>
            </w:r>
          </w:p>
        </w:tc>
        <w:tc>
          <w:tcPr>
            <w:tcW w:w="6469" w:type="dxa"/>
          </w:tcPr>
          <w:p w14:paraId="577D9DE3" w14:textId="513A2F6F" w:rsidR="00413C4B" w:rsidRPr="00712B86" w:rsidRDefault="00413C4B" w:rsidP="00947665">
            <w:r w:rsidRPr="00712B86">
              <w:t>The number of hidden nodes</w:t>
            </w:r>
          </w:p>
        </w:tc>
      </w:tr>
      <w:tr w:rsidR="00413C4B" w:rsidRPr="00712B86" w14:paraId="70F39851" w14:textId="77777777" w:rsidTr="00947665">
        <w:tc>
          <w:tcPr>
            <w:tcW w:w="1053" w:type="dxa"/>
          </w:tcPr>
          <w:p w14:paraId="03965640" w14:textId="3BB697A5" w:rsidR="00413C4B" w:rsidRPr="00712B86" w:rsidRDefault="00413C4B" w:rsidP="00947665">
            <w:proofErr w:type="spellStart"/>
            <w:r w:rsidRPr="00712B86">
              <w:t>batch_size</w:t>
            </w:r>
            <w:proofErr w:type="spellEnd"/>
          </w:p>
        </w:tc>
        <w:tc>
          <w:tcPr>
            <w:tcW w:w="1134" w:type="dxa"/>
          </w:tcPr>
          <w:p w14:paraId="39778BE0" w14:textId="20BBF4C3" w:rsidR="00413C4B" w:rsidRPr="00712B86" w:rsidRDefault="00413C4B" w:rsidP="00947665">
            <w:r w:rsidRPr="00712B86">
              <w:t>Int</w:t>
            </w:r>
          </w:p>
        </w:tc>
        <w:tc>
          <w:tcPr>
            <w:tcW w:w="6469" w:type="dxa"/>
          </w:tcPr>
          <w:p w14:paraId="3A3DD3D0" w14:textId="67A13217" w:rsidR="00413C4B" w:rsidRPr="00712B86" w:rsidRDefault="00413C4B" w:rsidP="00947665">
            <w:r w:rsidRPr="00712B86">
              <w:t xml:space="preserve">The number of </w:t>
            </w:r>
            <w:proofErr w:type="spellStart"/>
            <w:proofErr w:type="gramStart"/>
            <w:r w:rsidRPr="00712B86">
              <w:t>batch</w:t>
            </w:r>
            <w:proofErr w:type="gramEnd"/>
            <w:r w:rsidRPr="00712B86">
              <w:t>_size</w:t>
            </w:r>
            <w:proofErr w:type="spellEnd"/>
          </w:p>
        </w:tc>
      </w:tr>
      <w:tr w:rsidR="00413C4B" w:rsidRPr="00712B86" w14:paraId="362CDCAE" w14:textId="77777777" w:rsidTr="00947665">
        <w:tc>
          <w:tcPr>
            <w:tcW w:w="1053" w:type="dxa"/>
          </w:tcPr>
          <w:p w14:paraId="4C275FC0" w14:textId="6C02F57E" w:rsidR="00413C4B" w:rsidRPr="00712B86" w:rsidRDefault="00F434DD" w:rsidP="00947665">
            <w:r w:rsidRPr="00712B86">
              <w:t>E</w:t>
            </w:r>
            <w:r w:rsidR="00413C4B" w:rsidRPr="00712B86">
              <w:t>poch</w:t>
            </w:r>
          </w:p>
        </w:tc>
        <w:tc>
          <w:tcPr>
            <w:tcW w:w="1134" w:type="dxa"/>
          </w:tcPr>
          <w:p w14:paraId="1D911A33" w14:textId="1AD88D8A" w:rsidR="00413C4B" w:rsidRPr="00712B86" w:rsidRDefault="00413C4B" w:rsidP="00947665">
            <w:r w:rsidRPr="00712B86">
              <w:t>int</w:t>
            </w:r>
          </w:p>
        </w:tc>
        <w:tc>
          <w:tcPr>
            <w:tcW w:w="6469" w:type="dxa"/>
          </w:tcPr>
          <w:p w14:paraId="62A6DB03" w14:textId="7B82357B" w:rsidR="00413C4B" w:rsidRPr="00712B86" w:rsidRDefault="00413C4B" w:rsidP="00947665">
            <w:r w:rsidRPr="00712B86">
              <w:t xml:space="preserve">The number of </w:t>
            </w:r>
            <w:proofErr w:type="gramStart"/>
            <w:r w:rsidRPr="00712B86">
              <w:t>epoch</w:t>
            </w:r>
            <w:proofErr w:type="gramEnd"/>
          </w:p>
        </w:tc>
      </w:tr>
    </w:tbl>
    <w:p w14:paraId="3BE54B0B" w14:textId="77777777" w:rsidR="00413C4B" w:rsidRPr="00712B86" w:rsidRDefault="00413C4B" w:rsidP="00F545DC">
      <w:pPr>
        <w:pStyle w:val="ListParagraph"/>
      </w:pPr>
    </w:p>
    <w:p w14:paraId="4D69B2C5" w14:textId="77777777" w:rsidR="00506E8C" w:rsidRPr="00712B86" w:rsidRDefault="00506E8C" w:rsidP="002A6190">
      <w:pPr>
        <w:pStyle w:val="ListParagraph"/>
        <w:numPr>
          <w:ilvl w:val="0"/>
          <w:numId w:val="19"/>
        </w:numPr>
      </w:pPr>
      <w:r w:rsidRPr="00712B86">
        <w:t>Graph – is a dictionary value setup</w:t>
      </w:r>
    </w:p>
    <w:tbl>
      <w:tblPr>
        <w:tblStyle w:val="TableGrid"/>
        <w:tblW w:w="0" w:type="auto"/>
        <w:tblInd w:w="360" w:type="dxa"/>
        <w:tblLook w:val="04A0" w:firstRow="1" w:lastRow="0" w:firstColumn="1" w:lastColumn="0" w:noHBand="0" w:noVBand="1"/>
      </w:tblPr>
      <w:tblGrid>
        <w:gridCol w:w="1053"/>
        <w:gridCol w:w="1134"/>
        <w:gridCol w:w="6469"/>
      </w:tblGrid>
      <w:tr w:rsidR="00506E8C" w:rsidRPr="00712B86" w14:paraId="2608E582" w14:textId="77777777" w:rsidTr="004845C4">
        <w:tc>
          <w:tcPr>
            <w:tcW w:w="1053" w:type="dxa"/>
          </w:tcPr>
          <w:p w14:paraId="6AFC079B" w14:textId="77777777" w:rsidR="00506E8C" w:rsidRPr="00712B86" w:rsidRDefault="00506E8C" w:rsidP="004845C4">
            <w:pPr>
              <w:jc w:val="center"/>
              <w:rPr>
                <w:b/>
                <w:bCs/>
                <w:i/>
                <w:iCs/>
              </w:rPr>
            </w:pPr>
            <w:r w:rsidRPr="00712B86">
              <w:rPr>
                <w:b/>
                <w:bCs/>
                <w:i/>
                <w:iCs/>
              </w:rPr>
              <w:t>Name</w:t>
            </w:r>
          </w:p>
        </w:tc>
        <w:tc>
          <w:tcPr>
            <w:tcW w:w="1134" w:type="dxa"/>
          </w:tcPr>
          <w:p w14:paraId="61BCAF8E" w14:textId="77777777" w:rsidR="00506E8C" w:rsidRPr="00712B86" w:rsidRDefault="00506E8C" w:rsidP="004845C4">
            <w:pPr>
              <w:jc w:val="center"/>
              <w:rPr>
                <w:b/>
                <w:bCs/>
                <w:i/>
                <w:iCs/>
              </w:rPr>
            </w:pPr>
            <w:r w:rsidRPr="00712B86">
              <w:rPr>
                <w:b/>
                <w:bCs/>
                <w:i/>
                <w:iCs/>
              </w:rPr>
              <w:t>Type</w:t>
            </w:r>
          </w:p>
        </w:tc>
        <w:tc>
          <w:tcPr>
            <w:tcW w:w="6469" w:type="dxa"/>
          </w:tcPr>
          <w:p w14:paraId="1EA7CA4E" w14:textId="77777777" w:rsidR="00506E8C" w:rsidRPr="00712B86" w:rsidRDefault="00506E8C" w:rsidP="004845C4">
            <w:pPr>
              <w:jc w:val="center"/>
              <w:rPr>
                <w:b/>
                <w:bCs/>
                <w:i/>
                <w:iCs/>
              </w:rPr>
            </w:pPr>
            <w:r w:rsidRPr="00712B86">
              <w:rPr>
                <w:b/>
                <w:bCs/>
                <w:i/>
                <w:iCs/>
              </w:rPr>
              <w:t>Definition</w:t>
            </w:r>
          </w:p>
        </w:tc>
      </w:tr>
      <w:tr w:rsidR="00506E8C" w:rsidRPr="00712B86" w14:paraId="4AD85A98" w14:textId="77777777" w:rsidTr="004845C4">
        <w:tc>
          <w:tcPr>
            <w:tcW w:w="1053" w:type="dxa"/>
          </w:tcPr>
          <w:p w14:paraId="3E597788" w14:textId="33D0FB78" w:rsidR="00506E8C" w:rsidRPr="00712B86" w:rsidRDefault="00960D91" w:rsidP="004845C4">
            <w:r w:rsidRPr="00712B86">
              <w:t>T</w:t>
            </w:r>
            <w:r w:rsidR="00506E8C" w:rsidRPr="00712B86">
              <w:t>itle</w:t>
            </w:r>
          </w:p>
        </w:tc>
        <w:tc>
          <w:tcPr>
            <w:tcW w:w="1134" w:type="dxa"/>
          </w:tcPr>
          <w:p w14:paraId="094B64F1" w14:textId="61F10FC8" w:rsidR="00506E8C" w:rsidRPr="00712B86" w:rsidRDefault="00BC1F5B" w:rsidP="004845C4">
            <w:r w:rsidRPr="00712B86">
              <w:t>S</w:t>
            </w:r>
            <w:r w:rsidR="00506E8C" w:rsidRPr="00712B86">
              <w:t>tr</w:t>
            </w:r>
          </w:p>
        </w:tc>
        <w:tc>
          <w:tcPr>
            <w:tcW w:w="6469" w:type="dxa"/>
          </w:tcPr>
          <w:p w14:paraId="2C6C1E6F" w14:textId="77777777" w:rsidR="00506E8C" w:rsidRPr="00712B86" w:rsidRDefault="00506E8C" w:rsidP="004845C4">
            <w:r w:rsidRPr="00712B86">
              <w:t xml:space="preserve">Title to be use in the estimator graph, by default is the classifier name with training/test option </w:t>
            </w:r>
          </w:p>
        </w:tc>
      </w:tr>
      <w:tr w:rsidR="00506E8C" w:rsidRPr="00712B86" w14:paraId="774660B7" w14:textId="77777777" w:rsidTr="004845C4">
        <w:tc>
          <w:tcPr>
            <w:tcW w:w="1053" w:type="dxa"/>
          </w:tcPr>
          <w:p w14:paraId="691863FD" w14:textId="2451E474" w:rsidR="00506E8C" w:rsidRPr="00712B86" w:rsidRDefault="00266B4A" w:rsidP="004845C4">
            <w:proofErr w:type="spellStart"/>
            <w:r w:rsidRPr="00712B86">
              <w:t>X</w:t>
            </w:r>
            <w:r w:rsidR="00506E8C" w:rsidRPr="00712B86">
              <w:t>label</w:t>
            </w:r>
            <w:proofErr w:type="spellEnd"/>
          </w:p>
        </w:tc>
        <w:tc>
          <w:tcPr>
            <w:tcW w:w="1134" w:type="dxa"/>
          </w:tcPr>
          <w:p w14:paraId="67C0DAE4" w14:textId="77777777" w:rsidR="00506E8C" w:rsidRPr="00712B86" w:rsidRDefault="00506E8C" w:rsidP="004845C4">
            <w:r w:rsidRPr="00712B86">
              <w:t xml:space="preserve">str  </w:t>
            </w:r>
          </w:p>
        </w:tc>
        <w:tc>
          <w:tcPr>
            <w:tcW w:w="6469" w:type="dxa"/>
          </w:tcPr>
          <w:p w14:paraId="6C9A51F0" w14:textId="77777777" w:rsidR="00506E8C" w:rsidRPr="00712B86" w:rsidRDefault="00506E8C" w:rsidP="004845C4">
            <w:r w:rsidRPr="00712B86">
              <w:t>Label in the x-axis of the estimator graph, by default is the X column name</w:t>
            </w:r>
          </w:p>
        </w:tc>
      </w:tr>
      <w:tr w:rsidR="00506E8C" w:rsidRPr="00712B86" w14:paraId="21C6518E" w14:textId="77777777" w:rsidTr="004845C4">
        <w:tc>
          <w:tcPr>
            <w:tcW w:w="1053" w:type="dxa"/>
          </w:tcPr>
          <w:p w14:paraId="61F9487C" w14:textId="574AFAC3" w:rsidR="00506E8C" w:rsidRPr="00712B86" w:rsidRDefault="00266B4A" w:rsidP="004845C4">
            <w:proofErr w:type="spellStart"/>
            <w:r w:rsidRPr="00712B86">
              <w:t>Y</w:t>
            </w:r>
            <w:r w:rsidR="00506E8C" w:rsidRPr="00712B86">
              <w:t>label</w:t>
            </w:r>
            <w:proofErr w:type="spellEnd"/>
          </w:p>
        </w:tc>
        <w:tc>
          <w:tcPr>
            <w:tcW w:w="1134" w:type="dxa"/>
          </w:tcPr>
          <w:p w14:paraId="335EAE90" w14:textId="29F9FDC4" w:rsidR="00506E8C" w:rsidRPr="00712B86" w:rsidRDefault="00197228" w:rsidP="004845C4">
            <w:r w:rsidRPr="00712B86">
              <w:t>S</w:t>
            </w:r>
            <w:r w:rsidR="00506E8C" w:rsidRPr="00712B86">
              <w:t>tr</w:t>
            </w:r>
          </w:p>
        </w:tc>
        <w:tc>
          <w:tcPr>
            <w:tcW w:w="6469" w:type="dxa"/>
          </w:tcPr>
          <w:p w14:paraId="525BAB45" w14:textId="77777777" w:rsidR="00506E8C" w:rsidRPr="00712B86" w:rsidRDefault="00506E8C" w:rsidP="004845C4">
            <w:r w:rsidRPr="00712B86">
              <w:t>Label in the y-axis of the estimator graph, by default is the y column name</w:t>
            </w:r>
          </w:p>
        </w:tc>
      </w:tr>
      <w:tr w:rsidR="00506E8C" w:rsidRPr="00712B86" w14:paraId="40346539" w14:textId="77777777" w:rsidTr="004845C4">
        <w:tc>
          <w:tcPr>
            <w:tcW w:w="1053" w:type="dxa"/>
          </w:tcPr>
          <w:p w14:paraId="5033861B" w14:textId="77777777" w:rsidR="00506E8C" w:rsidRPr="00712B86" w:rsidRDefault="00506E8C" w:rsidP="004845C4">
            <w:r w:rsidRPr="00712B86">
              <w:t>Smooth</w:t>
            </w:r>
          </w:p>
        </w:tc>
        <w:tc>
          <w:tcPr>
            <w:tcW w:w="1134" w:type="dxa"/>
          </w:tcPr>
          <w:p w14:paraId="63ACAB9F" w14:textId="77777777" w:rsidR="00506E8C" w:rsidRPr="00712B86" w:rsidRDefault="00506E8C" w:rsidP="004845C4">
            <w:r w:rsidRPr="00712B86">
              <w:t xml:space="preserve">number, </w:t>
            </w:r>
            <w:proofErr w:type="spellStart"/>
            <w:r w:rsidRPr="00712B86">
              <w:t>numpy</w:t>
            </w:r>
            <w:proofErr w:type="spellEnd"/>
            <w:r w:rsidRPr="00712B86">
              <w:t xml:space="preserve"> of number </w:t>
            </w:r>
          </w:p>
        </w:tc>
        <w:tc>
          <w:tcPr>
            <w:tcW w:w="6469" w:type="dxa"/>
          </w:tcPr>
          <w:p w14:paraId="7240EF97" w14:textId="77777777" w:rsidR="00506E8C" w:rsidRPr="00712B86" w:rsidRDefault="00506E8C" w:rsidP="004845C4">
            <w:r w:rsidRPr="00712B86">
              <w:t>Sets the jitter values for the contour of the estimator like the regression, classification</w:t>
            </w:r>
          </w:p>
        </w:tc>
      </w:tr>
    </w:tbl>
    <w:p w14:paraId="77294F1B" w14:textId="1B2FEA9E" w:rsidR="001253ED" w:rsidRPr="00712B86" w:rsidRDefault="001253ED" w:rsidP="00E370D0">
      <w:r w:rsidRPr="00712B86">
        <w:t xml:space="preserve">To execute the tool use the below command with </w:t>
      </w:r>
      <w:r w:rsidR="00925077" w:rsidRPr="00712B86">
        <w:rPr>
          <w:i/>
          <w:iCs/>
        </w:rPr>
        <w:t>-</w:t>
      </w:r>
      <w:proofErr w:type="spellStart"/>
      <w:r w:rsidR="00925077" w:rsidRPr="00712B86">
        <w:rPr>
          <w:i/>
          <w:iCs/>
        </w:rPr>
        <w:t>i</w:t>
      </w:r>
      <w:proofErr w:type="spellEnd"/>
      <w:r w:rsidR="00925077" w:rsidRPr="00712B86">
        <w:t xml:space="preserve"> </w:t>
      </w:r>
      <w:r w:rsidRPr="00712B86">
        <w:t xml:space="preserve">option to change the </w:t>
      </w:r>
      <w:proofErr w:type="gramStart"/>
      <w:r w:rsidR="00925077" w:rsidRPr="00712B86">
        <w:t>input  file</w:t>
      </w:r>
      <w:proofErr w:type="gramEnd"/>
      <w:r w:rsidR="00925077" w:rsidRPr="00712B86">
        <w:t xml:space="preserve"> </w:t>
      </w:r>
      <w:r w:rsidR="00925077" w:rsidRPr="00712B86">
        <w:rPr>
          <w:i/>
          <w:iCs/>
        </w:rPr>
        <w:t>&lt;input_*&gt;.txt</w:t>
      </w:r>
      <w:r w:rsidRPr="00712B86">
        <w:t>:</w:t>
      </w:r>
    </w:p>
    <w:p w14:paraId="6B48A40B" w14:textId="7628CE73" w:rsidR="001253ED" w:rsidRPr="00712B86" w:rsidRDefault="001253ED" w:rsidP="00E370D0">
      <w:pPr>
        <w:rPr>
          <w:i/>
          <w:iCs/>
          <w:color w:val="5B9BD5" w:themeColor="accent1"/>
        </w:rPr>
      </w:pPr>
      <w:r w:rsidRPr="00712B86">
        <w:rPr>
          <w:i/>
          <w:iCs/>
          <w:color w:val="5B9BD5" w:themeColor="accent1"/>
        </w:rPr>
        <w:t>python -W ignore main.py -</w:t>
      </w:r>
      <w:proofErr w:type="spellStart"/>
      <w:r w:rsidRPr="00712B86">
        <w:rPr>
          <w:i/>
          <w:iCs/>
          <w:color w:val="5B9BD5" w:themeColor="accent1"/>
        </w:rPr>
        <w:t>i</w:t>
      </w:r>
      <w:proofErr w:type="spellEnd"/>
      <w:r w:rsidRPr="00712B86">
        <w:rPr>
          <w:i/>
          <w:iCs/>
          <w:color w:val="5B9BD5" w:themeColor="accent1"/>
        </w:rPr>
        <w:t xml:space="preserve"> input_cluster.txt</w:t>
      </w:r>
    </w:p>
    <w:p w14:paraId="01EBB306" w14:textId="67F2E7F5" w:rsidR="009546EB" w:rsidRPr="00712B86" w:rsidRDefault="009546EB" w:rsidP="009546EB">
      <w:r w:rsidRPr="00712B86">
        <w:t xml:space="preserve">Alternatively, the tool can be installed as a project with the predefined modules after the </w:t>
      </w:r>
      <w:r w:rsidR="00174ABC" w:rsidRPr="00712B86">
        <w:t>project files have been extracted</w:t>
      </w:r>
      <w:r w:rsidRPr="00712B86">
        <w:t>.</w:t>
      </w:r>
    </w:p>
    <w:tbl>
      <w:tblPr>
        <w:tblStyle w:val="TableGrid"/>
        <w:tblW w:w="0" w:type="auto"/>
        <w:tblLook w:val="04A0" w:firstRow="1" w:lastRow="0" w:firstColumn="1" w:lastColumn="0" w:noHBand="0" w:noVBand="1"/>
      </w:tblPr>
      <w:tblGrid>
        <w:gridCol w:w="704"/>
        <w:gridCol w:w="3260"/>
        <w:gridCol w:w="5052"/>
      </w:tblGrid>
      <w:tr w:rsidR="009546EB" w:rsidRPr="00712B86" w14:paraId="1D5B613C" w14:textId="77777777" w:rsidTr="00174ABC">
        <w:tc>
          <w:tcPr>
            <w:tcW w:w="704" w:type="dxa"/>
            <w:shd w:val="clear" w:color="auto" w:fill="FFFFFF" w:themeFill="background1"/>
          </w:tcPr>
          <w:p w14:paraId="2D32F999" w14:textId="48B8AB2C" w:rsidR="009546EB" w:rsidRPr="00712B86" w:rsidRDefault="00BB13BE" w:rsidP="00BB13BE">
            <w:pPr>
              <w:jc w:val="center"/>
              <w:rPr>
                <w:b/>
                <w:bCs/>
                <w:i/>
                <w:iCs/>
              </w:rPr>
            </w:pPr>
            <w:r w:rsidRPr="00712B86">
              <w:rPr>
                <w:b/>
                <w:bCs/>
                <w:i/>
                <w:iCs/>
              </w:rPr>
              <w:t>No</w:t>
            </w:r>
          </w:p>
        </w:tc>
        <w:tc>
          <w:tcPr>
            <w:tcW w:w="3260" w:type="dxa"/>
            <w:shd w:val="clear" w:color="auto" w:fill="FFFFFF" w:themeFill="background1"/>
          </w:tcPr>
          <w:p w14:paraId="179E3CB9" w14:textId="12AA16FC" w:rsidR="009546EB" w:rsidRPr="00712B86" w:rsidRDefault="00BB13BE" w:rsidP="00BB13BE">
            <w:pPr>
              <w:jc w:val="center"/>
              <w:rPr>
                <w:b/>
                <w:bCs/>
                <w:i/>
                <w:iCs/>
              </w:rPr>
            </w:pPr>
            <w:r w:rsidRPr="00712B86">
              <w:rPr>
                <w:b/>
                <w:bCs/>
                <w:i/>
                <w:iCs/>
              </w:rPr>
              <w:t>Command</w:t>
            </w:r>
          </w:p>
        </w:tc>
        <w:tc>
          <w:tcPr>
            <w:tcW w:w="5052" w:type="dxa"/>
            <w:shd w:val="clear" w:color="auto" w:fill="FFFFFF" w:themeFill="background1"/>
          </w:tcPr>
          <w:p w14:paraId="2C8C4C64" w14:textId="61FC2120" w:rsidR="009546EB" w:rsidRPr="00712B86" w:rsidRDefault="00BB13BE" w:rsidP="00BB13BE">
            <w:pPr>
              <w:jc w:val="center"/>
              <w:rPr>
                <w:b/>
                <w:bCs/>
                <w:i/>
                <w:iCs/>
              </w:rPr>
            </w:pPr>
            <w:r w:rsidRPr="00712B86">
              <w:rPr>
                <w:b/>
                <w:bCs/>
                <w:i/>
                <w:iCs/>
              </w:rPr>
              <w:t>Description</w:t>
            </w:r>
          </w:p>
        </w:tc>
      </w:tr>
      <w:tr w:rsidR="009546EB" w:rsidRPr="00712B86" w14:paraId="1912BA37" w14:textId="77777777" w:rsidTr="009546EB">
        <w:tc>
          <w:tcPr>
            <w:tcW w:w="704" w:type="dxa"/>
          </w:tcPr>
          <w:p w14:paraId="0F0C5312" w14:textId="31B51E5F" w:rsidR="009546EB" w:rsidRPr="00712B86" w:rsidRDefault="00EE0680" w:rsidP="00292C80">
            <w:pPr>
              <w:jc w:val="center"/>
            </w:pPr>
            <w:r w:rsidRPr="00712B86">
              <w:t>1</w:t>
            </w:r>
          </w:p>
        </w:tc>
        <w:tc>
          <w:tcPr>
            <w:tcW w:w="3260" w:type="dxa"/>
          </w:tcPr>
          <w:p w14:paraId="66DB8299" w14:textId="5AFFD9C2" w:rsidR="009546EB" w:rsidRPr="00712B86" w:rsidRDefault="00AC222A" w:rsidP="009546EB">
            <w:r w:rsidRPr="00712B86">
              <w:t xml:space="preserve">cd </w:t>
            </w:r>
            <w:r w:rsidR="003C1680" w:rsidRPr="00712B86">
              <w:t>&lt;directory&gt;\my_practise_v2</w:t>
            </w:r>
          </w:p>
        </w:tc>
        <w:tc>
          <w:tcPr>
            <w:tcW w:w="5052" w:type="dxa"/>
          </w:tcPr>
          <w:p w14:paraId="0E2E161B" w14:textId="14321E49" w:rsidR="009546EB" w:rsidRPr="00712B86" w:rsidRDefault="00BB13BE" w:rsidP="009546EB">
            <w:r w:rsidRPr="00712B86">
              <w:t>Unzip the project file</w:t>
            </w:r>
            <w:r w:rsidR="003C1680" w:rsidRPr="00712B86">
              <w:t xml:space="preserve"> and go to the project directory</w:t>
            </w:r>
          </w:p>
        </w:tc>
      </w:tr>
      <w:tr w:rsidR="009546EB" w:rsidRPr="00712B86" w14:paraId="6BCDAF68" w14:textId="77777777" w:rsidTr="009546EB">
        <w:tc>
          <w:tcPr>
            <w:tcW w:w="704" w:type="dxa"/>
          </w:tcPr>
          <w:p w14:paraId="55AE0A85" w14:textId="194DBD58" w:rsidR="009546EB" w:rsidRPr="00712B86" w:rsidRDefault="00EE0680" w:rsidP="00292C80">
            <w:pPr>
              <w:jc w:val="center"/>
            </w:pPr>
            <w:r w:rsidRPr="00712B86">
              <w:t>2</w:t>
            </w:r>
          </w:p>
        </w:tc>
        <w:tc>
          <w:tcPr>
            <w:tcW w:w="3260" w:type="dxa"/>
          </w:tcPr>
          <w:p w14:paraId="10D67459" w14:textId="6A8673F2" w:rsidR="009546EB" w:rsidRPr="00712B86" w:rsidRDefault="009546EB" w:rsidP="009546EB">
            <w:r w:rsidRPr="00712B86">
              <w:t xml:space="preserve">pip install </w:t>
            </w:r>
            <w:proofErr w:type="spellStart"/>
            <w:r w:rsidRPr="00712B86">
              <w:t>pipenv</w:t>
            </w:r>
            <w:proofErr w:type="spellEnd"/>
          </w:p>
        </w:tc>
        <w:tc>
          <w:tcPr>
            <w:tcW w:w="5052" w:type="dxa"/>
          </w:tcPr>
          <w:p w14:paraId="0E3A409E" w14:textId="18FA81F9" w:rsidR="009546EB" w:rsidRPr="00712B86" w:rsidRDefault="009546EB" w:rsidP="009546EB">
            <w:r w:rsidRPr="00712B86">
              <w:t xml:space="preserve">Install the </w:t>
            </w:r>
            <w:proofErr w:type="spellStart"/>
            <w:r w:rsidRPr="00712B86">
              <w:t>pipenv</w:t>
            </w:r>
            <w:proofErr w:type="spellEnd"/>
            <w:r w:rsidRPr="00712B86">
              <w:t xml:space="preserve"> in the command console terminal of any environment</w:t>
            </w:r>
          </w:p>
        </w:tc>
      </w:tr>
      <w:tr w:rsidR="009546EB" w:rsidRPr="00712B86" w14:paraId="405468B4" w14:textId="77777777" w:rsidTr="009546EB">
        <w:tc>
          <w:tcPr>
            <w:tcW w:w="704" w:type="dxa"/>
          </w:tcPr>
          <w:p w14:paraId="0ED2AD22" w14:textId="136D44B3" w:rsidR="009546EB" w:rsidRPr="00712B86" w:rsidRDefault="00EE0680" w:rsidP="00292C80">
            <w:pPr>
              <w:jc w:val="center"/>
            </w:pPr>
            <w:r w:rsidRPr="00712B86">
              <w:t>3</w:t>
            </w:r>
          </w:p>
        </w:tc>
        <w:tc>
          <w:tcPr>
            <w:tcW w:w="3260" w:type="dxa"/>
          </w:tcPr>
          <w:p w14:paraId="4348A6A0" w14:textId="54CBE049" w:rsidR="009546EB" w:rsidRPr="00712B86" w:rsidRDefault="009546EB" w:rsidP="009546EB">
            <w:proofErr w:type="spellStart"/>
            <w:r w:rsidRPr="00712B86">
              <w:t>pipenv</w:t>
            </w:r>
            <w:proofErr w:type="spellEnd"/>
            <w:r w:rsidRPr="00712B86">
              <w:t xml:space="preserve"> install</w:t>
            </w:r>
          </w:p>
        </w:tc>
        <w:tc>
          <w:tcPr>
            <w:tcW w:w="5052" w:type="dxa"/>
          </w:tcPr>
          <w:p w14:paraId="552D2795" w14:textId="1DE61864" w:rsidR="009546EB" w:rsidRPr="00712B86" w:rsidRDefault="00BB13BE" w:rsidP="009546EB">
            <w:r w:rsidRPr="00712B86">
              <w:t>Install the library modules</w:t>
            </w:r>
            <w:r w:rsidR="00131D04" w:rsidRPr="00712B86">
              <w:t xml:space="preserve"> for the project</w:t>
            </w:r>
          </w:p>
        </w:tc>
      </w:tr>
      <w:tr w:rsidR="009546EB" w:rsidRPr="00712B86" w14:paraId="70D1FB28" w14:textId="77777777" w:rsidTr="009546EB">
        <w:tc>
          <w:tcPr>
            <w:tcW w:w="704" w:type="dxa"/>
          </w:tcPr>
          <w:p w14:paraId="4CCF29F5" w14:textId="7CE5A979" w:rsidR="009546EB" w:rsidRPr="00712B86" w:rsidRDefault="00EE0680" w:rsidP="00292C80">
            <w:pPr>
              <w:jc w:val="center"/>
            </w:pPr>
            <w:r w:rsidRPr="00712B86">
              <w:lastRenderedPageBreak/>
              <w:t>4</w:t>
            </w:r>
          </w:p>
        </w:tc>
        <w:tc>
          <w:tcPr>
            <w:tcW w:w="3260" w:type="dxa"/>
          </w:tcPr>
          <w:p w14:paraId="42897B8A" w14:textId="204F78AB" w:rsidR="009546EB" w:rsidRPr="00712B86" w:rsidRDefault="00BB13BE" w:rsidP="009546EB">
            <w:proofErr w:type="spellStart"/>
            <w:r w:rsidRPr="00712B86">
              <w:t>pipenv</w:t>
            </w:r>
            <w:proofErr w:type="spellEnd"/>
            <w:r w:rsidRPr="00712B86">
              <w:t xml:space="preserve"> run python -W ignore main.py -I &lt;input_*&gt;.txt</w:t>
            </w:r>
          </w:p>
        </w:tc>
        <w:tc>
          <w:tcPr>
            <w:tcW w:w="5052" w:type="dxa"/>
          </w:tcPr>
          <w:p w14:paraId="2F552750" w14:textId="5072CE7A" w:rsidR="009546EB" w:rsidRPr="00712B86" w:rsidRDefault="00BB13BE" w:rsidP="009546EB">
            <w:r w:rsidRPr="00712B86">
              <w:t>Execute the python</w:t>
            </w:r>
            <w:r w:rsidR="003C1680" w:rsidRPr="00712B86">
              <w:t xml:space="preserve"> according to the input files</w:t>
            </w:r>
          </w:p>
        </w:tc>
      </w:tr>
    </w:tbl>
    <w:p w14:paraId="16850DF0" w14:textId="71E89010" w:rsidR="009546EB" w:rsidRPr="00712B86" w:rsidRDefault="009546EB" w:rsidP="009546EB">
      <w:r w:rsidRPr="00712B86">
        <w:t xml:space="preserve"> </w:t>
      </w:r>
    </w:p>
    <w:p w14:paraId="07AA6154" w14:textId="2602C630" w:rsidR="00EC722C" w:rsidRPr="00712B86" w:rsidRDefault="00EC722C" w:rsidP="00EC722C">
      <w:pPr>
        <w:pStyle w:val="ListParagraph"/>
        <w:numPr>
          <w:ilvl w:val="0"/>
          <w:numId w:val="24"/>
        </w:numPr>
      </w:pPr>
      <w:r w:rsidRPr="00712B86">
        <w:t>Python Documentation</w:t>
      </w:r>
    </w:p>
    <w:p w14:paraId="565607FE" w14:textId="7F514E4E" w:rsidR="00EC722C" w:rsidRPr="00712B86" w:rsidRDefault="00EC722C" w:rsidP="00EC722C">
      <w:r w:rsidRPr="00712B86">
        <w:t xml:space="preserve">The application utilizes the default Python documentation to </w:t>
      </w:r>
      <w:r w:rsidR="009A4213" w:rsidRPr="00712B86">
        <w:t>have an API web references to generate the function modules used.</w:t>
      </w:r>
    </w:p>
    <w:p w14:paraId="6D36100D" w14:textId="1442674E" w:rsidR="009A4213" w:rsidRPr="00712B86" w:rsidRDefault="009A4213" w:rsidP="00EC722C">
      <w:r w:rsidRPr="00712B86">
        <w:t>To execute use:</w:t>
      </w:r>
    </w:p>
    <w:p w14:paraId="255F1F46" w14:textId="77777777" w:rsidR="009A4213" w:rsidRPr="00712B86" w:rsidRDefault="009A4213" w:rsidP="00EC722C">
      <w:pPr>
        <w:rPr>
          <w:i/>
          <w:iCs/>
          <w:color w:val="5B9BD5" w:themeColor="accent1"/>
        </w:rPr>
      </w:pPr>
      <w:r w:rsidRPr="00712B86">
        <w:rPr>
          <w:i/>
          <w:iCs/>
          <w:color w:val="5B9BD5" w:themeColor="accent1"/>
        </w:rPr>
        <w:t xml:space="preserve">python -m </w:t>
      </w:r>
      <w:proofErr w:type="spellStart"/>
      <w:r w:rsidRPr="00712B86">
        <w:rPr>
          <w:i/>
          <w:iCs/>
          <w:color w:val="5B9BD5" w:themeColor="accent1"/>
        </w:rPr>
        <w:t>pydoc</w:t>
      </w:r>
      <w:proofErr w:type="spellEnd"/>
      <w:r w:rsidRPr="00712B86">
        <w:rPr>
          <w:i/>
          <w:iCs/>
          <w:color w:val="5B9BD5" w:themeColor="accent1"/>
        </w:rPr>
        <w:t xml:space="preserve"> -b</w:t>
      </w:r>
    </w:p>
    <w:p w14:paraId="2529B6EB" w14:textId="0DDB6794" w:rsidR="009A4213" w:rsidRPr="00712B86" w:rsidRDefault="009A4213" w:rsidP="00EC722C">
      <w:r w:rsidRPr="00712B86">
        <w:t>After executing the command, it will give a local web server for the API modules used in the batch machine learning.</w:t>
      </w:r>
    </w:p>
    <w:p w14:paraId="3A9497C6" w14:textId="7FA8954B" w:rsidR="009A4213" w:rsidRPr="00712B86" w:rsidRDefault="00AE1189" w:rsidP="00EC722C">
      <w:r w:rsidRPr="00712B86">
        <w:rPr>
          <w:noProof/>
        </w:rPr>
        <w:drawing>
          <wp:inline distT="0" distB="0" distL="0" distR="0" wp14:anchorId="017451CA" wp14:editId="5B624C35">
            <wp:extent cx="5731510" cy="5486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548640"/>
                    </a:xfrm>
                    <a:prstGeom prst="rect">
                      <a:avLst/>
                    </a:prstGeom>
                  </pic:spPr>
                </pic:pic>
              </a:graphicData>
            </a:graphic>
          </wp:inline>
        </w:drawing>
      </w:r>
    </w:p>
    <w:p w14:paraId="2B581142" w14:textId="772568E4" w:rsidR="00AE1189" w:rsidRPr="00712B86" w:rsidRDefault="00AE1189" w:rsidP="00EC722C">
      <w:r w:rsidRPr="00712B86">
        <w:rPr>
          <w:noProof/>
        </w:rPr>
        <w:drawing>
          <wp:inline distT="0" distB="0" distL="0" distR="0" wp14:anchorId="7135DD00" wp14:editId="6743E0F8">
            <wp:extent cx="5731510" cy="2936240"/>
            <wp:effectExtent l="0" t="0" r="2540" b="0"/>
            <wp:docPr id="91" name="Picture 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pic:cNvPicPr/>
                  </pic:nvPicPr>
                  <pic:blipFill>
                    <a:blip r:embed="rId266"/>
                    <a:stretch>
                      <a:fillRect/>
                    </a:stretch>
                  </pic:blipFill>
                  <pic:spPr>
                    <a:xfrm>
                      <a:off x="0" y="0"/>
                      <a:ext cx="5731510" cy="2936240"/>
                    </a:xfrm>
                    <a:prstGeom prst="rect">
                      <a:avLst/>
                    </a:prstGeom>
                  </pic:spPr>
                </pic:pic>
              </a:graphicData>
            </a:graphic>
          </wp:inline>
        </w:drawing>
      </w:r>
    </w:p>
    <w:p w14:paraId="0A45711F" w14:textId="35099E69" w:rsidR="009A4213" w:rsidRPr="00712B86" w:rsidRDefault="009A4213" w:rsidP="00EC722C">
      <w:pPr>
        <w:rPr>
          <w:i/>
          <w:iCs/>
        </w:rPr>
      </w:pPr>
    </w:p>
    <w:p w14:paraId="64A2E7C9" w14:textId="3BEBB8B8" w:rsidR="001253ED" w:rsidRPr="00712B86" w:rsidRDefault="00AE1189" w:rsidP="00E370D0">
      <w:r w:rsidRPr="00712B86">
        <w:rPr>
          <w:noProof/>
        </w:rPr>
        <w:lastRenderedPageBreak/>
        <w:drawing>
          <wp:inline distT="0" distB="0" distL="0" distR="0" wp14:anchorId="5D1A4B46" wp14:editId="0D3EFAEE">
            <wp:extent cx="5731510" cy="2863850"/>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267"/>
                    <a:stretch>
                      <a:fillRect/>
                    </a:stretch>
                  </pic:blipFill>
                  <pic:spPr>
                    <a:xfrm>
                      <a:off x="0" y="0"/>
                      <a:ext cx="5731510" cy="2863850"/>
                    </a:xfrm>
                    <a:prstGeom prst="rect">
                      <a:avLst/>
                    </a:prstGeom>
                  </pic:spPr>
                </pic:pic>
              </a:graphicData>
            </a:graphic>
          </wp:inline>
        </w:drawing>
      </w:r>
      <w:r w:rsidR="009A4213" w:rsidRPr="00712B86">
        <w:rPr>
          <w:i/>
          <w:iCs/>
        </w:rPr>
        <w:t xml:space="preserve"> </w:t>
      </w:r>
    </w:p>
    <w:p w14:paraId="47DA21BF" w14:textId="2CA189AF" w:rsidR="000654F0" w:rsidRPr="00712B86" w:rsidRDefault="000654F0" w:rsidP="003925C7">
      <w:pPr>
        <w:pStyle w:val="Heading1"/>
        <w:numPr>
          <w:ilvl w:val="0"/>
          <w:numId w:val="49"/>
        </w:numPr>
        <w:rPr>
          <w:color w:val="auto"/>
          <w:sz w:val="22"/>
          <w:szCs w:val="22"/>
        </w:rPr>
      </w:pPr>
      <w:bookmarkStart w:id="37" w:name="_Toc105604362"/>
      <w:r w:rsidRPr="00712B86">
        <w:rPr>
          <w:color w:val="auto"/>
          <w:sz w:val="22"/>
          <w:szCs w:val="22"/>
        </w:rPr>
        <w:t>Conclusion</w:t>
      </w:r>
      <w:r w:rsidR="008D2840">
        <w:rPr>
          <w:color w:val="auto"/>
          <w:sz w:val="22"/>
          <w:szCs w:val="22"/>
        </w:rPr>
        <w:t>, Recommendations</w:t>
      </w:r>
      <w:r w:rsidRPr="00712B86">
        <w:rPr>
          <w:color w:val="auto"/>
          <w:sz w:val="22"/>
          <w:szCs w:val="22"/>
        </w:rPr>
        <w:t xml:space="preserve"> and Future Use</w:t>
      </w:r>
      <w:bookmarkEnd w:id="37"/>
    </w:p>
    <w:p w14:paraId="164D8344" w14:textId="77777777" w:rsidR="000654F0" w:rsidRPr="00712B86" w:rsidRDefault="000654F0" w:rsidP="00D84B8B">
      <w:pPr>
        <w:pStyle w:val="Heading2"/>
        <w:numPr>
          <w:ilvl w:val="0"/>
          <w:numId w:val="8"/>
        </w:numPr>
        <w:jc w:val="both"/>
        <w:rPr>
          <w:color w:val="auto"/>
          <w:sz w:val="22"/>
          <w:szCs w:val="22"/>
        </w:rPr>
      </w:pPr>
      <w:bookmarkStart w:id="38" w:name="_Toc105604363"/>
      <w:r w:rsidRPr="00712B86">
        <w:rPr>
          <w:color w:val="auto"/>
          <w:sz w:val="22"/>
          <w:szCs w:val="22"/>
        </w:rPr>
        <w:t>Conclusion</w:t>
      </w:r>
      <w:bookmarkEnd w:id="38"/>
    </w:p>
    <w:p w14:paraId="36B18A3E" w14:textId="3C553425" w:rsidR="000654F0" w:rsidRPr="00712B86" w:rsidRDefault="000654F0" w:rsidP="00D84B8B">
      <w:pPr>
        <w:jc w:val="both"/>
      </w:pPr>
      <w:r w:rsidRPr="00712B86">
        <w:t>The tool is a simple input driven file to generate the batch process in a sequential format to help ease the use of users</w:t>
      </w:r>
      <w:r w:rsidR="00610ACB" w:rsidRPr="00712B86">
        <w:t xml:space="preserve"> and help train, predict the model by providing graphs, metric</w:t>
      </w:r>
      <w:r w:rsidR="004B5BD5" w:rsidRPr="00712B86">
        <w:t>e</w:t>
      </w:r>
      <w:r w:rsidR="00610ACB" w:rsidRPr="00712B86">
        <w:t>s</w:t>
      </w:r>
      <w:r w:rsidRPr="00712B86">
        <w:t>.</w:t>
      </w:r>
      <w:r w:rsidR="004B5BD5" w:rsidRPr="00712B86">
        <w:t xml:space="preserve"> The sample batch is executing 4</w:t>
      </w:r>
      <w:r w:rsidR="00AD5358">
        <w:t>5</w:t>
      </w:r>
      <w:r w:rsidR="004B5BD5" w:rsidRPr="00712B86">
        <w:t xml:space="preserve"> models and/or examples from regression, classification, clustering</w:t>
      </w:r>
      <w:r w:rsidR="005C0388">
        <w:t>, rules, sampling – reinforcement learnings, text – natural language processing</w:t>
      </w:r>
      <w:r w:rsidR="004B5BD5" w:rsidRPr="00712B86">
        <w:t xml:space="preserve"> to deep learning for </w:t>
      </w:r>
      <w:r w:rsidR="00C30B01" w:rsidRPr="00712B86">
        <w:t xml:space="preserve">about </w:t>
      </w:r>
      <w:r w:rsidR="004B5BD5" w:rsidRPr="00712B86">
        <w:t xml:space="preserve">30 minutes to </w:t>
      </w:r>
      <w:r w:rsidR="00E109AC">
        <w:t>1-</w:t>
      </w:r>
      <w:r w:rsidR="004B5BD5" w:rsidRPr="00712B86">
        <w:t>hour</w:t>
      </w:r>
      <w:r w:rsidR="003B29AA">
        <w:t>-</w:t>
      </w:r>
      <w:r w:rsidR="00E109AC">
        <w:t>quarter</w:t>
      </w:r>
      <w:r w:rsidR="004B5BD5" w:rsidRPr="00712B86">
        <w:t xml:space="preserve"> in 2 to 4 Gig </w:t>
      </w:r>
      <w:r w:rsidR="00553147">
        <w:t xml:space="preserve">free </w:t>
      </w:r>
      <w:r w:rsidR="004B5BD5" w:rsidRPr="00712B86">
        <w:t>memory in group mode by classification</w:t>
      </w:r>
      <w:r w:rsidR="00553147">
        <w:t xml:space="preserve"> of regression, classifier, cluster, rules, sample, text, neural</w:t>
      </w:r>
      <w:r w:rsidR="008D2840">
        <w:t xml:space="preserve"> </w:t>
      </w:r>
      <w:r w:rsidR="00553147">
        <w:t>network, unsupervised learnings</w:t>
      </w:r>
      <w:r w:rsidR="00515ABB" w:rsidRPr="00712B86">
        <w:t>, which can be more efficient and effective tha</w:t>
      </w:r>
      <w:r w:rsidR="00D84B8B" w:rsidRPr="00712B86">
        <w:t>n</w:t>
      </w:r>
      <w:r w:rsidR="00515ABB" w:rsidRPr="00712B86">
        <w:t xml:space="preserve"> developing multiple scripts as it can be through setup with a bit of customization</w:t>
      </w:r>
      <w:r w:rsidR="004B5BD5" w:rsidRPr="00712B86">
        <w:t>.</w:t>
      </w:r>
      <w:r w:rsidR="00D84B8B" w:rsidRPr="00712B86">
        <w:t xml:space="preserve"> It may also run faster for a better memory with good CPU.</w:t>
      </w:r>
      <w:r w:rsidR="000479AF" w:rsidRPr="00712B86">
        <w:t xml:space="preserve"> It also organizes the results per filename, data and time stamp.</w:t>
      </w:r>
      <w:r w:rsidR="006B5F0E">
        <w:t xml:space="preserve"> The tool can be upgraded, made into a reference for some functionalities.</w:t>
      </w:r>
    </w:p>
    <w:p w14:paraId="4703843C" w14:textId="371EE726" w:rsidR="008D2840" w:rsidRDefault="008D2840" w:rsidP="000654F0">
      <w:pPr>
        <w:pStyle w:val="Heading3"/>
        <w:numPr>
          <w:ilvl w:val="0"/>
          <w:numId w:val="8"/>
        </w:numPr>
        <w:rPr>
          <w:color w:val="auto"/>
          <w:sz w:val="22"/>
          <w:szCs w:val="22"/>
        </w:rPr>
      </w:pPr>
      <w:bookmarkStart w:id="39" w:name="_Toc105604364"/>
      <w:r>
        <w:rPr>
          <w:color w:val="auto"/>
          <w:sz w:val="22"/>
          <w:szCs w:val="22"/>
        </w:rPr>
        <w:t>Recommendations</w:t>
      </w:r>
      <w:bookmarkEnd w:id="39"/>
    </w:p>
    <w:p w14:paraId="37965D05" w14:textId="13089B3D" w:rsidR="008D2840" w:rsidRPr="008D2840" w:rsidRDefault="00D53888" w:rsidP="00FE0B89">
      <w:pPr>
        <w:jc w:val="both"/>
      </w:pPr>
      <w:r>
        <w:t xml:space="preserve">The tool can be improved further </w:t>
      </w:r>
      <w:r w:rsidR="006621EF">
        <w:t xml:space="preserve">by optimizing the object-oriented functionality of Python like </w:t>
      </w:r>
      <w:r w:rsidR="00FE0B89">
        <w:t>(</w:t>
      </w:r>
      <w:r w:rsidR="006621EF">
        <w:t xml:space="preserve">inheritance, </w:t>
      </w:r>
      <w:proofErr w:type="spellStart"/>
      <w:r w:rsidR="006621EF">
        <w:t>repr</w:t>
      </w:r>
      <w:proofErr w:type="spellEnd"/>
      <w:r w:rsidR="006621EF">
        <w:t xml:space="preserve">, </w:t>
      </w:r>
      <w:r w:rsidR="00FE0B89">
        <w:t>start)</w:t>
      </w:r>
      <w:r w:rsidR="006621EF">
        <w:t xml:space="preserve">, </w:t>
      </w:r>
      <w:r w:rsidR="00FE0B89">
        <w:t xml:space="preserve">and optimizing further the </w:t>
      </w:r>
      <w:r w:rsidR="006621EF">
        <w:t>pipeline</w:t>
      </w:r>
      <w:r w:rsidR="00FE0B89">
        <w:t>.</w:t>
      </w:r>
      <w:r w:rsidR="00655213">
        <w:t xml:space="preserve"> Additional features and functionality can be added.</w:t>
      </w:r>
      <w:r w:rsidR="00FE0B89">
        <w:t xml:space="preserve"> Though, at the moment, it’s usable tool to have the setup template</w:t>
      </w:r>
      <w:r w:rsidR="008B005D">
        <w:t xml:space="preserve"> of the </w:t>
      </w:r>
      <w:r w:rsidR="00655213">
        <w:t xml:space="preserve">various </w:t>
      </w:r>
      <w:r w:rsidR="008B005D">
        <w:t>cl</w:t>
      </w:r>
      <w:r w:rsidR="00655213">
        <w:t xml:space="preserve">assifications from regression, classifier, cluster, neural network, </w:t>
      </w:r>
      <w:r w:rsidR="00D13292">
        <w:t xml:space="preserve">etc., </w:t>
      </w:r>
      <w:r w:rsidR="00655213">
        <w:t>but, it’s a text-based input file, so to have a GUI to setup the input files can eliminate the need for the user to be familiar with Python machine learning.</w:t>
      </w:r>
      <w:r w:rsidR="00CC1896">
        <w:t xml:space="preserve"> But, the input-text based template can be reusable for other datasets</w:t>
      </w:r>
      <w:r w:rsidR="00F859D6">
        <w:t xml:space="preserve"> and/or models</w:t>
      </w:r>
      <w:r w:rsidR="003F6773">
        <w:t>.</w:t>
      </w:r>
      <w:r w:rsidR="006305BF">
        <w:t xml:space="preserve"> which is one model of file processing with one </w:t>
      </w:r>
      <w:r w:rsidR="00540090">
        <w:t xml:space="preserve">line of </w:t>
      </w:r>
      <w:r w:rsidR="006305BF">
        <w:t>record in the input files that parameters from value to functions are dynamically setup</w:t>
      </w:r>
      <w:r w:rsidR="001668BE">
        <w:t xml:space="preserve">. So, the implications of having multiple </w:t>
      </w:r>
      <m:oMath>
        <m:r>
          <w:rPr>
            <w:rFonts w:ascii="Cambria Math" w:hAnsi="Cambria Math"/>
          </w:rPr>
          <m:t>n</m:t>
        </m:r>
      </m:oMath>
      <w:r w:rsidR="001668BE">
        <w:t xml:space="preserve"> scripts</w:t>
      </w:r>
      <w:r w:rsidR="00D977C4">
        <w:t xml:space="preserve"> of various modelling techniques</w:t>
      </w:r>
      <w:r w:rsidR="001668BE">
        <w:t xml:space="preserve"> that one saves the output</w:t>
      </w:r>
      <w:r w:rsidR="00D977C4">
        <w:t xml:space="preserve"> in folders</w:t>
      </w:r>
      <w:r w:rsidR="001668BE">
        <w:t>, it can be a 1 input file</w:t>
      </w:r>
      <w:r w:rsidR="00DB4F78">
        <w:t xml:space="preserve"> or few input files</w:t>
      </w:r>
      <w:r w:rsidR="001668BE">
        <w:t xml:space="preserve"> organized in name</w:t>
      </w:r>
      <w:r w:rsidR="00D20B6F">
        <w:t xml:space="preserve"> resulting to output of name</w:t>
      </w:r>
      <w:r w:rsidR="001668BE">
        <w:t>, date, time</w:t>
      </w:r>
      <w:r w:rsidR="00D977C4">
        <w:t>, more on input file setup instead of Python AI development</w:t>
      </w:r>
      <w:r w:rsidR="006305BF">
        <w:t>.</w:t>
      </w:r>
      <w:r w:rsidR="00552E83">
        <w:t xml:space="preserve"> As an ad hoc, experts can add layering pf modelling or create their own models like </w:t>
      </w:r>
      <w:proofErr w:type="spellStart"/>
      <w:r w:rsidR="00552E83">
        <w:t>LeNet</w:t>
      </w:r>
      <w:proofErr w:type="spellEnd"/>
      <w:r w:rsidR="00552E83">
        <w:t xml:space="preserve">, </w:t>
      </w:r>
      <w:proofErr w:type="spellStart"/>
      <w:r w:rsidR="00552E83">
        <w:t>GoogleNet</w:t>
      </w:r>
      <w:proofErr w:type="spellEnd"/>
      <w:r w:rsidR="00526DBB">
        <w:t xml:space="preserve"> due to dynamic parameters</w:t>
      </w:r>
      <w:r w:rsidR="00552E83">
        <w:t>.</w:t>
      </w:r>
      <w:r w:rsidR="00CC1896">
        <w:t xml:space="preserve"> </w:t>
      </w:r>
      <w:r w:rsidR="00375525">
        <w:t xml:space="preserve"> </w:t>
      </w:r>
    </w:p>
    <w:p w14:paraId="54112B63" w14:textId="4C2BCA7A" w:rsidR="000654F0" w:rsidRPr="00712B86" w:rsidRDefault="000654F0" w:rsidP="000654F0">
      <w:pPr>
        <w:pStyle w:val="Heading3"/>
        <w:numPr>
          <w:ilvl w:val="0"/>
          <w:numId w:val="8"/>
        </w:numPr>
        <w:rPr>
          <w:color w:val="auto"/>
          <w:sz w:val="22"/>
          <w:szCs w:val="22"/>
        </w:rPr>
      </w:pPr>
      <w:bookmarkStart w:id="40" w:name="_Toc105604365"/>
      <w:r w:rsidRPr="00712B86">
        <w:rPr>
          <w:color w:val="auto"/>
          <w:sz w:val="22"/>
          <w:szCs w:val="22"/>
        </w:rPr>
        <w:t>Future Use</w:t>
      </w:r>
      <w:bookmarkEnd w:id="40"/>
    </w:p>
    <w:p w14:paraId="31BA5E04" w14:textId="608BCCE9" w:rsidR="000654F0" w:rsidRPr="00712B86" w:rsidRDefault="000654F0" w:rsidP="000654F0">
      <w:pPr>
        <w:jc w:val="both"/>
      </w:pPr>
      <w:r w:rsidRPr="00712B86">
        <w:t>The tool is usable for simple batch processing of one record at a time with some constraints that can be extended for future use. The text in paragraph form and image processing maybe included in the tool</w:t>
      </w:r>
      <w:r w:rsidR="001F37C6" w:rsidRPr="00712B86">
        <w:t xml:space="preserve"> in limited capacity like </w:t>
      </w:r>
      <w:proofErr w:type="spellStart"/>
      <w:r w:rsidR="001F37C6" w:rsidRPr="00712B86">
        <w:t>PorterStemmer</w:t>
      </w:r>
      <w:proofErr w:type="spellEnd"/>
      <w:r w:rsidR="001F37C6" w:rsidRPr="00712B86">
        <w:t xml:space="preserve"> </w:t>
      </w:r>
      <w:r w:rsidR="00DD2FE8" w:rsidRPr="00712B86">
        <w:t>with some</w:t>
      </w:r>
      <w:r w:rsidR="00D3149C" w:rsidRPr="00712B86">
        <w:t xml:space="preserve"> </w:t>
      </w:r>
      <w:r w:rsidR="00DD2FE8" w:rsidRPr="00712B86">
        <w:t xml:space="preserve">neural networks </w:t>
      </w:r>
      <w:r w:rsidR="00D3149C" w:rsidRPr="00712B86">
        <w:t>only</w:t>
      </w:r>
      <w:r w:rsidRPr="00712B86">
        <w:t>.</w:t>
      </w:r>
    </w:p>
    <w:p w14:paraId="55B58C41" w14:textId="77777777" w:rsidR="000654F0" w:rsidRPr="00712B86" w:rsidRDefault="000654F0" w:rsidP="000654F0">
      <w:pPr>
        <w:pStyle w:val="ListParagraph"/>
        <w:numPr>
          <w:ilvl w:val="0"/>
          <w:numId w:val="12"/>
        </w:numPr>
      </w:pPr>
      <w:r w:rsidRPr="00712B86">
        <w:t>Feature Selection</w:t>
      </w:r>
    </w:p>
    <w:p w14:paraId="30D27A6C" w14:textId="51922C71" w:rsidR="000654F0" w:rsidRPr="00712B86" w:rsidRDefault="000654F0" w:rsidP="000654F0">
      <w:pPr>
        <w:pStyle w:val="ListParagraph"/>
        <w:numPr>
          <w:ilvl w:val="0"/>
          <w:numId w:val="9"/>
        </w:numPr>
        <w:jc w:val="both"/>
      </w:pPr>
      <w:proofErr w:type="spellStart"/>
      <w:proofErr w:type="gramStart"/>
      <w:r w:rsidRPr="00712B86">
        <w:lastRenderedPageBreak/>
        <w:t>sklearn.feature</w:t>
      </w:r>
      <w:proofErr w:type="gramEnd"/>
      <w:r w:rsidRPr="00712B86">
        <w:t>_selection</w:t>
      </w:r>
      <w:proofErr w:type="spellEnd"/>
      <w:r w:rsidRPr="00712B86">
        <w:t xml:space="preserve"> </w:t>
      </w:r>
      <w:r w:rsidRPr="00712B86">
        <w:rPr>
          <w:rFonts w:ascii="Calibri" w:hAnsi="Calibri" w:cs="Calibri"/>
        </w:rPr>
        <w:t>[9]</w:t>
      </w:r>
    </w:p>
    <w:p w14:paraId="15AF4ECA" w14:textId="77777777" w:rsidR="000654F0" w:rsidRPr="00712B86" w:rsidRDefault="000654F0" w:rsidP="000654F0">
      <w:pPr>
        <w:jc w:val="both"/>
      </w:pPr>
      <w:r w:rsidRPr="00712B86">
        <w:t xml:space="preserve">The feature selection not handled are </w:t>
      </w:r>
      <w:proofErr w:type="spellStart"/>
      <w:r w:rsidRPr="00712B86">
        <w:t>SelectFromModel</w:t>
      </w:r>
      <w:proofErr w:type="spellEnd"/>
      <w:r w:rsidRPr="00712B86">
        <w:t xml:space="preserve">, RFE, RFECV, </w:t>
      </w:r>
      <w:proofErr w:type="spellStart"/>
      <w:r w:rsidRPr="00712B86">
        <w:t>SequentialFeatureSelector</w:t>
      </w:r>
      <w:proofErr w:type="spellEnd"/>
      <w:r w:rsidRPr="00712B86">
        <w:t xml:space="preserve">, </w:t>
      </w:r>
      <w:proofErr w:type="spellStart"/>
      <w:r w:rsidRPr="00712B86">
        <w:t>VarianceThreshold</w:t>
      </w:r>
      <w:proofErr w:type="spellEnd"/>
      <w:r w:rsidRPr="00712B86">
        <w:t>.</w:t>
      </w:r>
    </w:p>
    <w:p w14:paraId="016E4ECA" w14:textId="4CC848E3" w:rsidR="000654F0" w:rsidRPr="00712B86" w:rsidRDefault="000654F0" w:rsidP="000654F0">
      <w:pPr>
        <w:pStyle w:val="ListParagraph"/>
        <w:numPr>
          <w:ilvl w:val="0"/>
          <w:numId w:val="9"/>
        </w:numPr>
        <w:jc w:val="both"/>
      </w:pPr>
      <w:r w:rsidRPr="00712B86">
        <w:rPr>
          <w:noProof/>
        </w:rPr>
        <w:t xml:space="preserve">Matrix Decomposition: sklearn.decomposition </w:t>
      </w:r>
      <w:r w:rsidRPr="00712B86">
        <w:rPr>
          <w:rFonts w:ascii="Calibri Light" w:hAnsi="Calibri Light" w:cs="Calibri Light"/>
        </w:rPr>
        <w:t>[7]</w:t>
      </w:r>
    </w:p>
    <w:p w14:paraId="7FD13FB8" w14:textId="59E5D103" w:rsidR="000654F0" w:rsidRPr="00712B86" w:rsidRDefault="000654F0" w:rsidP="000654F0">
      <w:pPr>
        <w:jc w:val="both"/>
      </w:pPr>
      <w:r w:rsidRPr="00712B86">
        <w:t xml:space="preserve">The image and text processing are </w:t>
      </w:r>
      <w:r w:rsidR="0009233A" w:rsidRPr="00712B86">
        <w:t xml:space="preserve">tested in limited </w:t>
      </w:r>
      <w:r w:rsidR="001F37C6" w:rsidRPr="00712B86">
        <w:t>capacity</w:t>
      </w:r>
      <w:r w:rsidRPr="00712B86">
        <w:t xml:space="preserve">. So, there can be several decompositions not fully tested: </w:t>
      </w:r>
      <w:proofErr w:type="spellStart"/>
      <w:r w:rsidRPr="00712B86">
        <w:t>LatentDirichletAllocation</w:t>
      </w:r>
      <w:proofErr w:type="spellEnd"/>
      <w:r w:rsidRPr="00712B86">
        <w:t xml:space="preserve">, NMF, </w:t>
      </w:r>
      <w:proofErr w:type="spellStart"/>
      <w:r w:rsidRPr="00712B86">
        <w:t>SparseCoder</w:t>
      </w:r>
      <w:proofErr w:type="spellEnd"/>
      <w:r w:rsidRPr="00712B86">
        <w:t xml:space="preserve">, </w:t>
      </w:r>
      <w:proofErr w:type="spellStart"/>
      <w:r w:rsidRPr="00712B86">
        <w:t>TruncatedSVD</w:t>
      </w:r>
      <w:proofErr w:type="spellEnd"/>
      <w:r w:rsidRPr="00712B86">
        <w:t xml:space="preserve"> among others. </w:t>
      </w:r>
    </w:p>
    <w:p w14:paraId="198679B9" w14:textId="77777777" w:rsidR="000654F0" w:rsidRPr="00712B86" w:rsidRDefault="000654F0" w:rsidP="000654F0">
      <w:pPr>
        <w:jc w:val="both"/>
      </w:pPr>
      <w:r w:rsidRPr="00712B86">
        <w:t>The testing of the modelling techniques, functions and attributes are limited only to the specified ones with time constraint and other factors. The development (from scratch) is a simple batch according to the applied learnings from the different sources and previous practices. The baseline of the testing is done in comparison only to the Udemy to have a foundation using its input files with an extension of the things learn during the Machine Learning coursework and other online learnings.</w:t>
      </w:r>
    </w:p>
    <w:p w14:paraId="56F8613B" w14:textId="77777777" w:rsidR="000654F0" w:rsidRPr="00712B86" w:rsidRDefault="000654F0" w:rsidP="003925C7">
      <w:pPr>
        <w:pStyle w:val="Heading1"/>
        <w:numPr>
          <w:ilvl w:val="0"/>
          <w:numId w:val="49"/>
        </w:numPr>
        <w:rPr>
          <w:noProof/>
          <w:color w:val="auto"/>
          <w:sz w:val="22"/>
          <w:szCs w:val="22"/>
        </w:rPr>
      </w:pPr>
      <w:bookmarkStart w:id="41" w:name="_Toc105604366"/>
      <w:r w:rsidRPr="00712B86">
        <w:rPr>
          <w:noProof/>
          <w:color w:val="auto"/>
          <w:sz w:val="22"/>
          <w:szCs w:val="22"/>
        </w:rPr>
        <w:t>Appendix</w:t>
      </w:r>
      <w:bookmarkEnd w:id="41"/>
    </w:p>
    <w:p w14:paraId="11B70906" w14:textId="77777777" w:rsidR="000654F0" w:rsidRPr="00712B86" w:rsidRDefault="000654F0" w:rsidP="000654F0">
      <w:pPr>
        <w:pStyle w:val="Heading2"/>
        <w:numPr>
          <w:ilvl w:val="0"/>
          <w:numId w:val="6"/>
        </w:numPr>
        <w:rPr>
          <w:noProof/>
          <w:color w:val="auto"/>
          <w:sz w:val="22"/>
          <w:szCs w:val="22"/>
        </w:rPr>
      </w:pPr>
      <w:bookmarkStart w:id="42" w:name="_Toc105604367"/>
      <w:r w:rsidRPr="00712B86">
        <w:rPr>
          <w:noProof/>
          <w:color w:val="auto"/>
          <w:sz w:val="22"/>
          <w:szCs w:val="22"/>
        </w:rPr>
        <w:t>Appendix: Disclaimer</w:t>
      </w:r>
      <w:bookmarkEnd w:id="42"/>
      <w:r w:rsidRPr="00712B86">
        <w:rPr>
          <w:noProof/>
          <w:color w:val="auto"/>
          <w:sz w:val="22"/>
          <w:szCs w:val="22"/>
        </w:rPr>
        <w:t xml:space="preserve"> </w:t>
      </w:r>
    </w:p>
    <w:p w14:paraId="35E1F6EF" w14:textId="77777777" w:rsidR="000654F0" w:rsidRPr="00712B86" w:rsidRDefault="000654F0" w:rsidP="000654F0">
      <w:pPr>
        <w:pStyle w:val="NoSpacing"/>
        <w:jc w:val="center"/>
      </w:pPr>
      <w:r w:rsidRPr="00712B86">
        <w:t>Auckland University of Technology</w:t>
      </w:r>
    </w:p>
    <w:p w14:paraId="38CAFACD" w14:textId="77777777" w:rsidR="000654F0" w:rsidRPr="00712B86" w:rsidRDefault="000654F0" w:rsidP="000654F0">
      <w:pPr>
        <w:pStyle w:val="NoSpacing"/>
        <w:jc w:val="center"/>
      </w:pPr>
      <w:r w:rsidRPr="00712B86">
        <w:t>Master of Analytics</w:t>
      </w:r>
    </w:p>
    <w:p w14:paraId="5E046B5A" w14:textId="77777777" w:rsidR="000654F0" w:rsidRPr="00712B86" w:rsidRDefault="000654F0" w:rsidP="000654F0">
      <w:pPr>
        <w:pStyle w:val="NoSpacing"/>
        <w:jc w:val="center"/>
      </w:pPr>
      <w:r w:rsidRPr="00712B86">
        <w:t>Research Project</w:t>
      </w:r>
    </w:p>
    <w:p w14:paraId="6A975693" w14:textId="77777777" w:rsidR="000654F0" w:rsidRPr="00712B86" w:rsidRDefault="000654F0" w:rsidP="000654F0">
      <w:pPr>
        <w:jc w:val="both"/>
        <w:rPr>
          <w:b/>
          <w:bCs/>
        </w:rPr>
      </w:pPr>
      <w:r w:rsidRPr="00712B86">
        <w:rPr>
          <w:b/>
          <w:bCs/>
        </w:rPr>
        <w:t xml:space="preserve">Disclaimer: </w:t>
      </w:r>
    </w:p>
    <w:p w14:paraId="4AE14169" w14:textId="77777777" w:rsidR="000654F0" w:rsidRPr="00712B86" w:rsidRDefault="000654F0" w:rsidP="000654F0">
      <w:pPr>
        <w:jc w:val="both"/>
        <w:rPr>
          <w:b/>
          <w:bCs/>
        </w:rPr>
      </w:pPr>
      <w:r w:rsidRPr="00712B86">
        <w:rPr>
          <w:b/>
          <w:bCs/>
        </w:rPr>
        <w:t xml:space="preserve">Clients should note the general basis upon which the Auckland University of Technology undertakes its student projects on behalf of external sponsors: </w:t>
      </w:r>
    </w:p>
    <w:p w14:paraId="3E972439" w14:textId="77777777" w:rsidR="000654F0" w:rsidRPr="00712B86" w:rsidRDefault="000654F0" w:rsidP="000654F0">
      <w:pPr>
        <w:jc w:val="both"/>
      </w:pPr>
      <w:r w:rsidRPr="00712B86">
        <w:t xml:space="preserve">While all due care and diligence will be expected to be taken by the students, (acting in data analytics, statistics, research or other professional capacities), and the Auckland University of Technology, and student efforts will be supervised by experienced AUT lecturers, it must be recognised that these projects are undertaken in the course of student instruction. There is therefore no guarantee that students will succeed in their efforts. This inherently means that the client assumes a degree of risk. This is part of an arrangement, which is intended to be of mutual benefit. On completion of the </w:t>
      </w:r>
      <w:proofErr w:type="gramStart"/>
      <w:r w:rsidRPr="00712B86">
        <w:t>project</w:t>
      </w:r>
      <w:proofErr w:type="gramEnd"/>
      <w:r w:rsidRPr="00712B86">
        <w:t xml:space="preserve"> it is hoped that the client will receive a professionally documented project report, while the students are exposed to live external environments and problems, in a realistic project and customer context. In consequence of the above, the students, acting in their assigned professional capacities and the Auckland University of Technology, disclaim responsibility and offer no warranty in respect of outcomes of the project both in relation to their use and results from their use.</w:t>
      </w:r>
    </w:p>
    <w:p w14:paraId="475578B2" w14:textId="77777777" w:rsidR="000654F0" w:rsidRPr="00712B86" w:rsidRDefault="000654F0" w:rsidP="000654F0">
      <w:pPr>
        <w:pStyle w:val="Heading2"/>
        <w:numPr>
          <w:ilvl w:val="0"/>
          <w:numId w:val="6"/>
        </w:numPr>
        <w:rPr>
          <w:noProof/>
          <w:color w:val="auto"/>
          <w:sz w:val="22"/>
          <w:szCs w:val="22"/>
        </w:rPr>
      </w:pPr>
      <w:bookmarkStart w:id="43" w:name="_Feature_Selection"/>
      <w:bookmarkStart w:id="44" w:name="_Toc105604368"/>
      <w:bookmarkEnd w:id="43"/>
      <w:r w:rsidRPr="00712B86">
        <w:rPr>
          <w:noProof/>
          <w:color w:val="auto"/>
          <w:sz w:val="22"/>
          <w:szCs w:val="22"/>
        </w:rPr>
        <w:t>Feature Selection</w:t>
      </w:r>
      <w:bookmarkEnd w:id="44"/>
    </w:p>
    <w:p w14:paraId="35042446" w14:textId="4F0C3E04" w:rsidR="000654F0" w:rsidRPr="00712B86" w:rsidRDefault="000654F0" w:rsidP="000654F0">
      <w:pPr>
        <w:pStyle w:val="ListParagraph"/>
        <w:numPr>
          <w:ilvl w:val="0"/>
          <w:numId w:val="7"/>
        </w:numPr>
      </w:pPr>
      <w:proofErr w:type="spellStart"/>
      <w:proofErr w:type="gramStart"/>
      <w:r w:rsidRPr="00712B86">
        <w:t>sklearn.feature</w:t>
      </w:r>
      <w:proofErr w:type="gramEnd"/>
      <w:r w:rsidRPr="00712B86">
        <w:t>_selection</w:t>
      </w:r>
      <w:proofErr w:type="spellEnd"/>
      <w:r w:rsidRPr="00712B86">
        <w:t xml:space="preserve"> </w:t>
      </w:r>
      <w:r w:rsidRPr="00712B86">
        <w:rPr>
          <w:rFonts w:ascii="Calibri" w:hAnsi="Calibri" w:cs="Calibri"/>
        </w:rPr>
        <w:t>[9]</w:t>
      </w:r>
    </w:p>
    <w:tbl>
      <w:tblPr>
        <w:tblStyle w:val="TableGrid"/>
        <w:tblW w:w="0" w:type="auto"/>
        <w:tblLook w:val="04A0" w:firstRow="1" w:lastRow="0" w:firstColumn="1" w:lastColumn="0" w:noHBand="0" w:noVBand="1"/>
      </w:tblPr>
      <w:tblGrid>
        <w:gridCol w:w="676"/>
        <w:gridCol w:w="2375"/>
        <w:gridCol w:w="5965"/>
      </w:tblGrid>
      <w:tr w:rsidR="000654F0" w:rsidRPr="00712B86" w14:paraId="37FDA43E" w14:textId="77777777" w:rsidTr="004845C4">
        <w:tc>
          <w:tcPr>
            <w:tcW w:w="704" w:type="dxa"/>
          </w:tcPr>
          <w:p w14:paraId="7AF06293" w14:textId="77777777" w:rsidR="000654F0" w:rsidRPr="00712B86" w:rsidRDefault="000654F0" w:rsidP="004845C4">
            <w:pPr>
              <w:jc w:val="center"/>
              <w:rPr>
                <w:b/>
                <w:bCs/>
              </w:rPr>
            </w:pPr>
            <w:r w:rsidRPr="00712B86">
              <w:rPr>
                <w:b/>
                <w:bCs/>
              </w:rPr>
              <w:t>No</w:t>
            </w:r>
          </w:p>
        </w:tc>
        <w:tc>
          <w:tcPr>
            <w:tcW w:w="1843" w:type="dxa"/>
          </w:tcPr>
          <w:p w14:paraId="730296BD" w14:textId="77777777" w:rsidR="000654F0" w:rsidRPr="00712B86" w:rsidRDefault="000654F0" w:rsidP="004845C4">
            <w:pPr>
              <w:jc w:val="center"/>
              <w:rPr>
                <w:b/>
                <w:bCs/>
              </w:rPr>
            </w:pPr>
            <w:r w:rsidRPr="00712B86">
              <w:rPr>
                <w:b/>
                <w:bCs/>
              </w:rPr>
              <w:t>Feature</w:t>
            </w:r>
          </w:p>
        </w:tc>
        <w:tc>
          <w:tcPr>
            <w:tcW w:w="6469" w:type="dxa"/>
          </w:tcPr>
          <w:p w14:paraId="455DBBE2" w14:textId="77777777" w:rsidR="000654F0" w:rsidRPr="00712B86" w:rsidRDefault="000654F0" w:rsidP="004845C4">
            <w:pPr>
              <w:jc w:val="center"/>
              <w:rPr>
                <w:b/>
                <w:bCs/>
              </w:rPr>
            </w:pPr>
            <w:r w:rsidRPr="00712B86">
              <w:rPr>
                <w:b/>
                <w:bCs/>
              </w:rPr>
              <w:t>Arguments</w:t>
            </w:r>
          </w:p>
        </w:tc>
      </w:tr>
      <w:tr w:rsidR="000654F0" w:rsidRPr="00712B86" w14:paraId="33862039" w14:textId="77777777" w:rsidTr="004845C4">
        <w:tc>
          <w:tcPr>
            <w:tcW w:w="704" w:type="dxa"/>
          </w:tcPr>
          <w:p w14:paraId="1892C1E2" w14:textId="77777777" w:rsidR="000654F0" w:rsidRPr="00712B86" w:rsidRDefault="000654F0" w:rsidP="004845C4">
            <w:pPr>
              <w:jc w:val="center"/>
            </w:pPr>
            <w:r w:rsidRPr="00712B86">
              <w:t>1</w:t>
            </w:r>
          </w:p>
        </w:tc>
        <w:tc>
          <w:tcPr>
            <w:tcW w:w="1843" w:type="dxa"/>
          </w:tcPr>
          <w:p w14:paraId="5124A908" w14:textId="77777777" w:rsidR="000654F0" w:rsidRPr="00712B86" w:rsidRDefault="000654F0" w:rsidP="004845C4">
            <w:proofErr w:type="spellStart"/>
            <w:r w:rsidRPr="00712B86">
              <w:t>GenericUnivariateSelect</w:t>
            </w:r>
            <w:proofErr w:type="spellEnd"/>
          </w:p>
        </w:tc>
        <w:tc>
          <w:tcPr>
            <w:tcW w:w="6469" w:type="dxa"/>
          </w:tcPr>
          <w:p w14:paraId="06757F03" w14:textId="77777777" w:rsidR="000654F0" w:rsidRPr="00712B86" w:rsidRDefault="000654F0" w:rsidP="004845C4">
            <w:pPr>
              <w:rPr>
                <w:rStyle w:val="Emphasis"/>
                <w:rFonts w:ascii="Segoe UI" w:hAnsi="Segoe UI" w:cs="Segoe UI"/>
                <w:color w:val="212529"/>
              </w:rPr>
            </w:pPr>
            <w:proofErr w:type="spellStart"/>
            <w:r w:rsidRPr="00712B86">
              <w:rPr>
                <w:rStyle w:val="Emphasis"/>
                <w:rFonts w:ascii="Segoe UI" w:hAnsi="Segoe UI" w:cs="Segoe UI"/>
                <w:color w:val="212529"/>
              </w:rPr>
              <w:t>score_func</w:t>
            </w:r>
            <w:proofErr w:type="spellEnd"/>
            <w:r w:rsidRPr="00712B86">
              <w:rPr>
                <w:rStyle w:val="Emphasis"/>
                <w:rFonts w:ascii="Segoe UI" w:hAnsi="Segoe UI" w:cs="Segoe UI"/>
                <w:color w:val="212529"/>
              </w:rPr>
              <w:t xml:space="preserve">=chi2, </w:t>
            </w:r>
            <w:proofErr w:type="spellStart"/>
            <w:r w:rsidRPr="00712B86">
              <w:rPr>
                <w:rStyle w:val="Emphasis"/>
                <w:rFonts w:ascii="Segoe UI" w:hAnsi="Segoe UI" w:cs="Segoe UI"/>
                <w:color w:val="212529"/>
              </w:rPr>
              <w:t>f_classif</w:t>
            </w:r>
            <w:proofErr w:type="spellEnd"/>
            <w:r w:rsidRPr="00712B86">
              <w:rPr>
                <w:rStyle w:val="Emphasis"/>
                <w:rFonts w:ascii="Segoe UI" w:hAnsi="Segoe UI" w:cs="Segoe UI"/>
                <w:color w:val="212529"/>
              </w:rPr>
              <w:t xml:space="preserve">, </w:t>
            </w:r>
            <w:proofErr w:type="spellStart"/>
            <w:r w:rsidRPr="00712B86">
              <w:rPr>
                <w:rStyle w:val="Emphasis"/>
                <w:rFonts w:ascii="Segoe UI" w:hAnsi="Segoe UI" w:cs="Segoe UI"/>
                <w:color w:val="212529"/>
              </w:rPr>
              <w:t>f</w:t>
            </w:r>
            <w:r w:rsidRPr="00712B86">
              <w:rPr>
                <w:rStyle w:val="Emphasis"/>
                <w:rFonts w:ascii="Segoe UI" w:hAnsi="Segoe UI" w:cs="Segoe UI"/>
                <w:color w:val="212529"/>
              </w:rPr>
              <w:softHyphen/>
              <w:t>_regression</w:t>
            </w:r>
            <w:proofErr w:type="spellEnd"/>
            <w:r w:rsidRPr="00712B86">
              <w:rPr>
                <w:rStyle w:val="Emphasis"/>
                <w:rFonts w:ascii="Segoe UI" w:hAnsi="Segoe UI" w:cs="Segoe UI"/>
                <w:color w:val="212529"/>
              </w:rPr>
              <w:t xml:space="preserve">, </w:t>
            </w:r>
            <w:proofErr w:type="spellStart"/>
            <w:r w:rsidRPr="00712B86">
              <w:rPr>
                <w:rStyle w:val="Emphasis"/>
                <w:rFonts w:ascii="Segoe UI" w:hAnsi="Segoe UI" w:cs="Segoe UI"/>
                <w:color w:val="212529"/>
              </w:rPr>
              <w:t>mutual_info_classif</w:t>
            </w:r>
            <w:proofErr w:type="spellEnd"/>
            <w:r w:rsidRPr="00712B86">
              <w:rPr>
                <w:rStyle w:val="Emphasis"/>
                <w:rFonts w:ascii="Segoe UI" w:hAnsi="Segoe UI" w:cs="Segoe UI"/>
                <w:color w:val="212529"/>
              </w:rPr>
              <w:t xml:space="preserve">, </w:t>
            </w:r>
            <w:proofErr w:type="spellStart"/>
            <w:r w:rsidRPr="00712B86">
              <w:rPr>
                <w:rStyle w:val="Emphasis"/>
                <w:rFonts w:ascii="Segoe UI" w:hAnsi="Segoe UI" w:cs="Segoe UI"/>
                <w:color w:val="212529"/>
              </w:rPr>
              <w:t>mutual_info_regression</w:t>
            </w:r>
            <w:proofErr w:type="spellEnd"/>
          </w:p>
          <w:p w14:paraId="6496472A" w14:textId="77777777" w:rsidR="000654F0" w:rsidRPr="00712B86" w:rsidRDefault="000654F0" w:rsidP="004845C4">
            <w:pPr>
              <w:rPr>
                <w:rStyle w:val="Emphasis"/>
                <w:i w:val="0"/>
                <w:iCs w:val="0"/>
              </w:rPr>
            </w:pPr>
            <w:proofErr w:type="gramStart"/>
            <w:r w:rsidRPr="00712B86">
              <w:rPr>
                <w:rStyle w:val="Emphasis"/>
                <w:b/>
                <w:bCs/>
              </w:rPr>
              <w:t>mode</w:t>
            </w:r>
            <w:r w:rsidRPr="00712B86">
              <w:rPr>
                <w:rStyle w:val="Emphasis"/>
              </w:rPr>
              <w:t>{</w:t>
            </w:r>
            <w:proofErr w:type="gramEnd"/>
            <w:r w:rsidRPr="00712B86">
              <w:rPr>
                <w:rStyle w:val="Emphasis"/>
              </w:rPr>
              <w:t>‘percentile’, ‘</w:t>
            </w:r>
            <w:proofErr w:type="spellStart"/>
            <w:r w:rsidRPr="00712B86">
              <w:rPr>
                <w:rStyle w:val="Emphasis"/>
              </w:rPr>
              <w:t>k_best</w:t>
            </w:r>
            <w:proofErr w:type="spellEnd"/>
            <w:r w:rsidRPr="00712B86">
              <w:rPr>
                <w:rStyle w:val="Emphasis"/>
              </w:rPr>
              <w:t>’, ‘</w:t>
            </w:r>
            <w:proofErr w:type="spellStart"/>
            <w:r w:rsidRPr="00712B86">
              <w:rPr>
                <w:rStyle w:val="Emphasis"/>
              </w:rPr>
              <w:t>fpr</w:t>
            </w:r>
            <w:proofErr w:type="spellEnd"/>
            <w:r w:rsidRPr="00712B86">
              <w:rPr>
                <w:rStyle w:val="Emphasis"/>
              </w:rPr>
              <w:t>’, ‘</w:t>
            </w:r>
            <w:proofErr w:type="spellStart"/>
            <w:r w:rsidRPr="00712B86">
              <w:rPr>
                <w:rStyle w:val="Emphasis"/>
              </w:rPr>
              <w:t>fdr</w:t>
            </w:r>
            <w:proofErr w:type="spellEnd"/>
            <w:r w:rsidRPr="00712B86">
              <w:rPr>
                <w:rStyle w:val="Emphasis"/>
              </w:rPr>
              <w:t>’, ‘</w:t>
            </w:r>
            <w:proofErr w:type="spellStart"/>
            <w:r w:rsidRPr="00712B86">
              <w:rPr>
                <w:rStyle w:val="Emphasis"/>
              </w:rPr>
              <w:t>fwe</w:t>
            </w:r>
            <w:proofErr w:type="spellEnd"/>
            <w:r w:rsidRPr="00712B86">
              <w:rPr>
                <w:rStyle w:val="Emphasis"/>
              </w:rPr>
              <w:t>’}, default=’percentile’</w:t>
            </w:r>
          </w:p>
          <w:p w14:paraId="7435157C" w14:textId="77777777" w:rsidR="000654F0" w:rsidRPr="00712B86" w:rsidRDefault="000654F0" w:rsidP="004845C4">
            <w:r w:rsidRPr="00712B86">
              <w:t>param: float or int depending on the feature selection, default=1e-5</w:t>
            </w:r>
          </w:p>
        </w:tc>
      </w:tr>
      <w:tr w:rsidR="000654F0" w:rsidRPr="00712B86" w14:paraId="4C1A5408" w14:textId="77777777" w:rsidTr="004845C4">
        <w:tc>
          <w:tcPr>
            <w:tcW w:w="704" w:type="dxa"/>
          </w:tcPr>
          <w:p w14:paraId="3B8EED05" w14:textId="77777777" w:rsidR="000654F0" w:rsidRPr="00712B86" w:rsidRDefault="000654F0" w:rsidP="004845C4">
            <w:pPr>
              <w:jc w:val="center"/>
            </w:pPr>
            <w:r w:rsidRPr="00712B86">
              <w:t>2</w:t>
            </w:r>
          </w:p>
        </w:tc>
        <w:tc>
          <w:tcPr>
            <w:tcW w:w="1843" w:type="dxa"/>
          </w:tcPr>
          <w:p w14:paraId="7527A923" w14:textId="77777777" w:rsidR="000654F0" w:rsidRPr="00712B86" w:rsidRDefault="000654F0" w:rsidP="004845C4">
            <w:proofErr w:type="spellStart"/>
            <w:r w:rsidRPr="00712B86">
              <w:t>SelectPercentile</w:t>
            </w:r>
            <w:proofErr w:type="spellEnd"/>
            <w:r w:rsidRPr="00712B86">
              <w:t xml:space="preserve"> </w:t>
            </w:r>
          </w:p>
          <w:p w14:paraId="0D909922" w14:textId="77777777" w:rsidR="000654F0" w:rsidRPr="00712B86" w:rsidRDefault="000654F0" w:rsidP="004845C4">
            <w:r w:rsidRPr="00712B86">
              <w:t>- percentile of the highest score¶</w:t>
            </w:r>
          </w:p>
        </w:tc>
        <w:tc>
          <w:tcPr>
            <w:tcW w:w="6469" w:type="dxa"/>
          </w:tcPr>
          <w:p w14:paraId="7F4F52BD" w14:textId="77777777" w:rsidR="000654F0" w:rsidRPr="00712B86" w:rsidRDefault="000654F0" w:rsidP="004845C4">
            <w:proofErr w:type="spellStart"/>
            <w:r w:rsidRPr="00712B86">
              <w:t>score_</w:t>
            </w:r>
            <w:proofErr w:type="gramStart"/>
            <w:r w:rsidRPr="00712B86">
              <w:t>func:callable</w:t>
            </w:r>
            <w:proofErr w:type="spellEnd"/>
            <w:proofErr w:type="gramEnd"/>
            <w:r w:rsidRPr="00712B86">
              <w:t>, default=</w:t>
            </w:r>
            <w:proofErr w:type="spellStart"/>
            <w:r w:rsidRPr="00712B86">
              <w:t>f_classif</w:t>
            </w:r>
            <w:proofErr w:type="spellEnd"/>
          </w:p>
          <w:p w14:paraId="21260F01" w14:textId="77777777" w:rsidR="000654F0" w:rsidRPr="00712B86" w:rsidRDefault="000654F0" w:rsidP="004845C4">
            <w:proofErr w:type="spellStart"/>
            <w:r w:rsidRPr="00712B86">
              <w:t>percentile:int</w:t>
            </w:r>
            <w:proofErr w:type="spellEnd"/>
            <w:r w:rsidRPr="00712B86">
              <w:t>, default=10</w:t>
            </w:r>
          </w:p>
        </w:tc>
      </w:tr>
      <w:tr w:rsidR="000654F0" w:rsidRPr="00712B86" w14:paraId="604E4812" w14:textId="77777777" w:rsidTr="004845C4">
        <w:tc>
          <w:tcPr>
            <w:tcW w:w="704" w:type="dxa"/>
          </w:tcPr>
          <w:p w14:paraId="2916995D" w14:textId="77777777" w:rsidR="000654F0" w:rsidRPr="00712B86" w:rsidRDefault="000654F0" w:rsidP="004845C4">
            <w:pPr>
              <w:jc w:val="center"/>
            </w:pPr>
            <w:r w:rsidRPr="00712B86">
              <w:t>3</w:t>
            </w:r>
          </w:p>
        </w:tc>
        <w:tc>
          <w:tcPr>
            <w:tcW w:w="1843" w:type="dxa"/>
          </w:tcPr>
          <w:p w14:paraId="6306522F" w14:textId="77777777" w:rsidR="000654F0" w:rsidRPr="00712B86" w:rsidRDefault="000654F0" w:rsidP="004845C4">
            <w:proofErr w:type="spellStart"/>
            <w:r w:rsidRPr="00712B86">
              <w:t>SelectKBest</w:t>
            </w:r>
            <w:proofErr w:type="spellEnd"/>
            <w:r w:rsidRPr="00712B86">
              <w:t xml:space="preserve"> </w:t>
            </w:r>
          </w:p>
          <w:p w14:paraId="048BC745" w14:textId="77777777" w:rsidR="000654F0" w:rsidRPr="00712B86" w:rsidRDefault="000654F0" w:rsidP="004845C4">
            <w:r w:rsidRPr="00712B86">
              <w:lastRenderedPageBreak/>
              <w:t>- k highest score</w:t>
            </w:r>
          </w:p>
        </w:tc>
        <w:tc>
          <w:tcPr>
            <w:tcW w:w="6469" w:type="dxa"/>
          </w:tcPr>
          <w:p w14:paraId="01684EA7" w14:textId="77777777" w:rsidR="000654F0" w:rsidRPr="00712B86" w:rsidRDefault="000654F0" w:rsidP="004845C4">
            <w:proofErr w:type="spellStart"/>
            <w:r w:rsidRPr="00712B86">
              <w:lastRenderedPageBreak/>
              <w:t>score_</w:t>
            </w:r>
            <w:proofErr w:type="gramStart"/>
            <w:r w:rsidRPr="00712B86">
              <w:t>func:callable</w:t>
            </w:r>
            <w:proofErr w:type="spellEnd"/>
            <w:proofErr w:type="gramEnd"/>
            <w:r w:rsidRPr="00712B86">
              <w:t>, default=</w:t>
            </w:r>
            <w:proofErr w:type="spellStart"/>
            <w:r w:rsidRPr="00712B86">
              <w:t>f_classif</w:t>
            </w:r>
            <w:proofErr w:type="spellEnd"/>
          </w:p>
          <w:p w14:paraId="199E1312" w14:textId="77777777" w:rsidR="000654F0" w:rsidRPr="00712B86" w:rsidRDefault="000654F0" w:rsidP="004845C4">
            <w:r w:rsidRPr="00712B86">
              <w:lastRenderedPageBreak/>
              <w:t>k:int or “all”, default=10</w:t>
            </w:r>
          </w:p>
        </w:tc>
      </w:tr>
      <w:tr w:rsidR="000654F0" w:rsidRPr="00712B86" w14:paraId="5ED43C37" w14:textId="77777777" w:rsidTr="004845C4">
        <w:tc>
          <w:tcPr>
            <w:tcW w:w="704" w:type="dxa"/>
          </w:tcPr>
          <w:p w14:paraId="362FB82A" w14:textId="77777777" w:rsidR="000654F0" w:rsidRPr="00712B86" w:rsidRDefault="000654F0" w:rsidP="004845C4">
            <w:pPr>
              <w:jc w:val="center"/>
            </w:pPr>
            <w:r w:rsidRPr="00712B86">
              <w:lastRenderedPageBreak/>
              <w:t>4</w:t>
            </w:r>
          </w:p>
        </w:tc>
        <w:tc>
          <w:tcPr>
            <w:tcW w:w="1843" w:type="dxa"/>
          </w:tcPr>
          <w:p w14:paraId="5FB8E857" w14:textId="77777777" w:rsidR="000654F0" w:rsidRPr="00712B86" w:rsidRDefault="000654F0" w:rsidP="004845C4">
            <w:proofErr w:type="spellStart"/>
            <w:r w:rsidRPr="00712B86">
              <w:t>SelectFpr</w:t>
            </w:r>
            <w:proofErr w:type="spellEnd"/>
            <w:r w:rsidRPr="00712B86">
              <w:t xml:space="preserve"> </w:t>
            </w:r>
          </w:p>
          <w:p w14:paraId="53B63D94" w14:textId="77777777" w:rsidR="000654F0" w:rsidRPr="00712B86" w:rsidRDefault="000654F0" w:rsidP="004845C4">
            <w:r w:rsidRPr="00712B86">
              <w:t>- FPR rate¶</w:t>
            </w:r>
          </w:p>
        </w:tc>
        <w:tc>
          <w:tcPr>
            <w:tcW w:w="6469" w:type="dxa"/>
          </w:tcPr>
          <w:p w14:paraId="116526CB" w14:textId="77777777" w:rsidR="000654F0" w:rsidRPr="00712B86" w:rsidRDefault="000654F0" w:rsidP="004845C4">
            <w:proofErr w:type="spellStart"/>
            <w:r w:rsidRPr="00712B86">
              <w:t>score_</w:t>
            </w:r>
            <w:proofErr w:type="gramStart"/>
            <w:r w:rsidRPr="00712B86">
              <w:t>func:callable</w:t>
            </w:r>
            <w:proofErr w:type="spellEnd"/>
            <w:proofErr w:type="gramEnd"/>
            <w:r w:rsidRPr="00712B86">
              <w:t>, default=</w:t>
            </w:r>
            <w:proofErr w:type="spellStart"/>
            <w:r w:rsidRPr="00712B86">
              <w:t>f_classif</w:t>
            </w:r>
            <w:proofErr w:type="spellEnd"/>
          </w:p>
          <w:p w14:paraId="708DECEB" w14:textId="77777777" w:rsidR="000654F0" w:rsidRPr="00712B86" w:rsidRDefault="000654F0" w:rsidP="004845C4">
            <w:proofErr w:type="spellStart"/>
            <w:proofErr w:type="gramStart"/>
            <w:r w:rsidRPr="00712B86">
              <w:t>alpha:float</w:t>
            </w:r>
            <w:proofErr w:type="spellEnd"/>
            <w:proofErr w:type="gramEnd"/>
            <w:r w:rsidRPr="00712B86">
              <w:t>, default=5e-2</w:t>
            </w:r>
          </w:p>
          <w:p w14:paraId="0FC6F5E6" w14:textId="77777777" w:rsidR="000654F0" w:rsidRPr="00712B86" w:rsidRDefault="000654F0" w:rsidP="004845C4">
            <w:r w:rsidRPr="00712B86">
              <w:t>- highest p-value to be kept</w:t>
            </w:r>
          </w:p>
        </w:tc>
      </w:tr>
      <w:tr w:rsidR="000654F0" w:rsidRPr="00712B86" w14:paraId="3C282974" w14:textId="77777777" w:rsidTr="004845C4">
        <w:tc>
          <w:tcPr>
            <w:tcW w:w="704" w:type="dxa"/>
          </w:tcPr>
          <w:p w14:paraId="0F16E4A6" w14:textId="77777777" w:rsidR="000654F0" w:rsidRPr="00712B86" w:rsidRDefault="000654F0" w:rsidP="004845C4">
            <w:pPr>
              <w:jc w:val="center"/>
            </w:pPr>
            <w:r w:rsidRPr="00712B86">
              <w:t>5</w:t>
            </w:r>
          </w:p>
        </w:tc>
        <w:tc>
          <w:tcPr>
            <w:tcW w:w="1843" w:type="dxa"/>
          </w:tcPr>
          <w:p w14:paraId="7C4E5F89" w14:textId="77777777" w:rsidR="000654F0" w:rsidRPr="00712B86" w:rsidRDefault="000654F0" w:rsidP="004845C4">
            <w:proofErr w:type="spellStart"/>
            <w:r w:rsidRPr="00712B86">
              <w:t>SelectFdr</w:t>
            </w:r>
            <w:proofErr w:type="spellEnd"/>
            <w:r w:rsidRPr="00712B86">
              <w:t xml:space="preserve"> </w:t>
            </w:r>
          </w:p>
          <w:p w14:paraId="65B4038D" w14:textId="77777777" w:rsidR="000654F0" w:rsidRPr="00712B86" w:rsidRDefault="000654F0" w:rsidP="004845C4">
            <w:r w:rsidRPr="00712B86">
              <w:t>- false discovery rate</w:t>
            </w:r>
          </w:p>
        </w:tc>
        <w:tc>
          <w:tcPr>
            <w:tcW w:w="6469" w:type="dxa"/>
          </w:tcPr>
          <w:p w14:paraId="45F930EF" w14:textId="77777777" w:rsidR="000654F0" w:rsidRPr="00712B86" w:rsidRDefault="000654F0" w:rsidP="004845C4">
            <w:proofErr w:type="spellStart"/>
            <w:r w:rsidRPr="00712B86">
              <w:t>score_</w:t>
            </w:r>
            <w:proofErr w:type="gramStart"/>
            <w:r w:rsidRPr="00712B86">
              <w:t>func:callable</w:t>
            </w:r>
            <w:proofErr w:type="spellEnd"/>
            <w:proofErr w:type="gramEnd"/>
            <w:r w:rsidRPr="00712B86">
              <w:t>, default=</w:t>
            </w:r>
            <w:proofErr w:type="spellStart"/>
            <w:r w:rsidRPr="00712B86">
              <w:t>f_classif</w:t>
            </w:r>
            <w:proofErr w:type="spellEnd"/>
          </w:p>
          <w:p w14:paraId="03D70C35" w14:textId="77777777" w:rsidR="000654F0" w:rsidRPr="00712B86" w:rsidRDefault="000654F0" w:rsidP="004845C4">
            <w:proofErr w:type="spellStart"/>
            <w:proofErr w:type="gramStart"/>
            <w:r w:rsidRPr="00712B86">
              <w:t>alpha:float</w:t>
            </w:r>
            <w:proofErr w:type="spellEnd"/>
            <w:proofErr w:type="gramEnd"/>
            <w:r w:rsidRPr="00712B86">
              <w:t>, default=5e-2</w:t>
            </w:r>
          </w:p>
          <w:p w14:paraId="6BFBF663" w14:textId="77777777" w:rsidR="000654F0" w:rsidRPr="00712B86" w:rsidRDefault="000654F0" w:rsidP="004845C4">
            <w:r w:rsidRPr="00712B86">
              <w:t>- highest uncorrected p-value to be kept</w:t>
            </w:r>
          </w:p>
        </w:tc>
      </w:tr>
      <w:tr w:rsidR="000654F0" w:rsidRPr="00712B86" w14:paraId="4955D0AB" w14:textId="77777777" w:rsidTr="004845C4">
        <w:tc>
          <w:tcPr>
            <w:tcW w:w="704" w:type="dxa"/>
          </w:tcPr>
          <w:p w14:paraId="6BCB19C9" w14:textId="77777777" w:rsidR="000654F0" w:rsidRPr="00712B86" w:rsidRDefault="000654F0" w:rsidP="004845C4">
            <w:pPr>
              <w:jc w:val="center"/>
            </w:pPr>
            <w:r w:rsidRPr="00712B86">
              <w:t>6</w:t>
            </w:r>
          </w:p>
        </w:tc>
        <w:tc>
          <w:tcPr>
            <w:tcW w:w="1843" w:type="dxa"/>
          </w:tcPr>
          <w:p w14:paraId="69A91B45" w14:textId="77777777" w:rsidR="000654F0" w:rsidRPr="00712B86" w:rsidRDefault="000654F0" w:rsidP="004845C4">
            <w:proofErr w:type="spellStart"/>
            <w:r w:rsidRPr="00712B86">
              <w:t>SelectFwe</w:t>
            </w:r>
            <w:proofErr w:type="spellEnd"/>
          </w:p>
          <w:p w14:paraId="17880B99" w14:textId="77777777" w:rsidR="000654F0" w:rsidRPr="00712B86" w:rsidRDefault="000654F0" w:rsidP="004845C4">
            <w:r w:rsidRPr="00712B86">
              <w:t>- family wise error rate</w:t>
            </w:r>
          </w:p>
        </w:tc>
        <w:tc>
          <w:tcPr>
            <w:tcW w:w="6469" w:type="dxa"/>
          </w:tcPr>
          <w:p w14:paraId="5931A4C7" w14:textId="77777777" w:rsidR="000654F0" w:rsidRPr="00712B86" w:rsidRDefault="000654F0" w:rsidP="004845C4">
            <w:proofErr w:type="spellStart"/>
            <w:r w:rsidRPr="00712B86">
              <w:t>score_</w:t>
            </w:r>
            <w:proofErr w:type="gramStart"/>
            <w:r w:rsidRPr="00712B86">
              <w:t>func:callable</w:t>
            </w:r>
            <w:proofErr w:type="spellEnd"/>
            <w:proofErr w:type="gramEnd"/>
            <w:r w:rsidRPr="00712B86">
              <w:t>, default=</w:t>
            </w:r>
            <w:proofErr w:type="spellStart"/>
            <w:r w:rsidRPr="00712B86">
              <w:t>f_classif</w:t>
            </w:r>
            <w:proofErr w:type="spellEnd"/>
          </w:p>
          <w:p w14:paraId="608B48F9" w14:textId="77777777" w:rsidR="000654F0" w:rsidRPr="00712B86" w:rsidRDefault="000654F0" w:rsidP="004845C4">
            <w:proofErr w:type="spellStart"/>
            <w:proofErr w:type="gramStart"/>
            <w:r w:rsidRPr="00712B86">
              <w:t>alpha:float</w:t>
            </w:r>
            <w:proofErr w:type="spellEnd"/>
            <w:proofErr w:type="gramEnd"/>
            <w:r w:rsidRPr="00712B86">
              <w:t>, default=5e-2</w:t>
            </w:r>
          </w:p>
          <w:p w14:paraId="5A7B5AC3" w14:textId="77777777" w:rsidR="000654F0" w:rsidRPr="00712B86" w:rsidRDefault="000654F0" w:rsidP="004845C4">
            <w:r w:rsidRPr="00712B86">
              <w:t>- highest uncorrected p-value to be kept</w:t>
            </w:r>
          </w:p>
        </w:tc>
      </w:tr>
    </w:tbl>
    <w:p w14:paraId="7C330430" w14:textId="77777777" w:rsidR="000654F0" w:rsidRPr="00712B86" w:rsidRDefault="000654F0" w:rsidP="000654F0"/>
    <w:tbl>
      <w:tblPr>
        <w:tblStyle w:val="TableGrid"/>
        <w:tblW w:w="0" w:type="auto"/>
        <w:tblLook w:val="04A0" w:firstRow="1" w:lastRow="0" w:firstColumn="1" w:lastColumn="0" w:noHBand="0" w:noVBand="1"/>
      </w:tblPr>
      <w:tblGrid>
        <w:gridCol w:w="683"/>
        <w:gridCol w:w="2351"/>
        <w:gridCol w:w="5982"/>
      </w:tblGrid>
      <w:tr w:rsidR="000654F0" w:rsidRPr="00712B86" w14:paraId="48A70D03" w14:textId="77777777" w:rsidTr="004845C4">
        <w:tc>
          <w:tcPr>
            <w:tcW w:w="704" w:type="dxa"/>
          </w:tcPr>
          <w:p w14:paraId="4C349DFF" w14:textId="77777777" w:rsidR="000654F0" w:rsidRPr="00712B86" w:rsidRDefault="000654F0" w:rsidP="004845C4">
            <w:pPr>
              <w:jc w:val="center"/>
              <w:rPr>
                <w:b/>
                <w:bCs/>
              </w:rPr>
            </w:pPr>
            <w:r w:rsidRPr="00712B86">
              <w:rPr>
                <w:b/>
                <w:bCs/>
              </w:rPr>
              <w:t>No</w:t>
            </w:r>
          </w:p>
        </w:tc>
        <w:tc>
          <w:tcPr>
            <w:tcW w:w="1843" w:type="dxa"/>
          </w:tcPr>
          <w:p w14:paraId="199E2385" w14:textId="77777777" w:rsidR="000654F0" w:rsidRPr="00712B86" w:rsidRDefault="000654F0" w:rsidP="004845C4">
            <w:pPr>
              <w:jc w:val="center"/>
              <w:rPr>
                <w:b/>
                <w:bCs/>
              </w:rPr>
            </w:pPr>
            <w:r w:rsidRPr="00712B86">
              <w:rPr>
                <w:b/>
                <w:bCs/>
              </w:rPr>
              <w:t>Function (</w:t>
            </w:r>
            <w:proofErr w:type="spellStart"/>
            <w:r w:rsidRPr="00712B86">
              <w:rPr>
                <w:b/>
                <w:bCs/>
              </w:rPr>
              <w:t>score_func</w:t>
            </w:r>
            <w:proofErr w:type="spellEnd"/>
            <w:r w:rsidRPr="00712B86">
              <w:rPr>
                <w:b/>
                <w:bCs/>
              </w:rPr>
              <w:t>)</w:t>
            </w:r>
          </w:p>
        </w:tc>
        <w:tc>
          <w:tcPr>
            <w:tcW w:w="6469" w:type="dxa"/>
          </w:tcPr>
          <w:p w14:paraId="62C55DA9" w14:textId="77777777" w:rsidR="000654F0" w:rsidRPr="00712B86" w:rsidRDefault="000654F0" w:rsidP="004845C4">
            <w:pPr>
              <w:jc w:val="center"/>
              <w:rPr>
                <w:b/>
                <w:bCs/>
              </w:rPr>
            </w:pPr>
            <w:r w:rsidRPr="00712B86">
              <w:rPr>
                <w:b/>
                <w:bCs/>
              </w:rPr>
              <w:t>Definition</w:t>
            </w:r>
          </w:p>
        </w:tc>
      </w:tr>
      <w:tr w:rsidR="000654F0" w:rsidRPr="00712B86" w14:paraId="023539DC" w14:textId="77777777" w:rsidTr="004845C4">
        <w:tc>
          <w:tcPr>
            <w:tcW w:w="704" w:type="dxa"/>
          </w:tcPr>
          <w:p w14:paraId="4BAB0627" w14:textId="77777777" w:rsidR="000654F0" w:rsidRPr="00712B86" w:rsidRDefault="000654F0" w:rsidP="004845C4">
            <w:pPr>
              <w:jc w:val="center"/>
            </w:pPr>
            <w:r w:rsidRPr="00712B86">
              <w:t>1</w:t>
            </w:r>
          </w:p>
        </w:tc>
        <w:tc>
          <w:tcPr>
            <w:tcW w:w="1843" w:type="dxa"/>
          </w:tcPr>
          <w:p w14:paraId="7B17ECBE" w14:textId="77777777" w:rsidR="000654F0" w:rsidRPr="00712B86" w:rsidRDefault="000654F0" w:rsidP="004845C4">
            <w:r w:rsidRPr="00712B86">
              <w:t>chi2</w:t>
            </w:r>
          </w:p>
        </w:tc>
        <w:tc>
          <w:tcPr>
            <w:tcW w:w="6469" w:type="dxa"/>
          </w:tcPr>
          <w:p w14:paraId="5FE22869" w14:textId="77777777" w:rsidR="000654F0" w:rsidRPr="00712B86" w:rsidRDefault="000654F0" w:rsidP="004845C4">
            <w:r w:rsidRPr="00712B86">
              <w:t>Chi-squared stats of non-negative features for classification tasks.</w:t>
            </w:r>
          </w:p>
        </w:tc>
      </w:tr>
      <w:tr w:rsidR="000654F0" w:rsidRPr="00712B86" w14:paraId="4F6D9AFF" w14:textId="77777777" w:rsidTr="004845C4">
        <w:tc>
          <w:tcPr>
            <w:tcW w:w="704" w:type="dxa"/>
          </w:tcPr>
          <w:p w14:paraId="4EF96E1C" w14:textId="77777777" w:rsidR="000654F0" w:rsidRPr="00712B86" w:rsidRDefault="000654F0" w:rsidP="004845C4">
            <w:pPr>
              <w:jc w:val="center"/>
            </w:pPr>
            <w:r w:rsidRPr="00712B86">
              <w:t>2</w:t>
            </w:r>
          </w:p>
        </w:tc>
        <w:tc>
          <w:tcPr>
            <w:tcW w:w="1843" w:type="dxa"/>
          </w:tcPr>
          <w:p w14:paraId="52020310" w14:textId="77777777" w:rsidR="000654F0" w:rsidRPr="00712B86" w:rsidRDefault="000654F0" w:rsidP="004845C4">
            <w:proofErr w:type="spellStart"/>
            <w:r w:rsidRPr="00712B86">
              <w:t>f_classif</w:t>
            </w:r>
            <w:proofErr w:type="spellEnd"/>
          </w:p>
        </w:tc>
        <w:tc>
          <w:tcPr>
            <w:tcW w:w="6469" w:type="dxa"/>
          </w:tcPr>
          <w:p w14:paraId="323C53F5" w14:textId="77777777" w:rsidR="000654F0" w:rsidRPr="00712B86" w:rsidRDefault="000654F0" w:rsidP="004845C4">
            <w:r w:rsidRPr="00712B86">
              <w:t>ANOVA F-value between label/feature for classification tasks.</w:t>
            </w:r>
          </w:p>
        </w:tc>
      </w:tr>
      <w:tr w:rsidR="000654F0" w:rsidRPr="00712B86" w14:paraId="4CFB68FA" w14:textId="77777777" w:rsidTr="004845C4">
        <w:tc>
          <w:tcPr>
            <w:tcW w:w="704" w:type="dxa"/>
          </w:tcPr>
          <w:p w14:paraId="3ADFFCEF" w14:textId="77777777" w:rsidR="000654F0" w:rsidRPr="00712B86" w:rsidRDefault="000654F0" w:rsidP="004845C4">
            <w:pPr>
              <w:jc w:val="center"/>
            </w:pPr>
            <w:r w:rsidRPr="00712B86">
              <w:t>3</w:t>
            </w:r>
          </w:p>
        </w:tc>
        <w:tc>
          <w:tcPr>
            <w:tcW w:w="1843" w:type="dxa"/>
          </w:tcPr>
          <w:p w14:paraId="3DF71D90" w14:textId="77777777" w:rsidR="000654F0" w:rsidRPr="00712B86" w:rsidRDefault="000654F0" w:rsidP="004845C4">
            <w:proofErr w:type="spellStart"/>
            <w:r w:rsidRPr="00712B86">
              <w:t>f_regression</w:t>
            </w:r>
            <w:proofErr w:type="spellEnd"/>
          </w:p>
        </w:tc>
        <w:tc>
          <w:tcPr>
            <w:tcW w:w="6469" w:type="dxa"/>
          </w:tcPr>
          <w:p w14:paraId="4C35F4C1" w14:textId="77777777" w:rsidR="000654F0" w:rsidRPr="00712B86" w:rsidRDefault="000654F0" w:rsidP="004845C4">
            <w:r w:rsidRPr="00712B86">
              <w:t>F-value between label/feature for regression tasks.</w:t>
            </w:r>
          </w:p>
        </w:tc>
      </w:tr>
      <w:tr w:rsidR="000654F0" w:rsidRPr="00712B86" w14:paraId="638C0B1A" w14:textId="77777777" w:rsidTr="004845C4">
        <w:tc>
          <w:tcPr>
            <w:tcW w:w="704" w:type="dxa"/>
          </w:tcPr>
          <w:p w14:paraId="63F728FE" w14:textId="77777777" w:rsidR="000654F0" w:rsidRPr="00712B86" w:rsidRDefault="000654F0" w:rsidP="004845C4">
            <w:pPr>
              <w:jc w:val="center"/>
            </w:pPr>
            <w:r w:rsidRPr="00712B86">
              <w:t>4</w:t>
            </w:r>
          </w:p>
        </w:tc>
        <w:tc>
          <w:tcPr>
            <w:tcW w:w="1843" w:type="dxa"/>
          </w:tcPr>
          <w:p w14:paraId="1BEC80E0" w14:textId="77777777" w:rsidR="000654F0" w:rsidRPr="00712B86" w:rsidRDefault="000654F0" w:rsidP="004845C4">
            <w:proofErr w:type="spellStart"/>
            <w:r w:rsidRPr="00712B86">
              <w:t>mutual_info_classif</w:t>
            </w:r>
            <w:proofErr w:type="spellEnd"/>
          </w:p>
        </w:tc>
        <w:tc>
          <w:tcPr>
            <w:tcW w:w="6469" w:type="dxa"/>
          </w:tcPr>
          <w:p w14:paraId="5B18DABA" w14:textId="77777777" w:rsidR="000654F0" w:rsidRPr="00712B86" w:rsidRDefault="000654F0" w:rsidP="004845C4">
            <w:r w:rsidRPr="00712B86">
              <w:t>Mutual information for a discrete target.</w:t>
            </w:r>
          </w:p>
        </w:tc>
      </w:tr>
      <w:tr w:rsidR="000654F0" w:rsidRPr="00712B86" w14:paraId="1EAA9B82" w14:textId="77777777" w:rsidTr="004845C4">
        <w:tc>
          <w:tcPr>
            <w:tcW w:w="704" w:type="dxa"/>
          </w:tcPr>
          <w:p w14:paraId="0E92D61D" w14:textId="77777777" w:rsidR="000654F0" w:rsidRPr="00712B86" w:rsidRDefault="000654F0" w:rsidP="004845C4">
            <w:pPr>
              <w:jc w:val="center"/>
            </w:pPr>
            <w:r w:rsidRPr="00712B86">
              <w:t>5</w:t>
            </w:r>
          </w:p>
        </w:tc>
        <w:tc>
          <w:tcPr>
            <w:tcW w:w="1843" w:type="dxa"/>
          </w:tcPr>
          <w:p w14:paraId="322CDF11" w14:textId="77777777" w:rsidR="000654F0" w:rsidRPr="00712B86" w:rsidRDefault="000654F0" w:rsidP="004845C4">
            <w:proofErr w:type="spellStart"/>
            <w:r w:rsidRPr="00712B86">
              <w:t>mutual_info_regression</w:t>
            </w:r>
            <w:proofErr w:type="spellEnd"/>
          </w:p>
        </w:tc>
        <w:tc>
          <w:tcPr>
            <w:tcW w:w="6469" w:type="dxa"/>
          </w:tcPr>
          <w:p w14:paraId="7E76626B" w14:textId="77777777" w:rsidR="000654F0" w:rsidRPr="00712B86" w:rsidRDefault="000654F0" w:rsidP="004845C4">
            <w:r w:rsidRPr="00712B86">
              <w:t>Mutual information for a continuous target.</w:t>
            </w:r>
          </w:p>
        </w:tc>
      </w:tr>
    </w:tbl>
    <w:p w14:paraId="121C8ECA" w14:textId="77777777" w:rsidR="000654F0" w:rsidRPr="00712B86" w:rsidRDefault="000654F0" w:rsidP="000654F0"/>
    <w:p w14:paraId="6C9E9693" w14:textId="77777777" w:rsidR="000654F0" w:rsidRPr="00712B86" w:rsidRDefault="000654F0" w:rsidP="000654F0">
      <w:r w:rsidRPr="00712B86">
        <w:t xml:space="preserve">The attributes returned are scores_ and </w:t>
      </w:r>
      <w:proofErr w:type="spellStart"/>
      <w:r w:rsidRPr="00712B86">
        <w:t>pvalues</w:t>
      </w:r>
      <w:proofErr w:type="spellEnd"/>
      <w:r w:rsidRPr="00712B86">
        <w:t>_.</w:t>
      </w:r>
    </w:p>
    <w:p w14:paraId="1B037247" w14:textId="49D50E22" w:rsidR="000654F0" w:rsidRPr="00712B86" w:rsidRDefault="000654F0" w:rsidP="000654F0">
      <w:pPr>
        <w:pStyle w:val="ListParagraph"/>
        <w:numPr>
          <w:ilvl w:val="0"/>
          <w:numId w:val="7"/>
        </w:numPr>
        <w:rPr>
          <w:noProof/>
        </w:rPr>
      </w:pPr>
      <w:r w:rsidRPr="00712B86">
        <w:rPr>
          <w:noProof/>
        </w:rPr>
        <w:t xml:space="preserve">Matrix Decomposition: sklearn.decomposition </w:t>
      </w:r>
      <w:r w:rsidRPr="00712B86">
        <w:rPr>
          <w:rFonts w:ascii="Calibri Light" w:hAnsi="Calibri Light" w:cs="Calibri Light"/>
        </w:rPr>
        <w:t>[7]</w:t>
      </w:r>
      <w:r w:rsidRPr="00712B86">
        <w:rPr>
          <w:noProof/>
        </w:rPr>
        <w:t xml:space="preserve">  </w:t>
      </w:r>
    </w:p>
    <w:p w14:paraId="6E43BE6B" w14:textId="77777777" w:rsidR="000654F0" w:rsidRPr="00712B86" w:rsidRDefault="000654F0" w:rsidP="000654F0">
      <w:r w:rsidRPr="00712B86">
        <w:t xml:space="preserve">The common attribute in matrix decomposition is </w:t>
      </w:r>
      <w:proofErr w:type="spellStart"/>
      <w:r w:rsidRPr="00712B86">
        <w:rPr>
          <w:i/>
          <w:iCs/>
        </w:rPr>
        <w:t>n_components</w:t>
      </w:r>
      <w:proofErr w:type="spellEnd"/>
      <w:r w:rsidRPr="00712B86">
        <w:t xml:space="preserve"> to reduce dataset dimensionality. The scikit learn website is a solid reference of the other attributes. </w:t>
      </w:r>
    </w:p>
    <w:tbl>
      <w:tblPr>
        <w:tblStyle w:val="TableGrid"/>
        <w:tblW w:w="0" w:type="auto"/>
        <w:tblLook w:val="04A0" w:firstRow="1" w:lastRow="0" w:firstColumn="1" w:lastColumn="0" w:noHBand="0" w:noVBand="1"/>
      </w:tblPr>
      <w:tblGrid>
        <w:gridCol w:w="650"/>
        <w:gridCol w:w="2814"/>
        <w:gridCol w:w="5552"/>
      </w:tblGrid>
      <w:tr w:rsidR="000654F0" w:rsidRPr="00712B86" w14:paraId="2FA7E302" w14:textId="77777777" w:rsidTr="004845C4">
        <w:tc>
          <w:tcPr>
            <w:tcW w:w="704" w:type="dxa"/>
          </w:tcPr>
          <w:p w14:paraId="37ED0AA7" w14:textId="77777777" w:rsidR="000654F0" w:rsidRPr="00712B86" w:rsidRDefault="000654F0" w:rsidP="004845C4">
            <w:pPr>
              <w:jc w:val="center"/>
              <w:rPr>
                <w:b/>
                <w:bCs/>
              </w:rPr>
            </w:pPr>
            <w:r w:rsidRPr="00712B86">
              <w:rPr>
                <w:b/>
                <w:bCs/>
              </w:rPr>
              <w:t>No</w:t>
            </w:r>
          </w:p>
        </w:tc>
        <w:tc>
          <w:tcPr>
            <w:tcW w:w="1843" w:type="dxa"/>
          </w:tcPr>
          <w:p w14:paraId="1BBE8535" w14:textId="77777777" w:rsidR="000654F0" w:rsidRPr="00712B86" w:rsidRDefault="000654F0" w:rsidP="004845C4">
            <w:pPr>
              <w:jc w:val="center"/>
              <w:rPr>
                <w:b/>
                <w:bCs/>
              </w:rPr>
            </w:pPr>
            <w:r w:rsidRPr="00712B86">
              <w:rPr>
                <w:b/>
                <w:bCs/>
              </w:rPr>
              <w:t>Feature</w:t>
            </w:r>
          </w:p>
        </w:tc>
        <w:tc>
          <w:tcPr>
            <w:tcW w:w="6469" w:type="dxa"/>
          </w:tcPr>
          <w:p w14:paraId="7709023D" w14:textId="1EFF0516" w:rsidR="000654F0" w:rsidRPr="00712B86" w:rsidRDefault="000654F0" w:rsidP="004845C4">
            <w:pPr>
              <w:jc w:val="center"/>
              <w:rPr>
                <w:b/>
                <w:bCs/>
              </w:rPr>
            </w:pPr>
            <w:r w:rsidRPr="00712B86">
              <w:rPr>
                <w:b/>
                <w:bCs/>
              </w:rPr>
              <w:t xml:space="preserve">Definition </w:t>
            </w:r>
            <w:r w:rsidR="00FF1E6C" w:rsidRPr="00712B86">
              <w:rPr>
                <w:b/>
                <w:bCs/>
              </w:rPr>
              <w:fldChar w:fldCharType="begin"/>
            </w:r>
            <w:r w:rsidR="00904007">
              <w:rPr>
                <w:b/>
                <w:bCs/>
              </w:rPr>
              <w:instrText xml:space="preserve"> ADDIN ZOTERO_ITEM CSL_CITATION {"citationID":"a1svpbq39fl","properties":{"formattedCitation":"(scikit-learn, n.d.-l)","plainCitation":"(scikit-learn, n.d.-l)","noteIndex":0},"citationItems":[{"id":"UatLG91Z/ADkTAR8T","uris":["http://zotero.org/users/local/yfYWsJHA/items/ASQB3NBZ"],"itemData":{"id":40,"type":"post-weblog","container-title":"Feature Selection: Matrix Decomposition Usage","title":"Feature Selection: Matrix Decomposition Usage","URL":"https://scikit-learn.org/stable/modules/decomposition.html#fa","author":[{"family":"scikit-learn","given":""}]}}],"schema":"https://github.com/citation-style-language/schema/raw/master/csl-citation.json"} </w:instrText>
            </w:r>
            <w:r w:rsidR="00FF1E6C" w:rsidRPr="00712B86">
              <w:rPr>
                <w:b/>
                <w:bCs/>
              </w:rPr>
              <w:fldChar w:fldCharType="separate"/>
            </w:r>
            <w:r w:rsidR="00904007" w:rsidRPr="00904007">
              <w:rPr>
                <w:rFonts w:ascii="Calibri" w:hAnsi="Calibri" w:cs="Calibri"/>
              </w:rPr>
              <w:t>(scikit-learn, n.d.-l)</w:t>
            </w:r>
            <w:r w:rsidR="00FF1E6C" w:rsidRPr="00712B86">
              <w:rPr>
                <w:b/>
                <w:bCs/>
              </w:rPr>
              <w:fldChar w:fldCharType="end"/>
            </w:r>
          </w:p>
        </w:tc>
      </w:tr>
      <w:tr w:rsidR="000654F0" w:rsidRPr="00712B86" w14:paraId="12AC28AC" w14:textId="77777777" w:rsidTr="004845C4">
        <w:tc>
          <w:tcPr>
            <w:tcW w:w="704" w:type="dxa"/>
          </w:tcPr>
          <w:p w14:paraId="56BC9F83" w14:textId="77777777" w:rsidR="000654F0" w:rsidRPr="00712B86" w:rsidRDefault="000654F0" w:rsidP="004845C4">
            <w:pPr>
              <w:jc w:val="center"/>
            </w:pPr>
            <w:r w:rsidRPr="00712B86">
              <w:t>1</w:t>
            </w:r>
          </w:p>
        </w:tc>
        <w:tc>
          <w:tcPr>
            <w:tcW w:w="1843" w:type="dxa"/>
          </w:tcPr>
          <w:p w14:paraId="1D4051FD" w14:textId="77777777" w:rsidR="000654F0" w:rsidRPr="00712B86" w:rsidRDefault="000654F0" w:rsidP="004845C4">
            <w:proofErr w:type="spellStart"/>
            <w:r w:rsidRPr="00712B86">
              <w:t>DictionaryLearning</w:t>
            </w:r>
            <w:proofErr w:type="spellEnd"/>
          </w:p>
        </w:tc>
        <w:tc>
          <w:tcPr>
            <w:tcW w:w="6469" w:type="dxa"/>
          </w:tcPr>
          <w:p w14:paraId="479611E1" w14:textId="77777777" w:rsidR="000654F0" w:rsidRPr="00712B86" w:rsidRDefault="000654F0" w:rsidP="004845C4">
            <w:r w:rsidRPr="00712B86">
              <w:t>Dictionary learning</w:t>
            </w:r>
          </w:p>
          <w:p w14:paraId="6338BCB4" w14:textId="77777777" w:rsidR="000654F0" w:rsidRPr="00712B86" w:rsidRDefault="000654F0" w:rsidP="004845C4">
            <w:r w:rsidRPr="00712B86">
              <w:t>This is for optimization problem to update the sparse code as a solution to multiple Lasso problem for image processing</w:t>
            </w:r>
          </w:p>
        </w:tc>
      </w:tr>
      <w:tr w:rsidR="000654F0" w:rsidRPr="00712B86" w14:paraId="53598ABA" w14:textId="77777777" w:rsidTr="004845C4">
        <w:tc>
          <w:tcPr>
            <w:tcW w:w="704" w:type="dxa"/>
          </w:tcPr>
          <w:p w14:paraId="71A11BCF" w14:textId="77777777" w:rsidR="000654F0" w:rsidRPr="00712B86" w:rsidRDefault="000654F0" w:rsidP="004845C4">
            <w:pPr>
              <w:jc w:val="center"/>
            </w:pPr>
            <w:r w:rsidRPr="00712B86">
              <w:t>2</w:t>
            </w:r>
          </w:p>
        </w:tc>
        <w:tc>
          <w:tcPr>
            <w:tcW w:w="1843" w:type="dxa"/>
          </w:tcPr>
          <w:p w14:paraId="4CB4BF6C" w14:textId="77777777" w:rsidR="000654F0" w:rsidRPr="00712B86" w:rsidRDefault="000654F0" w:rsidP="004845C4">
            <w:proofErr w:type="spellStart"/>
            <w:r w:rsidRPr="00712B86">
              <w:t>FactorAnalysis</w:t>
            </w:r>
            <w:proofErr w:type="spellEnd"/>
          </w:p>
        </w:tc>
        <w:tc>
          <w:tcPr>
            <w:tcW w:w="6469" w:type="dxa"/>
          </w:tcPr>
          <w:p w14:paraId="4D206960" w14:textId="77777777" w:rsidR="000654F0" w:rsidRPr="00712B86" w:rsidRDefault="000654F0" w:rsidP="004845C4">
            <w:r w:rsidRPr="00712B86">
              <w:t>Factor analysis</w:t>
            </w:r>
          </w:p>
          <w:p w14:paraId="6F776B3A" w14:textId="77777777" w:rsidR="000654F0" w:rsidRPr="00712B86" w:rsidRDefault="000654F0" w:rsidP="004845C4">
            <w:r w:rsidRPr="00712B86">
              <w:t>It can model the variance in all direction independently (heteroscedastic noise)</w:t>
            </w:r>
          </w:p>
        </w:tc>
      </w:tr>
      <w:tr w:rsidR="000654F0" w:rsidRPr="00712B86" w14:paraId="3BDF6E1A" w14:textId="77777777" w:rsidTr="004845C4">
        <w:tc>
          <w:tcPr>
            <w:tcW w:w="704" w:type="dxa"/>
          </w:tcPr>
          <w:p w14:paraId="2D2BE8BF" w14:textId="77777777" w:rsidR="000654F0" w:rsidRPr="00712B86" w:rsidRDefault="000654F0" w:rsidP="004845C4">
            <w:pPr>
              <w:jc w:val="center"/>
            </w:pPr>
            <w:r w:rsidRPr="00712B86">
              <w:t>3</w:t>
            </w:r>
          </w:p>
        </w:tc>
        <w:tc>
          <w:tcPr>
            <w:tcW w:w="1843" w:type="dxa"/>
          </w:tcPr>
          <w:p w14:paraId="088CC5CD" w14:textId="77777777" w:rsidR="000654F0" w:rsidRPr="00712B86" w:rsidRDefault="000654F0" w:rsidP="004845C4">
            <w:proofErr w:type="spellStart"/>
            <w:r w:rsidRPr="00712B86">
              <w:t>FastICA</w:t>
            </w:r>
            <w:proofErr w:type="spellEnd"/>
          </w:p>
        </w:tc>
        <w:tc>
          <w:tcPr>
            <w:tcW w:w="6469" w:type="dxa"/>
          </w:tcPr>
          <w:p w14:paraId="1B8CF7DB" w14:textId="77777777" w:rsidR="000654F0" w:rsidRPr="00712B86" w:rsidRDefault="000654F0" w:rsidP="004845C4">
            <w:r w:rsidRPr="00712B86">
              <w:t>a fast algorithm for Independent Component Analysis</w:t>
            </w:r>
          </w:p>
          <w:p w14:paraId="0A0D50BF" w14:textId="77777777" w:rsidR="000654F0" w:rsidRPr="00712B86" w:rsidRDefault="000654F0" w:rsidP="004845C4">
            <w:r w:rsidRPr="00712B86">
              <w:t xml:space="preserve">This separates the multivariate signals into maximum independent components. Typically, it is not use for dimensionality reduction, </w:t>
            </w:r>
            <w:proofErr w:type="gramStart"/>
            <w:r w:rsidRPr="00712B86">
              <w:t>but,</w:t>
            </w:r>
            <w:proofErr w:type="gramEnd"/>
            <w:r w:rsidRPr="00712B86">
              <w:t xml:space="preserve"> it can be used with some sparsity. It has no noise handling, which can be corrected if whitening is applied. </w:t>
            </w:r>
          </w:p>
        </w:tc>
      </w:tr>
      <w:tr w:rsidR="000654F0" w:rsidRPr="00712B86" w14:paraId="12EBBB50" w14:textId="77777777" w:rsidTr="004845C4">
        <w:tc>
          <w:tcPr>
            <w:tcW w:w="704" w:type="dxa"/>
          </w:tcPr>
          <w:p w14:paraId="058FB690" w14:textId="77777777" w:rsidR="000654F0" w:rsidRPr="00712B86" w:rsidRDefault="000654F0" w:rsidP="004845C4">
            <w:pPr>
              <w:jc w:val="center"/>
            </w:pPr>
            <w:r w:rsidRPr="00712B86">
              <w:t>4</w:t>
            </w:r>
          </w:p>
        </w:tc>
        <w:tc>
          <w:tcPr>
            <w:tcW w:w="1843" w:type="dxa"/>
          </w:tcPr>
          <w:p w14:paraId="755B60FD" w14:textId="77777777" w:rsidR="000654F0" w:rsidRPr="00712B86" w:rsidRDefault="000654F0" w:rsidP="004845C4">
            <w:proofErr w:type="spellStart"/>
            <w:r w:rsidRPr="00712B86">
              <w:t>IncrementalPCA</w:t>
            </w:r>
            <w:proofErr w:type="spellEnd"/>
          </w:p>
        </w:tc>
        <w:tc>
          <w:tcPr>
            <w:tcW w:w="6469" w:type="dxa"/>
          </w:tcPr>
          <w:p w14:paraId="4DA4D055" w14:textId="77777777" w:rsidR="000654F0" w:rsidRPr="00712B86" w:rsidRDefault="000654F0" w:rsidP="004845C4">
            <w:r w:rsidRPr="00712B86">
              <w:t>Incremental principal components analysis</w:t>
            </w:r>
          </w:p>
          <w:p w14:paraId="46D9219F" w14:textId="77777777" w:rsidR="000654F0" w:rsidRPr="00712B86" w:rsidRDefault="000654F0" w:rsidP="004845C4">
            <w:r w:rsidRPr="00712B86">
              <w:t xml:space="preserve">Faster </w:t>
            </w:r>
            <w:proofErr w:type="spellStart"/>
            <w:r w:rsidRPr="00712B86">
              <w:t>then</w:t>
            </w:r>
            <w:proofErr w:type="spellEnd"/>
            <w:r w:rsidRPr="00712B86">
              <w:t xml:space="preserve"> PCA to process in mini-batch in memory incrementally that supports large datasets</w:t>
            </w:r>
          </w:p>
        </w:tc>
      </w:tr>
      <w:tr w:rsidR="000654F0" w:rsidRPr="00712B86" w14:paraId="129245B7" w14:textId="77777777" w:rsidTr="004845C4">
        <w:tc>
          <w:tcPr>
            <w:tcW w:w="704" w:type="dxa"/>
          </w:tcPr>
          <w:p w14:paraId="787DAAC6" w14:textId="77777777" w:rsidR="000654F0" w:rsidRPr="00712B86" w:rsidRDefault="000654F0" w:rsidP="004845C4">
            <w:pPr>
              <w:jc w:val="center"/>
            </w:pPr>
            <w:r w:rsidRPr="00712B86">
              <w:t>5</w:t>
            </w:r>
          </w:p>
        </w:tc>
        <w:tc>
          <w:tcPr>
            <w:tcW w:w="1843" w:type="dxa"/>
          </w:tcPr>
          <w:p w14:paraId="080D6F69" w14:textId="77777777" w:rsidR="000654F0" w:rsidRPr="00712B86" w:rsidRDefault="000654F0" w:rsidP="004845C4">
            <w:proofErr w:type="spellStart"/>
            <w:r w:rsidRPr="00712B86">
              <w:t>KernelPCA</w:t>
            </w:r>
            <w:proofErr w:type="spellEnd"/>
          </w:p>
        </w:tc>
        <w:tc>
          <w:tcPr>
            <w:tcW w:w="6469" w:type="dxa"/>
          </w:tcPr>
          <w:p w14:paraId="0677BDD4" w14:textId="77777777" w:rsidR="000654F0" w:rsidRPr="00712B86" w:rsidRDefault="000654F0" w:rsidP="004845C4">
            <w:r w:rsidRPr="00712B86">
              <w:t>Kernel Principal component analysis</w:t>
            </w:r>
          </w:p>
          <w:p w14:paraId="3ABA27B6" w14:textId="77777777" w:rsidR="000654F0" w:rsidRPr="00712B86" w:rsidRDefault="000654F0" w:rsidP="004845C4">
            <w:r w:rsidRPr="00712B86">
              <w:t xml:space="preserve">Non-linear dimensionality reduction that supports both </w:t>
            </w:r>
            <w:r w:rsidRPr="00712B86">
              <w:rPr>
                <w:i/>
                <w:iCs/>
              </w:rPr>
              <w:t>transform</w:t>
            </w:r>
            <w:r w:rsidRPr="00712B86">
              <w:t xml:space="preserve"> and </w:t>
            </w:r>
            <w:proofErr w:type="spellStart"/>
            <w:r w:rsidRPr="00712B86">
              <w:rPr>
                <w:i/>
                <w:iCs/>
              </w:rPr>
              <w:t>inverse_transform</w:t>
            </w:r>
            <w:proofErr w:type="spellEnd"/>
          </w:p>
        </w:tc>
      </w:tr>
      <w:tr w:rsidR="000654F0" w:rsidRPr="00712B86" w14:paraId="596CBA1C" w14:textId="77777777" w:rsidTr="004845C4">
        <w:tc>
          <w:tcPr>
            <w:tcW w:w="704" w:type="dxa"/>
          </w:tcPr>
          <w:p w14:paraId="108933BB" w14:textId="77777777" w:rsidR="000654F0" w:rsidRPr="00712B86" w:rsidRDefault="000654F0" w:rsidP="004845C4">
            <w:pPr>
              <w:jc w:val="center"/>
            </w:pPr>
            <w:r w:rsidRPr="00712B86">
              <w:t>6</w:t>
            </w:r>
          </w:p>
        </w:tc>
        <w:tc>
          <w:tcPr>
            <w:tcW w:w="1843" w:type="dxa"/>
          </w:tcPr>
          <w:p w14:paraId="7A9253E3" w14:textId="77777777" w:rsidR="000654F0" w:rsidRPr="00712B86" w:rsidRDefault="000654F0" w:rsidP="004845C4">
            <w:proofErr w:type="spellStart"/>
            <w:r w:rsidRPr="00712B86">
              <w:rPr>
                <w:color w:val="FF0000"/>
              </w:rPr>
              <w:t>LatentDirichletAllocation</w:t>
            </w:r>
            <w:proofErr w:type="spellEnd"/>
          </w:p>
        </w:tc>
        <w:tc>
          <w:tcPr>
            <w:tcW w:w="6469" w:type="dxa"/>
          </w:tcPr>
          <w:p w14:paraId="5AA92C31" w14:textId="77777777" w:rsidR="000654F0" w:rsidRPr="00712B86" w:rsidRDefault="000654F0" w:rsidP="004845C4">
            <w:r w:rsidRPr="00712B86">
              <w:t>Latent Dirichlet Allocation with online variational Bayes algorithm</w:t>
            </w:r>
          </w:p>
          <w:p w14:paraId="2711300A" w14:textId="77777777" w:rsidR="000654F0" w:rsidRPr="00712B86" w:rsidRDefault="000654F0" w:rsidP="004845C4">
            <w:r w:rsidRPr="00712B86">
              <w:t xml:space="preserve">A probabilistic model of discrete dataset such as text </w:t>
            </w:r>
          </w:p>
        </w:tc>
      </w:tr>
      <w:tr w:rsidR="000654F0" w:rsidRPr="00712B86" w14:paraId="3A61C234" w14:textId="77777777" w:rsidTr="004845C4">
        <w:tc>
          <w:tcPr>
            <w:tcW w:w="704" w:type="dxa"/>
          </w:tcPr>
          <w:p w14:paraId="3B2CB324" w14:textId="77777777" w:rsidR="000654F0" w:rsidRPr="00712B86" w:rsidRDefault="000654F0" w:rsidP="004845C4">
            <w:pPr>
              <w:jc w:val="center"/>
            </w:pPr>
            <w:r w:rsidRPr="00712B86">
              <w:t>7</w:t>
            </w:r>
          </w:p>
        </w:tc>
        <w:tc>
          <w:tcPr>
            <w:tcW w:w="1843" w:type="dxa"/>
          </w:tcPr>
          <w:p w14:paraId="3CE1464B" w14:textId="77777777" w:rsidR="000654F0" w:rsidRPr="00712B86" w:rsidRDefault="000654F0" w:rsidP="004845C4">
            <w:proofErr w:type="spellStart"/>
            <w:r w:rsidRPr="00712B86">
              <w:t>MiniBatchDictionaryLearning</w:t>
            </w:r>
            <w:proofErr w:type="spellEnd"/>
          </w:p>
        </w:tc>
        <w:tc>
          <w:tcPr>
            <w:tcW w:w="6469" w:type="dxa"/>
          </w:tcPr>
          <w:p w14:paraId="29527966" w14:textId="77777777" w:rsidR="000654F0" w:rsidRPr="00712B86" w:rsidRDefault="000654F0" w:rsidP="004845C4">
            <w:r w:rsidRPr="00712B86">
              <w:t>Mini-batch dictionary learning</w:t>
            </w:r>
          </w:p>
          <w:p w14:paraId="5C0802D6" w14:textId="77777777" w:rsidR="000654F0" w:rsidRPr="00712B86" w:rsidRDefault="000654F0" w:rsidP="004845C4">
            <w:r w:rsidRPr="00712B86">
              <w:lastRenderedPageBreak/>
              <w:t>It implements faster but less accurate version of dictionary learning algorithm suited for large datasets</w:t>
            </w:r>
          </w:p>
        </w:tc>
      </w:tr>
      <w:tr w:rsidR="000654F0" w:rsidRPr="00712B86" w14:paraId="6CCCCF4C" w14:textId="77777777" w:rsidTr="004845C4">
        <w:tc>
          <w:tcPr>
            <w:tcW w:w="704" w:type="dxa"/>
          </w:tcPr>
          <w:p w14:paraId="53642566" w14:textId="77777777" w:rsidR="000654F0" w:rsidRPr="00712B86" w:rsidRDefault="000654F0" w:rsidP="004845C4">
            <w:pPr>
              <w:jc w:val="center"/>
            </w:pPr>
            <w:r w:rsidRPr="00712B86">
              <w:lastRenderedPageBreak/>
              <w:t>8</w:t>
            </w:r>
          </w:p>
        </w:tc>
        <w:tc>
          <w:tcPr>
            <w:tcW w:w="1843" w:type="dxa"/>
          </w:tcPr>
          <w:p w14:paraId="43FB9218" w14:textId="77777777" w:rsidR="000654F0" w:rsidRPr="00712B86" w:rsidRDefault="000654F0" w:rsidP="004845C4">
            <w:proofErr w:type="spellStart"/>
            <w:r w:rsidRPr="00712B86">
              <w:t>MiniBatchSparsePCA</w:t>
            </w:r>
            <w:proofErr w:type="spellEnd"/>
          </w:p>
        </w:tc>
        <w:tc>
          <w:tcPr>
            <w:tcW w:w="6469" w:type="dxa"/>
          </w:tcPr>
          <w:p w14:paraId="25208CF8" w14:textId="77777777" w:rsidR="000654F0" w:rsidRPr="00712B86" w:rsidRDefault="000654F0" w:rsidP="004845C4">
            <w:r w:rsidRPr="00712B86">
              <w:t>Mini-batch Sparse Principal Components Analysis</w:t>
            </w:r>
          </w:p>
        </w:tc>
      </w:tr>
      <w:tr w:rsidR="000654F0" w:rsidRPr="00712B86" w14:paraId="263EC41D" w14:textId="77777777" w:rsidTr="004845C4">
        <w:tc>
          <w:tcPr>
            <w:tcW w:w="704" w:type="dxa"/>
          </w:tcPr>
          <w:p w14:paraId="08398236" w14:textId="77777777" w:rsidR="000654F0" w:rsidRPr="00712B86" w:rsidRDefault="000654F0" w:rsidP="004845C4">
            <w:pPr>
              <w:jc w:val="center"/>
            </w:pPr>
            <w:r w:rsidRPr="00712B86">
              <w:t>9</w:t>
            </w:r>
          </w:p>
        </w:tc>
        <w:tc>
          <w:tcPr>
            <w:tcW w:w="1843" w:type="dxa"/>
          </w:tcPr>
          <w:p w14:paraId="2144FECD" w14:textId="77777777" w:rsidR="000654F0" w:rsidRPr="00712B86" w:rsidRDefault="000654F0" w:rsidP="004845C4">
            <w:r w:rsidRPr="00712B86">
              <w:rPr>
                <w:color w:val="FF0000"/>
              </w:rPr>
              <w:t>NMF</w:t>
            </w:r>
          </w:p>
        </w:tc>
        <w:tc>
          <w:tcPr>
            <w:tcW w:w="6469" w:type="dxa"/>
          </w:tcPr>
          <w:p w14:paraId="6EEFC640" w14:textId="77777777" w:rsidR="000654F0" w:rsidRPr="00712B86" w:rsidRDefault="000654F0" w:rsidP="004845C4">
            <w:r w:rsidRPr="00712B86">
              <w:t>Non-Negative Matrix Factorization</w:t>
            </w:r>
          </w:p>
          <w:p w14:paraId="7F9585E6" w14:textId="77777777" w:rsidR="000654F0" w:rsidRPr="00712B86" w:rsidRDefault="000654F0" w:rsidP="004845C4">
            <w:r w:rsidRPr="00712B86">
              <w:t xml:space="preserve">Decomposition approach that assumes non-negative components in additive way, which is efficient to image and text processing that uses </w:t>
            </w:r>
            <w:proofErr w:type="spellStart"/>
            <w:r w:rsidRPr="00712B86">
              <w:t>Frobenius</w:t>
            </w:r>
            <w:proofErr w:type="spellEnd"/>
            <w:r w:rsidRPr="00712B86">
              <w:t xml:space="preserve"> norm, an extension of Euclidean distance</w:t>
            </w:r>
          </w:p>
        </w:tc>
      </w:tr>
      <w:tr w:rsidR="000654F0" w:rsidRPr="00712B86" w14:paraId="493BFC85" w14:textId="77777777" w:rsidTr="004845C4">
        <w:tc>
          <w:tcPr>
            <w:tcW w:w="704" w:type="dxa"/>
          </w:tcPr>
          <w:p w14:paraId="50F6543E" w14:textId="77777777" w:rsidR="000654F0" w:rsidRPr="00712B86" w:rsidRDefault="000654F0" w:rsidP="004845C4">
            <w:pPr>
              <w:jc w:val="center"/>
            </w:pPr>
            <w:r w:rsidRPr="00712B86">
              <w:t>10</w:t>
            </w:r>
          </w:p>
        </w:tc>
        <w:tc>
          <w:tcPr>
            <w:tcW w:w="1843" w:type="dxa"/>
          </w:tcPr>
          <w:p w14:paraId="150AA1D9" w14:textId="77777777" w:rsidR="000654F0" w:rsidRPr="00712B86" w:rsidRDefault="000654F0" w:rsidP="004845C4">
            <w:r w:rsidRPr="00712B86">
              <w:t>PCA</w:t>
            </w:r>
          </w:p>
        </w:tc>
        <w:tc>
          <w:tcPr>
            <w:tcW w:w="6469" w:type="dxa"/>
          </w:tcPr>
          <w:p w14:paraId="53EFB4B5" w14:textId="77777777" w:rsidR="000654F0" w:rsidRPr="00712B86" w:rsidRDefault="000654F0" w:rsidP="004845C4">
            <w:r w:rsidRPr="00712B86">
              <w:t>Principal component analysis</w:t>
            </w:r>
          </w:p>
          <w:p w14:paraId="2DF46A68" w14:textId="77777777" w:rsidR="000654F0" w:rsidRPr="00712B86" w:rsidRDefault="000654F0" w:rsidP="004845C4">
            <w:r w:rsidRPr="00712B86">
              <w:t xml:space="preserve">Data is not scale before applying SVD. Attribute </w:t>
            </w:r>
            <w:r w:rsidRPr="00712B86">
              <w:rPr>
                <w:i/>
                <w:iCs/>
              </w:rPr>
              <w:t xml:space="preserve">whiten=True </w:t>
            </w:r>
            <w:r w:rsidRPr="00712B86">
              <w:t>projects the data while scaling the component per unit variance, which is useful in Support Vector Machine with RBF kernel and K-Means algorithm</w:t>
            </w:r>
          </w:p>
          <w:p w14:paraId="14A2EBC7" w14:textId="77777777" w:rsidR="000654F0" w:rsidRPr="00712B86" w:rsidRDefault="000654F0" w:rsidP="004845C4">
            <w:r w:rsidRPr="00712B86">
              <w:t xml:space="preserve">PCA with randomized SVD using </w:t>
            </w:r>
            <w:proofErr w:type="spellStart"/>
            <w:r w:rsidRPr="00712B86">
              <w:rPr>
                <w:i/>
                <w:iCs/>
              </w:rPr>
              <w:t>svd_solver</w:t>
            </w:r>
            <w:proofErr w:type="spellEnd"/>
            <w:r w:rsidRPr="00712B86">
              <w:rPr>
                <w:i/>
                <w:iCs/>
              </w:rPr>
              <w:t>=’randomized’</w:t>
            </w:r>
            <w:r w:rsidRPr="00712B86">
              <w:t xml:space="preserve"> is not the exact </w:t>
            </w:r>
            <w:proofErr w:type="spellStart"/>
            <w:r w:rsidRPr="00712B86">
              <w:rPr>
                <w:i/>
                <w:iCs/>
              </w:rPr>
              <w:t>inverse_transform</w:t>
            </w:r>
            <w:proofErr w:type="spellEnd"/>
            <w:r w:rsidRPr="00712B86">
              <w:t xml:space="preserve"> even with the default </w:t>
            </w:r>
            <w:r w:rsidRPr="00712B86">
              <w:rPr>
                <w:i/>
                <w:iCs/>
              </w:rPr>
              <w:t>whiten=False</w:t>
            </w:r>
          </w:p>
        </w:tc>
      </w:tr>
      <w:tr w:rsidR="000654F0" w:rsidRPr="00712B86" w14:paraId="4F5644BA" w14:textId="77777777" w:rsidTr="004845C4">
        <w:tc>
          <w:tcPr>
            <w:tcW w:w="704" w:type="dxa"/>
          </w:tcPr>
          <w:p w14:paraId="1D53623F" w14:textId="77777777" w:rsidR="000654F0" w:rsidRPr="00712B86" w:rsidRDefault="000654F0" w:rsidP="004845C4">
            <w:pPr>
              <w:jc w:val="center"/>
            </w:pPr>
            <w:r w:rsidRPr="00712B86">
              <w:t>11</w:t>
            </w:r>
          </w:p>
        </w:tc>
        <w:tc>
          <w:tcPr>
            <w:tcW w:w="1843" w:type="dxa"/>
          </w:tcPr>
          <w:p w14:paraId="22ECBBE4" w14:textId="77777777" w:rsidR="000654F0" w:rsidRPr="00712B86" w:rsidRDefault="000654F0" w:rsidP="004845C4">
            <w:proofErr w:type="spellStart"/>
            <w:r w:rsidRPr="00712B86">
              <w:t>SparsePCA</w:t>
            </w:r>
            <w:proofErr w:type="spellEnd"/>
          </w:p>
        </w:tc>
        <w:tc>
          <w:tcPr>
            <w:tcW w:w="6469" w:type="dxa"/>
          </w:tcPr>
          <w:p w14:paraId="6EF0EBB9" w14:textId="77777777" w:rsidR="000654F0" w:rsidRPr="00712B86" w:rsidRDefault="000654F0" w:rsidP="004845C4">
            <w:r w:rsidRPr="00712B86">
              <w:t>Sparse Principal Components Analysis</w:t>
            </w:r>
          </w:p>
          <w:p w14:paraId="2B900681" w14:textId="77777777" w:rsidR="000654F0" w:rsidRPr="00712B86" w:rsidRDefault="000654F0" w:rsidP="004845C4">
            <w:r w:rsidRPr="00712B86">
              <w:t xml:space="preserve">The degree of penalization, thus sparsity inducing to prevent noise for few training sets that enables regularized factorization via </w:t>
            </w:r>
            <w:r w:rsidRPr="00712B86">
              <w:rPr>
                <w:i/>
                <w:iCs/>
              </w:rPr>
              <w:t>alpha</w:t>
            </w:r>
            <w:r w:rsidRPr="00712B86">
              <w:t xml:space="preserve"> </w:t>
            </w:r>
            <w:proofErr w:type="spellStart"/>
            <w:r w:rsidRPr="00712B86">
              <w:t>hyperparatemer</w:t>
            </w:r>
            <w:proofErr w:type="spellEnd"/>
            <w:r w:rsidRPr="00712B86">
              <w:t>.</w:t>
            </w:r>
          </w:p>
        </w:tc>
      </w:tr>
      <w:tr w:rsidR="000654F0" w:rsidRPr="00712B86" w14:paraId="72E85595" w14:textId="77777777" w:rsidTr="004845C4">
        <w:tc>
          <w:tcPr>
            <w:tcW w:w="704" w:type="dxa"/>
          </w:tcPr>
          <w:p w14:paraId="3B976073" w14:textId="77777777" w:rsidR="000654F0" w:rsidRPr="00712B86" w:rsidRDefault="000654F0" w:rsidP="004845C4">
            <w:pPr>
              <w:jc w:val="center"/>
            </w:pPr>
            <w:r w:rsidRPr="00712B86">
              <w:t>12</w:t>
            </w:r>
          </w:p>
        </w:tc>
        <w:tc>
          <w:tcPr>
            <w:tcW w:w="1843" w:type="dxa"/>
          </w:tcPr>
          <w:p w14:paraId="395BDD31" w14:textId="77777777" w:rsidR="000654F0" w:rsidRPr="00712B86" w:rsidRDefault="000654F0" w:rsidP="004845C4">
            <w:proofErr w:type="spellStart"/>
            <w:r w:rsidRPr="00712B86">
              <w:rPr>
                <w:color w:val="FF0000"/>
              </w:rPr>
              <w:t>SparseCoder</w:t>
            </w:r>
            <w:proofErr w:type="spellEnd"/>
          </w:p>
        </w:tc>
        <w:tc>
          <w:tcPr>
            <w:tcW w:w="6469" w:type="dxa"/>
          </w:tcPr>
          <w:p w14:paraId="14416A3C" w14:textId="77777777" w:rsidR="000654F0" w:rsidRPr="00712B86" w:rsidRDefault="000654F0" w:rsidP="004845C4">
            <w:r w:rsidRPr="00712B86">
              <w:t>Sparse coding</w:t>
            </w:r>
          </w:p>
          <w:p w14:paraId="2C953393" w14:textId="77777777" w:rsidR="000654F0" w:rsidRPr="00712B86" w:rsidRDefault="000654F0" w:rsidP="004845C4">
            <w:r w:rsidRPr="00712B86">
              <w:t xml:space="preserve">It transforms signals into sparse linear space that implements </w:t>
            </w:r>
            <w:proofErr w:type="spellStart"/>
            <w:r w:rsidRPr="00712B86">
              <w:rPr>
                <w:i/>
                <w:iCs/>
              </w:rPr>
              <w:t>transform_method</w:t>
            </w:r>
            <w:proofErr w:type="spellEnd"/>
            <w:r w:rsidRPr="00712B86">
              <w:t xml:space="preserve"> not </w:t>
            </w:r>
            <w:r w:rsidRPr="00712B86">
              <w:rPr>
                <w:i/>
                <w:iCs/>
              </w:rPr>
              <w:t>fit</w:t>
            </w:r>
            <w:r w:rsidRPr="00712B86">
              <w:t xml:space="preserve"> method</w:t>
            </w:r>
          </w:p>
        </w:tc>
      </w:tr>
      <w:tr w:rsidR="000654F0" w:rsidRPr="00712B86" w14:paraId="1B0B3AE8" w14:textId="77777777" w:rsidTr="004845C4">
        <w:tc>
          <w:tcPr>
            <w:tcW w:w="704" w:type="dxa"/>
          </w:tcPr>
          <w:p w14:paraId="56282465" w14:textId="77777777" w:rsidR="000654F0" w:rsidRPr="00712B86" w:rsidRDefault="000654F0" w:rsidP="004845C4">
            <w:pPr>
              <w:jc w:val="center"/>
            </w:pPr>
            <w:r w:rsidRPr="00712B86">
              <w:t>13</w:t>
            </w:r>
          </w:p>
        </w:tc>
        <w:tc>
          <w:tcPr>
            <w:tcW w:w="1843" w:type="dxa"/>
          </w:tcPr>
          <w:p w14:paraId="5D092CDA" w14:textId="77777777" w:rsidR="000654F0" w:rsidRPr="00712B86" w:rsidRDefault="000654F0" w:rsidP="004845C4">
            <w:proofErr w:type="spellStart"/>
            <w:r w:rsidRPr="00712B86">
              <w:rPr>
                <w:color w:val="FF0000"/>
              </w:rPr>
              <w:t>TruncatedSVD</w:t>
            </w:r>
            <w:proofErr w:type="spellEnd"/>
          </w:p>
        </w:tc>
        <w:tc>
          <w:tcPr>
            <w:tcW w:w="6469" w:type="dxa"/>
          </w:tcPr>
          <w:p w14:paraId="440A9231" w14:textId="77777777" w:rsidR="000654F0" w:rsidRPr="00712B86" w:rsidRDefault="000654F0" w:rsidP="004845C4">
            <w:r w:rsidRPr="00712B86">
              <w:t>Dimensionality reduction using truncated SVD (Singular Value Decomposition)</w:t>
            </w:r>
          </w:p>
          <w:p w14:paraId="64974A53" w14:textId="77777777" w:rsidR="000654F0" w:rsidRPr="00712B86" w:rsidRDefault="000654F0" w:rsidP="004845C4">
            <w:r w:rsidRPr="00712B86">
              <w:t>This is applied to term-document matrices to transform the text as latent “semantic” analysis (LSA)</w:t>
            </w:r>
          </w:p>
        </w:tc>
      </w:tr>
      <w:tr w:rsidR="000654F0" w:rsidRPr="00712B86" w14:paraId="28EDD57F" w14:textId="77777777" w:rsidTr="004845C4">
        <w:tc>
          <w:tcPr>
            <w:tcW w:w="704" w:type="dxa"/>
            <w:shd w:val="clear" w:color="auto" w:fill="D9D9D9" w:themeFill="background1" w:themeFillShade="D9"/>
          </w:tcPr>
          <w:p w14:paraId="18DF8736" w14:textId="77777777" w:rsidR="000654F0" w:rsidRPr="00712B86" w:rsidRDefault="000654F0" w:rsidP="004845C4">
            <w:pPr>
              <w:jc w:val="center"/>
            </w:pPr>
            <w:r w:rsidRPr="00712B86">
              <w:t>14</w:t>
            </w:r>
          </w:p>
        </w:tc>
        <w:tc>
          <w:tcPr>
            <w:tcW w:w="1843" w:type="dxa"/>
            <w:shd w:val="clear" w:color="auto" w:fill="D9D9D9" w:themeFill="background1" w:themeFillShade="D9"/>
          </w:tcPr>
          <w:p w14:paraId="5252ED8B" w14:textId="77777777" w:rsidR="000654F0" w:rsidRPr="00712B86" w:rsidRDefault="000654F0" w:rsidP="004845C4">
            <w:proofErr w:type="spellStart"/>
            <w:r w:rsidRPr="00712B86">
              <w:t>dict_learning</w:t>
            </w:r>
            <w:proofErr w:type="spellEnd"/>
          </w:p>
        </w:tc>
        <w:tc>
          <w:tcPr>
            <w:tcW w:w="6469" w:type="dxa"/>
            <w:shd w:val="clear" w:color="auto" w:fill="D9D9D9" w:themeFill="background1" w:themeFillShade="D9"/>
          </w:tcPr>
          <w:p w14:paraId="526FDFE9" w14:textId="77777777" w:rsidR="000654F0" w:rsidRPr="00712B86" w:rsidRDefault="000654F0" w:rsidP="004845C4">
            <w:r w:rsidRPr="00712B86">
              <w:t>Solves a dictionary learning matrix factorization problem.</w:t>
            </w:r>
          </w:p>
        </w:tc>
      </w:tr>
      <w:tr w:rsidR="000654F0" w:rsidRPr="00712B86" w14:paraId="5AB460EF" w14:textId="77777777" w:rsidTr="004845C4">
        <w:tc>
          <w:tcPr>
            <w:tcW w:w="704" w:type="dxa"/>
            <w:shd w:val="clear" w:color="auto" w:fill="D9D9D9" w:themeFill="background1" w:themeFillShade="D9"/>
          </w:tcPr>
          <w:p w14:paraId="47243989" w14:textId="77777777" w:rsidR="000654F0" w:rsidRPr="00712B86" w:rsidRDefault="000654F0" w:rsidP="004845C4">
            <w:pPr>
              <w:jc w:val="center"/>
            </w:pPr>
            <w:r w:rsidRPr="00712B86">
              <w:t>15</w:t>
            </w:r>
          </w:p>
        </w:tc>
        <w:tc>
          <w:tcPr>
            <w:tcW w:w="1843" w:type="dxa"/>
            <w:shd w:val="clear" w:color="auto" w:fill="D9D9D9" w:themeFill="background1" w:themeFillShade="D9"/>
          </w:tcPr>
          <w:p w14:paraId="53C012C9" w14:textId="77777777" w:rsidR="000654F0" w:rsidRPr="00712B86" w:rsidRDefault="000654F0" w:rsidP="004845C4">
            <w:proofErr w:type="spellStart"/>
            <w:r w:rsidRPr="00712B86">
              <w:t>Fastica</w:t>
            </w:r>
            <w:proofErr w:type="spellEnd"/>
          </w:p>
        </w:tc>
        <w:tc>
          <w:tcPr>
            <w:tcW w:w="6469" w:type="dxa"/>
            <w:shd w:val="clear" w:color="auto" w:fill="D9D9D9" w:themeFill="background1" w:themeFillShade="D9"/>
          </w:tcPr>
          <w:p w14:paraId="0A9D96F1" w14:textId="77777777" w:rsidR="000654F0" w:rsidRPr="00712B86" w:rsidRDefault="000654F0" w:rsidP="004845C4">
            <w:r w:rsidRPr="00712B86">
              <w:t>Perform Fast Independent Component Analysis.</w:t>
            </w:r>
          </w:p>
        </w:tc>
      </w:tr>
      <w:tr w:rsidR="000654F0" w:rsidRPr="00712B86" w14:paraId="75DDB59A" w14:textId="77777777" w:rsidTr="004845C4">
        <w:tc>
          <w:tcPr>
            <w:tcW w:w="704" w:type="dxa"/>
            <w:shd w:val="clear" w:color="auto" w:fill="D9D9D9" w:themeFill="background1" w:themeFillShade="D9"/>
          </w:tcPr>
          <w:p w14:paraId="54F7924E" w14:textId="77777777" w:rsidR="000654F0" w:rsidRPr="00712B86" w:rsidRDefault="000654F0" w:rsidP="004845C4">
            <w:pPr>
              <w:jc w:val="center"/>
            </w:pPr>
            <w:r w:rsidRPr="00712B86">
              <w:t>16</w:t>
            </w:r>
          </w:p>
        </w:tc>
        <w:tc>
          <w:tcPr>
            <w:tcW w:w="1843" w:type="dxa"/>
            <w:shd w:val="clear" w:color="auto" w:fill="D9D9D9" w:themeFill="background1" w:themeFillShade="D9"/>
          </w:tcPr>
          <w:p w14:paraId="38B4A03D" w14:textId="77777777" w:rsidR="000654F0" w:rsidRPr="00712B86" w:rsidRDefault="000654F0" w:rsidP="004845C4">
            <w:proofErr w:type="spellStart"/>
            <w:r w:rsidRPr="00712B86">
              <w:t>non_negative_factorization</w:t>
            </w:r>
            <w:proofErr w:type="spellEnd"/>
          </w:p>
        </w:tc>
        <w:tc>
          <w:tcPr>
            <w:tcW w:w="6469" w:type="dxa"/>
            <w:shd w:val="clear" w:color="auto" w:fill="D9D9D9" w:themeFill="background1" w:themeFillShade="D9"/>
          </w:tcPr>
          <w:p w14:paraId="04741F34" w14:textId="77777777" w:rsidR="000654F0" w:rsidRPr="00712B86" w:rsidRDefault="000654F0" w:rsidP="004845C4">
            <w:proofErr w:type="spellStart"/>
            <w:r w:rsidRPr="00712B86">
              <w:t>non_negative_factorization</w:t>
            </w:r>
            <w:proofErr w:type="spellEnd"/>
          </w:p>
        </w:tc>
      </w:tr>
      <w:tr w:rsidR="000654F0" w:rsidRPr="00712B86" w14:paraId="1B8E5367" w14:textId="77777777" w:rsidTr="004845C4">
        <w:tc>
          <w:tcPr>
            <w:tcW w:w="704" w:type="dxa"/>
            <w:shd w:val="clear" w:color="auto" w:fill="D9D9D9" w:themeFill="background1" w:themeFillShade="D9"/>
          </w:tcPr>
          <w:p w14:paraId="558CB920" w14:textId="77777777" w:rsidR="000654F0" w:rsidRPr="00712B86" w:rsidRDefault="000654F0" w:rsidP="004845C4">
            <w:pPr>
              <w:jc w:val="center"/>
            </w:pPr>
            <w:r w:rsidRPr="00712B86">
              <w:t>17</w:t>
            </w:r>
          </w:p>
        </w:tc>
        <w:tc>
          <w:tcPr>
            <w:tcW w:w="1843" w:type="dxa"/>
            <w:shd w:val="clear" w:color="auto" w:fill="D9D9D9" w:themeFill="background1" w:themeFillShade="D9"/>
          </w:tcPr>
          <w:p w14:paraId="12A6D4EC" w14:textId="77777777" w:rsidR="000654F0" w:rsidRPr="00712B86" w:rsidRDefault="000654F0" w:rsidP="004845C4">
            <w:proofErr w:type="spellStart"/>
            <w:r w:rsidRPr="00712B86">
              <w:t>sparse_encode</w:t>
            </w:r>
            <w:proofErr w:type="spellEnd"/>
          </w:p>
        </w:tc>
        <w:tc>
          <w:tcPr>
            <w:tcW w:w="6469" w:type="dxa"/>
            <w:shd w:val="clear" w:color="auto" w:fill="D9D9D9" w:themeFill="background1" w:themeFillShade="D9"/>
          </w:tcPr>
          <w:p w14:paraId="25432279" w14:textId="77777777" w:rsidR="000654F0" w:rsidRPr="00712B86" w:rsidRDefault="000654F0" w:rsidP="004845C4">
            <w:r w:rsidRPr="00712B86">
              <w:t>Sparse coding</w:t>
            </w:r>
          </w:p>
        </w:tc>
      </w:tr>
    </w:tbl>
    <w:p w14:paraId="3E2248EC" w14:textId="77777777" w:rsidR="000654F0" w:rsidRPr="00712B86" w:rsidRDefault="000654F0" w:rsidP="000654F0"/>
    <w:tbl>
      <w:tblPr>
        <w:tblStyle w:val="TableGrid"/>
        <w:tblW w:w="0" w:type="auto"/>
        <w:tblLook w:val="04A0" w:firstRow="1" w:lastRow="0" w:firstColumn="1" w:lastColumn="0" w:noHBand="0" w:noVBand="1"/>
      </w:tblPr>
      <w:tblGrid>
        <w:gridCol w:w="722"/>
        <w:gridCol w:w="8294"/>
      </w:tblGrid>
      <w:tr w:rsidR="000654F0" w:rsidRPr="00712B86" w14:paraId="7702D5EE" w14:textId="77777777" w:rsidTr="004845C4">
        <w:trPr>
          <w:trHeight w:val="163"/>
        </w:trPr>
        <w:tc>
          <w:tcPr>
            <w:tcW w:w="704" w:type="dxa"/>
            <w:shd w:val="clear" w:color="auto" w:fill="D9D9D9" w:themeFill="background1" w:themeFillShade="D9"/>
          </w:tcPr>
          <w:p w14:paraId="4454498B" w14:textId="77777777" w:rsidR="000654F0" w:rsidRPr="00712B86" w:rsidRDefault="000654F0" w:rsidP="004845C4">
            <w:pPr>
              <w:jc w:val="center"/>
              <w:rPr>
                <w:b/>
                <w:bCs/>
                <w:i/>
                <w:iCs/>
              </w:rPr>
            </w:pPr>
            <w:r w:rsidRPr="00712B86">
              <w:rPr>
                <w:b/>
                <w:bCs/>
                <w:i/>
                <w:iCs/>
              </w:rPr>
              <w:t>Note:</w:t>
            </w:r>
          </w:p>
        </w:tc>
        <w:tc>
          <w:tcPr>
            <w:tcW w:w="8312" w:type="dxa"/>
            <w:shd w:val="clear" w:color="auto" w:fill="D9D9D9" w:themeFill="background1" w:themeFillShade="D9"/>
          </w:tcPr>
          <w:p w14:paraId="70964218" w14:textId="77777777" w:rsidR="000654F0" w:rsidRPr="00712B86" w:rsidRDefault="000654F0" w:rsidP="004845C4">
            <w:r w:rsidRPr="00712B86">
              <w:t>For Linear Combination</w:t>
            </w:r>
          </w:p>
          <w:p w14:paraId="4F728270" w14:textId="77777777" w:rsidR="000654F0" w:rsidRPr="00712B86" w:rsidRDefault="000654F0" w:rsidP="004845C4"/>
        </w:tc>
      </w:tr>
    </w:tbl>
    <w:p w14:paraId="2370C454" w14:textId="77777777" w:rsidR="00F31D69" w:rsidRPr="00712B86" w:rsidRDefault="00F31D69" w:rsidP="00F31D69"/>
    <w:p w14:paraId="2767F7A5" w14:textId="77777777" w:rsidR="000654F0" w:rsidRPr="00712B86" w:rsidRDefault="000654F0" w:rsidP="009C1AA9">
      <w:pPr>
        <w:pStyle w:val="Heading2"/>
        <w:numPr>
          <w:ilvl w:val="0"/>
          <w:numId w:val="6"/>
        </w:numPr>
        <w:rPr>
          <w:noProof/>
          <w:color w:val="auto"/>
          <w:sz w:val="22"/>
          <w:szCs w:val="22"/>
        </w:rPr>
      </w:pPr>
      <w:bookmarkStart w:id="45" w:name="_Toc105604369"/>
      <w:r w:rsidRPr="00712B86">
        <w:rPr>
          <w:noProof/>
          <w:color w:val="auto"/>
          <w:sz w:val="22"/>
          <w:szCs w:val="22"/>
        </w:rPr>
        <w:t>Model Selection</w:t>
      </w:r>
      <w:bookmarkEnd w:id="45"/>
    </w:p>
    <w:p w14:paraId="5A943022" w14:textId="77777777" w:rsidR="000654F0" w:rsidRPr="00712B86" w:rsidRDefault="000654F0" w:rsidP="000654F0">
      <w:pPr>
        <w:jc w:val="both"/>
      </w:pPr>
      <w:r w:rsidRPr="00712B86">
        <w:t xml:space="preserve">The list is mainly for Regression, </w:t>
      </w:r>
      <w:r w:rsidRPr="00712B86">
        <w:rPr>
          <w:color w:val="5B9BD5" w:themeColor="accent1"/>
        </w:rPr>
        <w:t>Classification</w:t>
      </w:r>
      <w:r w:rsidRPr="00712B86">
        <w:t xml:space="preserve"> having </w:t>
      </w:r>
      <w:r w:rsidRPr="00712B86">
        <w:rPr>
          <w:color w:val="92D050"/>
        </w:rPr>
        <w:t xml:space="preserve">both </w:t>
      </w:r>
      <w:proofErr w:type="gramStart"/>
      <w:r w:rsidRPr="00712B86">
        <w:t>usage</w:t>
      </w:r>
      <w:proofErr w:type="gramEnd"/>
      <w:r w:rsidRPr="00712B86">
        <w:t>.</w:t>
      </w:r>
    </w:p>
    <w:tbl>
      <w:tblPr>
        <w:tblStyle w:val="TableGrid"/>
        <w:tblW w:w="0" w:type="auto"/>
        <w:tblLook w:val="04A0" w:firstRow="1" w:lastRow="0" w:firstColumn="1" w:lastColumn="0" w:noHBand="0" w:noVBand="1"/>
      </w:tblPr>
      <w:tblGrid>
        <w:gridCol w:w="2347"/>
        <w:gridCol w:w="6669"/>
      </w:tblGrid>
      <w:tr w:rsidR="000654F0" w:rsidRPr="00712B86" w14:paraId="028AE295" w14:textId="77777777" w:rsidTr="004845C4">
        <w:tc>
          <w:tcPr>
            <w:tcW w:w="1696" w:type="dxa"/>
          </w:tcPr>
          <w:p w14:paraId="0207753A" w14:textId="77777777" w:rsidR="000654F0" w:rsidRPr="00712B86" w:rsidRDefault="000654F0" w:rsidP="004845C4">
            <w:pPr>
              <w:jc w:val="center"/>
              <w:rPr>
                <w:b/>
                <w:bCs/>
              </w:rPr>
            </w:pPr>
            <w:r w:rsidRPr="00712B86">
              <w:rPr>
                <w:b/>
                <w:bCs/>
              </w:rPr>
              <w:t>Library</w:t>
            </w:r>
          </w:p>
        </w:tc>
        <w:tc>
          <w:tcPr>
            <w:tcW w:w="7320" w:type="dxa"/>
          </w:tcPr>
          <w:p w14:paraId="7328E29F" w14:textId="77777777" w:rsidR="000654F0" w:rsidRPr="00712B86" w:rsidRDefault="000654F0" w:rsidP="004845C4">
            <w:pPr>
              <w:jc w:val="center"/>
              <w:rPr>
                <w:b/>
                <w:bCs/>
              </w:rPr>
            </w:pPr>
            <w:r w:rsidRPr="00712B86">
              <w:rPr>
                <w:b/>
                <w:bCs/>
              </w:rPr>
              <w:t>Model</w:t>
            </w:r>
          </w:p>
        </w:tc>
      </w:tr>
      <w:tr w:rsidR="000654F0" w:rsidRPr="00712B86" w14:paraId="6C834E0A" w14:textId="77777777" w:rsidTr="004845C4">
        <w:tc>
          <w:tcPr>
            <w:tcW w:w="1696" w:type="dxa"/>
          </w:tcPr>
          <w:p w14:paraId="25231911" w14:textId="77777777" w:rsidR="000654F0" w:rsidRPr="00712B86" w:rsidRDefault="000654F0" w:rsidP="004845C4">
            <w:pPr>
              <w:jc w:val="both"/>
            </w:pPr>
            <w:proofErr w:type="spellStart"/>
            <w:proofErr w:type="gramStart"/>
            <w:r w:rsidRPr="00712B86">
              <w:t>sklearn.linear</w:t>
            </w:r>
            <w:proofErr w:type="gramEnd"/>
            <w:r w:rsidRPr="00712B86">
              <w:t>_model</w:t>
            </w:r>
            <w:proofErr w:type="spellEnd"/>
          </w:p>
        </w:tc>
        <w:tc>
          <w:tcPr>
            <w:tcW w:w="7320" w:type="dxa"/>
          </w:tcPr>
          <w:p w14:paraId="4E8557BA" w14:textId="77777777" w:rsidR="000654F0" w:rsidRPr="00712B86" w:rsidRDefault="000654F0" w:rsidP="004845C4">
            <w:pPr>
              <w:jc w:val="both"/>
            </w:pPr>
            <w:proofErr w:type="spellStart"/>
            <w:r w:rsidRPr="00712B86">
              <w:t>ARDRegression</w:t>
            </w:r>
            <w:proofErr w:type="spellEnd"/>
            <w:r w:rsidRPr="00712B86">
              <w:t xml:space="preserve">, </w:t>
            </w:r>
            <w:proofErr w:type="spellStart"/>
            <w:r w:rsidRPr="00712B86">
              <w:t>BayesianRidge</w:t>
            </w:r>
            <w:proofErr w:type="spellEnd"/>
            <w:r w:rsidRPr="00712B86">
              <w:t xml:space="preserve">, </w:t>
            </w:r>
            <w:proofErr w:type="spellStart"/>
            <w:r w:rsidRPr="00712B86">
              <w:t>ElasticNet</w:t>
            </w:r>
            <w:proofErr w:type="spellEnd"/>
            <w:r w:rsidRPr="00712B86">
              <w:t xml:space="preserve">, </w:t>
            </w:r>
            <w:proofErr w:type="spellStart"/>
            <w:r w:rsidRPr="00712B86">
              <w:t>ElasticNetCV</w:t>
            </w:r>
            <w:proofErr w:type="spellEnd"/>
            <w:r w:rsidRPr="00712B86">
              <w:t xml:space="preserve">, </w:t>
            </w:r>
            <w:proofErr w:type="spellStart"/>
            <w:r w:rsidRPr="00712B86">
              <w:t>GammaRegressor</w:t>
            </w:r>
            <w:proofErr w:type="spellEnd"/>
            <w:r w:rsidRPr="00712B86">
              <w:t xml:space="preserve">, Hinge, Huber, </w:t>
            </w:r>
            <w:proofErr w:type="spellStart"/>
            <w:r w:rsidRPr="00712B86">
              <w:t>HuberRegressor</w:t>
            </w:r>
            <w:proofErr w:type="spellEnd"/>
            <w:r w:rsidRPr="00712B86">
              <w:t xml:space="preserve">, Lars, </w:t>
            </w:r>
            <w:proofErr w:type="spellStart"/>
            <w:r w:rsidRPr="00712B86">
              <w:t>LarsCV</w:t>
            </w:r>
            <w:proofErr w:type="spellEnd"/>
            <w:r w:rsidRPr="00712B86">
              <w:t xml:space="preserve">, Lasso, </w:t>
            </w:r>
            <w:proofErr w:type="spellStart"/>
            <w:r w:rsidRPr="00712B86">
              <w:t>LassoCV</w:t>
            </w:r>
            <w:proofErr w:type="spellEnd"/>
            <w:r w:rsidRPr="00712B86">
              <w:t xml:space="preserve">, </w:t>
            </w:r>
            <w:proofErr w:type="spellStart"/>
            <w:r w:rsidRPr="00712B86">
              <w:t>LassoLars</w:t>
            </w:r>
            <w:proofErr w:type="spellEnd"/>
            <w:r w:rsidRPr="00712B86">
              <w:t xml:space="preserve">, </w:t>
            </w:r>
            <w:proofErr w:type="spellStart"/>
            <w:r w:rsidRPr="00712B86">
              <w:t>LassoLarsCV</w:t>
            </w:r>
            <w:proofErr w:type="spellEnd"/>
            <w:r w:rsidRPr="00712B86">
              <w:t xml:space="preserve">, </w:t>
            </w:r>
            <w:proofErr w:type="spellStart"/>
            <w:r w:rsidRPr="00712B86">
              <w:t>LassoLarsIC</w:t>
            </w:r>
            <w:proofErr w:type="spellEnd"/>
            <w:r w:rsidRPr="00712B86">
              <w:t xml:space="preserve">, </w:t>
            </w:r>
            <w:proofErr w:type="spellStart"/>
            <w:r w:rsidRPr="00712B86">
              <w:t>LinearRegression</w:t>
            </w:r>
            <w:proofErr w:type="spellEnd"/>
            <w:r w:rsidRPr="00712B86">
              <w:t xml:space="preserve">, Log, </w:t>
            </w:r>
            <w:proofErr w:type="spellStart"/>
            <w:r w:rsidRPr="00712B86">
              <w:t>LogisticRegression</w:t>
            </w:r>
            <w:proofErr w:type="spellEnd"/>
            <w:r w:rsidRPr="00712B86">
              <w:t xml:space="preserve">, </w:t>
            </w:r>
            <w:proofErr w:type="spellStart"/>
            <w:r w:rsidRPr="00712B86">
              <w:t>LogisticRegressionCV</w:t>
            </w:r>
            <w:proofErr w:type="spellEnd"/>
            <w:r w:rsidRPr="00712B86">
              <w:t xml:space="preserve">, </w:t>
            </w:r>
            <w:proofErr w:type="spellStart"/>
            <w:r w:rsidRPr="00712B86">
              <w:t>ModifiedHuber</w:t>
            </w:r>
            <w:proofErr w:type="spellEnd"/>
            <w:r w:rsidRPr="00712B86">
              <w:t xml:space="preserve">, </w:t>
            </w:r>
            <w:proofErr w:type="spellStart"/>
            <w:r w:rsidRPr="00712B86">
              <w:t>MultiTaskElasticNet</w:t>
            </w:r>
            <w:proofErr w:type="spellEnd"/>
            <w:r w:rsidRPr="00712B86">
              <w:t xml:space="preserve">, </w:t>
            </w:r>
            <w:proofErr w:type="spellStart"/>
            <w:r w:rsidRPr="00712B86">
              <w:t>MultiTaskElasticNetCV</w:t>
            </w:r>
            <w:proofErr w:type="spellEnd"/>
            <w:r w:rsidRPr="00712B86">
              <w:t xml:space="preserve">, </w:t>
            </w:r>
            <w:proofErr w:type="spellStart"/>
            <w:r w:rsidRPr="00712B86">
              <w:t>MultiTaskLasso</w:t>
            </w:r>
            <w:proofErr w:type="spellEnd"/>
            <w:r w:rsidRPr="00712B86">
              <w:t xml:space="preserve">, </w:t>
            </w:r>
            <w:proofErr w:type="spellStart"/>
            <w:r w:rsidRPr="00712B86">
              <w:t>MultiTaskLassoCV</w:t>
            </w:r>
            <w:proofErr w:type="spellEnd"/>
            <w:r w:rsidRPr="00712B86">
              <w:t xml:space="preserve">, </w:t>
            </w:r>
            <w:proofErr w:type="spellStart"/>
            <w:r w:rsidRPr="00712B86">
              <w:t>OrthogonalMatchingPursuit</w:t>
            </w:r>
            <w:proofErr w:type="spellEnd"/>
            <w:r w:rsidRPr="00712B86">
              <w:t xml:space="preserve">, </w:t>
            </w:r>
            <w:proofErr w:type="spellStart"/>
            <w:r w:rsidRPr="00712B86">
              <w:t>OrthogonalMatchingPursuitCV</w:t>
            </w:r>
            <w:proofErr w:type="spellEnd"/>
            <w:r w:rsidRPr="00712B86">
              <w:t xml:space="preserve">, </w:t>
            </w:r>
            <w:proofErr w:type="spellStart"/>
            <w:r w:rsidRPr="00712B86">
              <w:rPr>
                <w:color w:val="5B9BD5" w:themeColor="accent1"/>
              </w:rPr>
              <w:t>PassiveAggressiveClassifier</w:t>
            </w:r>
            <w:proofErr w:type="spellEnd"/>
            <w:r w:rsidRPr="00712B86">
              <w:t xml:space="preserve">, </w:t>
            </w:r>
            <w:proofErr w:type="spellStart"/>
            <w:r w:rsidRPr="00712B86">
              <w:t>PassiveAggressiveRegressor</w:t>
            </w:r>
            <w:proofErr w:type="spellEnd"/>
            <w:r w:rsidRPr="00712B86">
              <w:t xml:space="preserve">, </w:t>
            </w:r>
            <w:r w:rsidRPr="00712B86">
              <w:rPr>
                <w:color w:val="5B9BD5" w:themeColor="accent1"/>
              </w:rPr>
              <w:t>Perceptron</w:t>
            </w:r>
            <w:r w:rsidRPr="00712B86">
              <w:t xml:space="preserve">, </w:t>
            </w:r>
            <w:proofErr w:type="spellStart"/>
            <w:r w:rsidRPr="00712B86">
              <w:t>PoissonRegressor</w:t>
            </w:r>
            <w:proofErr w:type="spellEnd"/>
            <w:r w:rsidRPr="00712B86">
              <w:t xml:space="preserve">, </w:t>
            </w:r>
            <w:proofErr w:type="spellStart"/>
            <w:r w:rsidRPr="00712B86">
              <w:t>RANSACRegressor</w:t>
            </w:r>
            <w:proofErr w:type="spellEnd"/>
            <w:r w:rsidRPr="00712B86">
              <w:t xml:space="preserve">, Ridge, </w:t>
            </w:r>
            <w:proofErr w:type="spellStart"/>
            <w:r w:rsidRPr="00712B86">
              <w:t>RidgeCV</w:t>
            </w:r>
            <w:proofErr w:type="spellEnd"/>
            <w:r w:rsidRPr="00712B86">
              <w:t xml:space="preserve">, </w:t>
            </w:r>
            <w:proofErr w:type="spellStart"/>
            <w:r w:rsidRPr="00712B86">
              <w:rPr>
                <w:color w:val="5B9BD5" w:themeColor="accent1"/>
              </w:rPr>
              <w:t>RidgeClassifier</w:t>
            </w:r>
            <w:proofErr w:type="spellEnd"/>
            <w:r w:rsidRPr="00712B86">
              <w:t xml:space="preserve">, </w:t>
            </w:r>
            <w:proofErr w:type="spellStart"/>
            <w:r w:rsidRPr="00712B86">
              <w:rPr>
                <w:color w:val="5B9BD5" w:themeColor="accent1"/>
              </w:rPr>
              <w:t>RidgeClassifierCV</w:t>
            </w:r>
            <w:proofErr w:type="spellEnd"/>
            <w:r w:rsidRPr="00712B86">
              <w:t xml:space="preserve">, </w:t>
            </w:r>
            <w:proofErr w:type="spellStart"/>
            <w:r w:rsidRPr="00712B86">
              <w:rPr>
                <w:color w:val="5B9BD5" w:themeColor="accent1"/>
              </w:rPr>
              <w:t>SGDClassifier</w:t>
            </w:r>
            <w:proofErr w:type="spellEnd"/>
            <w:r w:rsidRPr="00712B86">
              <w:t xml:space="preserve">, </w:t>
            </w:r>
            <w:proofErr w:type="spellStart"/>
            <w:r w:rsidRPr="00712B86">
              <w:t>SGDRegressor</w:t>
            </w:r>
            <w:proofErr w:type="spellEnd"/>
            <w:r w:rsidRPr="00712B86">
              <w:t xml:space="preserve">, </w:t>
            </w:r>
            <w:proofErr w:type="spellStart"/>
            <w:r w:rsidRPr="00712B86">
              <w:t>SquaredLoss</w:t>
            </w:r>
            <w:proofErr w:type="spellEnd"/>
            <w:r w:rsidRPr="00712B86">
              <w:t xml:space="preserve">, </w:t>
            </w:r>
            <w:proofErr w:type="spellStart"/>
            <w:r w:rsidRPr="00712B86">
              <w:t>TheilSenRegressor</w:t>
            </w:r>
            <w:proofErr w:type="spellEnd"/>
            <w:r w:rsidRPr="00712B86">
              <w:t xml:space="preserve">, </w:t>
            </w:r>
            <w:proofErr w:type="spellStart"/>
            <w:r w:rsidRPr="00712B86">
              <w:t>TweedieRegressor</w:t>
            </w:r>
            <w:proofErr w:type="spellEnd"/>
          </w:p>
        </w:tc>
      </w:tr>
      <w:tr w:rsidR="000654F0" w:rsidRPr="00712B86" w14:paraId="74E72849" w14:textId="77777777" w:rsidTr="004845C4">
        <w:tc>
          <w:tcPr>
            <w:tcW w:w="1696" w:type="dxa"/>
          </w:tcPr>
          <w:p w14:paraId="0455BCD0" w14:textId="77777777" w:rsidR="000654F0" w:rsidRPr="00712B86" w:rsidRDefault="000654F0" w:rsidP="004845C4">
            <w:proofErr w:type="spellStart"/>
            <w:proofErr w:type="gramStart"/>
            <w:r w:rsidRPr="00712B86">
              <w:lastRenderedPageBreak/>
              <w:t>sklearn.kernel</w:t>
            </w:r>
            <w:proofErr w:type="gramEnd"/>
            <w:r w:rsidRPr="00712B86">
              <w:t>_ridge</w:t>
            </w:r>
            <w:proofErr w:type="spellEnd"/>
          </w:p>
        </w:tc>
        <w:tc>
          <w:tcPr>
            <w:tcW w:w="7320" w:type="dxa"/>
          </w:tcPr>
          <w:p w14:paraId="68392FAF" w14:textId="77777777" w:rsidR="000654F0" w:rsidRPr="00712B86" w:rsidRDefault="000654F0" w:rsidP="004845C4">
            <w:proofErr w:type="spellStart"/>
            <w:r w:rsidRPr="00712B86">
              <w:rPr>
                <w:color w:val="538135" w:themeColor="accent6" w:themeShade="BF"/>
              </w:rPr>
              <w:t>KernelRidge</w:t>
            </w:r>
            <w:proofErr w:type="spellEnd"/>
          </w:p>
        </w:tc>
      </w:tr>
      <w:tr w:rsidR="000654F0" w:rsidRPr="00712B86" w14:paraId="2888809D" w14:textId="77777777" w:rsidTr="004845C4">
        <w:tc>
          <w:tcPr>
            <w:tcW w:w="1696" w:type="dxa"/>
          </w:tcPr>
          <w:p w14:paraId="63015EF2" w14:textId="77777777" w:rsidR="000654F0" w:rsidRPr="00712B86" w:rsidRDefault="000654F0" w:rsidP="004845C4">
            <w:proofErr w:type="spellStart"/>
            <w:r w:rsidRPr="00712B86">
              <w:t>sklearn.svm</w:t>
            </w:r>
            <w:proofErr w:type="spellEnd"/>
          </w:p>
        </w:tc>
        <w:tc>
          <w:tcPr>
            <w:tcW w:w="7320" w:type="dxa"/>
          </w:tcPr>
          <w:p w14:paraId="46A44F71" w14:textId="77777777" w:rsidR="000654F0" w:rsidRPr="00712B86" w:rsidRDefault="000654F0" w:rsidP="004845C4">
            <w:proofErr w:type="spellStart"/>
            <w:proofErr w:type="gramStart"/>
            <w:r w:rsidRPr="00712B86">
              <w:rPr>
                <w:color w:val="5B9BD5" w:themeColor="accent1"/>
              </w:rPr>
              <w:t>LinearSVC</w:t>
            </w:r>
            <w:r w:rsidRPr="00712B86">
              <w:t>,LinearSVR</w:t>
            </w:r>
            <w:proofErr w:type="gramEnd"/>
            <w:r w:rsidRPr="00712B86">
              <w:t>,</w:t>
            </w:r>
            <w:r w:rsidRPr="00712B86">
              <w:rPr>
                <w:color w:val="5B9BD5" w:themeColor="accent1"/>
              </w:rPr>
              <w:t>NuSVC</w:t>
            </w:r>
            <w:r w:rsidRPr="00712B86">
              <w:t>,NuSVR,</w:t>
            </w:r>
            <w:r w:rsidRPr="00712B86">
              <w:rPr>
                <w:color w:val="538135" w:themeColor="accent6" w:themeShade="BF"/>
              </w:rPr>
              <w:t>OneClassSVM</w:t>
            </w:r>
            <w:r w:rsidRPr="00712B86">
              <w:t>,</w:t>
            </w:r>
            <w:r w:rsidRPr="00712B86">
              <w:rPr>
                <w:color w:val="5B9BD5" w:themeColor="accent1"/>
              </w:rPr>
              <w:t>SVC</w:t>
            </w:r>
            <w:r w:rsidRPr="00712B86">
              <w:t>,SVR</w:t>
            </w:r>
            <w:proofErr w:type="spellEnd"/>
          </w:p>
        </w:tc>
      </w:tr>
      <w:tr w:rsidR="000654F0" w:rsidRPr="00712B86" w14:paraId="5E5583D3" w14:textId="77777777" w:rsidTr="004845C4">
        <w:tc>
          <w:tcPr>
            <w:tcW w:w="1696" w:type="dxa"/>
          </w:tcPr>
          <w:p w14:paraId="17BAC35B" w14:textId="77777777" w:rsidR="000654F0" w:rsidRPr="00712B86" w:rsidRDefault="000654F0" w:rsidP="004845C4">
            <w:proofErr w:type="spellStart"/>
            <w:proofErr w:type="gramStart"/>
            <w:r w:rsidRPr="00712B86">
              <w:t>sklearn.neural</w:t>
            </w:r>
            <w:proofErr w:type="gramEnd"/>
            <w:r w:rsidRPr="00712B86">
              <w:t>_network</w:t>
            </w:r>
            <w:proofErr w:type="spellEnd"/>
          </w:p>
        </w:tc>
        <w:tc>
          <w:tcPr>
            <w:tcW w:w="7320" w:type="dxa"/>
          </w:tcPr>
          <w:p w14:paraId="72E53600" w14:textId="77777777" w:rsidR="000654F0" w:rsidRPr="00712B86" w:rsidRDefault="000654F0" w:rsidP="004845C4">
            <w:proofErr w:type="spellStart"/>
            <w:r w:rsidRPr="00712B86">
              <w:t>BernoulliRBM</w:t>
            </w:r>
            <w:proofErr w:type="spellEnd"/>
            <w:r w:rsidRPr="00712B86">
              <w:t xml:space="preserve">, </w:t>
            </w:r>
            <w:proofErr w:type="spellStart"/>
            <w:proofErr w:type="gramStart"/>
            <w:r w:rsidRPr="00712B86">
              <w:rPr>
                <w:color w:val="5B9BD5" w:themeColor="accent1"/>
              </w:rPr>
              <w:t>MLPClassifier</w:t>
            </w:r>
            <w:r w:rsidRPr="00712B86">
              <w:t>,MLPRegressor</w:t>
            </w:r>
            <w:proofErr w:type="spellEnd"/>
            <w:proofErr w:type="gramEnd"/>
          </w:p>
        </w:tc>
      </w:tr>
      <w:tr w:rsidR="000654F0" w:rsidRPr="00712B86" w14:paraId="4BA61522" w14:textId="77777777" w:rsidTr="004845C4">
        <w:tc>
          <w:tcPr>
            <w:tcW w:w="1696" w:type="dxa"/>
          </w:tcPr>
          <w:p w14:paraId="11AF302A" w14:textId="77777777" w:rsidR="000654F0" w:rsidRPr="00712B86" w:rsidRDefault="000654F0" w:rsidP="004845C4">
            <w:proofErr w:type="spellStart"/>
            <w:proofErr w:type="gramStart"/>
            <w:r w:rsidRPr="00712B86">
              <w:t>sklearn.ensemble</w:t>
            </w:r>
            <w:proofErr w:type="spellEnd"/>
            <w:proofErr w:type="gramEnd"/>
          </w:p>
        </w:tc>
        <w:tc>
          <w:tcPr>
            <w:tcW w:w="7320" w:type="dxa"/>
          </w:tcPr>
          <w:p w14:paraId="08D76E10" w14:textId="77777777" w:rsidR="000654F0" w:rsidRPr="00712B86" w:rsidRDefault="000654F0" w:rsidP="004845C4">
            <w:proofErr w:type="spellStart"/>
            <w:r w:rsidRPr="00712B86">
              <w:rPr>
                <w:color w:val="5B9BD5" w:themeColor="accent1"/>
              </w:rPr>
              <w:t>AdaBoostClassifier</w:t>
            </w:r>
            <w:proofErr w:type="spellEnd"/>
            <w:r w:rsidRPr="00712B86">
              <w:t xml:space="preserve">, </w:t>
            </w:r>
            <w:proofErr w:type="spellStart"/>
            <w:r w:rsidRPr="00712B86">
              <w:t>AdaBoostRegressor</w:t>
            </w:r>
            <w:proofErr w:type="spellEnd"/>
            <w:r w:rsidRPr="00712B86">
              <w:t xml:space="preserve">, </w:t>
            </w:r>
            <w:proofErr w:type="spellStart"/>
            <w:r w:rsidRPr="00712B86">
              <w:rPr>
                <w:color w:val="5B9BD5" w:themeColor="accent1"/>
              </w:rPr>
              <w:t>BaggingClassifier</w:t>
            </w:r>
            <w:proofErr w:type="spellEnd"/>
            <w:r w:rsidRPr="00712B86">
              <w:t xml:space="preserve">, </w:t>
            </w:r>
            <w:proofErr w:type="spellStart"/>
            <w:r w:rsidRPr="00712B86">
              <w:t>BaggingRegressor</w:t>
            </w:r>
            <w:proofErr w:type="spellEnd"/>
            <w:r w:rsidRPr="00712B86">
              <w:t xml:space="preserve">, </w:t>
            </w:r>
            <w:proofErr w:type="spellStart"/>
            <w:r w:rsidRPr="00712B86">
              <w:t>BaseEnsemble</w:t>
            </w:r>
            <w:proofErr w:type="spellEnd"/>
            <w:r w:rsidRPr="00712B86">
              <w:t xml:space="preserve">, </w:t>
            </w:r>
            <w:proofErr w:type="spellStart"/>
            <w:r w:rsidRPr="00712B86">
              <w:t>ExtraTreesClassifier</w:t>
            </w:r>
            <w:proofErr w:type="spellEnd"/>
            <w:r w:rsidRPr="00712B86">
              <w:t xml:space="preserve">, </w:t>
            </w:r>
            <w:proofErr w:type="spellStart"/>
            <w:r w:rsidRPr="00712B86">
              <w:t>ExtraTreesRegressor</w:t>
            </w:r>
            <w:proofErr w:type="spellEnd"/>
            <w:r w:rsidRPr="00712B86">
              <w:t xml:space="preserve">, </w:t>
            </w:r>
            <w:proofErr w:type="spellStart"/>
            <w:r w:rsidRPr="00712B86">
              <w:rPr>
                <w:color w:val="5B9BD5" w:themeColor="accent1"/>
              </w:rPr>
              <w:t>GradientBoostingClassifier</w:t>
            </w:r>
            <w:proofErr w:type="spellEnd"/>
            <w:r w:rsidRPr="00712B86">
              <w:t xml:space="preserve">, </w:t>
            </w:r>
            <w:proofErr w:type="spellStart"/>
            <w:r w:rsidRPr="00712B86">
              <w:t>GradientBoostingRegressor</w:t>
            </w:r>
            <w:proofErr w:type="spellEnd"/>
            <w:r w:rsidRPr="00712B86">
              <w:t xml:space="preserve">, </w:t>
            </w:r>
            <w:proofErr w:type="spellStart"/>
            <w:r w:rsidRPr="00712B86">
              <w:t>IsolationForest</w:t>
            </w:r>
            <w:proofErr w:type="spellEnd"/>
            <w:r w:rsidRPr="00712B86">
              <w:t xml:space="preserve">, </w:t>
            </w:r>
            <w:proofErr w:type="spellStart"/>
            <w:r w:rsidRPr="00712B86">
              <w:rPr>
                <w:color w:val="5B9BD5" w:themeColor="accent1"/>
              </w:rPr>
              <w:t>RandomForestClassifier</w:t>
            </w:r>
            <w:proofErr w:type="spellEnd"/>
            <w:r w:rsidRPr="00712B86">
              <w:t xml:space="preserve">, </w:t>
            </w:r>
            <w:proofErr w:type="spellStart"/>
            <w:r w:rsidRPr="00712B86">
              <w:t>RandomForestRegressor</w:t>
            </w:r>
            <w:proofErr w:type="spellEnd"/>
            <w:r w:rsidRPr="00712B86">
              <w:t xml:space="preserve">, </w:t>
            </w:r>
            <w:proofErr w:type="spellStart"/>
            <w:r w:rsidRPr="00712B86">
              <w:t>RandomTreesEmbedding</w:t>
            </w:r>
            <w:proofErr w:type="spellEnd"/>
            <w:r w:rsidRPr="00712B86">
              <w:t xml:space="preserve">, </w:t>
            </w:r>
            <w:proofErr w:type="spellStart"/>
            <w:r w:rsidRPr="00712B86">
              <w:rPr>
                <w:color w:val="5B9BD5" w:themeColor="accent1"/>
              </w:rPr>
              <w:t>StackingClassifier</w:t>
            </w:r>
            <w:proofErr w:type="spellEnd"/>
            <w:r w:rsidRPr="00712B86">
              <w:t xml:space="preserve">, </w:t>
            </w:r>
            <w:proofErr w:type="spellStart"/>
            <w:r w:rsidRPr="00712B86">
              <w:t>StackingRegressor</w:t>
            </w:r>
            <w:proofErr w:type="spellEnd"/>
            <w:r w:rsidRPr="00712B86">
              <w:t xml:space="preserve">, </w:t>
            </w:r>
            <w:proofErr w:type="spellStart"/>
            <w:r w:rsidRPr="00712B86">
              <w:rPr>
                <w:color w:val="5B9BD5" w:themeColor="accent1"/>
              </w:rPr>
              <w:t>VotingClassifier</w:t>
            </w:r>
            <w:proofErr w:type="spellEnd"/>
            <w:r w:rsidRPr="00712B86">
              <w:t xml:space="preserve">, </w:t>
            </w:r>
            <w:proofErr w:type="spellStart"/>
            <w:r w:rsidRPr="00712B86">
              <w:t>VotingRegressor</w:t>
            </w:r>
            <w:proofErr w:type="spellEnd"/>
          </w:p>
        </w:tc>
      </w:tr>
    </w:tbl>
    <w:p w14:paraId="43FA0EB1" w14:textId="5D382A55" w:rsidR="00330164" w:rsidRPr="00712B86" w:rsidRDefault="00330164" w:rsidP="00330164">
      <w:pPr>
        <w:pStyle w:val="Heading2"/>
        <w:numPr>
          <w:ilvl w:val="0"/>
          <w:numId w:val="6"/>
        </w:numPr>
        <w:rPr>
          <w:noProof/>
          <w:color w:val="auto"/>
          <w:sz w:val="22"/>
          <w:szCs w:val="22"/>
        </w:rPr>
      </w:pPr>
      <w:bookmarkStart w:id="46" w:name="_Toc105604370"/>
      <w:r w:rsidRPr="00712B86">
        <w:rPr>
          <w:noProof/>
          <w:color w:val="auto"/>
          <w:sz w:val="22"/>
          <w:szCs w:val="22"/>
        </w:rPr>
        <w:t>Metrices Used</w:t>
      </w:r>
      <w:bookmarkEnd w:id="46"/>
    </w:p>
    <w:p w14:paraId="4EBCF14B" w14:textId="66A4A231" w:rsidR="00330164" w:rsidRPr="00712B86" w:rsidRDefault="00330164" w:rsidP="001B3A58">
      <w:pPr>
        <w:pStyle w:val="ListParagraph"/>
        <w:numPr>
          <w:ilvl w:val="0"/>
          <w:numId w:val="37"/>
        </w:numPr>
        <w:jc w:val="both"/>
      </w:pPr>
      <w:r w:rsidRPr="00712B86">
        <w:t>Regression</w:t>
      </w:r>
    </w:p>
    <w:p w14:paraId="2403B5DA" w14:textId="23C0C3E8" w:rsidR="00330164" w:rsidRPr="00712B86" w:rsidRDefault="00330164" w:rsidP="001B3A58">
      <w:pPr>
        <w:pStyle w:val="ListParagraph"/>
        <w:numPr>
          <w:ilvl w:val="1"/>
          <w:numId w:val="1"/>
        </w:numPr>
        <w:jc w:val="both"/>
      </w:pPr>
      <w:r w:rsidRPr="00712B86">
        <w:rPr>
          <w:i/>
          <w:iCs/>
        </w:rPr>
        <w:t>R-Squared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712B86">
        <w:rPr>
          <w:i/>
          <w:iCs/>
        </w:rPr>
        <w:t>)</w:t>
      </w:r>
      <w:r w:rsidRPr="00712B86">
        <w:t xml:space="preserve"> – in regression model, the statistical measure represents the portion of the difference of the variance for a dependent variable (</w:t>
      </w:r>
      <m:oMath>
        <m:r>
          <w:rPr>
            <w:rFonts w:ascii="Cambria Math" w:hAnsi="Cambria Math"/>
          </w:rPr>
          <m:t>y</m:t>
        </m:r>
      </m:oMath>
      <w:r w:rsidRPr="00712B86">
        <w:t>), which can be explained by the independent variables (</w:t>
      </w:r>
      <m:oMath>
        <m:r>
          <w:rPr>
            <w:rFonts w:ascii="Cambria Math" w:hAnsi="Cambria Math"/>
          </w:rPr>
          <m:t>x</m:t>
        </m:r>
      </m:oMath>
      <w:r w:rsidRPr="00712B86">
        <w:t>).</w:t>
      </w:r>
      <w:r w:rsidR="003A0F13" w:rsidRPr="00712B86">
        <w:fldChar w:fldCharType="begin"/>
      </w:r>
      <w:r w:rsidR="00904007">
        <w:instrText xml:space="preserve"> ADDIN ZOTERO_ITEM CSL_CITATION {"citationID":"a188boah7a","properties":{"formattedCitation":"(Katara &amp; Vaidya, 2022)","plainCitation":"(Katara &amp; Vaidya, 2022)","noteIndex":0},"citationItems":[{"id":50,"uris":["http://zotero.org/users/9410269/items/GZBSWKPW"],"itemData":{"id":50,"type":"post-weblog","title":"What is R Squared (R2) in Regression?","URL":"https://www.wallstreetmojo.com/r-squared-formula/","author":[{"family":"Katara","given":"Harsh"},{"family":"Vaidya","given":"Dheeraj"}],"issued":{"date-parts":[["2022",5,28]]}}}],"schema":"https://github.com/citation-style-language/schema/raw/master/csl-citation.json"} </w:instrText>
      </w:r>
      <w:r w:rsidR="003A0F13" w:rsidRPr="00712B86">
        <w:fldChar w:fldCharType="separate"/>
      </w:r>
      <w:r w:rsidR="00904007" w:rsidRPr="00904007">
        <w:rPr>
          <w:rFonts w:ascii="Calibri" w:hAnsi="Calibri" w:cs="Calibri"/>
        </w:rPr>
        <w:t>(Katara &amp; Vaidya, 2022)</w:t>
      </w:r>
      <w:r w:rsidR="003A0F13" w:rsidRPr="00712B86">
        <w:fldChar w:fldCharType="end"/>
      </w:r>
    </w:p>
    <w:p w14:paraId="54EF10BC" w14:textId="40DCF0E6" w:rsidR="00330164" w:rsidRPr="00712B86" w:rsidRDefault="005E6A98" w:rsidP="00EC4AC6">
      <w:pPr>
        <w:jc w:val="center"/>
      </w:pP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xy</m:t>
                    </m:r>
                  </m:e>
                </m:nary>
              </m:e>
            </m:d>
            <m:r>
              <w:rPr>
                <w:rFonts w:ascii="Cambria Math" w:hAnsi="Cambria Math"/>
              </w:rPr>
              <m:t>-</m:t>
            </m:r>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x</m:t>
                    </m:r>
                  </m:e>
                </m:nary>
              </m:e>
            </m:d>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y</m:t>
                    </m:r>
                  </m:e>
                </m:nary>
              </m:e>
            </m:d>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e>
                        </m:nary>
                      </m:e>
                    </m:d>
                  </m:e>
                </m:d>
                <m:r>
                  <w:rPr>
                    <w:rFonts w:ascii="Cambria Math" w:hAnsi="Cambria Math"/>
                  </w:rPr>
                  <m:t>*</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y</m:t>
                                        </m:r>
                                      </m:e>
                                    </m:nary>
                                  </m:e>
                                </m:d>
                              </m:e>
                              <m:sup>
                                <m:r>
                                  <w:rPr>
                                    <w:rFonts w:ascii="Cambria Math" w:hAnsi="Cambria Math"/>
                                  </w:rPr>
                                  <m:t>2</m:t>
                                </m:r>
                              </m:sup>
                            </m:sSup>
                          </m:e>
                        </m:nary>
                      </m:e>
                    </m:d>
                  </m:e>
                </m:d>
              </m:e>
            </m:rad>
          </m:den>
        </m:f>
      </m:oMath>
      <w:r w:rsidR="003A0F13" w:rsidRPr="00712B86">
        <w:rPr>
          <w:rFonts w:eastAsiaTheme="minorEastAsia"/>
        </w:rPr>
        <w:t xml:space="preserve"> </w:t>
      </w:r>
      <w:r w:rsidR="003A0F13" w:rsidRPr="00712B86">
        <w:fldChar w:fldCharType="begin"/>
      </w:r>
      <w:r w:rsidR="00904007">
        <w:instrText xml:space="preserve"> ADDIN ZOTERO_ITEM CSL_CITATION {"citationID":"2S89i9V5","properties":{"formattedCitation":"(Katara &amp; Vaidya, 2022)","plainCitation":"(Katara &amp; Vaidya, 2022)","noteIndex":0},"citationItems":[{"id":50,"uris":["http://zotero.org/users/9410269/items/GZBSWKPW"],"itemData":{"id":50,"type":"post-weblog","title":"What is R Squared (R2) in Regression?","URL":"https://www.wallstreetmojo.com/r-squared-formula/","author":[{"family":"Katara","given":"Harsh"},{"family":"Vaidya","given":"Dheeraj"}],"issued":{"date-parts":[["2022",5,28]]}}}],"schema":"https://github.com/citation-style-language/schema/raw/master/csl-citation.json"} </w:instrText>
      </w:r>
      <w:r w:rsidR="003A0F13" w:rsidRPr="00712B86">
        <w:fldChar w:fldCharType="separate"/>
      </w:r>
      <w:r w:rsidR="00904007" w:rsidRPr="00904007">
        <w:rPr>
          <w:rFonts w:ascii="Calibri" w:hAnsi="Calibri" w:cs="Calibri"/>
        </w:rPr>
        <w:t>(Katara &amp; Vaidya, 2022)</w:t>
      </w:r>
      <w:r w:rsidR="003A0F13" w:rsidRPr="00712B86">
        <w:fldChar w:fldCharType="end"/>
      </w:r>
    </w:p>
    <w:p w14:paraId="7552055C" w14:textId="288BC883" w:rsidR="00330164" w:rsidRPr="00712B86" w:rsidRDefault="003A0F13" w:rsidP="001B3A58">
      <w:pPr>
        <w:pStyle w:val="ListParagraph"/>
        <w:numPr>
          <w:ilvl w:val="0"/>
          <w:numId w:val="37"/>
        </w:numPr>
        <w:jc w:val="both"/>
      </w:pPr>
      <w:r w:rsidRPr="00712B86">
        <w:t>Classifi</w:t>
      </w:r>
      <w:r w:rsidR="00A84381" w:rsidRPr="00712B86">
        <w:t>er</w:t>
      </w:r>
      <w:r w:rsidR="00075C56">
        <w:t>, Unsupervised Learnings</w:t>
      </w:r>
    </w:p>
    <w:p w14:paraId="49607F94" w14:textId="1A30D6B5" w:rsidR="00330164" w:rsidRPr="00712B86" w:rsidRDefault="006A3DF8" w:rsidP="001B3A58">
      <w:pPr>
        <w:pStyle w:val="ListParagraph"/>
        <w:numPr>
          <w:ilvl w:val="0"/>
          <w:numId w:val="38"/>
        </w:numPr>
        <w:jc w:val="both"/>
      </w:pPr>
      <w:r w:rsidRPr="00712B86">
        <w:rPr>
          <w:i/>
          <w:iCs/>
        </w:rPr>
        <w:t xml:space="preserve">Accuracy Score </w:t>
      </w:r>
      <w:r w:rsidRPr="00712B86">
        <w:t xml:space="preserve">– </w:t>
      </w:r>
      <w:r w:rsidR="000311D9">
        <w:t>the proportion of the total number of predictions that were correct</w:t>
      </w:r>
      <w:r w:rsidR="00205892" w:rsidRPr="00712B86">
        <w:t>.</w:t>
      </w:r>
      <w:r w:rsidR="00144774" w:rsidRPr="00712B86">
        <w:t xml:space="preserve"> </w:t>
      </w:r>
      <w:r w:rsidR="00765C66">
        <w:fldChar w:fldCharType="begin"/>
      </w:r>
      <w:r w:rsidR="00904007">
        <w:instrText xml:space="preserve"> ADDIN ZOTERO_ITEM CSL_CITATION {"citationID":"a1in1217f06","properties":{"formattedCitation":"(Sadawi, n.d.)","plainCitation":"(Sadawi, n.d.)","noteIndex":0},"citationItems":[{"id":53,"uris":["http://zotero.org/users/9410269/items/ZH47UDI4"],"itemData":{"id":53,"type":"post-weblog","container-title":"Evaluating Classifiers: Understaning the Confusion Matrix","title":"Model Evaluation Classification","URL":"https://www.youtube.com/watch?v=zrr4eu29uww","author":[{"family":"Sadawi","given":"Noureddin"}]}}],"schema":"https://github.com/citation-style-language/schema/raw/master/csl-citation.json"} </w:instrText>
      </w:r>
      <w:r w:rsidR="00765C66">
        <w:fldChar w:fldCharType="separate"/>
      </w:r>
      <w:r w:rsidR="00904007" w:rsidRPr="00904007">
        <w:rPr>
          <w:rFonts w:ascii="Calibri" w:hAnsi="Calibri" w:cs="Calibri"/>
        </w:rPr>
        <w:t>(Sadawi, n.d.)</w:t>
      </w:r>
      <w:r w:rsidR="00765C66">
        <w:fldChar w:fldCharType="end"/>
      </w:r>
    </w:p>
    <w:p w14:paraId="7E3B5C06" w14:textId="0F47EB0B" w:rsidR="00144774" w:rsidRPr="00712B86" w:rsidRDefault="00144774" w:rsidP="001B3A58">
      <w:pPr>
        <w:pStyle w:val="ListParagraph"/>
        <w:jc w:val="both"/>
      </w:pPr>
      <m:oMathPara>
        <m:oMath>
          <m:r>
            <w:rPr>
              <w:rFonts w:ascii="Cambria Math" w:hAnsi="Cambria Math" w:cs="Times New Roman"/>
            </w:rPr>
            <m:t xml:space="preserve">Accuracy= </m:t>
          </m:r>
          <m:f>
            <m:fPr>
              <m:ctrlPr>
                <w:rPr>
                  <w:rFonts w:ascii="Cambria Math" w:hAnsi="Cambria Math" w:cs="Times New Roman"/>
                  <w:i/>
                </w:rPr>
              </m:ctrlPr>
            </m:fPr>
            <m:num>
              <m:r>
                <w:rPr>
                  <w:rFonts w:ascii="Cambria Math" w:hAnsi="Cambria Math" w:cs="Times New Roman"/>
                </w:rPr>
                <m:t>TP+TN</m:t>
              </m:r>
            </m:num>
            <m:den>
              <m:r>
                <w:rPr>
                  <w:rFonts w:ascii="Cambria Math" w:hAnsi="Cambria Math" w:cs="Times New Roman"/>
                </w:rPr>
                <m:t>TP+FP+TN+FN</m:t>
              </m:r>
            </m:den>
          </m:f>
          <m:r>
            <w:rPr>
              <w:rFonts w:ascii="Cambria Math" w:hAnsi="Cambria Math" w:cs="Times New Roman"/>
            </w:rPr>
            <m:t xml:space="preserve"> </m:t>
          </m:r>
          <m:r>
            <m:rPr>
              <m:sty m:val="p"/>
            </m:rPr>
            <w:rPr>
              <w:rFonts w:ascii="Cambria Math" w:hAnsi="Cambria Math"/>
            </w:rPr>
            <w:fldChar w:fldCharType="begin"/>
          </m:r>
          <m:r>
            <m:rPr>
              <m:sty m:val="p"/>
            </m:rPr>
            <w:rPr>
              <w:rFonts w:ascii="Cambria Math" w:hAnsi="Cambria Math"/>
            </w:rPr>
            <m:t xml:space="preserve"> ADDIN ZOTERO_ITEM CSL_CITATION {"citationID":"a1a10o5v052","properties":{"formattedCitation":"(Kumar,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m:t>
          </m:r>
          <m:r>
            <m:rPr>
              <m:sty m:val="p"/>
            </m:rPr>
            <w:rPr>
              <w:rFonts w:ascii="Cambria Math" w:hAnsi="Cambria Math"/>
            </w:rPr>
            <w:fldChar w:fldCharType="separate"/>
          </m:r>
          <m:r>
            <m:rPr>
              <m:sty m:val="p"/>
            </m:rPr>
            <w:rPr>
              <w:rFonts w:ascii="Cambria Math" w:hAnsi="Cambria Math"/>
            </w:rPr>
            <m:t>(Kumar, 2022)</m:t>
          </m:r>
          <m:r>
            <m:rPr>
              <m:sty m:val="p"/>
            </m:rPr>
            <w:rPr>
              <w:rFonts w:ascii="Cambria Math" w:hAnsi="Cambria Math"/>
            </w:rPr>
            <w:fldChar w:fldCharType="end"/>
          </m:r>
        </m:oMath>
      </m:oMathPara>
    </w:p>
    <w:p w14:paraId="3D7BD16E" w14:textId="515CA09A" w:rsidR="006A3DF8" w:rsidRPr="00712B86" w:rsidRDefault="006A3DF8" w:rsidP="001B3A58">
      <w:pPr>
        <w:pStyle w:val="ListParagraph"/>
        <w:numPr>
          <w:ilvl w:val="0"/>
          <w:numId w:val="38"/>
        </w:numPr>
        <w:jc w:val="both"/>
      </w:pPr>
      <w:r w:rsidRPr="00712B86">
        <w:rPr>
          <w:i/>
          <w:iCs/>
        </w:rPr>
        <w:t>Precision Score</w:t>
      </w:r>
      <w:r w:rsidR="004617A7" w:rsidRPr="00712B86">
        <w:t xml:space="preserve"> - measure the model performance in measuring the count of true positives in the correct manner out of all positive predictions made. </w:t>
      </w:r>
      <w:r w:rsidR="004617A7" w:rsidRPr="00712B86">
        <w:fldChar w:fldCharType="begin"/>
      </w:r>
      <w:r w:rsidR="00904007">
        <w:instrText xml:space="preserve"> ADDIN ZOTERO_ITEM CSL_CITATION {"citationID":"euEiNdah","properties":{"formattedCitation":"(Kumar,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4617A7" w:rsidRPr="00712B86">
        <w:fldChar w:fldCharType="separate"/>
      </w:r>
      <w:r w:rsidR="00904007" w:rsidRPr="00904007">
        <w:rPr>
          <w:rFonts w:ascii="Calibri" w:hAnsi="Calibri" w:cs="Calibri"/>
        </w:rPr>
        <w:t>(Kumar, 2022)</w:t>
      </w:r>
      <w:r w:rsidR="004617A7" w:rsidRPr="00712B86">
        <w:fldChar w:fldCharType="end"/>
      </w:r>
    </w:p>
    <w:p w14:paraId="1504EB6A" w14:textId="3D489126" w:rsidR="004617A7" w:rsidRPr="00712B86" w:rsidRDefault="004617A7" w:rsidP="00BB0EE5">
      <w:pPr>
        <w:pStyle w:val="ListParagraph"/>
        <w:jc w:val="center"/>
      </w:pPr>
      <m:oMath>
        <m:r>
          <w:rPr>
            <w:rFonts w:ascii="Cambria Math" w:hAnsi="Cambria Math" w:cs="Times New Roman"/>
          </w:rPr>
          <m:t>Precision=</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w:r w:rsidR="00F93687" w:rsidRPr="00712B86">
        <w:rPr>
          <w:rFonts w:eastAsiaTheme="minorEastAsia"/>
        </w:rPr>
        <w:t xml:space="preserve"> </w:t>
      </w:r>
      <w:r w:rsidR="00F93687" w:rsidRPr="00712B86">
        <w:fldChar w:fldCharType="begin"/>
      </w:r>
      <w:r w:rsidR="00904007">
        <w:instrText xml:space="preserve"> ADDIN ZOTERO_ITEM CSL_CITATION {"citationID":"8MgbYQwa","properties":{"formattedCitation":"(Kumar,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F93687" w:rsidRPr="00712B86">
        <w:fldChar w:fldCharType="separate"/>
      </w:r>
      <w:r w:rsidR="00904007" w:rsidRPr="00904007">
        <w:rPr>
          <w:rFonts w:ascii="Calibri" w:hAnsi="Calibri" w:cs="Calibri"/>
        </w:rPr>
        <w:t>(Kumar, 2022)</w:t>
      </w:r>
      <w:r w:rsidR="00F93687" w:rsidRPr="00712B86">
        <w:fldChar w:fldCharType="end"/>
      </w:r>
    </w:p>
    <w:p w14:paraId="0C4677E1" w14:textId="1F9C1158" w:rsidR="006A3DF8" w:rsidRPr="00712B86" w:rsidRDefault="006A3DF8" w:rsidP="001B3A58">
      <w:pPr>
        <w:pStyle w:val="ListParagraph"/>
        <w:numPr>
          <w:ilvl w:val="0"/>
          <w:numId w:val="38"/>
        </w:numPr>
        <w:jc w:val="both"/>
      </w:pPr>
      <w:r w:rsidRPr="00712B86">
        <w:rPr>
          <w:i/>
          <w:iCs/>
        </w:rPr>
        <w:t>Recall Score</w:t>
      </w:r>
      <w:r w:rsidR="004617A7" w:rsidRPr="00712B86">
        <w:t xml:space="preserve"> </w:t>
      </w:r>
      <w:r w:rsidR="00F93687" w:rsidRPr="00712B86">
        <w:t>-</w:t>
      </w:r>
      <w:r w:rsidR="00F93687" w:rsidRPr="00712B86">
        <w:rPr>
          <w:rFonts w:ascii="Georgia" w:hAnsi="Georgia"/>
          <w:color w:val="575757"/>
          <w:shd w:val="clear" w:color="auto" w:fill="FFFFFF"/>
        </w:rPr>
        <w:t> </w:t>
      </w:r>
      <w:r w:rsidR="00F93687" w:rsidRPr="00712B86">
        <w:t xml:space="preserve">measure the model performance in terms of measuring the count of true positives in a correct manner out of all the actual positive value </w:t>
      </w:r>
      <w:r w:rsidR="00F93687" w:rsidRPr="00712B86">
        <w:fldChar w:fldCharType="begin"/>
      </w:r>
      <w:r w:rsidR="00904007">
        <w:instrText xml:space="preserve"> ADDIN ZOTERO_ITEM CSL_CITATION {"citationID":"pMgh6pX2","properties":{"formattedCitation":"(Kumar,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F93687" w:rsidRPr="00712B86">
        <w:fldChar w:fldCharType="separate"/>
      </w:r>
      <w:r w:rsidR="00904007" w:rsidRPr="00904007">
        <w:rPr>
          <w:rFonts w:ascii="Calibri" w:hAnsi="Calibri" w:cs="Calibri"/>
        </w:rPr>
        <w:t>(Kumar, 2022)</w:t>
      </w:r>
      <w:r w:rsidR="00F93687" w:rsidRPr="00712B86">
        <w:fldChar w:fldCharType="end"/>
      </w:r>
    </w:p>
    <w:p w14:paraId="704B2D8F" w14:textId="27353E9C" w:rsidR="004617A7" w:rsidRPr="00712B86" w:rsidRDefault="004617A7" w:rsidP="00BB0EE5">
      <w:pPr>
        <w:pStyle w:val="ListParagraph"/>
        <w:jc w:val="center"/>
      </w:pPr>
      <m:oMath>
        <m:r>
          <w:rPr>
            <w:rFonts w:ascii="Cambria Math" w:hAnsi="Cambria Math" w:cs="Times New Roman"/>
          </w:rPr>
          <m:t>Recall or Sensitivity=</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oMath>
      <w:r w:rsidR="00F93687" w:rsidRPr="00712B86">
        <w:fldChar w:fldCharType="begin"/>
      </w:r>
      <w:r w:rsidR="00904007">
        <w:instrText xml:space="preserve"> ADDIN ZOTERO_ITEM CSL_CITATION {"citationID":"Vp7PgiUd","properties":{"formattedCitation":"(Kumar,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F93687" w:rsidRPr="00712B86">
        <w:fldChar w:fldCharType="separate"/>
      </w:r>
      <w:r w:rsidR="00904007" w:rsidRPr="00904007">
        <w:rPr>
          <w:rFonts w:ascii="Calibri" w:hAnsi="Calibri" w:cs="Calibri"/>
        </w:rPr>
        <w:t>(Kumar, 2022)</w:t>
      </w:r>
      <w:r w:rsidR="00F93687" w:rsidRPr="00712B86">
        <w:fldChar w:fldCharType="end"/>
      </w:r>
    </w:p>
    <w:p w14:paraId="6C04D698" w14:textId="78C0AC60" w:rsidR="006A3DF8" w:rsidRPr="00712B86" w:rsidRDefault="006A3DF8" w:rsidP="001B3A58">
      <w:pPr>
        <w:pStyle w:val="ListParagraph"/>
        <w:numPr>
          <w:ilvl w:val="0"/>
          <w:numId w:val="38"/>
        </w:numPr>
        <w:jc w:val="both"/>
      </w:pPr>
      <w:r w:rsidRPr="00712B86">
        <w:rPr>
          <w:i/>
          <w:iCs/>
        </w:rPr>
        <w:t>F1-Score</w:t>
      </w:r>
      <w:r w:rsidR="00F93687" w:rsidRPr="00712B86">
        <w:t xml:space="preserve"> - harmonic mean of precision and recall score to choose between precision or recall score can result in compromise in terms of model giving high false positives and false negatives respectively. </w:t>
      </w:r>
      <w:r w:rsidR="00F93687" w:rsidRPr="00712B86">
        <w:fldChar w:fldCharType="begin"/>
      </w:r>
      <w:r w:rsidR="00904007">
        <w:instrText xml:space="preserve"> ADDIN ZOTERO_ITEM CSL_CITATION {"citationID":"myY2DJ69","properties":{"formattedCitation":"(Kumar,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F93687" w:rsidRPr="00712B86">
        <w:fldChar w:fldCharType="separate"/>
      </w:r>
      <w:r w:rsidR="00904007" w:rsidRPr="00904007">
        <w:rPr>
          <w:rFonts w:ascii="Calibri" w:hAnsi="Calibri" w:cs="Calibri"/>
        </w:rPr>
        <w:t>(Kumar, 2022)</w:t>
      </w:r>
      <w:r w:rsidR="00F93687" w:rsidRPr="00712B86">
        <w:fldChar w:fldCharType="end"/>
      </w:r>
    </w:p>
    <w:p w14:paraId="6135754F" w14:textId="46D4668C" w:rsidR="004617A7" w:rsidRPr="00712B86" w:rsidRDefault="004617A7" w:rsidP="00BB0EE5">
      <w:pPr>
        <w:pStyle w:val="ListParagraph"/>
        <w:spacing w:after="0"/>
        <w:jc w:val="center"/>
        <w:rPr>
          <w:rFonts w:ascii="Times New Roman" w:eastAsiaTheme="minorEastAsia" w:hAnsi="Times New Roman" w:cs="Times New Roman"/>
        </w:rPr>
      </w:pPr>
      <m:oMath>
        <m:r>
          <w:rPr>
            <w:rFonts w:ascii="Cambria Math" w:hAnsi="Cambria Math" w:cs="Times New Roman"/>
          </w:rPr>
          <m:t>F1=2*</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Precision*Recall</m:t>
                </m:r>
              </m:e>
            </m:d>
          </m:num>
          <m:den>
            <m:d>
              <m:dPr>
                <m:ctrlPr>
                  <w:rPr>
                    <w:rFonts w:ascii="Cambria Math" w:hAnsi="Cambria Math" w:cs="Times New Roman"/>
                    <w:i/>
                  </w:rPr>
                </m:ctrlPr>
              </m:dPr>
              <m:e>
                <m:r>
                  <w:rPr>
                    <w:rFonts w:ascii="Cambria Math" w:hAnsi="Cambria Math" w:cs="Times New Roman"/>
                  </w:rPr>
                  <m:t>Precision+Recall</m:t>
                </m:r>
              </m:e>
            </m: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2TP</m:t>
            </m:r>
          </m:num>
          <m:den>
            <m:d>
              <m:dPr>
                <m:ctrlPr>
                  <w:rPr>
                    <w:rFonts w:ascii="Cambria Math" w:hAnsi="Cambria Math" w:cs="Times New Roman"/>
                    <w:i/>
                  </w:rPr>
                </m:ctrlPr>
              </m:dPr>
              <m:e>
                <m:r>
                  <w:rPr>
                    <w:rFonts w:ascii="Cambria Math" w:hAnsi="Cambria Math" w:cs="Times New Roman"/>
                  </w:rPr>
                  <m:t>2TP+FN+FP</m:t>
                </m:r>
              </m:e>
            </m:d>
          </m:den>
        </m:f>
      </m:oMath>
      <w:r w:rsidR="00F93687" w:rsidRPr="00712B86">
        <w:rPr>
          <w:rFonts w:ascii="Times New Roman" w:eastAsiaTheme="minorEastAsia" w:hAnsi="Times New Roman" w:cs="Times New Roman"/>
        </w:rPr>
        <w:t xml:space="preserve"> </w:t>
      </w:r>
      <w:r w:rsidR="00F93687" w:rsidRPr="00712B86">
        <w:fldChar w:fldCharType="begin"/>
      </w:r>
      <w:r w:rsidR="00904007">
        <w:instrText xml:space="preserve"> ADDIN ZOTERO_ITEM CSL_CITATION {"citationID":"rhtlJEHB","properties":{"formattedCitation":"(Kumar, 2022)","plainCitation":"(Kumar, 2022)","noteIndex":0},"citationItems":[{"id":51,"uris":["http://zotero.org/users/9410269/items/YUH2ENWE"],"itemData":{"id":51,"type":"post-weblog","title":"Accuracy, Precision, Recall &amp; F1-Score – Python Examples","URL":"https://vitalflux.com/accuracy-precision-recall-f1-score-python-example/#:~:text=Accuracy%20score%20is%20used%20to%20measure%20the%20model,true%20negatives%20out%20of%20all%20the%20predictions%20made.","author":[{"family":"Kumar","given":"Ajitesh"}],"issued":{"date-parts":[["2022",4,8]]}}}],"schema":"https://github.com/citation-style-language/schema/raw/master/csl-citation.json"} </w:instrText>
      </w:r>
      <w:r w:rsidR="00F93687" w:rsidRPr="00712B86">
        <w:fldChar w:fldCharType="separate"/>
      </w:r>
      <w:r w:rsidR="00904007" w:rsidRPr="00904007">
        <w:rPr>
          <w:rFonts w:ascii="Calibri" w:hAnsi="Calibri" w:cs="Calibri"/>
        </w:rPr>
        <w:t>(Kumar, 2022)</w:t>
      </w:r>
      <w:r w:rsidR="00F93687" w:rsidRPr="00712B86">
        <w:fldChar w:fldCharType="end"/>
      </w:r>
    </w:p>
    <w:p w14:paraId="1C48D796" w14:textId="77777777" w:rsidR="004617A7" w:rsidRPr="00712B86" w:rsidRDefault="004617A7" w:rsidP="001B3A58">
      <w:pPr>
        <w:pStyle w:val="ListParagraph"/>
        <w:jc w:val="both"/>
      </w:pPr>
    </w:p>
    <w:p w14:paraId="0C9A3099" w14:textId="2EDB4115" w:rsidR="006A3DF8" w:rsidRPr="00712B86" w:rsidRDefault="006A3DF8" w:rsidP="001B3A58">
      <w:pPr>
        <w:pStyle w:val="ListParagraph"/>
        <w:numPr>
          <w:ilvl w:val="0"/>
          <w:numId w:val="38"/>
        </w:numPr>
        <w:jc w:val="both"/>
        <w:rPr>
          <w:i/>
          <w:iCs/>
        </w:rPr>
      </w:pPr>
      <w:r w:rsidRPr="00712B86">
        <w:rPr>
          <w:i/>
          <w:iCs/>
        </w:rPr>
        <w:t>Matthew Correlation Coefficient</w:t>
      </w:r>
      <w:r w:rsidR="001B3A58" w:rsidRPr="00712B86">
        <w:rPr>
          <w:i/>
          <w:iCs/>
        </w:rPr>
        <w:t xml:space="preserve"> </w:t>
      </w:r>
      <w:r w:rsidR="001B3A58" w:rsidRPr="00712B86">
        <w:rPr>
          <w:rFonts w:ascii="Arial" w:hAnsi="Arial" w:cs="Arial"/>
          <w:i/>
          <w:iCs/>
          <w:color w:val="202122"/>
          <w:shd w:val="clear" w:color="auto" w:fill="FFFFFF"/>
        </w:rPr>
        <w:t>(</w:t>
      </w:r>
      <w:r w:rsidR="001B3A58" w:rsidRPr="00712B86">
        <w:t>MCC</w:t>
      </w:r>
      <w:r w:rsidR="001B3A58" w:rsidRPr="00712B86">
        <w:rPr>
          <w:rFonts w:ascii="Arial" w:hAnsi="Arial" w:cs="Arial"/>
          <w:i/>
          <w:iCs/>
          <w:color w:val="202122"/>
          <w:shd w:val="clear" w:color="auto" w:fill="FFFFFF"/>
        </w:rPr>
        <w:t xml:space="preserve">) </w:t>
      </w:r>
      <w:r w:rsidR="001B3A58" w:rsidRPr="00712B86">
        <w:rPr>
          <w:i/>
          <w:iCs/>
        </w:rPr>
        <w:t xml:space="preserve">- </w:t>
      </w:r>
      <w:r w:rsidR="001B3A58" w:rsidRPr="00712B86">
        <w:t>its advantage over F1 score and accuracy in binary classification evaluation is that it’s more informative than F1 score and accuracy in evaluating binary classification problems as it balances the ratios of the four confusion matrix categories</w:t>
      </w:r>
      <w:r w:rsidR="00EC4AC6" w:rsidRPr="00712B86">
        <w:t>.</w:t>
      </w:r>
      <w:r w:rsidR="00B2293A" w:rsidRPr="00712B86">
        <w:t xml:space="preserve"> </w:t>
      </w:r>
      <w:r w:rsidR="00B2293A" w:rsidRPr="00712B86">
        <w:fldChar w:fldCharType="begin"/>
      </w:r>
      <w:r w:rsidR="00904007">
        <w:instrText xml:space="preserve"> ADDIN ZOTERO_ITEM CSL_CITATION {"citationID":"ao5l8b3pm5","properties":{"formattedCitation":"(wikipedia, n.d.)","plainCitation":"(wikipedia, n.d.)","noteIndex":0},"citationItems":[{"id":52,"uris":["http://zotero.org/users/9410269/items/XJJYESBP"],"itemData":{"id":52,"type":"post-weblog","container-title":"MCC","title":"Phi coefficient","URL":"https://en.wikipedia.org/wiki/Phi_coefficient","author":[{"family":"wikipedia","given":""}]}}],"schema":"https://github.com/citation-style-language/schema/raw/master/csl-citation.json"} </w:instrText>
      </w:r>
      <w:r w:rsidR="00B2293A" w:rsidRPr="00712B86">
        <w:fldChar w:fldCharType="separate"/>
      </w:r>
      <w:r w:rsidR="00904007" w:rsidRPr="00904007">
        <w:rPr>
          <w:rFonts w:ascii="Calibri" w:hAnsi="Calibri" w:cs="Calibri"/>
        </w:rPr>
        <w:t>(wikipedia, n.d.)</w:t>
      </w:r>
      <w:r w:rsidR="00B2293A" w:rsidRPr="00712B86">
        <w:fldChar w:fldCharType="end"/>
      </w:r>
      <w:r w:rsidR="00EC4AC6" w:rsidRPr="00712B86">
        <w:t xml:space="preserve"> It’s defined to the phi coefficient</w:t>
      </w:r>
      <w:r w:rsidR="00B2293A" w:rsidRPr="00712B86">
        <w:t>, or mean square contingency coefficient,</w:t>
      </w:r>
      <w:r w:rsidR="00EC4AC6" w:rsidRPr="00712B86">
        <w:t xml:space="preserve"> also closely related to chi-square for a binary classification.</w:t>
      </w:r>
      <w:r w:rsidR="00B2293A" w:rsidRPr="00712B86">
        <w:t xml:space="preserve"> </w:t>
      </w:r>
      <w:r w:rsidR="00B2293A" w:rsidRPr="00712B86">
        <w:fldChar w:fldCharType="begin"/>
      </w:r>
      <w:r w:rsidR="00904007">
        <w:instrText xml:space="preserve"> ADDIN ZOTERO_ITEM CSL_CITATION {"citationID":"lCVbJzKI","properties":{"formattedCitation":"(wikipedia, n.d.)","plainCitation":"(wikipedia, n.d.)","noteIndex":0},"citationItems":[{"id":52,"uris":["http://zotero.org/users/9410269/items/XJJYESBP"],"itemData":{"id":52,"type":"post-weblog","container-title":"MCC","title":"Phi coefficient","URL":"https://en.wikipedia.org/wiki/Phi_coefficient","author":[{"family":"wikipedia","given":""}]}}],"schema":"https://github.com/citation-style-language/schema/raw/master/csl-citation.json"} </w:instrText>
      </w:r>
      <w:r w:rsidR="00B2293A" w:rsidRPr="00712B86">
        <w:fldChar w:fldCharType="separate"/>
      </w:r>
      <w:r w:rsidR="00904007" w:rsidRPr="00904007">
        <w:rPr>
          <w:rFonts w:ascii="Calibri" w:hAnsi="Calibri" w:cs="Calibri"/>
        </w:rPr>
        <w:t>(wikipedia, n.d.)</w:t>
      </w:r>
      <w:r w:rsidR="00B2293A" w:rsidRPr="00712B86">
        <w:fldChar w:fldCharType="end"/>
      </w:r>
    </w:p>
    <w:p w14:paraId="726D6AE6" w14:textId="38FF064E" w:rsidR="00EC4AC6" w:rsidRPr="00712B86" w:rsidRDefault="005E6A98" w:rsidP="00B2293A">
      <w:pPr>
        <w:pStyle w:val="ListParagraph"/>
        <w:jc w:val="center"/>
        <w:rPr>
          <w:i/>
          <w:iCs/>
        </w:rPr>
      </w:pPr>
      <m:oMath>
        <m:d>
          <m:dPr>
            <m:begChr m:val="|"/>
            <m:endChr m:val="|"/>
            <m:ctrlPr>
              <w:rPr>
                <w:rFonts w:ascii="Cambria Math" w:hAnsi="Cambria Math"/>
                <w:i/>
                <w:iCs/>
              </w:rPr>
            </m:ctrlPr>
          </m:dPr>
          <m:e>
            <m:r>
              <w:rPr>
                <w:rFonts w:ascii="Cambria Math" w:hAnsi="Cambria Math"/>
              </w:rPr>
              <m:t>MCC</m:t>
            </m:r>
          </m:e>
        </m:d>
        <m:r>
          <w:rPr>
            <w:rFonts w:ascii="Cambria Math" w:hAnsi="Cambria Math"/>
          </w:rPr>
          <m:t xml:space="preserve">= </m:t>
        </m:r>
        <m:rad>
          <m:radPr>
            <m:degHide m:val="1"/>
            <m:ctrlPr>
              <w:rPr>
                <w:rFonts w:ascii="Cambria Math" w:eastAsiaTheme="minorEastAsia" w:hAnsi="Cambria Math"/>
                <w:i/>
                <w:iCs/>
              </w:rPr>
            </m:ctrlPr>
          </m:radPr>
          <m:deg/>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n</m:t>
                </m:r>
              </m:den>
            </m:f>
          </m:e>
        </m:rad>
      </m:oMath>
      <w:r w:rsidR="00B2293A" w:rsidRPr="00712B86">
        <w:fldChar w:fldCharType="begin"/>
      </w:r>
      <w:r w:rsidR="00904007">
        <w:instrText xml:space="preserve"> ADDIN ZOTERO_ITEM CSL_CITATION {"citationID":"RJHtVw9s","properties":{"formattedCitation":"(wikipedia, n.d.)","plainCitation":"(wikipedia, n.d.)","noteIndex":0},"citationItems":[{"id":52,"uris":["http://zotero.org/users/9410269/items/XJJYESBP"],"itemData":{"id":52,"type":"post-weblog","container-title":"MCC","title":"Phi coefficient","URL":"https://en.wikipedia.org/wiki/Phi_coefficient","author":[{"family":"wikipedia","given":""}]}}],"schema":"https://github.com/citation-style-language/schema/raw/master/csl-citation.json"} </w:instrText>
      </w:r>
      <w:r w:rsidR="00B2293A" w:rsidRPr="00712B86">
        <w:fldChar w:fldCharType="separate"/>
      </w:r>
      <w:r w:rsidR="00904007" w:rsidRPr="00904007">
        <w:rPr>
          <w:rFonts w:ascii="Calibri" w:hAnsi="Calibri" w:cs="Calibri"/>
        </w:rPr>
        <w:t>(wikipedia, n.d.)</w:t>
      </w:r>
      <w:r w:rsidR="00B2293A" w:rsidRPr="00712B86">
        <w:fldChar w:fldCharType="end"/>
      </w:r>
    </w:p>
    <w:p w14:paraId="364F2EE5" w14:textId="19A42F73" w:rsidR="000654F0" w:rsidRDefault="005130AD" w:rsidP="00002FC2">
      <w:pPr>
        <w:pStyle w:val="ListParagraph"/>
        <w:jc w:val="center"/>
      </w:pPr>
      <m:oMath>
        <m:r>
          <w:rPr>
            <w:rFonts w:ascii="Cambria Math" w:hAnsi="Cambria Math" w:cs="Times New Roman"/>
          </w:rPr>
          <m:t xml:space="preserve">MCC= </m:t>
        </m:r>
        <m:f>
          <m:fPr>
            <m:ctrlPr>
              <w:rPr>
                <w:rFonts w:ascii="Cambria Math" w:hAnsi="Cambria Math" w:cs="Times New Roman"/>
                <w:i/>
              </w:rPr>
            </m:ctrlPr>
          </m:fPr>
          <m:num>
            <m:r>
              <w:rPr>
                <w:rFonts w:ascii="Cambria Math" w:hAnsi="Cambria Math" w:cs="Times New Roman"/>
              </w:rPr>
              <m:t>TP x TN-FP x FN</m:t>
            </m:r>
          </m:num>
          <m:den>
            <m:rad>
              <m:radPr>
                <m:degHide m:val="1"/>
                <m:ctrlPr>
                  <w:rPr>
                    <w:rFonts w:ascii="Cambria Math" w:hAnsi="Cambria Math" w:cs="Times New Roman"/>
                    <w:i/>
                  </w:rPr>
                </m:ctrlPr>
              </m:radPr>
              <m:deg/>
              <m:e>
                <m:r>
                  <w:rPr>
                    <w:rFonts w:ascii="Cambria Math" w:hAnsi="Cambria Math" w:cs="Times New Roman"/>
                  </w:rPr>
                  <m:t>(TP+FP)(TP+FN)(TN+FP)(TN+FN)</m:t>
                </m:r>
              </m:e>
            </m:rad>
          </m:den>
        </m:f>
      </m:oMath>
      <w:r w:rsidR="00B2293A" w:rsidRPr="00712B86">
        <w:fldChar w:fldCharType="begin"/>
      </w:r>
      <w:r w:rsidR="00904007">
        <w:instrText xml:space="preserve"> ADDIN ZOTERO_ITEM CSL_CITATION {"citationID":"Facj1DVh","properties":{"formattedCitation":"(wikipedia, n.d.)","plainCitation":"(wikipedia, n.d.)","noteIndex":0},"citationItems":[{"id":52,"uris":["http://zotero.org/users/9410269/items/XJJYESBP"],"itemData":{"id":52,"type":"post-weblog","container-title":"MCC","title":"Phi coefficient","URL":"https://en.wikipedia.org/wiki/Phi_coefficient","author":[{"family":"wikipedia","given":""}]}}],"schema":"https://github.com/citation-style-language/schema/raw/master/csl-citation.json"} </w:instrText>
      </w:r>
      <w:r w:rsidR="00B2293A" w:rsidRPr="00712B86">
        <w:fldChar w:fldCharType="separate"/>
      </w:r>
      <w:r w:rsidR="00904007" w:rsidRPr="00904007">
        <w:rPr>
          <w:rFonts w:ascii="Calibri" w:hAnsi="Calibri" w:cs="Calibri"/>
        </w:rPr>
        <w:t>(wikipedia, n.d.)</w:t>
      </w:r>
      <w:r w:rsidR="00B2293A" w:rsidRPr="00712B86">
        <w:fldChar w:fldCharType="end"/>
      </w:r>
    </w:p>
    <w:p w14:paraId="2D88455A" w14:textId="74FF41B8" w:rsidR="00C37958" w:rsidRDefault="00EC67BF" w:rsidP="00EC67BF">
      <w:pPr>
        <w:pStyle w:val="ListParagraph"/>
        <w:numPr>
          <w:ilvl w:val="0"/>
          <w:numId w:val="37"/>
        </w:numPr>
        <w:jc w:val="both"/>
      </w:pPr>
      <w:r>
        <w:t>Cluster</w:t>
      </w:r>
    </w:p>
    <w:p w14:paraId="77ED1034" w14:textId="22D78E2B" w:rsidR="00DB09E8" w:rsidRDefault="00DB09E8" w:rsidP="00DB09E8">
      <w:pPr>
        <w:pStyle w:val="NormalWeb"/>
        <w:numPr>
          <w:ilvl w:val="0"/>
          <w:numId w:val="40"/>
        </w:numPr>
        <w:shd w:val="clear" w:color="auto" w:fill="FFFFFF"/>
        <w:spacing w:before="0" w:beforeAutospacing="0"/>
        <w:rPr>
          <w:rFonts w:asciiTheme="minorHAnsi" w:eastAsiaTheme="minorHAnsi" w:hAnsiTheme="minorHAnsi" w:cstheme="minorBidi"/>
          <w:sz w:val="22"/>
          <w:szCs w:val="22"/>
          <w:lang w:eastAsia="en-US"/>
        </w:rPr>
      </w:pPr>
      <w:proofErr w:type="spellStart"/>
      <w:r w:rsidRPr="00DB09E8">
        <w:rPr>
          <w:rFonts w:asciiTheme="minorHAnsi" w:eastAsiaTheme="minorHAnsi" w:hAnsiTheme="minorHAnsi" w:cstheme="minorBidi"/>
          <w:sz w:val="22"/>
          <w:szCs w:val="22"/>
          <w:lang w:eastAsia="en-US"/>
        </w:rPr>
        <w:t>Calinski</w:t>
      </w:r>
      <w:proofErr w:type="spellEnd"/>
      <w:r w:rsidRPr="00DB09E8">
        <w:rPr>
          <w:rFonts w:asciiTheme="minorHAnsi" w:eastAsiaTheme="minorHAnsi" w:hAnsiTheme="minorHAnsi" w:cstheme="minorBidi"/>
          <w:sz w:val="22"/>
          <w:szCs w:val="22"/>
          <w:lang w:eastAsia="en-US"/>
        </w:rPr>
        <w:t xml:space="preserve"> and </w:t>
      </w:r>
      <w:proofErr w:type="spellStart"/>
      <w:r w:rsidRPr="00DB09E8">
        <w:rPr>
          <w:rFonts w:asciiTheme="minorHAnsi" w:eastAsiaTheme="minorHAnsi" w:hAnsiTheme="minorHAnsi" w:cstheme="minorBidi"/>
          <w:sz w:val="22"/>
          <w:szCs w:val="22"/>
          <w:lang w:eastAsia="en-US"/>
        </w:rPr>
        <w:t>Harabasz</w:t>
      </w:r>
      <w:proofErr w:type="spellEnd"/>
      <w:r w:rsidRPr="00DB09E8">
        <w:rPr>
          <w:rFonts w:asciiTheme="minorHAnsi" w:eastAsiaTheme="minorHAnsi" w:hAnsiTheme="minorHAnsi" w:cstheme="minorBidi"/>
          <w:sz w:val="22"/>
          <w:szCs w:val="22"/>
          <w:lang w:eastAsia="en-US"/>
        </w:rPr>
        <w:t xml:space="preserve"> score - also known as the Variance Ratio Criterion, the score is defined as ratio of the sum of between-cluster dispersion and of within-cluster dispersion</w:t>
      </w:r>
      <w:r w:rsidR="003C58E3">
        <w:rPr>
          <w:rFonts w:asciiTheme="minorHAnsi" w:eastAsiaTheme="minorHAnsi" w:hAnsiTheme="minorHAnsi" w:cstheme="minorBidi"/>
          <w:sz w:val="22"/>
          <w:szCs w:val="22"/>
          <w:lang w:eastAsia="en-US"/>
        </w:rPr>
        <w:t xml:space="preserve">  </w:t>
      </w:r>
      <w:r w:rsidR="003C58E3">
        <w:fldChar w:fldCharType="begin"/>
      </w:r>
      <w:r w:rsidR="00904007">
        <w:instrText xml:space="preserve"> ADDIN ZOTERO_ITEM CSL_CITATION {"citationID":"a25e6p9m9ov","properties":{"formattedCitation":"(scikit-learn, n.d.-a)","plainCitation":"(scikit-learn, n.d.-a)","noteIndex":0},"citationItems":[{"id":54,"uris":["http://zotero.org/users/9410269/items/92TXVRS3"],"itemData":{"id":54,"type":"post-weblog","title":"Calinski and Harabasz score","URL":"https://scikit-learn.org/stable/modules/generated/sklearn.metrics.calinski_harabasz_score.html?highlight=calinski_harabasz_score","author":[{"family":"scikit-learn","given":""}]}}],"schema":"https://github.com/citation-style-language/schema/raw/master/csl-citation.json"} </w:instrText>
      </w:r>
      <w:r w:rsidR="003C58E3">
        <w:fldChar w:fldCharType="separate"/>
      </w:r>
      <w:r w:rsidR="00904007" w:rsidRPr="00904007">
        <w:rPr>
          <w:rFonts w:ascii="Calibri" w:hAnsi="Calibri" w:cs="Calibri"/>
          <w:sz w:val="22"/>
        </w:rPr>
        <w:t>(scikit-learn, n.d.-a)</w:t>
      </w:r>
      <w:r w:rsidR="003C58E3">
        <w:fldChar w:fldCharType="end"/>
      </w:r>
      <w:r w:rsidR="003C58E3">
        <w:t xml:space="preserve"> </w:t>
      </w:r>
      <w:r w:rsidR="003C58E3">
        <w:rPr>
          <w:rFonts w:asciiTheme="minorHAnsi" w:eastAsiaTheme="minorHAnsi" w:hAnsiTheme="minorHAnsi" w:cstheme="minorBidi"/>
          <w:sz w:val="22"/>
          <w:szCs w:val="22"/>
          <w:lang w:eastAsia="en-US"/>
        </w:rPr>
        <w:t xml:space="preserve">having the higher the score the better the performance. </w:t>
      </w:r>
      <w:r w:rsidR="003C58E3">
        <w:rPr>
          <w:rFonts w:asciiTheme="minorHAnsi" w:eastAsiaTheme="minorHAnsi" w:hAnsiTheme="minorHAnsi" w:cstheme="minorBidi"/>
          <w:sz w:val="22"/>
          <w:szCs w:val="22"/>
          <w:lang w:eastAsia="en-US"/>
        </w:rPr>
        <w:fldChar w:fldCharType="begin"/>
      </w:r>
      <w:r w:rsidR="00904007">
        <w:rPr>
          <w:rFonts w:asciiTheme="minorHAnsi" w:eastAsiaTheme="minorHAnsi" w:hAnsiTheme="minorHAnsi" w:cstheme="minorBidi"/>
          <w:sz w:val="22"/>
          <w:szCs w:val="22"/>
          <w:lang w:eastAsia="en-US"/>
        </w:rPr>
        <w:instrText xml:space="preserve"> ADDIN ZOTERO_ITEM CSL_CITATION {"citationID":"ag2fgu4uke","properties":{"formattedCitation":"(scikit-learn, n.d.-a)","plainCitation":"(scikit-learn, n.d.-a)","noteIndex":0},"citationItems":[{"id":54,"uris":["http://zotero.org/users/9410269/items/92TXVRS3"],"itemData":{"id":54,"type":"post-weblog","title":"Calinski and Harabasz score","URL":"https://scikit-learn.org/stable/modules/generated/sklearn.metrics.calinski_harabasz_score.html?highlight=calinski_harabasz_score","author":[{"family":"scikit-learn","given":""}]}}],"schema":"https://github.com/citation-style-language/schema/raw/master/csl-citation.json"} </w:instrText>
      </w:r>
      <w:r w:rsidR="003C58E3">
        <w:rPr>
          <w:rFonts w:asciiTheme="minorHAnsi" w:eastAsiaTheme="minorHAnsi" w:hAnsiTheme="minorHAnsi" w:cstheme="minorBidi"/>
          <w:sz w:val="22"/>
          <w:szCs w:val="22"/>
          <w:lang w:eastAsia="en-US"/>
        </w:rPr>
        <w:fldChar w:fldCharType="separate"/>
      </w:r>
      <w:r w:rsidR="00904007" w:rsidRPr="00904007">
        <w:rPr>
          <w:rFonts w:ascii="Calibri" w:hAnsi="Calibri" w:cs="Calibri"/>
          <w:sz w:val="22"/>
        </w:rPr>
        <w:t>(scikit-learn, n.d.-a)</w:t>
      </w:r>
      <w:r w:rsidR="003C58E3">
        <w:rPr>
          <w:rFonts w:asciiTheme="minorHAnsi" w:eastAsiaTheme="minorHAnsi" w:hAnsiTheme="minorHAnsi" w:cstheme="minorBidi"/>
          <w:sz w:val="22"/>
          <w:szCs w:val="22"/>
          <w:lang w:eastAsia="en-US"/>
        </w:rPr>
        <w:fldChar w:fldCharType="end"/>
      </w:r>
    </w:p>
    <w:p w14:paraId="1EBA9BA4" w14:textId="4093C312" w:rsidR="003C58E3" w:rsidRPr="003C58E3" w:rsidRDefault="003C58E3" w:rsidP="00321862">
      <w:pPr>
        <w:pStyle w:val="NormalWeb"/>
        <w:shd w:val="clear" w:color="auto" w:fill="FFFFFF"/>
        <w:spacing w:before="0" w:beforeAutospacing="0"/>
        <w:ind w:left="720"/>
        <w:jc w:val="center"/>
        <w:rPr>
          <w:rFonts w:asciiTheme="minorHAnsi" w:eastAsiaTheme="minorHAnsi" w:hAnsiTheme="minorHAnsi" w:cstheme="minorBidi"/>
          <w:sz w:val="22"/>
          <w:szCs w:val="22"/>
          <w:lang w:eastAsia="en-US"/>
        </w:rPr>
      </w:pPr>
      <m:oMath>
        <m:r>
          <w:rPr>
            <w:rFonts w:ascii="Cambria Math" w:eastAsiaTheme="minorHAnsi" w:hAnsi="Cambria Math" w:cstheme="minorBidi"/>
            <w:sz w:val="22"/>
            <w:szCs w:val="22"/>
            <w:lang w:eastAsia="en-US"/>
          </w:rPr>
          <w:lastRenderedPageBreak/>
          <m:t>s=</m:t>
        </m:r>
        <m:f>
          <m:fPr>
            <m:ctrlPr>
              <w:rPr>
                <w:rFonts w:ascii="Cambria Math" w:eastAsiaTheme="minorHAnsi" w:hAnsi="Cambria Math" w:cstheme="minorBidi"/>
                <w:i/>
                <w:sz w:val="22"/>
                <w:szCs w:val="22"/>
                <w:lang w:eastAsia="en-US"/>
              </w:rPr>
            </m:ctrlPr>
          </m:fPr>
          <m:num>
            <m:r>
              <w:rPr>
                <w:rFonts w:ascii="Cambria Math" w:eastAsiaTheme="minorHAnsi" w:hAnsi="Cambria Math" w:cstheme="minorBidi"/>
                <w:sz w:val="22"/>
                <w:szCs w:val="22"/>
                <w:lang w:eastAsia="en-US"/>
              </w:rPr>
              <m:t>tr(</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B</m:t>
                </m:r>
              </m:e>
              <m:sub>
                <m:r>
                  <w:rPr>
                    <w:rFonts w:ascii="Cambria Math" w:eastAsiaTheme="minorHAnsi" w:hAnsi="Cambria Math" w:cstheme="minorBidi"/>
                    <w:sz w:val="22"/>
                    <w:szCs w:val="22"/>
                    <w:lang w:eastAsia="en-US"/>
                  </w:rPr>
                  <m:t>k</m:t>
                </m:r>
              </m:sub>
            </m:sSub>
            <m:r>
              <w:rPr>
                <w:rFonts w:ascii="Cambria Math" w:eastAsiaTheme="minorHAnsi" w:hAnsi="Cambria Math" w:cstheme="minorBidi"/>
                <w:sz w:val="22"/>
                <w:szCs w:val="22"/>
                <w:lang w:eastAsia="en-US"/>
              </w:rPr>
              <m:t>)</m:t>
            </m:r>
          </m:num>
          <m:den>
            <m:r>
              <w:rPr>
                <w:rFonts w:ascii="Cambria Math" w:eastAsiaTheme="minorHAnsi" w:hAnsi="Cambria Math" w:cstheme="minorBidi"/>
                <w:sz w:val="22"/>
                <w:szCs w:val="22"/>
                <w:lang w:eastAsia="en-US"/>
              </w:rPr>
              <m:t>tr(</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W</m:t>
                </m:r>
              </m:e>
              <m:sub>
                <m:r>
                  <w:rPr>
                    <w:rFonts w:ascii="Cambria Math" w:eastAsiaTheme="minorHAnsi" w:hAnsi="Cambria Math" w:cstheme="minorBidi"/>
                    <w:sz w:val="22"/>
                    <w:szCs w:val="22"/>
                    <w:lang w:eastAsia="en-US"/>
                  </w:rPr>
                  <m:t>k</m:t>
                </m:r>
              </m:sub>
            </m:sSub>
            <m:r>
              <w:rPr>
                <w:rFonts w:ascii="Cambria Math" w:eastAsiaTheme="minorHAnsi" w:hAnsi="Cambria Math" w:cstheme="minorBidi"/>
                <w:sz w:val="22"/>
                <w:szCs w:val="22"/>
                <w:lang w:eastAsia="en-US"/>
              </w:rPr>
              <m:t>)</m:t>
            </m:r>
          </m:den>
        </m:f>
        <m:r>
          <w:rPr>
            <w:rFonts w:ascii="Cambria Math" w:eastAsiaTheme="minorHAnsi" w:hAnsi="Cambria Math" w:cstheme="minorBidi"/>
            <w:sz w:val="22"/>
            <w:szCs w:val="22"/>
            <w:lang w:eastAsia="en-US"/>
          </w:rPr>
          <m:t xml:space="preserve">* </m:t>
        </m:r>
        <m:f>
          <m:fPr>
            <m:ctrlPr>
              <w:rPr>
                <w:rFonts w:ascii="Cambria Math" w:eastAsiaTheme="minorHAnsi" w:hAnsi="Cambria Math" w:cstheme="minorBidi"/>
                <w:i/>
                <w:sz w:val="22"/>
                <w:szCs w:val="22"/>
                <w:lang w:eastAsia="en-US"/>
              </w:rPr>
            </m:ctrlPr>
          </m:fPr>
          <m:num>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n</m:t>
                </m:r>
              </m:e>
              <m:sub>
                <m:r>
                  <w:rPr>
                    <w:rFonts w:ascii="Cambria Math" w:eastAsiaTheme="minorHAnsi" w:hAnsi="Cambria Math" w:cstheme="minorBidi"/>
                    <w:sz w:val="22"/>
                    <w:szCs w:val="22"/>
                    <w:lang w:eastAsia="en-US"/>
                  </w:rPr>
                  <m:t>E</m:t>
                </m:r>
              </m:sub>
            </m:sSub>
            <m:r>
              <w:rPr>
                <w:rFonts w:ascii="Cambria Math" w:eastAsiaTheme="minorHAnsi" w:hAnsi="Cambria Math" w:cstheme="minorBidi"/>
                <w:sz w:val="22"/>
                <w:szCs w:val="22"/>
                <w:lang w:eastAsia="en-US"/>
              </w:rPr>
              <m:t>-k</m:t>
            </m:r>
          </m:num>
          <m:den>
            <m:r>
              <w:rPr>
                <w:rFonts w:ascii="Cambria Math" w:eastAsiaTheme="minorHAnsi" w:hAnsi="Cambria Math" w:cstheme="minorBidi"/>
                <w:sz w:val="22"/>
                <w:szCs w:val="22"/>
                <w:lang w:eastAsia="en-US"/>
              </w:rPr>
              <m:t>k-1</m:t>
            </m:r>
          </m:den>
        </m:f>
      </m:oMath>
      <w:r w:rsidR="00321862">
        <w:rPr>
          <w:rFonts w:asciiTheme="minorHAnsi" w:eastAsiaTheme="minorEastAsia" w:hAnsiTheme="minorHAnsi" w:cstheme="minorBidi"/>
          <w:sz w:val="22"/>
          <w:szCs w:val="22"/>
          <w:lang w:eastAsia="en-US"/>
        </w:rPr>
        <w:t xml:space="preserve">   </w:t>
      </w:r>
      <w:r w:rsidR="00321862">
        <w:rPr>
          <w:rFonts w:asciiTheme="minorHAnsi" w:eastAsiaTheme="minorEastAsia" w:hAnsiTheme="minorHAnsi" w:cstheme="minorBidi"/>
          <w:sz w:val="22"/>
          <w:szCs w:val="22"/>
          <w:lang w:eastAsia="en-US"/>
        </w:rPr>
        <w:fldChar w:fldCharType="begin"/>
      </w:r>
      <w:r w:rsidR="00904007">
        <w:rPr>
          <w:rFonts w:asciiTheme="minorHAnsi" w:eastAsiaTheme="minorEastAsia" w:hAnsiTheme="minorHAnsi" w:cstheme="minorBidi"/>
          <w:sz w:val="22"/>
          <w:szCs w:val="22"/>
          <w:lang w:eastAsia="en-US"/>
        </w:rPr>
        <w:instrText xml:space="preserve"> ADDIN ZOTERO_ITEM CSL_CITATION {"citationID":"a1u4vmnkqna","properties":{"formattedCitation":"(Zuccarelli,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321862">
        <w:rPr>
          <w:rFonts w:asciiTheme="minorHAnsi" w:eastAsiaTheme="minorEastAsia" w:hAnsiTheme="minorHAnsi" w:cstheme="minorBidi"/>
          <w:sz w:val="22"/>
          <w:szCs w:val="22"/>
          <w:lang w:eastAsia="en-US"/>
        </w:rPr>
        <w:fldChar w:fldCharType="separate"/>
      </w:r>
      <w:r w:rsidR="00904007" w:rsidRPr="00904007">
        <w:rPr>
          <w:rFonts w:ascii="Calibri" w:hAnsi="Calibri" w:cs="Calibri"/>
          <w:sz w:val="22"/>
        </w:rPr>
        <w:t>(Zuccarelli, 2021)</w:t>
      </w:r>
      <w:r w:rsidR="00321862">
        <w:rPr>
          <w:rFonts w:asciiTheme="minorHAnsi" w:eastAsiaTheme="minorEastAsia" w:hAnsiTheme="minorHAnsi" w:cstheme="minorBidi"/>
          <w:sz w:val="22"/>
          <w:szCs w:val="22"/>
          <w:lang w:eastAsia="en-US"/>
        </w:rPr>
        <w:fldChar w:fldCharType="end"/>
      </w:r>
    </w:p>
    <w:p w14:paraId="0942368A" w14:textId="7037AE51" w:rsidR="003C58E3" w:rsidRDefault="006477F5" w:rsidP="006477F5">
      <w:pPr>
        <w:pStyle w:val="NoSpacing"/>
      </w:pPr>
      <w:r>
        <w:t xml:space="preserve">Where   </w:t>
      </w:r>
      <m:oMath>
        <m:sSub>
          <m:sSubPr>
            <m:ctrlPr>
              <w:rPr>
                <w:rFonts w:ascii="Cambria Math" w:hAnsi="Cambria Math"/>
                <w:i/>
              </w:rPr>
            </m:ctrlPr>
          </m:sSubPr>
          <m:e>
            <m:r>
              <w:rPr>
                <w:rFonts w:ascii="Cambria Math" w:hAnsi="Cambria Math"/>
              </w:rPr>
              <m:t>tr(B</m:t>
            </m:r>
          </m:e>
          <m:sub>
            <m:r>
              <w:rPr>
                <w:rFonts w:ascii="Cambria Math" w:hAnsi="Cambria Math"/>
              </w:rPr>
              <m:t>k</m:t>
            </m:r>
          </m:sub>
        </m:sSub>
        <m:r>
          <w:rPr>
            <w:rFonts w:ascii="Cambria Math" w:hAnsi="Cambria Math"/>
          </w:rPr>
          <m:t>)</m:t>
        </m:r>
      </m:oMath>
      <w:r>
        <w:t xml:space="preserve"> = trace of the between group of dispersion matrix</w:t>
      </w:r>
    </w:p>
    <w:p w14:paraId="6E38105F" w14:textId="20902AE4" w:rsidR="006477F5" w:rsidRDefault="005E6A98" w:rsidP="006477F5">
      <w:pPr>
        <w:pStyle w:val="NoSpacing"/>
      </w:pPr>
      <m:oMath>
        <m:sSub>
          <m:sSubPr>
            <m:ctrlPr>
              <w:rPr>
                <w:rFonts w:ascii="Cambria Math" w:hAnsi="Cambria Math"/>
                <w:i/>
              </w:rPr>
            </m:ctrlPr>
          </m:sSubPr>
          <m:e>
            <m:r>
              <w:rPr>
                <w:rFonts w:ascii="Cambria Math" w:hAnsi="Cambria Math"/>
              </w:rPr>
              <m:t xml:space="preserve">               tr(W</m:t>
            </m:r>
          </m:e>
          <m:sub>
            <m:r>
              <w:rPr>
                <w:rFonts w:ascii="Cambria Math" w:hAnsi="Cambria Math"/>
              </w:rPr>
              <m:t>k</m:t>
            </m:r>
          </m:sub>
        </m:sSub>
        <m:r>
          <w:rPr>
            <w:rFonts w:ascii="Cambria Math" w:hAnsi="Cambria Math"/>
          </w:rPr>
          <m:t>)</m:t>
        </m:r>
      </m:oMath>
      <w:r w:rsidR="006477F5">
        <w:t xml:space="preserve"> = trace of the within-cluster dispersion matrix defined by:</w:t>
      </w:r>
    </w:p>
    <w:p w14:paraId="4B34093C" w14:textId="376F9D21" w:rsidR="006477F5" w:rsidRPr="00321862" w:rsidRDefault="005E6A98" w:rsidP="00045650">
      <w:pPr>
        <w:pStyle w:val="NoSpacing"/>
        <w:jc w:val="center"/>
        <w:rPr>
          <w:rFonts w:eastAsiaTheme="minorEastAsia"/>
        </w:rPr>
      </w:p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q</m:t>
            </m:r>
            <m:r>
              <m:rPr>
                <m:sty m:val="p"/>
              </m:rPr>
              <w:rPr>
                <w:rFonts w:ascii="Cambria Math" w:hAnsi="Cambria Math"/>
              </w:rPr>
              <m:t>=1</m:t>
            </m:r>
          </m:sub>
          <m:sup>
            <m:r>
              <w:rPr>
                <w:rFonts w:ascii="Cambria Math" w:hAnsi="Cambria Math"/>
              </w:rPr>
              <m:t>k</m:t>
            </m:r>
          </m:sup>
          <m:e>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sub>
              <m:sup/>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r>
                      <m:rPr>
                        <m:sty m:val="p"/>
                      </m:rPr>
                      <w:rPr>
                        <w:rFonts w:ascii="Cambria Math" w:hAnsi="Cambria Math"/>
                      </w:rPr>
                      <m:t>)</m:t>
                    </m:r>
                  </m:e>
                  <m:sup>
                    <m:r>
                      <w:rPr>
                        <w:rFonts w:ascii="Cambria Math" w:hAnsi="Cambria Math"/>
                      </w:rPr>
                      <m:t>T</m:t>
                    </m:r>
                  </m:sup>
                </m:sSup>
              </m:e>
            </m:nary>
          </m:e>
        </m:nary>
      </m:oMath>
      <w:r w:rsidR="00045650">
        <w:rPr>
          <w:rFonts w:eastAsiaTheme="minorEastAsia"/>
        </w:rPr>
        <w:t xml:space="preserve"> </w:t>
      </w:r>
      <w:r w:rsidR="00045650">
        <w:rPr>
          <w:rFonts w:eastAsiaTheme="minorEastAsia"/>
        </w:rPr>
        <w:fldChar w:fldCharType="begin"/>
      </w:r>
      <w:r w:rsidR="00904007">
        <w:rPr>
          <w:rFonts w:eastAsiaTheme="minorEastAsia"/>
        </w:rPr>
        <w:instrText xml:space="preserve"> ADDIN ZOTERO_ITEM CSL_CITATION {"citationID":"wmA5rVZe","properties":{"formattedCitation":"(Zuccarelli,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045650">
        <w:rPr>
          <w:rFonts w:eastAsiaTheme="minorEastAsia"/>
        </w:rPr>
        <w:fldChar w:fldCharType="separate"/>
      </w:r>
      <w:r w:rsidR="00904007" w:rsidRPr="00904007">
        <w:rPr>
          <w:rFonts w:ascii="Calibri" w:hAnsi="Calibri" w:cs="Calibri"/>
        </w:rPr>
        <w:t>(Zuccarelli, 2021)</w:t>
      </w:r>
      <w:r w:rsidR="00045650">
        <w:rPr>
          <w:rFonts w:eastAsiaTheme="minorEastAsia"/>
        </w:rPr>
        <w:fldChar w:fldCharType="end"/>
      </w:r>
    </w:p>
    <w:p w14:paraId="122224AF" w14:textId="37946505" w:rsidR="00505E99" w:rsidRDefault="005E6A98" w:rsidP="00505E99">
      <w:pPr>
        <w:pStyle w:val="NoSpacing"/>
        <w:jc w:val="center"/>
        <w:rPr>
          <w:rFonts w:eastAsiaTheme="minorEastAsia"/>
        </w:rPr>
      </w:pPr>
      <m:oMath>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q</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e>
              <m:sup>
                <m:r>
                  <w:rPr>
                    <w:rFonts w:ascii="Cambria Math" w:hAnsi="Cambria Math"/>
                  </w:rPr>
                  <m:t>T</m:t>
                </m:r>
              </m:sup>
            </m:sSup>
          </m:e>
        </m:nary>
      </m:oMath>
      <w:r w:rsidR="00045650">
        <w:rPr>
          <w:rFonts w:eastAsiaTheme="minorEastAsia"/>
        </w:rPr>
        <w:t xml:space="preserve"> </w:t>
      </w:r>
      <w:r w:rsidR="00045650">
        <w:rPr>
          <w:rFonts w:eastAsiaTheme="minorEastAsia"/>
        </w:rPr>
        <w:fldChar w:fldCharType="begin"/>
      </w:r>
      <w:r w:rsidR="00904007">
        <w:rPr>
          <w:rFonts w:eastAsiaTheme="minorEastAsia"/>
        </w:rPr>
        <w:instrText xml:space="preserve"> ADDIN ZOTERO_ITEM CSL_CITATION {"citationID":"ccZJhlP7","properties":{"formattedCitation":"(Zuccarelli,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045650">
        <w:rPr>
          <w:rFonts w:eastAsiaTheme="minorEastAsia"/>
        </w:rPr>
        <w:fldChar w:fldCharType="separate"/>
      </w:r>
      <w:r w:rsidR="00904007" w:rsidRPr="00904007">
        <w:rPr>
          <w:rFonts w:ascii="Calibri" w:hAnsi="Calibri" w:cs="Calibri"/>
        </w:rPr>
        <w:t>(Zuccarelli, 2021)</w:t>
      </w:r>
      <w:r w:rsidR="00045650">
        <w:rPr>
          <w:rFonts w:eastAsiaTheme="minorEastAsia"/>
        </w:rPr>
        <w:fldChar w:fldCharType="end"/>
      </w:r>
    </w:p>
    <w:p w14:paraId="7209012D" w14:textId="0E9A89E5" w:rsidR="00505E99" w:rsidRDefault="00505E99" w:rsidP="009C7D5A">
      <w:pPr>
        <w:pStyle w:val="NoSpacing"/>
        <w:numPr>
          <w:ilvl w:val="0"/>
          <w:numId w:val="40"/>
        </w:numPr>
        <w:jc w:val="both"/>
      </w:pPr>
      <w:r w:rsidRPr="00505E99">
        <w:t xml:space="preserve">Davies-Bouldin Index - the average similarity measure of each cluster with its most similar cluster, </w:t>
      </w:r>
      <w:r>
        <w:t>with t</w:t>
      </w:r>
      <w:r w:rsidRPr="00505E99">
        <w:t>he minimum score is zero, the lower values the better clustering performance.</w:t>
      </w:r>
      <w:r>
        <w:t xml:space="preserve"> </w:t>
      </w:r>
      <w:r>
        <w:fldChar w:fldCharType="begin"/>
      </w:r>
      <w:r w:rsidR="00904007">
        <w:instrText xml:space="preserve"> ADDIN ZOTERO_ITEM CSL_CITATION {"citationID":"abdt13n8sc","properties":{"formattedCitation":"(Zuccarelli,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fldChar w:fldCharType="separate"/>
      </w:r>
      <w:r w:rsidR="00904007" w:rsidRPr="00904007">
        <w:rPr>
          <w:rFonts w:ascii="Calibri" w:hAnsi="Calibri" w:cs="Calibri"/>
        </w:rPr>
        <w:t>(Zuccarelli, 2021)</w:t>
      </w:r>
      <w:r>
        <w:fldChar w:fldCharType="end"/>
      </w:r>
    </w:p>
    <w:p w14:paraId="388D3BB4" w14:textId="6664E3A3" w:rsidR="00D05A26" w:rsidRDefault="005E6A98" w:rsidP="0041451A">
      <w:pPr>
        <w:pStyle w:val="NoSpacing"/>
        <w:ind w:left="720"/>
        <w:jc w:val="cente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kj</m:t>
                        </m:r>
                      </m:sub>
                    </m:sSub>
                    <m:r>
                      <w:rPr>
                        <w:rFonts w:ascii="Cambria Math" w:eastAsiaTheme="minorEastAsia" w:hAnsi="Cambria Math"/>
                      </w:rPr>
                      <m:t>|</m:t>
                    </m:r>
                  </m:e>
                  <m:sup>
                    <m:r>
                      <w:rPr>
                        <w:rFonts w:ascii="Cambria Math" w:eastAsiaTheme="minorEastAsia" w:hAnsi="Cambria Math"/>
                      </w:rPr>
                      <m:t>p</m:t>
                    </m:r>
                  </m:sup>
                </m:sSup>
              </m:e>
            </m:nary>
            <m:r>
              <w:rPr>
                <w:rFonts w:ascii="Cambria Math" w:eastAsiaTheme="minorEastAsia" w:hAnsi="Cambria Math"/>
              </w:rPr>
              <m:t>)</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m:t>
                </m:r>
              </m:den>
            </m:f>
          </m:sup>
        </m:sSup>
      </m:oMath>
      <w:r w:rsidR="00D62965">
        <w:rPr>
          <w:rFonts w:eastAsiaTheme="minorEastAsia"/>
        </w:rPr>
        <w:t xml:space="preserve"> </w:t>
      </w:r>
      <w:r w:rsidR="0041451A">
        <w:rPr>
          <w:rFonts w:eastAsiaTheme="minorEastAsia"/>
        </w:rPr>
        <w:t xml:space="preserve"> </w:t>
      </w:r>
      <w:r w:rsidR="0041451A">
        <w:rPr>
          <w:rFonts w:eastAsiaTheme="minorEastAsia"/>
        </w:rPr>
        <w:fldChar w:fldCharType="begin"/>
      </w:r>
      <w:r w:rsidR="00904007">
        <w:rPr>
          <w:rFonts w:eastAsiaTheme="minorEastAsia"/>
        </w:rPr>
        <w:instrText xml:space="preserve"> ADDIN ZOTERO_ITEM CSL_CITATION {"citationID":"a1a1ht03uc1","properties":{"formattedCitation":"(HandWiki, n.d.)","plainCitation":"(HandWiki, n.d.)","noteIndex":0},"citationItems":[{"id":56,"uris":["http://zotero.org/users/9410269/items/2T9HMIB4"],"itemData":{"id":56,"type":"post-weblog","title":"Davies–Bouldin index","URL":"https://handwiki.org/wiki/Davies%E2%80%93Bouldin_index#:~:text=The%20Davies%E2%80%93Bouldin%20index%20%28DBI%29%2C%20introduced%20by%20David%20L.,using%20quantities%20and%20features%20inherent%20to%20the%20dataset.","author":[{"family":"HandWiki","given":""}]}}],"schema":"https://github.com/citation-style-language/schema/raw/master/csl-citation.json"} </w:instrText>
      </w:r>
      <w:r w:rsidR="0041451A">
        <w:rPr>
          <w:rFonts w:eastAsiaTheme="minorEastAsia"/>
        </w:rPr>
        <w:fldChar w:fldCharType="separate"/>
      </w:r>
      <w:r w:rsidR="00904007" w:rsidRPr="00904007">
        <w:rPr>
          <w:rFonts w:ascii="Calibri" w:hAnsi="Calibri" w:cs="Calibri"/>
        </w:rPr>
        <w:t>(HandWiki, n.d.)</w:t>
      </w:r>
      <w:r w:rsidR="0041451A">
        <w:rPr>
          <w:rFonts w:eastAsiaTheme="minorEastAsia"/>
        </w:rPr>
        <w:fldChar w:fldCharType="end"/>
      </w:r>
      <w:r w:rsidR="00D62965">
        <w:rPr>
          <w:rFonts w:eastAsiaTheme="minorEastAsia"/>
        </w:rPr>
        <w:t>,</w:t>
      </w:r>
      <w:r w:rsidR="0041451A">
        <w:rPr>
          <w:rFonts w:eastAsiaTheme="minorEastAsia"/>
        </w:rPr>
        <w:t xml:space="preserve"> </w:t>
      </w:r>
    </w:p>
    <w:p w14:paraId="50137E5F" w14:textId="2FB3339A" w:rsidR="00D05A26" w:rsidRDefault="00D05A26" w:rsidP="00D05A26">
      <w:pPr>
        <w:pStyle w:val="NoSpacing"/>
        <w:ind w:left="72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sidR="00D62965">
        <w:rPr>
          <w:rFonts w:eastAsiaTheme="minorEastAsia"/>
        </w:rPr>
        <w:t xml:space="preserve">the measure of distance between cluster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D6296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oMath>
      <w:r w:rsidR="00D629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00D62965">
        <w:rPr>
          <w:rFonts w:eastAsiaTheme="minorEastAsia"/>
        </w:rPr>
        <w:t xml:space="preserve"> is the centroid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D629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oMath>
      <w:r w:rsidR="00D62965">
        <w:rPr>
          <w:rFonts w:eastAsiaTheme="minorEastAsia"/>
        </w:rPr>
        <w:t xml:space="preserve"> is the centroid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oMath>
      <w:r w:rsidR="00D62965">
        <w:rPr>
          <w:rFonts w:eastAsiaTheme="minorEastAsia"/>
        </w:rPr>
        <w:t>,</w:t>
      </w:r>
      <w:r>
        <w:rPr>
          <w:rFonts w:eastAsiaTheme="minorEastAsia"/>
        </w:rPr>
        <w:t xml:space="preserve"> using a distance method, i.e., Euclidean distance, with at least 2 clusters </w:t>
      </w:r>
      <m:oMath>
        <m:r>
          <w:rPr>
            <w:rFonts w:ascii="Cambria Math" w:eastAsiaTheme="minorEastAsia" w:hAnsi="Cambria Math"/>
          </w:rPr>
          <m:t>p=2</m:t>
        </m:r>
      </m:oMath>
      <w:r>
        <w:rPr>
          <w:rFonts w:eastAsiaTheme="minorEastAsia"/>
        </w:rPr>
        <w:t xml:space="preserve">, with the movement </w:t>
      </w:r>
      <w:r w:rsidR="003A06BF">
        <w:rPr>
          <w:rFonts w:eastAsiaTheme="minorEastAsia"/>
        </w:rPr>
        <w:t>(</w:t>
      </w:r>
      <m:oMath>
        <m:r>
          <w:rPr>
            <w:rFonts w:ascii="Cambria Math" w:eastAsiaTheme="minorEastAsia" w:hAnsi="Cambria Math"/>
          </w:rPr>
          <m:t>q</m:t>
        </m:r>
      </m:oMath>
      <w:r w:rsidR="003A06BF">
        <w:rPr>
          <w:rFonts w:eastAsiaTheme="minorEastAsia"/>
        </w:rPr>
        <w:t xml:space="preserve">) </w:t>
      </w:r>
      <w:r>
        <w:rPr>
          <w:rFonts w:eastAsiaTheme="minorEastAsia"/>
        </w:rPr>
        <w:t>of the points in cluster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oMath>
      <w:r>
        <w:rPr>
          <w:rFonts w:eastAsiaTheme="minorEastAsia"/>
        </w:rPr>
        <w:t>) to the mean as:</w:t>
      </w:r>
    </w:p>
    <w:p w14:paraId="6F541FD7" w14:textId="35226181" w:rsidR="002027DD" w:rsidRDefault="005E6A98" w:rsidP="0041451A">
      <w:pPr>
        <w:pStyle w:val="NoSpacing"/>
        <w:ind w:left="72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den>
            </m:f>
            <m:nary>
              <m:naryPr>
                <m:chr m:val="∑"/>
                <m:limLoc m:val="undOvr"/>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p>
              <m:e>
                <m:sSubSup>
                  <m:sSubSupPr>
                    <m:ctrlPr>
                      <w:rPr>
                        <w:rFonts w:ascii="Cambria Math" w:eastAsiaTheme="minorEastAsia" w:hAnsi="Cambria Math"/>
                        <w:i/>
                      </w:rPr>
                    </m:ctrlPr>
                  </m:sSubSupPr>
                  <m:e>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e>
                  <m:sub>
                    <m:r>
                      <w:rPr>
                        <w:rFonts w:ascii="Cambria Math" w:eastAsiaTheme="minorEastAsia" w:hAnsi="Cambria Math"/>
                      </w:rPr>
                      <m:t>p</m:t>
                    </m:r>
                  </m:sub>
                  <m:sup>
                    <m:r>
                      <w:rPr>
                        <w:rFonts w:ascii="Cambria Math" w:eastAsiaTheme="minorEastAsia" w:hAnsi="Cambria Math"/>
                      </w:rPr>
                      <m:t>q</m:t>
                    </m:r>
                  </m:sup>
                </m:sSubSup>
              </m:e>
            </m:nary>
            <m:r>
              <w:rPr>
                <w:rFonts w:ascii="Cambria Math" w:eastAsiaTheme="minorEastAsia" w:hAnsi="Cambria Math"/>
              </w:rPr>
              <m:t>)</m:t>
            </m:r>
          </m:e>
          <m:sup>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q</m:t>
                </m:r>
              </m:den>
            </m:f>
          </m:sup>
        </m:sSup>
      </m:oMath>
      <w:r w:rsidR="0041451A">
        <w:rPr>
          <w:rFonts w:eastAsiaTheme="minorEastAsia"/>
        </w:rPr>
        <w:fldChar w:fldCharType="begin"/>
      </w:r>
      <w:r w:rsidR="00904007">
        <w:rPr>
          <w:rFonts w:eastAsiaTheme="minorEastAsia"/>
        </w:rPr>
        <w:instrText xml:space="preserve"> ADDIN ZOTERO_ITEM CSL_CITATION {"citationID":"vk8EupDb","properties":{"formattedCitation":"(HandWiki, n.d.)","plainCitation":"(HandWiki, n.d.)","noteIndex":0},"citationItems":[{"id":56,"uris":["http://zotero.org/users/9410269/items/2T9HMIB4"],"itemData":{"id":56,"type":"post-weblog","title":"Davies–Bouldin index","URL":"https://handwiki.org/wiki/Davies%E2%80%93Bouldin_index#:~:text=The%20Davies%E2%80%93Bouldin%20index%20%28DBI%29%2C%20introduced%20by%20David%20L.,using%20quantities%20and%20features%20inherent%20to%20the%20dataset.","author":[{"family":"HandWiki","given":""}]}}],"schema":"https://github.com/citation-style-language/schema/raw/master/csl-citation.json"} </w:instrText>
      </w:r>
      <w:r w:rsidR="0041451A">
        <w:rPr>
          <w:rFonts w:eastAsiaTheme="minorEastAsia"/>
        </w:rPr>
        <w:fldChar w:fldCharType="separate"/>
      </w:r>
      <w:r w:rsidR="00904007" w:rsidRPr="00904007">
        <w:rPr>
          <w:rFonts w:ascii="Calibri" w:hAnsi="Calibri" w:cs="Calibri"/>
        </w:rPr>
        <w:t>(HandWiki, n.d.)</w:t>
      </w:r>
      <w:r w:rsidR="0041451A">
        <w:rPr>
          <w:rFonts w:eastAsiaTheme="minorEastAsia"/>
        </w:rPr>
        <w:fldChar w:fldCharType="end"/>
      </w:r>
    </w:p>
    <w:p w14:paraId="3D763149" w14:textId="77777777" w:rsidR="003A06BF" w:rsidRPr="00D05A26" w:rsidRDefault="003A06BF" w:rsidP="00D05A26">
      <w:pPr>
        <w:pStyle w:val="NoSpacing"/>
        <w:ind w:left="720"/>
        <w:jc w:val="both"/>
        <w:rPr>
          <w:rFonts w:eastAsiaTheme="minorEastAsia"/>
        </w:rPr>
      </w:pPr>
    </w:p>
    <w:p w14:paraId="543DB016" w14:textId="28A570F6" w:rsidR="00EC67BF" w:rsidRPr="009D4CF5" w:rsidRDefault="009C7D5A" w:rsidP="00505E99">
      <w:pPr>
        <w:pStyle w:val="ListParagraph"/>
        <w:numPr>
          <w:ilvl w:val="0"/>
          <w:numId w:val="40"/>
        </w:numPr>
        <w:jc w:val="both"/>
      </w:pPr>
      <w:r>
        <w:t>Silhouette Score and Silhouette Plot are used to measure the separation distance between clusters.</w:t>
      </w:r>
      <w:r w:rsidR="009D4CF5">
        <w:t xml:space="preserve"> </w:t>
      </w:r>
      <w:r w:rsidR="009D4CF5">
        <w:rPr>
          <w:rFonts w:eastAsiaTheme="minorEastAsia"/>
        </w:rPr>
        <w:fldChar w:fldCharType="begin"/>
      </w:r>
      <w:r w:rsidR="00904007">
        <w:rPr>
          <w:rFonts w:eastAsiaTheme="minorEastAsia"/>
        </w:rPr>
        <w:instrText xml:space="preserve"> ADDIN ZOTERO_ITEM CSL_CITATION {"citationID":"g98HHHaY","properties":{"formattedCitation":"(Zuccarelli,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9D4CF5">
        <w:rPr>
          <w:rFonts w:eastAsiaTheme="minorEastAsia"/>
        </w:rPr>
        <w:fldChar w:fldCharType="separate"/>
      </w:r>
      <w:r w:rsidR="00904007" w:rsidRPr="00904007">
        <w:rPr>
          <w:rFonts w:ascii="Calibri" w:hAnsi="Calibri" w:cs="Calibri"/>
        </w:rPr>
        <w:t>(Zuccarelli, 2021)</w:t>
      </w:r>
      <w:r w:rsidR="009D4CF5">
        <w:rPr>
          <w:rFonts w:eastAsiaTheme="minorEastAsia"/>
        </w:rPr>
        <w:fldChar w:fldCharType="end"/>
      </w:r>
      <w:r>
        <w:t xml:space="preserve"> S</w:t>
      </w:r>
      <w:r w:rsidRPr="009C7D5A">
        <w:t xml:space="preserve">ilhouette Score is calculated using the mean intra-cluster distance </w:t>
      </w:r>
      <m:oMath>
        <m:r>
          <m:rPr>
            <m:sty m:val="p"/>
          </m:rPr>
          <w:rPr>
            <w:rFonts w:ascii="Cambria Math" w:hAnsi="Cambria Math"/>
          </w:rPr>
          <m:t>(</m:t>
        </m:r>
        <m:r>
          <w:rPr>
            <w:rFonts w:ascii="Cambria Math" w:hAnsi="Cambria Math"/>
          </w:rPr>
          <m:t>i</m:t>
        </m:r>
      </m:oMath>
      <w:r w:rsidRPr="009C7D5A">
        <w:t xml:space="preserve">) and the mean nearest-cluster distance </w:t>
      </w:r>
      <m:oMath>
        <m:r>
          <m:rPr>
            <m:sty m:val="p"/>
          </m:rPr>
          <w:rPr>
            <w:rFonts w:ascii="Cambria Math" w:hAnsi="Cambria Math"/>
          </w:rPr>
          <m:t>(</m:t>
        </m:r>
        <m:r>
          <w:rPr>
            <w:rFonts w:ascii="Cambria Math" w:hAnsi="Cambria Math"/>
          </w:rPr>
          <m:t>n</m:t>
        </m:r>
      </m:oMath>
      <w:r w:rsidRPr="009C7D5A">
        <w:t>) for each sample</w:t>
      </w:r>
      <w:r w:rsidR="009D4CF5">
        <w:t xml:space="preserve"> having the silhouette plot with proportional </w:t>
      </w:r>
      <w:r w:rsidR="009D4CF5" w:rsidRPr="009D4CF5">
        <w:t>size/thickness of the silhouettes to the number of samples inside that cluster</w:t>
      </w:r>
      <w:r w:rsidR="009D4CF5">
        <w:t xml:space="preserve">. </w:t>
      </w:r>
      <w:r w:rsidR="009D4CF5">
        <w:rPr>
          <w:rFonts w:eastAsiaTheme="minorEastAsia"/>
        </w:rPr>
        <w:fldChar w:fldCharType="begin"/>
      </w:r>
      <w:r w:rsidR="00904007">
        <w:rPr>
          <w:rFonts w:eastAsiaTheme="minorEastAsia"/>
        </w:rPr>
        <w:instrText xml:space="preserve"> ADDIN ZOTERO_ITEM CSL_CITATION {"citationID":"EaTzHVv0","properties":{"formattedCitation":"(Zuccarelli,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9D4CF5">
        <w:rPr>
          <w:rFonts w:eastAsiaTheme="minorEastAsia"/>
        </w:rPr>
        <w:fldChar w:fldCharType="separate"/>
      </w:r>
      <w:r w:rsidR="00904007" w:rsidRPr="00904007">
        <w:rPr>
          <w:rFonts w:ascii="Calibri" w:hAnsi="Calibri" w:cs="Calibri"/>
        </w:rPr>
        <w:t>(Zuccarelli, 2021)</w:t>
      </w:r>
      <w:r w:rsidR="009D4CF5">
        <w:rPr>
          <w:rFonts w:eastAsiaTheme="minorEastAsia"/>
        </w:rPr>
        <w:fldChar w:fldCharType="end"/>
      </w:r>
    </w:p>
    <w:p w14:paraId="1CF6FC8E" w14:textId="6B83C0BF" w:rsidR="009D4CF5" w:rsidRPr="009D4CF5" w:rsidRDefault="009D4CF5" w:rsidP="00B45EA3">
      <w:pPr>
        <w:pStyle w:val="ListParagraph"/>
        <w:jc w:val="center"/>
        <w:rPr>
          <w:rFonts w:eastAsiaTheme="minorEastAsia"/>
        </w:rPr>
      </w:pPr>
      <m:oMath>
        <m:r>
          <m:rPr>
            <m:sty m:val="p"/>
          </m:rPr>
          <w:rPr>
            <w:rFonts w:ascii="Cambria Math" w:hAnsi="Cambria Math"/>
          </w:rPr>
          <m:t>Silhouette Scor</m:t>
        </m:r>
        <m:r>
          <m:rPr>
            <m:sty m:val="p"/>
          </m:rPr>
          <w:rPr>
            <w:rFonts w:ascii="Cambria Math"/>
          </w:rPr>
          <m:t xml:space="preserve">e Coefficient= </m:t>
        </m:r>
        <m:f>
          <m:fPr>
            <m:ctrlPr>
              <w:rPr>
                <w:rFonts w:ascii="Cambria Math" w:hAnsi="Cambria Math"/>
              </w:rPr>
            </m:ctrlPr>
          </m:fPr>
          <m:num>
            <m:r>
              <w:rPr>
                <w:rFonts w:ascii="Cambria Math"/>
              </w:rPr>
              <m:t>(n</m:t>
            </m:r>
            <m:r>
              <w:rPr>
                <w:rFonts w:ascii="Cambria Math"/>
              </w:rPr>
              <m:t>-</m:t>
            </m:r>
            <m:r>
              <w:rPr>
                <w:rFonts w:ascii="Cambria Math"/>
              </w:rPr>
              <m:t>i)</m:t>
            </m:r>
          </m:num>
          <m:den>
            <m:r>
              <m:rPr>
                <m:sty m:val="p"/>
              </m:rPr>
              <w:rPr>
                <w:rFonts w:ascii="Cambria Math"/>
              </w:rPr>
              <m:t>max</m:t>
            </m:r>
            <m:r>
              <m:rPr>
                <m:sty m:val="p"/>
              </m:rPr>
              <w:rPr>
                <w:rFonts w:ascii="Cambria Math" w:hAnsi="Cambria Math" w:cs="Cambria Math"/>
              </w:rPr>
              <m:t>⁡</m:t>
            </m:r>
            <m:r>
              <w:rPr>
                <w:rFonts w:ascii="Cambria Math"/>
              </w:rPr>
              <m:t>(i,n)</m:t>
            </m:r>
          </m:den>
        </m:f>
      </m:oMath>
      <w:r w:rsidR="00B45EA3">
        <w:rPr>
          <w:rFonts w:eastAsiaTheme="minorEastAsia"/>
        </w:rPr>
        <w:fldChar w:fldCharType="begin"/>
      </w:r>
      <w:r w:rsidR="00904007">
        <w:rPr>
          <w:rFonts w:eastAsiaTheme="minorEastAsia"/>
        </w:rPr>
        <w:instrText xml:space="preserve"> ADDIN ZOTERO_ITEM CSL_CITATION {"citationID":"GcAftevV","properties":{"formattedCitation":"(Zuccarelli, 2021)","plainCitation":"(Zuccarelli, 2021)","noteIndex":0},"citationItems":[{"id":55,"uris":["http://zotero.org/users/9410269/items/THE5NTBS"],"itemData":{"id":55,"type":"post-weblog","title":"Performance Metrics in Machine Learning — Part 3: Clustering","URL":"https://towardsdatascience.com/performance-metrics-in-machine-learning-part-3-clustering-d69550662dc6","author":[{"family":"Zuccarelli","given":"Eugenio"}],"issued":{"date-parts":[["2021",2,1]]}}}],"schema":"https://github.com/citation-style-language/schema/raw/master/csl-citation.json"} </w:instrText>
      </w:r>
      <w:r w:rsidR="00B45EA3">
        <w:rPr>
          <w:rFonts w:eastAsiaTheme="minorEastAsia"/>
        </w:rPr>
        <w:fldChar w:fldCharType="separate"/>
      </w:r>
      <w:r w:rsidR="00904007" w:rsidRPr="00904007">
        <w:rPr>
          <w:rFonts w:ascii="Calibri" w:hAnsi="Calibri" w:cs="Calibri"/>
        </w:rPr>
        <w:t>(Zuccarelli, 2021)</w:t>
      </w:r>
      <w:r w:rsidR="00B45EA3">
        <w:rPr>
          <w:rFonts w:eastAsiaTheme="minorEastAsia"/>
        </w:rPr>
        <w:fldChar w:fldCharType="end"/>
      </w:r>
    </w:p>
    <w:p w14:paraId="588B1834" w14:textId="733E0ECB" w:rsidR="009D4CF5" w:rsidRPr="00B45EA3" w:rsidRDefault="009D4CF5" w:rsidP="009D4CF5">
      <w:pPr>
        <w:pStyle w:val="ListParagraph"/>
        <w:jc w:val="both"/>
      </w:pPr>
      <w:r w:rsidRPr="00B45EA3">
        <w:t xml:space="preserve">Where </w:t>
      </w:r>
      <m:oMath>
        <m:r>
          <w:rPr>
            <w:rFonts w:ascii="Cambria Math"/>
          </w:rPr>
          <m:t>n</m:t>
        </m:r>
      </m:oMath>
      <w:r w:rsidRPr="00B45EA3">
        <w:t xml:space="preserve"> = distance between each sample and the nearest cluster that the sample is not a part of cluster</w:t>
      </w:r>
      <w:r w:rsidR="00B45EA3">
        <w:t xml:space="preserve"> </w:t>
      </w:r>
    </w:p>
    <w:p w14:paraId="06BC8CFC" w14:textId="5475DDB8" w:rsidR="009D4CF5" w:rsidRDefault="009D4CF5" w:rsidP="00B45EA3">
      <w:pPr>
        <w:pStyle w:val="ListParagraph"/>
        <w:ind w:firstLine="720"/>
        <w:jc w:val="both"/>
      </w:pPr>
      <m:oMath>
        <m:r>
          <w:rPr>
            <w:rFonts w:ascii="Cambria Math"/>
          </w:rPr>
          <m:t>i</m:t>
        </m:r>
      </m:oMath>
      <w:r w:rsidRPr="00B45EA3">
        <w:t xml:space="preserve"> = </w:t>
      </w:r>
      <w:r w:rsidR="00B45EA3" w:rsidRPr="00B45EA3">
        <w:t>the mean distance within each cluster</w:t>
      </w:r>
    </w:p>
    <w:p w14:paraId="7AB751DD" w14:textId="53604404" w:rsidR="00365300" w:rsidRDefault="00365300" w:rsidP="00365300">
      <w:pPr>
        <w:pStyle w:val="NormalWeb"/>
        <w:numPr>
          <w:ilvl w:val="0"/>
          <w:numId w:val="40"/>
        </w:numPr>
        <w:shd w:val="clear" w:color="auto" w:fill="FFFFFF"/>
        <w:spacing w:before="0" w:beforeAutospacing="0"/>
        <w:rPr>
          <w:rFonts w:asciiTheme="minorHAnsi" w:eastAsiaTheme="minorHAnsi" w:hAnsiTheme="minorHAnsi" w:cstheme="minorBidi"/>
          <w:sz w:val="22"/>
          <w:szCs w:val="22"/>
          <w:lang w:eastAsia="en-US"/>
        </w:rPr>
      </w:pPr>
      <w:r w:rsidRPr="00365300">
        <w:rPr>
          <w:rFonts w:asciiTheme="minorHAnsi" w:eastAsiaTheme="minorHAnsi" w:hAnsiTheme="minorHAnsi" w:cstheme="minorBidi"/>
          <w:sz w:val="22"/>
          <w:szCs w:val="22"/>
          <w:lang w:eastAsia="en-US"/>
        </w:rPr>
        <w:t>C</w:t>
      </w:r>
      <w:r w:rsidR="00EC67BF" w:rsidRPr="00365300">
        <w:rPr>
          <w:rFonts w:asciiTheme="minorHAnsi" w:eastAsiaTheme="minorHAnsi" w:hAnsiTheme="minorHAnsi" w:cstheme="minorBidi"/>
          <w:sz w:val="22"/>
          <w:szCs w:val="22"/>
          <w:lang w:eastAsia="en-US"/>
        </w:rPr>
        <w:t>ompleteness</w:t>
      </w:r>
      <w:r w:rsidRPr="00365300">
        <w:rPr>
          <w:rFonts w:asciiTheme="minorHAnsi" w:eastAsiaTheme="minorHAnsi" w:hAnsiTheme="minorHAnsi" w:cstheme="minorBidi"/>
          <w:sz w:val="22"/>
          <w:szCs w:val="22"/>
          <w:lang w:eastAsia="en-US"/>
        </w:rPr>
        <w:t xml:space="preserve"> S</w:t>
      </w:r>
      <w:r w:rsidR="00EC67BF" w:rsidRPr="00365300">
        <w:rPr>
          <w:rFonts w:asciiTheme="minorHAnsi" w:eastAsiaTheme="minorHAnsi" w:hAnsiTheme="minorHAnsi" w:cstheme="minorBidi"/>
          <w:sz w:val="22"/>
          <w:szCs w:val="22"/>
          <w:lang w:eastAsia="en-US"/>
        </w:rPr>
        <w:t>core</w:t>
      </w:r>
      <w:r w:rsidRPr="00365300">
        <w:rPr>
          <w:rFonts w:asciiTheme="minorHAnsi" w:eastAsiaTheme="minorHAnsi" w:hAnsiTheme="minorHAnsi" w:cstheme="minorBidi"/>
          <w:sz w:val="22"/>
          <w:szCs w:val="22"/>
          <w:lang w:eastAsia="en-US"/>
        </w:rPr>
        <w:t xml:space="preserve"> - A clustering result satisfies completeness if all the data points that are members of a given class are elements of the same cluster</w:t>
      </w:r>
      <w:r>
        <w:rPr>
          <w:rFonts w:asciiTheme="minorHAnsi" w:eastAsiaTheme="minorHAnsi" w:hAnsiTheme="minorHAnsi" w:cstheme="minorBidi"/>
          <w:sz w:val="22"/>
          <w:szCs w:val="22"/>
          <w:lang w:eastAsia="en-US"/>
        </w:rPr>
        <w:t xml:space="preserve"> with the performance metrics the higher the score the better</w:t>
      </w:r>
      <w:r w:rsidRPr="00365300">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fldChar w:fldCharType="begin"/>
      </w:r>
      <w:r w:rsidR="00904007">
        <w:rPr>
          <w:rFonts w:asciiTheme="minorHAnsi" w:eastAsiaTheme="minorHAnsi" w:hAnsiTheme="minorHAnsi" w:cstheme="minorBidi"/>
          <w:sz w:val="22"/>
          <w:szCs w:val="22"/>
          <w:lang w:eastAsia="en-US"/>
        </w:rPr>
        <w:instrText xml:space="preserve"> ADDIN ZOTERO_ITEM CSL_CITATION {"citationID":"a2ft18o9npl","properties":{"formattedCitation":"(scikit-learn, n.d.-g)","plainCitation":"(scikit-learn, n.d.-g)","noteIndex":0},"citationItems":[{"id":57,"uris":["http://zotero.org/users/9410269/items/TBQ4XNEL"],"itemData":{"id":57,"type":"post-weblog","title":"Completeness Score","URL":"https://scikit-learn.org/stable/modules/generated/sklearn.metrics.completeness_score.html","author":[{"family":"scikit-learn","given":""}]}}],"schema":"https://github.com/citation-style-language/schema/raw/master/csl-citation.json"} </w:instrText>
      </w:r>
      <w:r>
        <w:rPr>
          <w:rFonts w:asciiTheme="minorHAnsi" w:eastAsiaTheme="minorHAnsi" w:hAnsiTheme="minorHAnsi" w:cstheme="minorBidi"/>
          <w:sz w:val="22"/>
          <w:szCs w:val="22"/>
          <w:lang w:eastAsia="en-US"/>
        </w:rPr>
        <w:fldChar w:fldCharType="separate"/>
      </w:r>
      <w:r w:rsidR="00904007" w:rsidRPr="00904007">
        <w:rPr>
          <w:rFonts w:ascii="Calibri" w:hAnsi="Calibri" w:cs="Calibri"/>
          <w:sz w:val="22"/>
        </w:rPr>
        <w:t>(scikit-learn, n.d.-g)</w:t>
      </w:r>
      <w:r>
        <w:rPr>
          <w:rFonts w:asciiTheme="minorHAnsi" w:eastAsiaTheme="minorHAnsi" w:hAnsiTheme="minorHAnsi" w:cstheme="minorBidi"/>
          <w:sz w:val="22"/>
          <w:szCs w:val="22"/>
          <w:lang w:eastAsia="en-US"/>
        </w:rPr>
        <w:fldChar w:fldCharType="end"/>
      </w:r>
    </w:p>
    <w:p w14:paraId="550EDADC" w14:textId="787D8561" w:rsidR="00EC67BF" w:rsidRPr="002243B6" w:rsidRDefault="00365300" w:rsidP="00F122C8">
      <w:pPr>
        <w:pStyle w:val="NormalWeb"/>
        <w:shd w:val="clear" w:color="auto" w:fill="FFFFFF"/>
        <w:spacing w:before="0" w:beforeAutospacing="0"/>
        <w:ind w:left="720"/>
        <w:jc w:val="center"/>
        <w:rPr>
          <w:rFonts w:asciiTheme="minorHAnsi" w:eastAsiaTheme="minorHAnsi" w:hAnsiTheme="minorHAnsi" w:cstheme="minorBidi"/>
          <w:sz w:val="22"/>
          <w:szCs w:val="22"/>
          <w:lang w:eastAsia="en-US"/>
        </w:rPr>
      </w:pPr>
      <m:oMath>
        <m:r>
          <w:rPr>
            <w:rFonts w:ascii="Cambria Math" w:eastAsiaTheme="minorHAnsi" w:hAnsi="Cambria Math" w:cstheme="minorBidi"/>
            <w:sz w:val="22"/>
            <w:szCs w:val="22"/>
            <w:lang w:eastAsia="en-US"/>
          </w:rPr>
          <m:t>c=1-</m:t>
        </m:r>
        <m:f>
          <m:fPr>
            <m:ctrlPr>
              <w:rPr>
                <w:rFonts w:ascii="Cambria Math" w:eastAsiaTheme="minorHAnsi" w:hAnsi="Cambria Math" w:cstheme="minorBidi"/>
                <w:i/>
                <w:sz w:val="22"/>
                <w:szCs w:val="22"/>
                <w:lang w:eastAsia="en-US"/>
              </w:rPr>
            </m:ctrlPr>
          </m:fPr>
          <m:num>
            <m:r>
              <w:rPr>
                <w:rFonts w:ascii="Cambria Math" w:eastAsiaTheme="minorHAnsi" w:hAnsi="Cambria Math" w:cstheme="minorBidi"/>
                <w:sz w:val="22"/>
                <w:szCs w:val="22"/>
                <w:lang w:eastAsia="en-US"/>
              </w:rPr>
              <m:t>H(</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Y</m:t>
                </m:r>
              </m:e>
              <m:sub>
                <m:r>
                  <w:rPr>
                    <w:rFonts w:ascii="Cambria Math" w:eastAsiaTheme="minorHAnsi" w:hAnsi="Cambria Math" w:cstheme="minorBidi"/>
                    <w:sz w:val="22"/>
                    <w:szCs w:val="22"/>
                    <w:lang w:eastAsia="en-US"/>
                  </w:rPr>
                  <m:t>pred</m:t>
                </m:r>
              </m:sub>
            </m:sSub>
            <m:r>
              <w:rPr>
                <w:rFonts w:ascii="Cambria Math" w:eastAsiaTheme="minorHAnsi" w:hAnsi="Cambria Math" w:cstheme="minorBidi"/>
                <w:sz w:val="22"/>
                <w:szCs w:val="22"/>
                <w:lang w:eastAsia="en-US"/>
              </w:rPr>
              <m:t>|</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Y</m:t>
                </m:r>
              </m:e>
              <m:sub>
                <m:r>
                  <w:rPr>
                    <w:rFonts w:ascii="Cambria Math" w:eastAsiaTheme="minorHAnsi" w:hAnsi="Cambria Math" w:cstheme="minorBidi"/>
                    <w:sz w:val="22"/>
                    <w:szCs w:val="22"/>
                    <w:lang w:eastAsia="en-US"/>
                  </w:rPr>
                  <m:t>true</m:t>
                </m:r>
              </m:sub>
            </m:sSub>
            <m:r>
              <w:rPr>
                <w:rFonts w:ascii="Cambria Math" w:eastAsiaTheme="minorHAnsi" w:hAnsi="Cambria Math" w:cstheme="minorBidi"/>
                <w:sz w:val="22"/>
                <w:szCs w:val="22"/>
                <w:lang w:eastAsia="en-US"/>
              </w:rPr>
              <m:t>)</m:t>
            </m:r>
          </m:num>
          <m:den>
            <m:r>
              <w:rPr>
                <w:rFonts w:ascii="Cambria Math" w:eastAsiaTheme="minorHAnsi" w:hAnsi="Cambria Math" w:cstheme="minorBidi"/>
                <w:sz w:val="22"/>
                <w:szCs w:val="22"/>
                <w:lang w:eastAsia="en-US"/>
              </w:rPr>
              <m:t>H(</m:t>
            </m:r>
            <m:sSub>
              <m:sSubPr>
                <m:ctrlPr>
                  <w:rPr>
                    <w:rFonts w:ascii="Cambria Math" w:eastAsiaTheme="minorHAnsi" w:hAnsi="Cambria Math" w:cstheme="minorBidi"/>
                    <w:i/>
                    <w:sz w:val="22"/>
                    <w:szCs w:val="22"/>
                    <w:lang w:eastAsia="en-US"/>
                  </w:rPr>
                </m:ctrlPr>
              </m:sSubPr>
              <m:e>
                <m:r>
                  <w:rPr>
                    <w:rFonts w:ascii="Cambria Math" w:eastAsiaTheme="minorHAnsi" w:hAnsi="Cambria Math" w:cstheme="minorBidi"/>
                    <w:sz w:val="22"/>
                    <w:szCs w:val="22"/>
                    <w:lang w:eastAsia="en-US"/>
                  </w:rPr>
                  <m:t>Y</m:t>
                </m:r>
              </m:e>
              <m:sub>
                <m:r>
                  <w:rPr>
                    <w:rFonts w:ascii="Cambria Math" w:eastAsiaTheme="minorHAnsi" w:hAnsi="Cambria Math" w:cstheme="minorBidi"/>
                    <w:sz w:val="22"/>
                    <w:szCs w:val="22"/>
                    <w:lang w:eastAsia="en-US"/>
                  </w:rPr>
                  <m:t>pred</m:t>
                </m:r>
              </m:sub>
            </m:sSub>
            <m:r>
              <w:rPr>
                <w:rFonts w:ascii="Cambria Math" w:eastAsiaTheme="minorHAnsi" w:hAnsi="Cambria Math" w:cstheme="minorBidi"/>
                <w:sz w:val="22"/>
                <w:szCs w:val="22"/>
                <w:lang w:eastAsia="en-US"/>
              </w:rPr>
              <m:t>)</m:t>
            </m:r>
          </m:den>
        </m:f>
      </m:oMath>
      <w:r w:rsidR="002243B6">
        <w:rPr>
          <w:rFonts w:asciiTheme="minorHAnsi" w:eastAsiaTheme="minorEastAsia" w:hAnsiTheme="minorHAnsi" w:cstheme="minorBidi"/>
          <w:sz w:val="22"/>
          <w:szCs w:val="22"/>
          <w:lang w:eastAsia="en-US"/>
        </w:rPr>
        <w:t xml:space="preserve"> </w:t>
      </w:r>
      <w:r w:rsidR="002243B6">
        <w:rPr>
          <w:rFonts w:asciiTheme="minorHAnsi" w:eastAsiaTheme="minorEastAsia" w:hAnsiTheme="minorHAnsi" w:cstheme="minorBidi"/>
          <w:sz w:val="22"/>
          <w:szCs w:val="22"/>
          <w:lang w:eastAsia="en-US"/>
        </w:rPr>
        <w:fldChar w:fldCharType="begin"/>
      </w:r>
      <w:r w:rsidR="00904007">
        <w:rPr>
          <w:rFonts w:asciiTheme="minorHAnsi" w:eastAsiaTheme="minorEastAsia" w:hAnsiTheme="minorHAnsi" w:cstheme="minorBidi"/>
          <w:sz w:val="22"/>
          <w:szCs w:val="22"/>
          <w:lang w:eastAsia="en-US"/>
        </w:rPr>
        <w:instrText xml:space="preserve"> ADDIN ZOTERO_ITEM CSL_CITATION {"citationID":"aproadj4o","properties":{"formattedCitation":"(oreilly, n.d.-a)","plainCitation":"(oreilly, n.d.-a)","noteIndex":0},"citationItems":[{"id":58,"uris":["http://zotero.org/users/9410269/items/TJY3IXJK"],"itemData":{"id":58,"type":"post-weblog","title":"Completeness score","URL":"https://www.oreilly.com/library/view/mastering-machine-learning/9781788621113/f4a7b48b-0021-4917-ad0d-e89cef3b4df6.xhtml#:~:text=Completeness%20score.%20This%20score%20is%20complementary%20to%20the,the%20same%20true%20label%20to%20the%20same%20cluster.","author":[{"family":"oreilly","given":""}]}}],"schema":"https://github.com/citation-style-language/schema/raw/master/csl-citation.json"} </w:instrText>
      </w:r>
      <w:r w:rsidR="002243B6">
        <w:rPr>
          <w:rFonts w:asciiTheme="minorHAnsi" w:eastAsiaTheme="minorEastAsia" w:hAnsiTheme="minorHAnsi" w:cstheme="minorBidi"/>
          <w:sz w:val="22"/>
          <w:szCs w:val="22"/>
          <w:lang w:eastAsia="en-US"/>
        </w:rPr>
        <w:fldChar w:fldCharType="separate"/>
      </w:r>
      <w:r w:rsidR="00904007" w:rsidRPr="00904007">
        <w:rPr>
          <w:rFonts w:ascii="Calibri" w:hAnsi="Calibri" w:cs="Calibri"/>
          <w:sz w:val="22"/>
        </w:rPr>
        <w:t>(oreilly, n.d.-a)</w:t>
      </w:r>
      <w:r w:rsidR="002243B6">
        <w:rPr>
          <w:rFonts w:asciiTheme="minorHAnsi" w:eastAsiaTheme="minorEastAsia" w:hAnsiTheme="minorHAnsi" w:cstheme="minorBidi"/>
          <w:sz w:val="22"/>
          <w:szCs w:val="22"/>
          <w:lang w:eastAsia="en-US"/>
        </w:rPr>
        <w:fldChar w:fldCharType="end"/>
      </w:r>
    </w:p>
    <w:p w14:paraId="73DFDCBE" w14:textId="3F5A9BBF" w:rsidR="00F122C8" w:rsidRDefault="00EC67BF" w:rsidP="00F122C8">
      <w:pPr>
        <w:pStyle w:val="ListParagraph"/>
        <w:numPr>
          <w:ilvl w:val="0"/>
          <w:numId w:val="40"/>
        </w:numPr>
        <w:jc w:val="both"/>
      </w:pPr>
      <w:r>
        <w:t xml:space="preserve"> </w:t>
      </w:r>
      <w:r w:rsidR="002243B6">
        <w:t>H</w:t>
      </w:r>
      <w:r w:rsidRPr="008A6AC5">
        <w:t>omogeneity</w:t>
      </w:r>
      <w:r w:rsidR="002243B6">
        <w:t xml:space="preserve"> S</w:t>
      </w:r>
      <w:r w:rsidRPr="008A6AC5">
        <w:t>core</w:t>
      </w:r>
      <w:r w:rsidR="002243B6">
        <w:t xml:space="preserve"> - t</w:t>
      </w:r>
      <w:r w:rsidR="002243B6" w:rsidRPr="002243B6">
        <w:t xml:space="preserve">his score </w:t>
      </w:r>
      <w:r w:rsidR="002243B6">
        <w:t xml:space="preserve">checks </w:t>
      </w:r>
      <w:r w:rsidR="002243B6" w:rsidRPr="002243B6">
        <w:t xml:space="preserve">the clustering algorithm </w:t>
      </w:r>
      <w:r w:rsidR="002243B6">
        <w:t>that</w:t>
      </w:r>
      <w:r w:rsidR="002243B6" w:rsidRPr="002243B6">
        <w:t xml:space="preserve"> a </w:t>
      </w:r>
      <w:r w:rsidR="00F122C8">
        <w:t xml:space="preserve">specific </w:t>
      </w:r>
      <w:r w:rsidR="002243B6" w:rsidRPr="002243B6">
        <w:t>cluster should contain only samples belonging to a single class</w:t>
      </w:r>
      <w:r w:rsidR="00F122C8">
        <w:t xml:space="preserve"> with higher value indicates higher h</w:t>
      </w:r>
      <w:r w:rsidR="00F122C8" w:rsidRPr="008A6AC5">
        <w:t>omogeneity</w:t>
      </w:r>
      <w:r w:rsidR="00F122C8">
        <w:t xml:space="preserve">. </w:t>
      </w:r>
      <w:r w:rsidR="00F122C8">
        <w:fldChar w:fldCharType="begin"/>
      </w:r>
      <w:r w:rsidR="00904007">
        <w:instrText xml:space="preserve"> ADDIN ZOTERO_ITEM CSL_CITATION {"citationID":"a1o5p96vrbb","properties":{"formattedCitation":"(oreilly, n.d.-b)","plainCitation":"(oreilly, n.d.-b)","noteIndex":0},"citationItems":[{"id":59,"uris":["http://zotero.org/users/9410269/items/NQP5X22Z"],"itemData":{"id":59,"type":"post-weblog","title":"Homogeneity Score","URL":"https://www.oreilly.com/library/view/mastering-machine-learning/9781788621113/2830f738-c6a5-460a-b518-23ecd3745c2d.xhtml#:~:text=Homogeneity%20score.%20This%20score%20is%20useful%20to%20check,1%2C%20with%20low%20values%20indicating%20a%20low%20homogeneity.","author":[{"family":"oreilly","given":""}]}}],"schema":"https://github.com/citation-style-language/schema/raw/master/csl-citation.json"} </w:instrText>
      </w:r>
      <w:r w:rsidR="00F122C8">
        <w:fldChar w:fldCharType="separate"/>
      </w:r>
      <w:r w:rsidR="00904007" w:rsidRPr="00904007">
        <w:rPr>
          <w:rFonts w:ascii="Calibri" w:hAnsi="Calibri" w:cs="Calibri"/>
        </w:rPr>
        <w:t>(oreilly, n.d.-b)</w:t>
      </w:r>
      <w:r w:rsidR="00F122C8">
        <w:fldChar w:fldCharType="end"/>
      </w:r>
    </w:p>
    <w:p w14:paraId="5D18DE98" w14:textId="1BEBA628" w:rsidR="00F122C8" w:rsidRDefault="00F122C8" w:rsidP="00F122C8">
      <w:pPr>
        <w:pStyle w:val="ListParagraph"/>
        <w:jc w:val="center"/>
      </w:pPr>
      <m:oMath>
        <m:r>
          <w:rPr>
            <w:rFonts w:ascii="Cambria Math" w:eastAsiaTheme="minorEastAsia" w:hAnsi="Cambria Math"/>
          </w:rPr>
          <m:t>h</m:t>
        </m:r>
        <m:r>
          <w:rPr>
            <w:rFonts w:ascii="Cambria Math" w:hAnsi="Cambria Math"/>
          </w:rPr>
          <m:t>=1-</m:t>
        </m:r>
        <m:f>
          <m:fPr>
            <m:ctrlPr>
              <w:rPr>
                <w:rFonts w:ascii="Cambria Math" w:hAnsi="Cambria Math"/>
                <w:i/>
              </w:rPr>
            </m:ctrlPr>
          </m:fPr>
          <m:num>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r>
              <w:rPr>
                <w:rFonts w:ascii="Cambria Math" w:hAnsi="Cambria Math"/>
              </w:rPr>
              <m:t>)</m:t>
            </m:r>
          </m:num>
          <m:den>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den>
        </m:f>
      </m:oMath>
      <w:r>
        <w:rPr>
          <w:rFonts w:eastAsiaTheme="minorEastAsia"/>
        </w:rPr>
        <w:t xml:space="preserve"> </w:t>
      </w:r>
      <w:r>
        <w:fldChar w:fldCharType="begin"/>
      </w:r>
      <w:r w:rsidR="00904007">
        <w:instrText xml:space="preserve"> ADDIN ZOTERO_ITEM CSL_CITATION {"citationID":"NPjetGu8","properties":{"formattedCitation":"(oreilly, n.d.-b)","plainCitation":"(oreilly, n.d.-b)","noteIndex":0},"citationItems":[{"id":59,"uris":["http://zotero.org/users/9410269/items/NQP5X22Z"],"itemData":{"id":59,"type":"post-weblog","title":"Homogeneity Score","URL":"https://www.oreilly.com/library/view/mastering-machine-learning/9781788621113/2830f738-c6a5-460a-b518-23ecd3745c2d.xhtml#:~:text=Homogeneity%20score.%20This%20score%20is%20useful%20to%20check,1%2C%20with%20low%20values%20indicating%20a%20low%20homogeneity.","author":[{"family":"oreilly","given":""}]}}],"schema":"https://github.com/citation-style-language/schema/raw/master/csl-citation.json"} </w:instrText>
      </w:r>
      <w:r>
        <w:fldChar w:fldCharType="separate"/>
      </w:r>
      <w:r w:rsidR="00904007" w:rsidRPr="00904007">
        <w:rPr>
          <w:rFonts w:ascii="Calibri" w:hAnsi="Calibri" w:cs="Calibri"/>
        </w:rPr>
        <w:t>(oreilly, n.d.-b)</w:t>
      </w:r>
      <w:r>
        <w:fldChar w:fldCharType="end"/>
      </w:r>
    </w:p>
    <w:p w14:paraId="7F8913DF" w14:textId="49737359" w:rsidR="00EC67BF" w:rsidRDefault="00291217" w:rsidP="00505E99">
      <w:pPr>
        <w:pStyle w:val="ListParagraph"/>
        <w:numPr>
          <w:ilvl w:val="0"/>
          <w:numId w:val="40"/>
        </w:numPr>
        <w:jc w:val="both"/>
      </w:pPr>
      <w:r>
        <w:t>V-</w:t>
      </w:r>
      <w:r w:rsidR="00EC67BF" w:rsidRPr="008A6AC5">
        <w:t>measure</w:t>
      </w:r>
      <w:r>
        <w:t xml:space="preserve"> S</w:t>
      </w:r>
      <w:r w:rsidR="00EC67BF" w:rsidRPr="008A6AC5">
        <w:t>core</w:t>
      </w:r>
      <w:r>
        <w:t xml:space="preserve"> - </w:t>
      </w:r>
      <w:r w:rsidRPr="00291217">
        <w:t>harmonic mean between homogeneity and completeness, the higher the score the better the performance.</w:t>
      </w:r>
      <w:r>
        <w:t xml:space="preserve"> </w:t>
      </w:r>
      <w:r w:rsidR="00490730">
        <w:fldChar w:fldCharType="begin"/>
      </w:r>
      <w:r w:rsidR="00904007">
        <w:instrText xml:space="preserve"> ADDIN ZOTERO_ITEM CSL_CITATION {"citationID":"a20nge14u24","properties":{"formattedCitation":"(scikit-learn, n.d.-x)","plainCitation":"(scikit-learn, n.d.-x)","noteIndex":0},"citationItems":[{"id":62,"uris":["http://zotero.org/users/9410269/items/FTDISZFQ"],"itemData":{"id":62,"type":"post-weblog","title":"V-measure Score","URL":"https://scikit-learn.org/stable/modules/generated/sklearn.metrics.v_measure_score.html#:~:text=The%20V-measure%20is%20the%20harmonic%20mean%20between%20homogeneity,won%E2%80%99t%20change%20the%20score%20value%20in%20any%20way.","author":[{"family":"scikit-learn","given":""}]}}],"schema":"https://github.com/citation-style-language/schema/raw/master/csl-citation.json"} </w:instrText>
      </w:r>
      <w:r w:rsidR="00490730">
        <w:fldChar w:fldCharType="separate"/>
      </w:r>
      <w:r w:rsidR="00904007" w:rsidRPr="00904007">
        <w:rPr>
          <w:rFonts w:ascii="Calibri" w:hAnsi="Calibri" w:cs="Calibri"/>
        </w:rPr>
        <w:t>(scikit-learn, n.d.-x)</w:t>
      </w:r>
      <w:r w:rsidR="00490730">
        <w:fldChar w:fldCharType="end"/>
      </w:r>
    </w:p>
    <w:p w14:paraId="399CDAF5" w14:textId="2F394FC8" w:rsidR="00291217" w:rsidRDefault="00291217" w:rsidP="00490730">
      <w:pPr>
        <w:pStyle w:val="ListParagraph"/>
        <w:jc w:val="center"/>
      </w:pPr>
      <m:oMath>
        <m:r>
          <w:rPr>
            <w:rFonts w:ascii="Cambria Math" w:hAnsi="Cambria Math"/>
          </w:rPr>
          <m:t>v=</m:t>
        </m:r>
        <m:f>
          <m:fPr>
            <m:ctrlPr>
              <w:rPr>
                <w:rFonts w:ascii="Cambria Math" w:hAnsi="Cambria Math"/>
                <w:i/>
              </w:rPr>
            </m:ctrlPr>
          </m:fPr>
          <m:num>
            <m:d>
              <m:dPr>
                <m:ctrlPr>
                  <w:rPr>
                    <w:rFonts w:ascii="Cambria Math" w:hAnsi="Cambria Math"/>
                    <w:i/>
                  </w:rPr>
                </m:ctrlPr>
              </m:dPr>
              <m:e>
                <m:r>
                  <w:rPr>
                    <w:rFonts w:ascii="Cambria Math" w:hAnsi="Cambria Math"/>
                  </w:rPr>
                  <m:t>1+beta</m:t>
                </m:r>
              </m:e>
            </m:d>
            <m:r>
              <w:rPr>
                <w:rFonts w:ascii="Cambria Math" w:hAnsi="Cambria Math"/>
              </w:rPr>
              <m:t xml:space="preserve">* </m:t>
            </m:r>
            <m:r>
              <m:rPr>
                <m:sty m:val="p"/>
              </m:rPr>
              <w:rPr>
                <w:rFonts w:ascii="Cambria Math" w:hAnsi="Cambria Math"/>
              </w:rPr>
              <m:t>Homogeneity</m:t>
            </m:r>
            <m:r>
              <m:rPr>
                <m:sty m:val="p"/>
              </m:rPr>
              <w:rPr>
                <w:rFonts w:ascii="Cambria Math"/>
              </w:rPr>
              <m:t>*</m:t>
            </m:r>
            <m:r>
              <m:rPr>
                <m:sty m:val="p"/>
              </m:rPr>
              <w:rPr>
                <w:rFonts w:ascii="Cambria Math" w:hAnsi="Cambria Math"/>
              </w:rPr>
              <m:t>Completeness</m:t>
            </m:r>
          </m:num>
          <m:den>
            <m:r>
              <w:rPr>
                <w:rFonts w:ascii="Cambria Math" w:hAnsi="Cambria Math"/>
              </w:rPr>
              <m:t xml:space="preserve">( beta* </m:t>
            </m:r>
            <m:r>
              <m:rPr>
                <m:sty m:val="p"/>
              </m:rPr>
              <w:rPr>
                <w:rFonts w:ascii="Cambria Math" w:hAnsi="Cambria Math"/>
              </w:rPr>
              <m:t>Homogeneity</m:t>
            </m:r>
            <m:r>
              <m:rPr>
                <m:sty m:val="p"/>
              </m:rPr>
              <w:rPr>
                <w:rFonts w:ascii="Cambria Math" w:hAnsi="Cambria Math" w:cs="Cambria Math"/>
              </w:rPr>
              <m:t>+</m:t>
            </m:r>
            <m:r>
              <m:rPr>
                <m:sty m:val="p"/>
              </m:rPr>
              <w:rPr>
                <w:rFonts w:ascii="Cambria Math" w:hAnsi="Cambria Math"/>
              </w:rPr>
              <m:t>Completeness</m:t>
            </m:r>
            <m:r>
              <w:rPr>
                <w:rFonts w:ascii="Cambria Math" w:hAnsi="Cambria Math"/>
              </w:rPr>
              <m:t>)</m:t>
            </m:r>
          </m:den>
        </m:f>
      </m:oMath>
      <w:r w:rsidR="00490730">
        <w:rPr>
          <w:rFonts w:eastAsiaTheme="minorEastAsia"/>
        </w:rPr>
        <w:t xml:space="preserve"> </w:t>
      </w:r>
      <w:r w:rsidR="00490730">
        <w:fldChar w:fldCharType="begin"/>
      </w:r>
      <w:r w:rsidR="00904007">
        <w:instrText xml:space="preserve"> ADDIN ZOTERO_ITEM CSL_CITATION {"citationID":"e01w5Va0","properties":{"formattedCitation":"(scikit-learn, n.d.-x)","plainCitation":"(scikit-learn, n.d.-x)","noteIndex":0},"citationItems":[{"id":62,"uris":["http://zotero.org/users/9410269/items/FTDISZFQ"],"itemData":{"id":62,"type":"post-weblog","title":"V-measure Score","URL":"https://scikit-learn.org/stable/modules/generated/sklearn.metrics.v_measure_score.html#:~:text=The%20V-measure%20is%20the%20harmonic%20mean%20between%20homogeneity,won%E2%80%99t%20change%20the%20score%20value%20in%20any%20way.","author":[{"family":"scikit-learn","given":""}]}}],"schema":"https://github.com/citation-style-language/schema/raw/master/csl-citation.json"} </w:instrText>
      </w:r>
      <w:r w:rsidR="00490730">
        <w:fldChar w:fldCharType="separate"/>
      </w:r>
      <w:r w:rsidR="00904007" w:rsidRPr="00904007">
        <w:rPr>
          <w:rFonts w:ascii="Calibri" w:hAnsi="Calibri" w:cs="Calibri"/>
        </w:rPr>
        <w:t>(scikit-learn, n.d.-x)</w:t>
      </w:r>
      <w:r w:rsidR="00490730">
        <w:fldChar w:fldCharType="end"/>
      </w:r>
    </w:p>
    <w:p w14:paraId="66DB6BE2" w14:textId="77777777" w:rsidR="00291217" w:rsidRPr="00291217" w:rsidRDefault="00291217" w:rsidP="00291217">
      <w:pPr>
        <w:pStyle w:val="ListParagraph"/>
        <w:jc w:val="both"/>
      </w:pPr>
    </w:p>
    <w:p w14:paraId="13AC6FB0" w14:textId="104CAA23" w:rsidR="00D63456" w:rsidRDefault="00D63456" w:rsidP="00D63456">
      <w:pPr>
        <w:pStyle w:val="ListParagraph"/>
        <w:numPr>
          <w:ilvl w:val="0"/>
          <w:numId w:val="37"/>
        </w:numPr>
        <w:jc w:val="both"/>
      </w:pPr>
      <w:r>
        <w:t>Rules</w:t>
      </w:r>
    </w:p>
    <w:p w14:paraId="3E8DAC06" w14:textId="6FAE3EC1" w:rsidR="006350CA" w:rsidRDefault="009E3F48" w:rsidP="006350CA">
      <w:pPr>
        <w:pStyle w:val="ListParagraph"/>
        <w:numPr>
          <w:ilvl w:val="0"/>
          <w:numId w:val="42"/>
        </w:numPr>
        <w:jc w:val="both"/>
      </w:pPr>
      <w:r>
        <w:t xml:space="preserve">Support – determines </w:t>
      </w:r>
      <w:r w:rsidRPr="002837A7">
        <w:t>how popular an itemset is, as measured by the proportion of transactions in which an itemset appears. </w:t>
      </w:r>
      <w:r w:rsidR="00A774A2">
        <w:fldChar w:fldCharType="begin"/>
      </w:r>
      <w:r w:rsidR="00904007">
        <w:instrText xml:space="preserve"> ADDIN ZOTERO_ITEM CSL_CITATION {"citationID":"a1t1eble05t","properties":{"formattedCitation":"(Ng, n.d.)","plainCitation":"(Ng, n.d.)","noteIndex":0},"citationItems":[{"id":63,"uris":["http://zotero.org/users/9410269/items/8CVF6UYG"],"itemData":{"id":63,"type":"post-weblog","title":"Association Rules and the Apriori Algorithm: A Tutorial","URL":"https://www.kdnuggets.com/2016/04/association-rules-apriori-algorithm-tutorial.html","author":[{"family":"Ng","given":"Annalyn"}]}}],"schema":"https://github.com/citation-style-language/schema/raw/master/csl-citation.json"} </w:instrText>
      </w:r>
      <w:r w:rsidR="00A774A2">
        <w:fldChar w:fldCharType="separate"/>
      </w:r>
      <w:r w:rsidR="00904007" w:rsidRPr="00904007">
        <w:rPr>
          <w:rFonts w:ascii="Calibri" w:hAnsi="Calibri" w:cs="Calibri"/>
        </w:rPr>
        <w:t>(Ng, n.d.)</w:t>
      </w:r>
      <w:r w:rsidR="00A774A2">
        <w:fldChar w:fldCharType="end"/>
      </w:r>
    </w:p>
    <w:p w14:paraId="416BC339" w14:textId="1D82E724" w:rsidR="002837A7" w:rsidRPr="00011997" w:rsidRDefault="00A774A2" w:rsidP="002837A7">
      <w:pPr>
        <w:pStyle w:val="ListParagraph"/>
        <w:jc w:val="both"/>
        <w:rPr>
          <w:rFonts w:eastAsiaTheme="minorEastAsia"/>
        </w:rPr>
      </w:pPr>
      <m:oMathPara>
        <m:oMath>
          <m:r>
            <w:rPr>
              <w:rFonts w:ascii="Cambria Math" w:hAnsi="Cambria Math"/>
            </w:rPr>
            <m:t>support=</m:t>
          </m:r>
          <m:f>
            <m:fPr>
              <m:ctrlPr>
                <w:rPr>
                  <w:rFonts w:ascii="Cambria Math" w:hAnsi="Cambria Math"/>
                  <w:i/>
                </w:rPr>
              </m:ctrlPr>
            </m:fPr>
            <m:num>
              <m:r>
                <w:rPr>
                  <w:rFonts w:ascii="Cambria Math" w:hAnsi="Cambria Math"/>
                </w:rPr>
                <m:t>count(</m:t>
              </m:r>
              <m:sSub>
                <m:sSubPr>
                  <m:ctrlPr>
                    <w:rPr>
                      <w:rFonts w:ascii="Cambria Math" w:hAnsi="Cambria Math"/>
                      <w:i/>
                    </w:rPr>
                  </m:ctrlPr>
                </m:sSubPr>
                <m:e>
                  <m:r>
                    <w:rPr>
                      <w:rFonts w:ascii="Cambria Math" w:hAnsi="Cambria Math"/>
                    </w:rPr>
                    <m:t>items</m:t>
                  </m:r>
                </m:e>
                <m:sub>
                  <m:d>
                    <m:dPr>
                      <m:ctrlPr>
                        <w:rPr>
                          <w:rFonts w:ascii="Cambria Math" w:hAnsi="Cambria Math"/>
                          <w:i/>
                        </w:rPr>
                      </m:ctrlPr>
                    </m:dPr>
                    <m:e>
                      <m:r>
                        <w:rPr>
                          <w:rFonts w:ascii="Cambria Math" w:hAnsi="Cambria Math"/>
                        </w:rPr>
                        <m:t>1,2,..,n</m:t>
                      </m:r>
                    </m:e>
                  </m:d>
                </m:sub>
              </m:sSub>
              <m:r>
                <w:rPr>
                  <w:rFonts w:ascii="Cambria Math" w:hAnsi="Cambria Math"/>
                </w:rPr>
                <m:t>)</m:t>
              </m:r>
            </m:num>
            <m:den>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items</m:t>
                      </m:r>
                    </m:e>
                    <m:sub>
                      <m:d>
                        <m:dPr>
                          <m:ctrlPr>
                            <w:rPr>
                              <w:rFonts w:ascii="Cambria Math" w:hAnsi="Cambria Math"/>
                              <w:i/>
                            </w:rPr>
                          </m:ctrlPr>
                        </m:dPr>
                        <m:e>
                          <m:r>
                            <w:rPr>
                              <w:rFonts w:ascii="Cambria Math" w:hAnsi="Cambria Math"/>
                            </w:rPr>
                            <m:t>1,2,..,n</m:t>
                          </m:r>
                        </m:e>
                      </m:d>
                    </m:sub>
                  </m:sSub>
                  <m:r>
                    <w:rPr>
                      <w:rFonts w:ascii="Cambria Math" w:hAnsi="Cambria Math"/>
                    </w:rPr>
                    <m:t>∈txns)</m:t>
                  </m:r>
                </m:e>
              </m:nary>
            </m:den>
          </m:f>
        </m:oMath>
      </m:oMathPara>
    </w:p>
    <w:p w14:paraId="23C4A5BF" w14:textId="43CEE7A2" w:rsidR="00291217" w:rsidRDefault="00011997" w:rsidP="00011997">
      <w:pPr>
        <w:pStyle w:val="ListParagraph"/>
        <w:numPr>
          <w:ilvl w:val="0"/>
          <w:numId w:val="42"/>
        </w:numPr>
        <w:jc w:val="both"/>
      </w:pPr>
      <w:r>
        <w:lastRenderedPageBreak/>
        <w:t xml:space="preserve">Confidence - </w:t>
      </w:r>
      <w:r w:rsidRPr="00011997">
        <w:t>how likely item Y is purchased when item X is purchased, expressed as {X -&gt; Y} that measures the proportion of transactions with item X, in which item Y also appears.</w:t>
      </w:r>
      <w:r w:rsidR="00192E05" w:rsidRPr="00192E05">
        <w:t xml:space="preserve"> </w:t>
      </w:r>
      <w:r w:rsidR="00192E05">
        <w:fldChar w:fldCharType="begin"/>
      </w:r>
      <w:r w:rsidR="00904007">
        <w:instrText xml:space="preserve"> ADDIN ZOTERO_ITEM CSL_CITATION {"citationID":"y2nfGZPg","properties":{"formattedCitation":"(Ng, n.d.)","plainCitation":"(Ng, n.d.)","noteIndex":0},"citationItems":[{"id":63,"uris":["http://zotero.org/users/9410269/items/8CVF6UYG"],"itemData":{"id":63,"type":"post-weblog","title":"Association Rules and the Apriori Algorithm: A Tutorial","URL":"https://www.kdnuggets.com/2016/04/association-rules-apriori-algorithm-tutorial.html","author":[{"family":"Ng","given":"Annalyn"}]}}],"schema":"https://github.com/citation-style-language/schema/raw/master/csl-citation.json"} </w:instrText>
      </w:r>
      <w:r w:rsidR="00192E05">
        <w:fldChar w:fldCharType="separate"/>
      </w:r>
      <w:r w:rsidR="00904007" w:rsidRPr="00904007">
        <w:rPr>
          <w:rFonts w:ascii="Calibri" w:hAnsi="Calibri" w:cs="Calibri"/>
        </w:rPr>
        <w:t>(Ng, n.d.)</w:t>
      </w:r>
      <w:r w:rsidR="00192E05">
        <w:fldChar w:fldCharType="end"/>
      </w:r>
    </w:p>
    <w:p w14:paraId="59E724C5" w14:textId="12971C29" w:rsidR="00011997" w:rsidRDefault="00692D4B" w:rsidP="00192E05">
      <w:pPr>
        <w:pStyle w:val="ListParagraph"/>
        <w:jc w:val="center"/>
      </w:pPr>
      <m:oMath>
        <m:r>
          <w:rPr>
            <w:rFonts w:ascii="Cambria Math" w:hAnsi="Cambria Math"/>
          </w:rPr>
          <m:t>confidence {</m:t>
        </m:r>
        <m:sSub>
          <m:sSubPr>
            <m:ctrlPr>
              <w:rPr>
                <w:rFonts w:ascii="Cambria Math" w:hAnsi="Cambria Math"/>
                <w:i/>
              </w:rPr>
            </m:ctrlPr>
          </m:sSubPr>
          <m:e>
            <m:r>
              <w:rPr>
                <w:rFonts w:ascii="Cambria Math" w:hAnsi="Cambria Math"/>
              </w:rPr>
              <m:t>item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item</m:t>
            </m:r>
          </m:e>
          <m:sub>
            <m:r>
              <w:rPr>
                <w:rFonts w:ascii="Cambria Math" w:hAnsi="Cambria Math"/>
              </w:rPr>
              <m:t>y</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support {x, y}</m:t>
            </m:r>
          </m:num>
          <m:den>
            <m:r>
              <w:rPr>
                <w:rFonts w:ascii="Cambria Math" w:eastAsiaTheme="minorEastAsia" w:hAnsi="Cambria Math"/>
              </w:rPr>
              <m:t>support {x}</m:t>
            </m:r>
          </m:den>
        </m:f>
      </m:oMath>
      <w:r w:rsidR="00192E05">
        <w:rPr>
          <w:rFonts w:eastAsiaTheme="minorEastAsia"/>
        </w:rPr>
        <w:t xml:space="preserve"> </w:t>
      </w:r>
      <w:r w:rsidR="00192E05">
        <w:fldChar w:fldCharType="begin"/>
      </w:r>
      <w:r w:rsidR="00904007">
        <w:instrText xml:space="preserve"> ADDIN ZOTERO_ITEM CSL_CITATION {"citationID":"DwKrQJnz","properties":{"formattedCitation":"(Ng, n.d.)","plainCitation":"(Ng, n.d.)","noteIndex":0},"citationItems":[{"id":63,"uris":["http://zotero.org/users/9410269/items/8CVF6UYG"],"itemData":{"id":63,"type":"post-weblog","title":"Association Rules and the Apriori Algorithm: A Tutorial","URL":"https://www.kdnuggets.com/2016/04/association-rules-apriori-algorithm-tutorial.html","author":[{"family":"Ng","given":"Annalyn"}]}}],"schema":"https://github.com/citation-style-language/schema/raw/master/csl-citation.json"} </w:instrText>
      </w:r>
      <w:r w:rsidR="00192E05">
        <w:fldChar w:fldCharType="separate"/>
      </w:r>
      <w:r w:rsidR="00904007" w:rsidRPr="00904007">
        <w:rPr>
          <w:rFonts w:ascii="Calibri" w:hAnsi="Calibri" w:cs="Calibri"/>
        </w:rPr>
        <w:t>(Ng, n.d.)</w:t>
      </w:r>
      <w:r w:rsidR="00192E05">
        <w:fldChar w:fldCharType="end"/>
      </w:r>
    </w:p>
    <w:p w14:paraId="6D5985AA" w14:textId="346C1704" w:rsidR="00011997" w:rsidRDefault="00842E29" w:rsidP="00011997">
      <w:pPr>
        <w:pStyle w:val="ListParagraph"/>
        <w:numPr>
          <w:ilvl w:val="0"/>
          <w:numId w:val="42"/>
        </w:numPr>
        <w:jc w:val="both"/>
      </w:pPr>
      <w:r w:rsidRPr="00842E29">
        <w:t>Lift</w:t>
      </w:r>
      <w:r w:rsidR="00575951">
        <w:t xml:space="preserve"> - determines</w:t>
      </w:r>
      <w:r w:rsidRPr="00842E29">
        <w:t> how likely item Y is purchased when item X is purchased, while controlling for how popular item Y is</w:t>
      </w:r>
      <w:r w:rsidR="00575951">
        <w:t xml:space="preserve">. </w:t>
      </w:r>
      <w:r w:rsidR="00575951">
        <w:fldChar w:fldCharType="begin"/>
      </w:r>
      <w:r w:rsidR="00904007">
        <w:instrText xml:space="preserve"> ADDIN ZOTERO_ITEM CSL_CITATION {"citationID":"a1KNSuue","properties":{"formattedCitation":"(Ng, n.d.)","plainCitation":"(Ng, n.d.)","noteIndex":0},"citationItems":[{"id":63,"uris":["http://zotero.org/users/9410269/items/8CVF6UYG"],"itemData":{"id":63,"type":"post-weblog","title":"Association Rules and the Apriori Algorithm: A Tutorial","URL":"https://www.kdnuggets.com/2016/04/association-rules-apriori-algorithm-tutorial.html","author":[{"family":"Ng","given":"Annalyn"}]}}],"schema":"https://github.com/citation-style-language/schema/raw/master/csl-citation.json"} </w:instrText>
      </w:r>
      <w:r w:rsidR="00575951">
        <w:fldChar w:fldCharType="separate"/>
      </w:r>
      <w:r w:rsidR="00904007" w:rsidRPr="00904007">
        <w:rPr>
          <w:rFonts w:ascii="Calibri" w:hAnsi="Calibri" w:cs="Calibri"/>
        </w:rPr>
        <w:t>(Ng, n.d.)</w:t>
      </w:r>
      <w:r w:rsidR="00575951">
        <w:fldChar w:fldCharType="end"/>
      </w:r>
    </w:p>
    <w:p w14:paraId="1C79DA5E" w14:textId="28B88CFF" w:rsidR="00EC67BF" w:rsidRDefault="00575951" w:rsidP="00575951">
      <w:pPr>
        <w:pStyle w:val="ListParagraph"/>
        <w:jc w:val="center"/>
      </w:pPr>
      <m:oMath>
        <m:r>
          <w:rPr>
            <w:rFonts w:ascii="Cambria Math" w:hAnsi="Cambria Math"/>
          </w:rPr>
          <m:t>confidence {</m:t>
        </m:r>
        <m:sSub>
          <m:sSubPr>
            <m:ctrlPr>
              <w:rPr>
                <w:rFonts w:ascii="Cambria Math" w:hAnsi="Cambria Math"/>
                <w:i/>
              </w:rPr>
            </m:ctrlPr>
          </m:sSubPr>
          <m:e>
            <m:r>
              <w:rPr>
                <w:rFonts w:ascii="Cambria Math" w:hAnsi="Cambria Math"/>
              </w:rPr>
              <m:t>item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item</m:t>
            </m:r>
          </m:e>
          <m:sub>
            <m:r>
              <w:rPr>
                <w:rFonts w:ascii="Cambria Math" w:hAnsi="Cambria Math"/>
              </w:rPr>
              <m:t>y</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support {x, y}</m:t>
            </m:r>
          </m:num>
          <m:den>
            <m:r>
              <w:rPr>
                <w:rFonts w:ascii="Cambria Math" w:eastAsiaTheme="minorEastAsia" w:hAnsi="Cambria Math"/>
              </w:rPr>
              <m:t xml:space="preserve">support </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 support {y}</m:t>
            </m:r>
          </m:den>
        </m:f>
      </m:oMath>
      <w:r>
        <w:rPr>
          <w:rFonts w:eastAsiaTheme="minorEastAsia"/>
        </w:rPr>
        <w:t xml:space="preserve"> </w:t>
      </w:r>
      <w:r>
        <w:fldChar w:fldCharType="begin"/>
      </w:r>
      <w:r w:rsidR="00904007">
        <w:instrText xml:space="preserve"> ADDIN ZOTERO_ITEM CSL_CITATION {"citationID":"QYKUuRut","properties":{"formattedCitation":"(Ng, n.d.)","plainCitation":"(Ng, n.d.)","noteIndex":0},"citationItems":[{"id":63,"uris":["http://zotero.org/users/9410269/items/8CVF6UYG"],"itemData":{"id":63,"type":"post-weblog","title":"Association Rules and the Apriori Algorithm: A Tutorial","URL":"https://www.kdnuggets.com/2016/04/association-rules-apriori-algorithm-tutorial.html","author":[{"family":"Ng","given":"Annalyn"}]}}],"schema":"https://github.com/citation-style-language/schema/raw/master/csl-citation.json"} </w:instrText>
      </w:r>
      <w:r>
        <w:fldChar w:fldCharType="separate"/>
      </w:r>
      <w:r w:rsidR="00904007" w:rsidRPr="00904007">
        <w:rPr>
          <w:rFonts w:ascii="Calibri" w:hAnsi="Calibri" w:cs="Calibri"/>
        </w:rPr>
        <w:t>(Ng, n.d.)</w:t>
      </w:r>
      <w:r>
        <w:fldChar w:fldCharType="end"/>
      </w:r>
    </w:p>
    <w:p w14:paraId="51A6647A" w14:textId="6D992BFF" w:rsidR="000625B7" w:rsidRDefault="000625B7" w:rsidP="000625B7">
      <w:pPr>
        <w:pStyle w:val="ListParagraph"/>
        <w:numPr>
          <w:ilvl w:val="0"/>
          <w:numId w:val="37"/>
        </w:numPr>
        <w:jc w:val="both"/>
      </w:pPr>
      <w:r>
        <w:t>Neural Network</w:t>
      </w:r>
    </w:p>
    <w:p w14:paraId="2839C761" w14:textId="73AC42BE" w:rsidR="000625B7" w:rsidRDefault="000625B7" w:rsidP="000625B7">
      <w:pPr>
        <w:pStyle w:val="ListParagraph"/>
        <w:numPr>
          <w:ilvl w:val="0"/>
          <w:numId w:val="43"/>
        </w:numPr>
        <w:jc w:val="both"/>
      </w:pPr>
      <w:r w:rsidRPr="00712B86">
        <w:rPr>
          <w:i/>
          <w:iCs/>
        </w:rPr>
        <w:t xml:space="preserve">Accuracy Score </w:t>
      </w:r>
      <w:r w:rsidRPr="00712B86">
        <w:t>–</w:t>
      </w:r>
      <w:r>
        <w:t xml:space="preserve"> same as classifier</w:t>
      </w:r>
    </w:p>
    <w:p w14:paraId="265326B7" w14:textId="22B8CE26" w:rsidR="000625B7" w:rsidRDefault="000625B7" w:rsidP="00FD4626">
      <w:pPr>
        <w:pStyle w:val="ListParagraph"/>
        <w:numPr>
          <w:ilvl w:val="0"/>
          <w:numId w:val="43"/>
        </w:numPr>
        <w:shd w:val="clear" w:color="auto" w:fill="F9FAFF"/>
        <w:spacing w:after="60" w:line="240" w:lineRule="auto"/>
        <w:jc w:val="both"/>
      </w:pPr>
      <w:r w:rsidRPr="000625B7">
        <w:rPr>
          <w:i/>
          <w:iCs/>
        </w:rPr>
        <w:t xml:space="preserve">Loss Score </w:t>
      </w:r>
      <w:r w:rsidRPr="000625B7">
        <w:t>- measures how good a neural network model is in performing a certain task, which in most cases is regression or classification</w:t>
      </w:r>
      <w:r>
        <w:t xml:space="preserve"> that</w:t>
      </w:r>
      <w:r w:rsidRPr="000625B7">
        <w:t xml:space="preserve"> minimize the value of the loss function during the backpropagation step in order to make the neural network better.</w:t>
      </w:r>
      <w:r w:rsidR="00FD4626">
        <w:t xml:space="preserve"> </w:t>
      </w:r>
      <w:r w:rsidR="00FD4626">
        <w:fldChar w:fldCharType="begin"/>
      </w:r>
      <w:r w:rsidR="00904007">
        <w:instrText xml:space="preserve"> ADDIN ZOTERO_ITEM CSL_CITATION {"citationID":"a12vaplt67n","properties":{"formattedCitation":"(Oppermann, n.d.)","plainCitation":"(Oppermann, n.d.)","noteIndex":0},"citationItems":[{"id":64,"uris":["http://zotero.org/users/9410269/items/8K7ST9EJ"],"itemData":{"id":64,"type":"post-weblog","title":"Think You Don’t Need Loss Functions in Deep Learning? Think Again.","URL":"https://builtin.com/machine-learning/loss-functions","author":[{"family":"Oppermann","given":"Artem"}]}}],"schema":"https://github.com/citation-style-language/schema/raw/master/csl-citation.json"} </w:instrText>
      </w:r>
      <w:r w:rsidR="00FD4626">
        <w:fldChar w:fldCharType="separate"/>
      </w:r>
      <w:r w:rsidR="00904007" w:rsidRPr="00904007">
        <w:rPr>
          <w:rFonts w:ascii="Calibri" w:hAnsi="Calibri" w:cs="Calibri"/>
        </w:rPr>
        <w:t>(Oppermann, n.d.)</w:t>
      </w:r>
      <w:r w:rsidR="00FD4626">
        <w:fldChar w:fldCharType="end"/>
      </w:r>
    </w:p>
    <w:p w14:paraId="0257F8E6" w14:textId="3F03EC87" w:rsidR="00FD4626" w:rsidRPr="008B15A0" w:rsidRDefault="00FD4626" w:rsidP="00B36021">
      <w:pPr>
        <w:pStyle w:val="ListParagraph"/>
        <w:shd w:val="clear" w:color="auto" w:fill="F9FAFF"/>
        <w:spacing w:after="60" w:line="240" w:lineRule="auto"/>
        <w:jc w:val="center"/>
        <w:rPr>
          <w:rFonts w:eastAsiaTheme="minorEastAsia"/>
          <w:iCs/>
        </w:rPr>
      </w:pPr>
      <m:oMath>
        <m:r>
          <m:rPr>
            <m:scr m:val="script"/>
          </m:rPr>
          <w:rPr>
            <w:rFonts w:ascii="Cambria Math" w:hAnsi="Cambria Math"/>
          </w:rPr>
          <m:t>L(</m:t>
        </m:r>
        <m:r>
          <w:rPr>
            <w:rFonts w:ascii="Cambria Math" w:hAnsi="Cambria Math"/>
          </w:rPr>
          <m:t>θ)=</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Cs/>
              </w:rPr>
            </m:ctrlPr>
          </m:sSupPr>
          <m:e>
            <m:r>
              <w:rPr>
                <w:rFonts w:ascii="Cambria Math" w:hAnsi="Cambria Math"/>
              </w:rPr>
              <m:t>(y(θ)-</m:t>
            </m:r>
            <m:acc>
              <m:accPr>
                <m:ctrlPr>
                  <w:rPr>
                    <w:rFonts w:ascii="Cambria Math" w:hAnsi="Cambria Math"/>
                    <w:i/>
                    <w:iCs/>
                  </w:rPr>
                </m:ctrlPr>
              </m:accPr>
              <m:e>
                <m:r>
                  <w:rPr>
                    <w:rFonts w:ascii="Cambria Math" w:hAnsi="Cambria Math"/>
                  </w:rPr>
                  <m:t>y</m:t>
                </m:r>
              </m:e>
            </m:acc>
            <m:r>
              <w:rPr>
                <w:rFonts w:ascii="Cambria Math" w:hAnsi="Cambria Math"/>
              </w:rPr>
              <m:t>)</m:t>
            </m:r>
          </m:e>
          <m:sup>
            <m:r>
              <w:rPr>
                <w:rFonts w:ascii="Cambria Math" w:hAnsi="Cambria Math"/>
              </w:rPr>
              <m:t>2</m:t>
            </m:r>
          </m:sup>
        </m:sSup>
      </m:oMath>
      <w:r w:rsidR="00B36021">
        <w:fldChar w:fldCharType="begin"/>
      </w:r>
      <w:r w:rsidR="00904007">
        <w:instrText xml:space="preserve"> ADDIN ZOTERO_ITEM CSL_CITATION {"citationID":"aJBWwnLr","properties":{"formattedCitation":"(Oppermann, n.d.)","plainCitation":"(Oppermann, n.d.)","noteIndex":0},"citationItems":[{"id":64,"uris":["http://zotero.org/users/9410269/items/8K7ST9EJ"],"itemData":{"id":64,"type":"post-weblog","title":"Think You Don’t Need Loss Functions in Deep Learning? Think Again.","URL":"https://builtin.com/machine-learning/loss-functions","author":[{"family":"Oppermann","given":"Artem"}]}}],"schema":"https://github.com/citation-style-language/schema/raw/master/csl-citation.json"} </w:instrText>
      </w:r>
      <w:r w:rsidR="00B36021">
        <w:fldChar w:fldCharType="separate"/>
      </w:r>
      <w:r w:rsidR="00904007" w:rsidRPr="00904007">
        <w:rPr>
          <w:rFonts w:ascii="Calibri" w:hAnsi="Calibri" w:cs="Calibri"/>
        </w:rPr>
        <w:t>(Oppermann, n.d.)</w:t>
      </w:r>
      <w:r w:rsidR="00B36021">
        <w:fldChar w:fldCharType="end"/>
      </w:r>
    </w:p>
    <w:p w14:paraId="649B60EF" w14:textId="0D7A6AE7" w:rsidR="008B15A0" w:rsidRPr="000625B7" w:rsidRDefault="008B15A0" w:rsidP="00B36021">
      <w:pPr>
        <w:pStyle w:val="ListParagraph"/>
        <w:shd w:val="clear" w:color="auto" w:fill="F9FAFF"/>
        <w:spacing w:after="60" w:line="240" w:lineRule="auto"/>
        <w:jc w:val="center"/>
      </w:pPr>
      <m:oMath>
        <m:r>
          <w:rPr>
            <w:rFonts w:ascii="Cambria Math" w:hAnsi="Cambria Math"/>
          </w:rPr>
          <m:t>θ=(</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n</m:t>
            </m:r>
          </m:sub>
        </m:sSub>
        <m:r>
          <w:rPr>
            <w:rFonts w:ascii="Cambria Math" w:hAnsi="Cambria Math"/>
          </w:rPr>
          <m:t>)</m:t>
        </m:r>
      </m:oMath>
      <w:r w:rsidR="00B36021">
        <w:rPr>
          <w:rFonts w:eastAsiaTheme="minorEastAsia"/>
          <w:iCs/>
        </w:rPr>
        <w:t xml:space="preserve"> </w:t>
      </w:r>
      <w:r w:rsidR="00B36021">
        <w:fldChar w:fldCharType="begin"/>
      </w:r>
      <w:r w:rsidR="00904007">
        <w:instrText xml:space="preserve"> ADDIN ZOTERO_ITEM CSL_CITATION {"citationID":"b4uFz0qu","properties":{"formattedCitation":"(Oppermann, n.d.)","plainCitation":"(Oppermann, n.d.)","noteIndex":0},"citationItems":[{"id":64,"uris":["http://zotero.org/users/9410269/items/8K7ST9EJ"],"itemData":{"id":64,"type":"post-weblog","title":"Think You Don’t Need Loss Functions in Deep Learning? Think Again.","URL":"https://builtin.com/machine-learning/loss-functions","author":[{"family":"Oppermann","given":"Artem"}]}}],"schema":"https://github.com/citation-style-language/schema/raw/master/csl-citation.json"} </w:instrText>
      </w:r>
      <w:r w:rsidR="00B36021">
        <w:fldChar w:fldCharType="separate"/>
      </w:r>
      <w:r w:rsidR="00904007" w:rsidRPr="00904007">
        <w:rPr>
          <w:rFonts w:ascii="Calibri" w:hAnsi="Calibri" w:cs="Calibri"/>
        </w:rPr>
        <w:t>(Oppermann, n.d.)</w:t>
      </w:r>
      <w:r w:rsidR="00B36021">
        <w:fldChar w:fldCharType="end"/>
      </w:r>
    </w:p>
    <w:p w14:paraId="77C58E12" w14:textId="77777777" w:rsidR="000E2B4F" w:rsidRPr="00712B86" w:rsidRDefault="000E2B4F" w:rsidP="000625B7"/>
    <w:p w14:paraId="16C6D738" w14:textId="77777777" w:rsidR="000654F0" w:rsidRPr="00712B86" w:rsidRDefault="000654F0" w:rsidP="003925C7">
      <w:pPr>
        <w:pStyle w:val="Heading1"/>
        <w:numPr>
          <w:ilvl w:val="0"/>
          <w:numId w:val="49"/>
        </w:numPr>
        <w:rPr>
          <w:noProof/>
          <w:color w:val="auto"/>
          <w:sz w:val="22"/>
          <w:szCs w:val="22"/>
        </w:rPr>
      </w:pPr>
      <w:r w:rsidRPr="00712B86">
        <w:rPr>
          <w:noProof/>
          <w:color w:val="auto"/>
          <w:sz w:val="22"/>
          <w:szCs w:val="22"/>
        </w:rPr>
        <w:t xml:space="preserve"> </w:t>
      </w:r>
      <w:bookmarkStart w:id="47" w:name="_Toc105604371"/>
      <w:r w:rsidRPr="00712B86">
        <w:rPr>
          <w:noProof/>
          <w:color w:val="auto"/>
          <w:sz w:val="22"/>
          <w:szCs w:val="22"/>
        </w:rPr>
        <w:t>References</w:t>
      </w:r>
      <w:bookmarkEnd w:id="47"/>
    </w:p>
    <w:p w14:paraId="47B47E15" w14:textId="77777777" w:rsidR="00904007" w:rsidRDefault="00266B4A" w:rsidP="00A63A20">
      <w:pPr>
        <w:pStyle w:val="NoSpacing"/>
      </w:pPr>
      <w:r w:rsidRPr="00712B86">
        <w:rPr>
          <w:rFonts w:ascii="Calibri" w:hAnsi="Calibri" w:cs="Calibri"/>
        </w:rPr>
        <w:fldChar w:fldCharType="begin"/>
      </w:r>
      <w:r w:rsidR="00904007">
        <w:rPr>
          <w:rFonts w:ascii="Calibri" w:hAnsi="Calibri" w:cs="Calibri"/>
        </w:rPr>
        <w:instrText xml:space="preserve"> ADDIN ZOTERO_BIBL {"uncited":[],"omitted":[],"custom":[]} CSL_BIBLIOGRAPHY </w:instrText>
      </w:r>
      <w:r w:rsidRPr="00712B86">
        <w:rPr>
          <w:rFonts w:ascii="Calibri" w:hAnsi="Calibri" w:cs="Calibri"/>
        </w:rPr>
        <w:fldChar w:fldCharType="separate"/>
      </w:r>
      <w:r w:rsidR="00904007">
        <w:t xml:space="preserve">Bulao, J. (2022, March 14). </w:t>
      </w:r>
      <w:r w:rsidR="00904007">
        <w:rPr>
          <w:i/>
          <w:iCs/>
        </w:rPr>
        <w:t>How Much Data Is Created Every Day in 2022?</w:t>
      </w:r>
      <w:r w:rsidR="00904007">
        <w:t xml:space="preserve"> https://techjury.net/blog/how-much-data-is-created-every-day/#gref</w:t>
      </w:r>
    </w:p>
    <w:p w14:paraId="253258AE" w14:textId="77777777" w:rsidR="00A63A20" w:rsidRDefault="00A63A20" w:rsidP="00A63A20">
      <w:pPr>
        <w:pStyle w:val="NoSpacing"/>
      </w:pPr>
    </w:p>
    <w:p w14:paraId="7255BDAC" w14:textId="4A0B0E59" w:rsidR="00904007" w:rsidRDefault="00904007" w:rsidP="00A63A20">
      <w:pPr>
        <w:pStyle w:val="NoSpacing"/>
      </w:pPr>
      <w:r>
        <w:t xml:space="preserve">Burns, E., &amp; Burke, J. (n.d.). Neural: ANN. </w:t>
      </w:r>
      <w:r>
        <w:rPr>
          <w:i/>
          <w:iCs/>
        </w:rPr>
        <w:t>What Is a Neural Network? Explanation and Examples</w:t>
      </w:r>
      <w:r>
        <w:t>. https://searchenterpriseai.techtarget.com/definition/neural-network</w:t>
      </w:r>
    </w:p>
    <w:p w14:paraId="44E04C6A" w14:textId="77777777" w:rsidR="00A63A20" w:rsidRDefault="00A63A20" w:rsidP="00A63A20">
      <w:pPr>
        <w:pStyle w:val="NoSpacing"/>
      </w:pPr>
    </w:p>
    <w:p w14:paraId="5E5A6BB7" w14:textId="1780D7B7" w:rsidR="00904007" w:rsidRDefault="00904007" w:rsidP="00A63A20">
      <w:pPr>
        <w:pStyle w:val="NoSpacing"/>
      </w:pPr>
      <w:r>
        <w:t xml:space="preserve">Dannina, H. (2020, January 29). Rule: Apriori. </w:t>
      </w:r>
      <w:r>
        <w:rPr>
          <w:i/>
          <w:iCs/>
        </w:rPr>
        <w:t>Underrated Machine Learning Algorithms — APRIORI</w:t>
      </w:r>
      <w:r>
        <w:t>. https://towardsdatascience.com/underrated-machine-learning-algorithms-apriori-1b1d7a8b7bc</w:t>
      </w:r>
    </w:p>
    <w:p w14:paraId="194B18C4" w14:textId="77777777" w:rsidR="00A63A20" w:rsidRDefault="00A63A20" w:rsidP="00A63A20">
      <w:pPr>
        <w:pStyle w:val="NoSpacing"/>
      </w:pPr>
    </w:p>
    <w:p w14:paraId="4DE32B9D" w14:textId="6BE05C8A" w:rsidR="00904007" w:rsidRDefault="00904007" w:rsidP="00A63A20">
      <w:pPr>
        <w:pStyle w:val="NoSpacing"/>
      </w:pPr>
      <w:r>
        <w:t xml:space="preserve">datacamp. (n.d.). </w:t>
      </w:r>
      <w:r>
        <w:rPr>
          <w:i/>
          <w:iCs/>
        </w:rPr>
        <w:t>Feature Selection: PCA - Variance Score</w:t>
      </w:r>
      <w:r>
        <w:t>. https://www.datacamp.com/community/tutorials/principal-component-analysis-in-python</w:t>
      </w:r>
    </w:p>
    <w:p w14:paraId="6CA6C86F" w14:textId="77777777" w:rsidR="00A63A20" w:rsidRDefault="00A63A20" w:rsidP="00A63A20">
      <w:pPr>
        <w:pStyle w:val="NoSpacing"/>
      </w:pPr>
    </w:p>
    <w:p w14:paraId="1F0D019A" w14:textId="7101C9C7" w:rsidR="00904007" w:rsidRDefault="00904007" w:rsidP="00A63A20">
      <w:pPr>
        <w:pStyle w:val="NoSpacing"/>
      </w:pPr>
      <w:r>
        <w:t xml:space="preserve">Eklavya. (2019, October 29). Nonsupervised:SOM. </w:t>
      </w:r>
      <w:r>
        <w:rPr>
          <w:i/>
          <w:iCs/>
        </w:rPr>
        <w:t>Kohonen Self-Organizing Maps:A Special Type of Artificial Neural Network</w:t>
      </w:r>
      <w:r>
        <w:t>. https://towardsdatascience.com/kohonen-self-organizing-maps-a29040d688da</w:t>
      </w:r>
    </w:p>
    <w:p w14:paraId="7F6A1E61" w14:textId="77777777" w:rsidR="00A63A20" w:rsidRDefault="00A63A20" w:rsidP="00A63A20">
      <w:pPr>
        <w:pStyle w:val="NoSpacing"/>
      </w:pPr>
    </w:p>
    <w:p w14:paraId="51032312" w14:textId="55642EF4" w:rsidR="00904007" w:rsidRDefault="00904007" w:rsidP="00A63A20">
      <w:pPr>
        <w:pStyle w:val="NoSpacing"/>
      </w:pPr>
      <w:r>
        <w:t xml:space="preserve">Eremenko, K., &amp; de Ponteves, H. (n.d.-a). NLP: Porter Stemmer, Bag of Words. </w:t>
      </w:r>
      <w:r>
        <w:rPr>
          <w:i/>
          <w:iCs/>
        </w:rPr>
        <w:t>Udemy:Part 7 - Natural Language Processing, Porter Stemmer - Bag of Words</w:t>
      </w:r>
      <w:r>
        <w:t>. https://www.udemy.com/course/machinelearning/learn/lecture/20091386#overview</w:t>
      </w:r>
    </w:p>
    <w:p w14:paraId="4D3447A9" w14:textId="77777777" w:rsidR="00A63A20" w:rsidRDefault="00A63A20" w:rsidP="00A63A20">
      <w:pPr>
        <w:pStyle w:val="NoSpacing"/>
      </w:pPr>
    </w:p>
    <w:p w14:paraId="0065573D" w14:textId="251C63FB" w:rsidR="00904007" w:rsidRDefault="00904007" w:rsidP="00A63A20">
      <w:pPr>
        <w:pStyle w:val="NoSpacing"/>
      </w:pPr>
      <w:r>
        <w:t xml:space="preserve">Eremenko, K., &amp; de Ponteves, H. (n.d.-b). </w:t>
      </w:r>
      <w:r>
        <w:rPr>
          <w:i/>
          <w:iCs/>
        </w:rPr>
        <w:t>Sampling: Thompson Sampling</w:t>
      </w:r>
      <w:r>
        <w:t>. https://www.udemy.com/course/machinelearning/learn/lecture/6456840#overview</w:t>
      </w:r>
    </w:p>
    <w:p w14:paraId="50DF9591" w14:textId="77777777" w:rsidR="00A63A20" w:rsidRDefault="00A63A20" w:rsidP="00A63A20">
      <w:pPr>
        <w:pStyle w:val="NoSpacing"/>
      </w:pPr>
    </w:p>
    <w:p w14:paraId="4AD06FA3" w14:textId="69ADF010" w:rsidR="00904007" w:rsidRDefault="00904007" w:rsidP="00A63A20">
      <w:pPr>
        <w:pStyle w:val="NoSpacing"/>
      </w:pPr>
      <w:r>
        <w:t xml:space="preserve">Eremenko, K., &amp; de Ponteves, H. (n.d.-c). </w:t>
      </w:r>
      <w:r>
        <w:rPr>
          <w:i/>
          <w:iCs/>
        </w:rPr>
        <w:t>Sampling: Upper Confidence Bound (UCB)</w:t>
      </w:r>
      <w:r>
        <w:t>. https://www.udemy.com/course/machinelearning/learn/lecture/6456832#overview</w:t>
      </w:r>
    </w:p>
    <w:p w14:paraId="5277CEAB" w14:textId="77777777" w:rsidR="00A63A20" w:rsidRDefault="00A63A20" w:rsidP="00A63A20">
      <w:pPr>
        <w:pStyle w:val="NoSpacing"/>
      </w:pPr>
    </w:p>
    <w:p w14:paraId="3957AE10" w14:textId="2C79A9E7" w:rsidR="00904007" w:rsidRDefault="00904007" w:rsidP="00A63A20">
      <w:pPr>
        <w:pStyle w:val="NoSpacing"/>
      </w:pPr>
      <w:r>
        <w:t xml:space="preserve">G., N. (n.d.). </w:t>
      </w:r>
      <w:r>
        <w:rPr>
          <w:i/>
          <w:iCs/>
        </w:rPr>
        <w:t>101 Artificial Intelligence Statistics [Updated for 2022]</w:t>
      </w:r>
      <w:r>
        <w:t xml:space="preserve">. </w:t>
      </w:r>
      <w:r w:rsidRPr="00A63A20">
        <w:rPr>
          <w:rStyle w:val="NoSpacingChar"/>
        </w:rPr>
        <w:t>https://techjury.net/blog/ai-statistics/</w:t>
      </w:r>
    </w:p>
    <w:p w14:paraId="16F457C1" w14:textId="77777777" w:rsidR="00A63A20" w:rsidRDefault="00A63A20" w:rsidP="00A63A20">
      <w:pPr>
        <w:pStyle w:val="NoSpacing"/>
      </w:pPr>
    </w:p>
    <w:p w14:paraId="73BD689C" w14:textId="59406876" w:rsidR="00904007" w:rsidRDefault="00904007" w:rsidP="00A63A20">
      <w:pPr>
        <w:pStyle w:val="NoSpacing"/>
      </w:pPr>
      <w:r>
        <w:t xml:space="preserve">Gupta, A. (2019, June 12). Rule: ECLAT. </w:t>
      </w:r>
      <w:r>
        <w:rPr>
          <w:i/>
          <w:iCs/>
        </w:rPr>
        <w:t>ML | ECLAT Algorithm</w:t>
      </w:r>
      <w:r>
        <w:t>. https://www.geeksforgeeks.org/ml-eclat-algorithm/</w:t>
      </w:r>
    </w:p>
    <w:p w14:paraId="44632FD8" w14:textId="77777777" w:rsidR="00904007" w:rsidRDefault="00904007" w:rsidP="00A63A20">
      <w:pPr>
        <w:pStyle w:val="NoSpacing"/>
      </w:pPr>
      <w:r>
        <w:lastRenderedPageBreak/>
        <w:t xml:space="preserve">HandWiki. (n.d.). </w:t>
      </w:r>
      <w:r>
        <w:rPr>
          <w:i/>
          <w:iCs/>
        </w:rPr>
        <w:t>Davies–Bouldin index</w:t>
      </w:r>
      <w:r>
        <w:t>. https://handwiki.org/wiki/Davies%E2%80%93Bouldin_index#:~:text=The%20Davies%E2%80%93Bouldin%20index%20%28DBI%29%2C%20introduced%20by%20David%20L.,using%20quantities%20and%20features%20inherent%20to%20the%20dataset.</w:t>
      </w:r>
    </w:p>
    <w:p w14:paraId="79236DB5" w14:textId="77777777" w:rsidR="00A63A20" w:rsidRDefault="00A63A20" w:rsidP="00A63A20">
      <w:pPr>
        <w:pStyle w:val="NoSpacing"/>
      </w:pPr>
    </w:p>
    <w:p w14:paraId="2C2F3F05" w14:textId="36D73545" w:rsidR="00904007" w:rsidRDefault="00904007" w:rsidP="00A63A20">
      <w:pPr>
        <w:pStyle w:val="NoSpacing"/>
      </w:pPr>
      <w:r>
        <w:t xml:space="preserve">IBM Cloud Education. (2020, July 15). What is Machine Learning? </w:t>
      </w:r>
      <w:r>
        <w:rPr>
          <w:i/>
          <w:iCs/>
        </w:rPr>
        <w:t>Machine Learning</w:t>
      </w:r>
      <w:r>
        <w:t>. https://www.ibm.com/cloud/learn/machine-learning</w:t>
      </w:r>
    </w:p>
    <w:p w14:paraId="02721A4F" w14:textId="77777777" w:rsidR="00A63A20" w:rsidRDefault="00A63A20" w:rsidP="00A63A20">
      <w:pPr>
        <w:pStyle w:val="NoSpacing"/>
      </w:pPr>
    </w:p>
    <w:p w14:paraId="2B917C95" w14:textId="5F34AA32" w:rsidR="00904007" w:rsidRDefault="00904007" w:rsidP="00A63A20">
      <w:pPr>
        <w:pStyle w:val="NoSpacing"/>
      </w:pPr>
      <w:r>
        <w:t xml:space="preserve">IBM Cloud Education. (2022, October 20). Convolutional Neural Network. </w:t>
      </w:r>
      <w:r>
        <w:rPr>
          <w:i/>
          <w:iCs/>
        </w:rPr>
        <w:t>Convolutional Neural Network</w:t>
      </w:r>
      <w:r>
        <w:t>. https://www.ibm.com/cloud/learn/convolutional-neural-networks</w:t>
      </w:r>
    </w:p>
    <w:p w14:paraId="23765C3A" w14:textId="77777777" w:rsidR="00A63A20" w:rsidRDefault="00A63A20" w:rsidP="00A63A20">
      <w:pPr>
        <w:pStyle w:val="NoSpacing"/>
      </w:pPr>
    </w:p>
    <w:p w14:paraId="07652AD6" w14:textId="6E67E984" w:rsidR="00904007" w:rsidRDefault="00904007" w:rsidP="00A63A20">
      <w:pPr>
        <w:pStyle w:val="NoSpacing"/>
      </w:pPr>
      <w:r>
        <w:t xml:space="preserve">Katara, H., &amp; Vaidya, D. (2022, May 28). </w:t>
      </w:r>
      <w:r>
        <w:rPr>
          <w:i/>
          <w:iCs/>
        </w:rPr>
        <w:t>What is R Squared (R2) in Regression?</w:t>
      </w:r>
      <w:r>
        <w:t xml:space="preserve"> https://www.wallstreetmojo.com/r-squared-formula/</w:t>
      </w:r>
    </w:p>
    <w:p w14:paraId="7E87C649" w14:textId="77777777" w:rsidR="00A63A20" w:rsidRDefault="00A63A20" w:rsidP="00A63A20">
      <w:pPr>
        <w:pStyle w:val="NoSpacing"/>
      </w:pPr>
    </w:p>
    <w:p w14:paraId="4F290AE4" w14:textId="0EBCDD70" w:rsidR="00904007" w:rsidRDefault="00904007" w:rsidP="00A63A20">
      <w:pPr>
        <w:pStyle w:val="NoSpacing"/>
      </w:pPr>
      <w:r>
        <w:t xml:space="preserve">Kumar, A. (2020, August 29). </w:t>
      </w:r>
      <w:r>
        <w:rPr>
          <w:i/>
          <w:iCs/>
        </w:rPr>
        <w:t>Grid Search Explained – Python Sklearn Examples</w:t>
      </w:r>
      <w:r>
        <w:t>. https://vitalflux.com/grid-search-explained-python-sklearn-examples/</w:t>
      </w:r>
    </w:p>
    <w:p w14:paraId="4D749149" w14:textId="77777777" w:rsidR="00A63A20" w:rsidRDefault="00A63A20" w:rsidP="00A63A20">
      <w:pPr>
        <w:pStyle w:val="NoSpacing"/>
      </w:pPr>
    </w:p>
    <w:p w14:paraId="74939AAD" w14:textId="39CECBFE" w:rsidR="00904007" w:rsidRDefault="00904007" w:rsidP="00A63A20">
      <w:pPr>
        <w:pStyle w:val="NoSpacing"/>
      </w:pPr>
      <w:r>
        <w:t xml:space="preserve">Kumar, A. (2022, April 8). </w:t>
      </w:r>
      <w:r>
        <w:rPr>
          <w:i/>
          <w:iCs/>
        </w:rPr>
        <w:t>Accuracy, Precision, Recall &amp; F1-Score – Python Examples</w:t>
      </w:r>
      <w:r>
        <w:t>. https://vitalflux.com/accuracy-precision-recall-f1-score-python-example/#:~:text=Accuracy%20score%20is%20used%20to%20measure%20the%20model,true%20negatives%20out%20of%20all%20the%20predictions%20made.</w:t>
      </w:r>
    </w:p>
    <w:p w14:paraId="0973346B" w14:textId="77777777" w:rsidR="00A63A20" w:rsidRDefault="00A63A20" w:rsidP="00A63A20">
      <w:pPr>
        <w:pStyle w:val="NoSpacing"/>
      </w:pPr>
    </w:p>
    <w:p w14:paraId="5DA1D47C" w14:textId="0BF67856" w:rsidR="00904007" w:rsidRDefault="00904007" w:rsidP="00A63A20">
      <w:pPr>
        <w:pStyle w:val="NoSpacing"/>
      </w:pPr>
      <w:r>
        <w:t xml:space="preserve">Marr, B. (n.d.). </w:t>
      </w:r>
      <w:r>
        <w:rPr>
          <w:i/>
          <w:iCs/>
        </w:rPr>
        <w:t>28 Best Quotes About Artificial Intelligence</w:t>
      </w:r>
      <w:r>
        <w:t>. https://www.forbes.com/sites/bernardmarr/2017/07/25/28-best-quotes-about-artificial-intelligence/?sh=5864c0be4a6f</w:t>
      </w:r>
    </w:p>
    <w:p w14:paraId="7AF18308" w14:textId="77777777" w:rsidR="00A63A20" w:rsidRDefault="00A63A20" w:rsidP="00A63A20">
      <w:pPr>
        <w:pStyle w:val="NoSpacing"/>
      </w:pPr>
    </w:p>
    <w:p w14:paraId="246179C8" w14:textId="23AE90B0" w:rsidR="00904007" w:rsidRDefault="00904007" w:rsidP="00A63A20">
      <w:pPr>
        <w:pStyle w:val="NoSpacing"/>
      </w:pPr>
      <w:r>
        <w:t xml:space="preserve">Ng, A. (n.d.). </w:t>
      </w:r>
      <w:r>
        <w:rPr>
          <w:i/>
          <w:iCs/>
        </w:rPr>
        <w:t>Association Rules and the Apriori Algorithm: A Tutorial</w:t>
      </w:r>
      <w:r>
        <w:t>. https://www.kdnuggets.com/2016/04/association-rules-apriori-algorithm-tutorial.html</w:t>
      </w:r>
    </w:p>
    <w:p w14:paraId="19E96AF6" w14:textId="77777777" w:rsidR="00A63A20" w:rsidRDefault="00A63A20" w:rsidP="00A63A20">
      <w:pPr>
        <w:pStyle w:val="NoSpacing"/>
      </w:pPr>
    </w:p>
    <w:p w14:paraId="4A89B43D" w14:textId="1E3CB49B" w:rsidR="00904007" w:rsidRDefault="00904007" w:rsidP="00A63A20">
      <w:pPr>
        <w:pStyle w:val="NoSpacing"/>
      </w:pPr>
      <w:r>
        <w:t xml:space="preserve">Oppermann, A. (n.d.). </w:t>
      </w:r>
      <w:r>
        <w:rPr>
          <w:i/>
          <w:iCs/>
        </w:rPr>
        <w:t>Think You Don’t Need Loss Functions in Deep Learning? Think Again.</w:t>
      </w:r>
      <w:r>
        <w:t xml:space="preserve"> https://builtin.com/machine-learning/loss-functions</w:t>
      </w:r>
    </w:p>
    <w:p w14:paraId="1DC923F5" w14:textId="77777777" w:rsidR="00A63A20" w:rsidRDefault="00904007" w:rsidP="00A63A20">
      <w:pPr>
        <w:pStyle w:val="NoSpacing"/>
      </w:pPr>
      <w:r>
        <w:t xml:space="preserve">oreilly. (n.d.-a). </w:t>
      </w:r>
    </w:p>
    <w:p w14:paraId="50729EC7" w14:textId="77777777" w:rsidR="00A63A20" w:rsidRDefault="00A63A20" w:rsidP="00A63A20">
      <w:pPr>
        <w:pStyle w:val="NoSpacing"/>
      </w:pPr>
    </w:p>
    <w:p w14:paraId="1FD4660C" w14:textId="487520A8" w:rsidR="00904007" w:rsidRDefault="00904007" w:rsidP="00A63A20">
      <w:pPr>
        <w:pStyle w:val="NoSpacing"/>
      </w:pPr>
      <w:r>
        <w:rPr>
          <w:i/>
          <w:iCs/>
        </w:rPr>
        <w:t>Completeness score</w:t>
      </w:r>
      <w:r>
        <w:t>. https://www.oreilly.com/library/view/mastering-machine-learning/9781788621113/f4a7b48b-0021-4917-ad0d-e89cef3b4df6.xhtml#:~:text=Completeness%20score.%20This%20score%20is%20complementary%20to%20the,the%20same%20true%20label%20to%20the%20same%20cluster.</w:t>
      </w:r>
    </w:p>
    <w:p w14:paraId="7AB888C5" w14:textId="77777777" w:rsidR="00A63A20" w:rsidRDefault="00A63A20" w:rsidP="00A63A20">
      <w:pPr>
        <w:pStyle w:val="NoSpacing"/>
      </w:pPr>
    </w:p>
    <w:p w14:paraId="325BA4B0" w14:textId="584218A6" w:rsidR="00904007" w:rsidRDefault="00904007" w:rsidP="00A63A20">
      <w:pPr>
        <w:pStyle w:val="NoSpacing"/>
      </w:pPr>
      <w:r>
        <w:t xml:space="preserve">oreilly. (n.d.-b). </w:t>
      </w:r>
      <w:r>
        <w:rPr>
          <w:i/>
          <w:iCs/>
        </w:rPr>
        <w:t>Homogeneity Score</w:t>
      </w:r>
      <w:r>
        <w:t>. https://www.oreilly.com/library/view/mastering-machine-learning/9781788621113/2830f738-c6a5-460a-b518-23ecd3745c2d.xhtml#:~:text=Homogeneity%20score.%20This%20score%20is%20useful%20to%20check,1%2C%20with%20low%20values%20indicating%20a%20low%20homogeneity.</w:t>
      </w:r>
    </w:p>
    <w:p w14:paraId="569767E7" w14:textId="77777777" w:rsidR="00A63A20" w:rsidRDefault="00A63A20" w:rsidP="00A63A20">
      <w:pPr>
        <w:pStyle w:val="NoSpacing"/>
      </w:pPr>
    </w:p>
    <w:p w14:paraId="00C9D4F9" w14:textId="1463E00F" w:rsidR="00904007" w:rsidRDefault="00904007" w:rsidP="00A63A20">
      <w:pPr>
        <w:pStyle w:val="NoSpacing"/>
      </w:pPr>
      <w:r>
        <w:t xml:space="preserve">Pandey, P. (n.d.). </w:t>
      </w:r>
      <w:r>
        <w:rPr>
          <w:i/>
          <w:iCs/>
        </w:rPr>
        <w:t>Feature Scaling: MinMax, Standard and Robust Scaler</w:t>
      </w:r>
      <w:r>
        <w:t>. https://machinelearninggeek.com/feature-scaling-minmax-standard-and-robust-scaler</w:t>
      </w:r>
    </w:p>
    <w:p w14:paraId="27B47358" w14:textId="77777777" w:rsidR="00A63A20" w:rsidRDefault="00A63A20" w:rsidP="00A63A20">
      <w:pPr>
        <w:pStyle w:val="NoSpacing"/>
      </w:pPr>
    </w:p>
    <w:p w14:paraId="59FC108C" w14:textId="0979FB90" w:rsidR="00904007" w:rsidRDefault="00904007" w:rsidP="00A63A20">
      <w:pPr>
        <w:pStyle w:val="NoSpacing"/>
      </w:pPr>
      <w:r>
        <w:t xml:space="preserve">Peleton Technology. (2022, March 6). </w:t>
      </w:r>
      <w:r>
        <w:rPr>
          <w:i/>
          <w:iCs/>
        </w:rPr>
        <w:t>What are the Most In-demand Skills in Artificial Intelligence?</w:t>
      </w:r>
      <w:r>
        <w:t xml:space="preserve"> https://peletontechnology.com/what-are-the-most-in-demand-skills-in-artificial-intelligence/</w:t>
      </w:r>
    </w:p>
    <w:p w14:paraId="0047EC82" w14:textId="77777777" w:rsidR="00A63A20" w:rsidRDefault="00A63A20" w:rsidP="00A63A20">
      <w:pPr>
        <w:pStyle w:val="NoSpacing"/>
      </w:pPr>
    </w:p>
    <w:p w14:paraId="3613BEA0" w14:textId="50B9BB01" w:rsidR="00904007" w:rsidRDefault="00904007" w:rsidP="00A63A20">
      <w:pPr>
        <w:pStyle w:val="NoSpacing"/>
      </w:pPr>
      <w:r>
        <w:t xml:space="preserve">Rengarajan, K., &amp; Menon, V. K. (n.d.). </w:t>
      </w:r>
      <w:r>
        <w:rPr>
          <w:i/>
          <w:iCs/>
        </w:rPr>
        <w:t>Generalizing Streaming Pipeline Design for Big Data</w:t>
      </w:r>
      <w:r>
        <w:t>. 149–160. https://doi.org/10.1007/978-981-15-1366-4_12</w:t>
      </w:r>
    </w:p>
    <w:p w14:paraId="2E84D76B" w14:textId="77777777" w:rsidR="00904007" w:rsidRDefault="00904007" w:rsidP="00A63A20">
      <w:pPr>
        <w:pStyle w:val="NoSpacing"/>
      </w:pPr>
      <w:r>
        <w:lastRenderedPageBreak/>
        <w:t xml:space="preserve">ResearchAndMarket. (2020, February 10). </w:t>
      </w:r>
      <w:r>
        <w:rPr>
          <w:i/>
          <w:iCs/>
        </w:rPr>
        <w:t>$390+ Billion Artificial Intelligence (AI) Industry Outlook, 2025—Big Data Fueling AI &amp; Machine Learning Profoundly, AI to Counter Unmet Clinical Demand</w:t>
      </w:r>
      <w:r>
        <w:t>. https://www.prnewswire.com/news-releases/390-billion-artificial-intelligence-ai-industry-outlook-2025---big-data-fueling-ai--machine-learning-profoundly-ai-to-counter-unmet-clinical-demand-301001823.html</w:t>
      </w:r>
    </w:p>
    <w:p w14:paraId="23CDDCA4" w14:textId="77777777" w:rsidR="00A63A20" w:rsidRDefault="00A63A20" w:rsidP="00A63A20">
      <w:pPr>
        <w:pStyle w:val="NoSpacing"/>
      </w:pPr>
    </w:p>
    <w:p w14:paraId="3948EECD" w14:textId="6248F437" w:rsidR="00904007" w:rsidRDefault="00904007" w:rsidP="00A63A20">
      <w:pPr>
        <w:pStyle w:val="NoSpacing"/>
      </w:pPr>
      <w:r>
        <w:t xml:space="preserve">Sadawi, N. (n.d.). Model Evaluation Classification. </w:t>
      </w:r>
      <w:r>
        <w:rPr>
          <w:i/>
          <w:iCs/>
        </w:rPr>
        <w:t>Evaluating Classifiers: Understaning the Confusion Matrix</w:t>
      </w:r>
      <w:r>
        <w:t>. https://www.youtube.com/watch?v=zrr4eu29uww</w:t>
      </w:r>
    </w:p>
    <w:p w14:paraId="40562209" w14:textId="77777777" w:rsidR="00A63A20" w:rsidRDefault="00A63A20" w:rsidP="00A63A20">
      <w:pPr>
        <w:pStyle w:val="NoSpacing"/>
      </w:pPr>
    </w:p>
    <w:p w14:paraId="3DFDFA86" w14:textId="2B964EB4" w:rsidR="00904007" w:rsidRDefault="00904007" w:rsidP="00A63A20">
      <w:pPr>
        <w:pStyle w:val="NoSpacing"/>
      </w:pPr>
      <w:r>
        <w:t xml:space="preserve">scikit-learn. (n.d.-a). </w:t>
      </w:r>
      <w:r>
        <w:rPr>
          <w:i/>
          <w:iCs/>
        </w:rPr>
        <w:t>Calinski and Harabasz score</w:t>
      </w:r>
      <w:r>
        <w:t>. https://scikit-learn.org/stable/modules/generated/sklearn.metrics.calinski_harabasz_score.html?highlight=calinski_harabasz_score</w:t>
      </w:r>
    </w:p>
    <w:p w14:paraId="0588C5B3" w14:textId="77777777" w:rsidR="00A63A20" w:rsidRDefault="00A63A20" w:rsidP="00A63A20">
      <w:pPr>
        <w:pStyle w:val="NoSpacing"/>
      </w:pPr>
    </w:p>
    <w:p w14:paraId="5380CE88" w14:textId="43649A85" w:rsidR="00904007" w:rsidRDefault="00904007" w:rsidP="00A63A20">
      <w:pPr>
        <w:pStyle w:val="NoSpacing"/>
      </w:pPr>
      <w:r>
        <w:t xml:space="preserve">scikit-learn. (n.d.-b). </w:t>
      </w:r>
      <w:r>
        <w:rPr>
          <w:i/>
          <w:iCs/>
        </w:rPr>
        <w:t>Classifier: LogisticRegression</w:t>
      </w:r>
      <w:r>
        <w:t>. https://scikit-learn.org/stable/modules/generated/sklearn.linear_model.LogisticRegression.html</w:t>
      </w:r>
    </w:p>
    <w:p w14:paraId="21D1F172" w14:textId="77777777" w:rsidR="00A63A20" w:rsidRDefault="00A63A20" w:rsidP="00A63A20">
      <w:pPr>
        <w:pStyle w:val="NoSpacing"/>
      </w:pPr>
    </w:p>
    <w:p w14:paraId="0F8007CF" w14:textId="6B150E49" w:rsidR="00904007" w:rsidRDefault="00904007" w:rsidP="00A63A20">
      <w:pPr>
        <w:pStyle w:val="NoSpacing"/>
      </w:pPr>
      <w:r>
        <w:t xml:space="preserve">scikit-learn. (n.d.-c). </w:t>
      </w:r>
      <w:r>
        <w:rPr>
          <w:i/>
          <w:iCs/>
        </w:rPr>
        <w:t>Classifier: RandomForestClassifier</w:t>
      </w:r>
      <w:r>
        <w:t>. https://scikit-learn.org/stable/modules/generated/sklearn.ensemble.RandomForestClassifier.html?highlight=randomforestclassifier#sklearn.ensemble.RandomForestClassifier</w:t>
      </w:r>
    </w:p>
    <w:p w14:paraId="3D9ED00D" w14:textId="77777777" w:rsidR="00A63A20" w:rsidRDefault="00A63A20" w:rsidP="00A63A20">
      <w:pPr>
        <w:pStyle w:val="NoSpacing"/>
      </w:pPr>
    </w:p>
    <w:p w14:paraId="3DB83FDB" w14:textId="0E285DB0" w:rsidR="00904007" w:rsidRDefault="00904007" w:rsidP="00A63A20">
      <w:pPr>
        <w:pStyle w:val="NoSpacing"/>
      </w:pPr>
      <w:r>
        <w:t xml:space="preserve">scikit-learn. (n.d.-d). </w:t>
      </w:r>
      <w:r>
        <w:rPr>
          <w:i/>
          <w:iCs/>
        </w:rPr>
        <w:t>Cluster: Agglomerative</w:t>
      </w:r>
      <w:r>
        <w:t>. https://scikit-learn.org/stable/modules/generated/sklearn.cluster.AgglomerativeClustering.html?highlight=agglomerativeclustering#sklearn.cluster.AgglomerativeClustering</w:t>
      </w:r>
    </w:p>
    <w:p w14:paraId="71FD9E23" w14:textId="77777777" w:rsidR="00A63A20" w:rsidRDefault="00A63A20" w:rsidP="00A63A20">
      <w:pPr>
        <w:pStyle w:val="NoSpacing"/>
      </w:pPr>
    </w:p>
    <w:p w14:paraId="60767C1D" w14:textId="10A05586" w:rsidR="00904007" w:rsidRDefault="00904007" w:rsidP="00A63A20">
      <w:pPr>
        <w:pStyle w:val="NoSpacing"/>
      </w:pPr>
      <w:r>
        <w:t xml:space="preserve">scikit-learn. (n.d.-e). </w:t>
      </w:r>
      <w:r>
        <w:rPr>
          <w:i/>
          <w:iCs/>
        </w:rPr>
        <w:t>Cluster: DBSCAN</w:t>
      </w:r>
      <w:r>
        <w:t>. https://scikit-learn.org/stable/modules/generated/sklearn.cluster.DBSCAN.html?highlight=dbscan#sklearn.cluster.DBSCAN</w:t>
      </w:r>
    </w:p>
    <w:p w14:paraId="464A176D" w14:textId="77777777" w:rsidR="00A63A20" w:rsidRDefault="00A63A20" w:rsidP="00A63A20">
      <w:pPr>
        <w:pStyle w:val="NoSpacing"/>
      </w:pPr>
    </w:p>
    <w:p w14:paraId="3C845048" w14:textId="29A8A837" w:rsidR="00904007" w:rsidRDefault="00904007" w:rsidP="00A63A20">
      <w:pPr>
        <w:pStyle w:val="NoSpacing"/>
      </w:pPr>
      <w:r>
        <w:t xml:space="preserve">scikit-learn. (n.d.-f). </w:t>
      </w:r>
      <w:r>
        <w:rPr>
          <w:i/>
          <w:iCs/>
        </w:rPr>
        <w:t>Cluster: KMeans</w:t>
      </w:r>
      <w:r>
        <w:t>. https://scikit-learn.org/stable/modules/generated/sklearn.cluster.KMeans.html?highlight=kmeans#sklearn.cluster.KMeans</w:t>
      </w:r>
    </w:p>
    <w:p w14:paraId="58653F00" w14:textId="77777777" w:rsidR="00A63A20" w:rsidRDefault="00A63A20" w:rsidP="00A63A20">
      <w:pPr>
        <w:pStyle w:val="NoSpacing"/>
      </w:pPr>
    </w:p>
    <w:p w14:paraId="3B08BBA3" w14:textId="23719B73" w:rsidR="00904007" w:rsidRDefault="00904007" w:rsidP="00A63A20">
      <w:pPr>
        <w:pStyle w:val="NoSpacing"/>
      </w:pPr>
      <w:r>
        <w:t xml:space="preserve">scikit-learn. (n.d.-g). </w:t>
      </w:r>
      <w:r>
        <w:rPr>
          <w:i/>
          <w:iCs/>
        </w:rPr>
        <w:t>Completeness Score</w:t>
      </w:r>
      <w:r>
        <w:t>. https://scikit-learn.org/stable/modules/generated/sklearn.metrics.completeness_score.html</w:t>
      </w:r>
    </w:p>
    <w:p w14:paraId="02878DD2" w14:textId="77777777" w:rsidR="00A63A20" w:rsidRDefault="00A63A20" w:rsidP="00A63A20">
      <w:pPr>
        <w:pStyle w:val="NoSpacing"/>
      </w:pPr>
    </w:p>
    <w:p w14:paraId="5913421E" w14:textId="3F2ED3FE" w:rsidR="00904007" w:rsidRDefault="00904007" w:rsidP="00A63A20">
      <w:pPr>
        <w:pStyle w:val="NoSpacing"/>
      </w:pPr>
      <w:r>
        <w:t xml:space="preserve">scikit-learn. (n.d.-h). </w:t>
      </w:r>
      <w:r>
        <w:rPr>
          <w:i/>
          <w:iCs/>
        </w:rPr>
        <w:t>Feature Selection</w:t>
      </w:r>
      <w:r>
        <w:t>. https://scikit-learn.org/stable/modules/classes.html#module-sklearn.feature_selection</w:t>
      </w:r>
    </w:p>
    <w:p w14:paraId="49F0B275" w14:textId="77777777" w:rsidR="00A63A20" w:rsidRDefault="00A63A20" w:rsidP="00A63A20">
      <w:pPr>
        <w:pStyle w:val="NoSpacing"/>
      </w:pPr>
    </w:p>
    <w:p w14:paraId="52DC53EF" w14:textId="25585CE6" w:rsidR="00904007" w:rsidRDefault="00904007" w:rsidP="00A63A20">
      <w:pPr>
        <w:pStyle w:val="NoSpacing"/>
      </w:pPr>
      <w:r>
        <w:t xml:space="preserve">scikit-learn. (n.d.-i). </w:t>
      </w:r>
      <w:r>
        <w:rPr>
          <w:i/>
          <w:iCs/>
        </w:rPr>
        <w:t>Feature Selection: Discriminant Analysis</w:t>
      </w:r>
      <w:r>
        <w:t>. https://scikit-learn.org/stable/modules/classes.html#module-sklearn.discriminant_analysis</w:t>
      </w:r>
    </w:p>
    <w:p w14:paraId="0651E670" w14:textId="77777777" w:rsidR="00A63A20" w:rsidRDefault="00A63A20" w:rsidP="00A63A20">
      <w:pPr>
        <w:pStyle w:val="NoSpacing"/>
      </w:pPr>
    </w:p>
    <w:p w14:paraId="698CEC43" w14:textId="31FB0740" w:rsidR="00904007" w:rsidRDefault="00904007" w:rsidP="00A63A20">
      <w:pPr>
        <w:pStyle w:val="NoSpacing"/>
      </w:pPr>
      <w:r>
        <w:t xml:space="preserve">scikit-learn. (n.d.-j). </w:t>
      </w:r>
      <w:r>
        <w:rPr>
          <w:i/>
          <w:iCs/>
        </w:rPr>
        <w:t>Feature Selection: KernelPCA - Definition</w:t>
      </w:r>
      <w:r>
        <w:t>. https://scikit-learn.org/stable/modules/generated/sklearn.decomposition.KernelPCA.html#sklearn.decomposition.KernelPCA</w:t>
      </w:r>
    </w:p>
    <w:p w14:paraId="5DFBEB87" w14:textId="77777777" w:rsidR="00A63A20" w:rsidRDefault="00A63A20" w:rsidP="00A63A20">
      <w:pPr>
        <w:pStyle w:val="NoSpacing"/>
      </w:pPr>
    </w:p>
    <w:p w14:paraId="5E50AA84" w14:textId="0F021568" w:rsidR="00904007" w:rsidRDefault="00904007" w:rsidP="00A63A20">
      <w:pPr>
        <w:pStyle w:val="NoSpacing"/>
      </w:pPr>
      <w:r>
        <w:t xml:space="preserve">scikit-learn. (n.d.-k). </w:t>
      </w:r>
      <w:r>
        <w:rPr>
          <w:i/>
          <w:iCs/>
        </w:rPr>
        <w:t>Feature Selection: Matrix Decomposition</w:t>
      </w:r>
      <w:r>
        <w:t>. https://scikit-learn.org/stable/modules/classes.html#module-sklearn.decomposition</w:t>
      </w:r>
    </w:p>
    <w:p w14:paraId="007D3CD7" w14:textId="77777777" w:rsidR="00A63A20" w:rsidRDefault="00A63A20" w:rsidP="00A63A20">
      <w:pPr>
        <w:pStyle w:val="NoSpacing"/>
      </w:pPr>
    </w:p>
    <w:p w14:paraId="57AA8489" w14:textId="24879574" w:rsidR="00904007" w:rsidRDefault="00904007" w:rsidP="00A63A20">
      <w:pPr>
        <w:pStyle w:val="NoSpacing"/>
      </w:pPr>
      <w:r>
        <w:t xml:space="preserve">scikit-learn. (n.d.-l). Feature Selection: Matrix Decomposition Usage. </w:t>
      </w:r>
      <w:r>
        <w:rPr>
          <w:i/>
          <w:iCs/>
        </w:rPr>
        <w:t>Feature Selection: Matrix Decomposition Usage</w:t>
      </w:r>
      <w:r>
        <w:t>. https://scikit-learn.org/stable/modules/decomposition.html#fa</w:t>
      </w:r>
    </w:p>
    <w:p w14:paraId="43AB5BE7" w14:textId="77777777" w:rsidR="00904007" w:rsidRDefault="00904007" w:rsidP="00A63A20">
      <w:pPr>
        <w:pStyle w:val="NoSpacing"/>
      </w:pPr>
      <w:r>
        <w:lastRenderedPageBreak/>
        <w:t xml:space="preserve">scikit-learn. (n.d.-m). </w:t>
      </w:r>
      <w:r>
        <w:rPr>
          <w:i/>
          <w:iCs/>
        </w:rPr>
        <w:t>Feature Selection: PCA - Definition</w:t>
      </w:r>
      <w:r>
        <w:t>. https://scikit-learn.org/stable/modules/generated/sklearn.decomposition.PCA.html#sklearn.decomposition.PCA</w:t>
      </w:r>
    </w:p>
    <w:p w14:paraId="402D69DB" w14:textId="77777777" w:rsidR="00A63A20" w:rsidRDefault="00A63A20" w:rsidP="00A63A20">
      <w:pPr>
        <w:pStyle w:val="NoSpacing"/>
      </w:pPr>
    </w:p>
    <w:p w14:paraId="1FF1887C" w14:textId="5F93B256" w:rsidR="00904007" w:rsidRDefault="00904007" w:rsidP="00A63A20">
      <w:pPr>
        <w:pStyle w:val="NoSpacing"/>
      </w:pPr>
      <w:r>
        <w:t xml:space="preserve">scikit-learn. (n.d.-n). </w:t>
      </w:r>
      <w:r>
        <w:rPr>
          <w:i/>
          <w:iCs/>
        </w:rPr>
        <w:t>Feature Selection: SelectKBest</w:t>
      </w:r>
      <w:r>
        <w:t>. https://scikit-learn.org/stable/modules/generated/sklearn.feature_selection.SelectKBest.html?highlight=selectkbest#sklearn.feature_selection.SelectKBest</w:t>
      </w:r>
    </w:p>
    <w:p w14:paraId="02251789" w14:textId="77777777" w:rsidR="00A63A20" w:rsidRDefault="00A63A20" w:rsidP="00A63A20">
      <w:pPr>
        <w:pStyle w:val="NoSpacing"/>
      </w:pPr>
    </w:p>
    <w:p w14:paraId="100DAF2D" w14:textId="2942C8FB" w:rsidR="00904007" w:rsidRDefault="00904007" w:rsidP="00A63A20">
      <w:pPr>
        <w:pStyle w:val="NoSpacing"/>
      </w:pPr>
      <w:r>
        <w:t xml:space="preserve">scikit-learn. (n.d.-o). </w:t>
      </w:r>
      <w:r>
        <w:rPr>
          <w:i/>
          <w:iCs/>
        </w:rPr>
        <w:t>Hyper-parameter Optimizers</w:t>
      </w:r>
      <w:r>
        <w:t>. https://scikit-learn.org/stable/modules/classes.html#module-sklearn.model_selection</w:t>
      </w:r>
    </w:p>
    <w:p w14:paraId="1CD9F986" w14:textId="77777777" w:rsidR="00A63A20" w:rsidRDefault="00A63A20" w:rsidP="00A63A20">
      <w:pPr>
        <w:pStyle w:val="NoSpacing"/>
      </w:pPr>
    </w:p>
    <w:p w14:paraId="780618AD" w14:textId="640487C8" w:rsidR="00904007" w:rsidRDefault="00904007" w:rsidP="00A63A20">
      <w:pPr>
        <w:pStyle w:val="NoSpacing"/>
      </w:pPr>
      <w:r>
        <w:t xml:space="preserve">scikit-learn. (n.d.-p). Imputer Types. </w:t>
      </w:r>
      <w:r>
        <w:rPr>
          <w:i/>
          <w:iCs/>
        </w:rPr>
        <w:t>Imputer Types</w:t>
      </w:r>
      <w:r>
        <w:t>. https://scikit-learn.org/stable/modules/classes.html#module-sklearn.impute</w:t>
      </w:r>
    </w:p>
    <w:p w14:paraId="307C63FF" w14:textId="77777777" w:rsidR="00A63A20" w:rsidRDefault="00A63A20" w:rsidP="00A63A20">
      <w:pPr>
        <w:pStyle w:val="NoSpacing"/>
      </w:pPr>
    </w:p>
    <w:p w14:paraId="1CEDA20E" w14:textId="71464971" w:rsidR="00904007" w:rsidRDefault="00904007" w:rsidP="00A63A20">
      <w:pPr>
        <w:pStyle w:val="NoSpacing"/>
      </w:pPr>
      <w:r>
        <w:t xml:space="preserve">scikit-learn. (n.d.-q). </w:t>
      </w:r>
      <w:r>
        <w:rPr>
          <w:i/>
          <w:iCs/>
        </w:rPr>
        <w:t>Metrics: Classification</w:t>
      </w:r>
      <w:r>
        <w:t>. https://scikit-learn.org/stable/modules/model_evaluation.html#classification-metrics</w:t>
      </w:r>
    </w:p>
    <w:p w14:paraId="5134CE60" w14:textId="77777777" w:rsidR="00A63A20" w:rsidRDefault="00A63A20" w:rsidP="00A63A20">
      <w:pPr>
        <w:pStyle w:val="NoSpacing"/>
      </w:pPr>
    </w:p>
    <w:p w14:paraId="636EBAA4" w14:textId="2F14EF80" w:rsidR="00904007" w:rsidRDefault="00904007" w:rsidP="00A63A20">
      <w:pPr>
        <w:pStyle w:val="NoSpacing"/>
      </w:pPr>
      <w:r>
        <w:t xml:space="preserve">scikit-learn. (n.d.-r). </w:t>
      </w:r>
      <w:r>
        <w:rPr>
          <w:i/>
          <w:iCs/>
        </w:rPr>
        <w:t>Metrics: Cluster</w:t>
      </w:r>
      <w:r>
        <w:t>. https://scikit-learn.org/stable/modules/clustering.html#clustering-evaluation</w:t>
      </w:r>
    </w:p>
    <w:p w14:paraId="71977018" w14:textId="77777777" w:rsidR="00A63A20" w:rsidRDefault="00A63A20" w:rsidP="00A63A20">
      <w:pPr>
        <w:pStyle w:val="NoSpacing"/>
      </w:pPr>
    </w:p>
    <w:p w14:paraId="29FB1154" w14:textId="71DE20A6" w:rsidR="00904007" w:rsidRDefault="00904007" w:rsidP="00A63A20">
      <w:pPr>
        <w:pStyle w:val="NoSpacing"/>
      </w:pPr>
      <w:r>
        <w:t xml:space="preserve">scikit-learn. (n.d.-s). </w:t>
      </w:r>
      <w:r>
        <w:rPr>
          <w:i/>
          <w:iCs/>
        </w:rPr>
        <w:t>Metrics: Regression</w:t>
      </w:r>
      <w:r>
        <w:t>. https://scikit-learn.org/stable/modules/model_evaluation.html#regression-metrics</w:t>
      </w:r>
    </w:p>
    <w:p w14:paraId="7469D6F6" w14:textId="77777777" w:rsidR="00A63A20" w:rsidRDefault="00A63A20" w:rsidP="00A63A20">
      <w:pPr>
        <w:pStyle w:val="NoSpacing"/>
      </w:pPr>
    </w:p>
    <w:p w14:paraId="1FD47EA3" w14:textId="59B44938" w:rsidR="00904007" w:rsidRDefault="00904007" w:rsidP="00A63A20">
      <w:pPr>
        <w:pStyle w:val="NoSpacing"/>
      </w:pPr>
      <w:r>
        <w:t xml:space="preserve">scikit-learn. (n.d.-t). </w:t>
      </w:r>
      <w:r>
        <w:rPr>
          <w:i/>
          <w:iCs/>
        </w:rPr>
        <w:t>Regression: Linear Regression</w:t>
      </w:r>
      <w:r>
        <w:t>. https://scikit-learn.org/stable/modules/generated/sklearn.linear_model.LinearRegression.html?highlight=linear#sklearn.linear_model.LinearRegression</w:t>
      </w:r>
    </w:p>
    <w:p w14:paraId="15A6B310" w14:textId="77777777" w:rsidR="00A63A20" w:rsidRDefault="00A63A20" w:rsidP="00A63A20">
      <w:pPr>
        <w:pStyle w:val="NoSpacing"/>
      </w:pPr>
    </w:p>
    <w:p w14:paraId="360AF2C1" w14:textId="1B68919B" w:rsidR="00904007" w:rsidRDefault="00904007" w:rsidP="00A63A20">
      <w:pPr>
        <w:pStyle w:val="NoSpacing"/>
      </w:pPr>
      <w:r>
        <w:t xml:space="preserve">scikit-learn. (n.d.-u). </w:t>
      </w:r>
      <w:r>
        <w:rPr>
          <w:i/>
          <w:iCs/>
        </w:rPr>
        <w:t>Regression: PolynomialFeatures</w:t>
      </w:r>
      <w:r>
        <w:t>. https://scikit-learn.org/stable/modules/generated/sklearn.preprocessing.PolynomialFeatures.html?highlight=polynomialfeatures</w:t>
      </w:r>
    </w:p>
    <w:p w14:paraId="4FFF7E44" w14:textId="77777777" w:rsidR="00A63A20" w:rsidRDefault="00A63A20" w:rsidP="00A63A20">
      <w:pPr>
        <w:pStyle w:val="NoSpacing"/>
      </w:pPr>
    </w:p>
    <w:p w14:paraId="5D0FB126" w14:textId="373038CA" w:rsidR="00904007" w:rsidRDefault="00904007" w:rsidP="00A63A20">
      <w:pPr>
        <w:pStyle w:val="NoSpacing"/>
      </w:pPr>
      <w:r>
        <w:t xml:space="preserve">scikit-learn. (n.d.-v). </w:t>
      </w:r>
      <w:r>
        <w:rPr>
          <w:i/>
          <w:iCs/>
        </w:rPr>
        <w:t>Regression RandomForestRegressor</w:t>
      </w:r>
      <w:r>
        <w:t>. https://scikit-learn.org/stable/modules/generated/sklearn.ensemble.RandomForestRegressor.html?highlight=randomforestregressor#sklearn.ensemble.RandomForestRegressor</w:t>
      </w:r>
    </w:p>
    <w:p w14:paraId="4ED01F59" w14:textId="77777777" w:rsidR="00A63A20" w:rsidRDefault="00A63A20" w:rsidP="00A63A20">
      <w:pPr>
        <w:pStyle w:val="NoSpacing"/>
      </w:pPr>
    </w:p>
    <w:p w14:paraId="3E0BF33E" w14:textId="179BCB3A" w:rsidR="00904007" w:rsidRDefault="00904007" w:rsidP="00A63A20">
      <w:pPr>
        <w:pStyle w:val="NoSpacing"/>
      </w:pPr>
      <w:r>
        <w:t xml:space="preserve">scikit-learn. (n.d.-w). </w:t>
      </w:r>
      <w:r>
        <w:rPr>
          <w:i/>
          <w:iCs/>
        </w:rPr>
        <w:t>Regression: SVR</w:t>
      </w:r>
      <w:r>
        <w:t>. https://scikit-learn.org/stable/modules/generated/sklearn.svm.SVR.html?highlight=svr#sklearn.svm.SVR</w:t>
      </w:r>
    </w:p>
    <w:p w14:paraId="038BA7EC" w14:textId="77777777" w:rsidR="00A63A20" w:rsidRDefault="00A63A20" w:rsidP="00A63A20">
      <w:pPr>
        <w:pStyle w:val="NoSpacing"/>
      </w:pPr>
    </w:p>
    <w:p w14:paraId="6B7F75B3" w14:textId="214F8AC7" w:rsidR="00904007" w:rsidRDefault="00904007" w:rsidP="00A63A20">
      <w:pPr>
        <w:pStyle w:val="NoSpacing"/>
      </w:pPr>
      <w:r>
        <w:t xml:space="preserve">scikit-learn. (n.d.-x). </w:t>
      </w:r>
      <w:r>
        <w:rPr>
          <w:i/>
          <w:iCs/>
        </w:rPr>
        <w:t>V-measure Score</w:t>
      </w:r>
      <w:r>
        <w:t>. https://scikit-learn.org/stable/modules/generated/sklearn.metrics.v_measure_score.html#:~:text=The%20V-measure%20is%20the%20harmonic%20mean%20between%20homogeneity,won%E2%80%99t%20change%20the%20score%20value%20in%20any%20way.</w:t>
      </w:r>
    </w:p>
    <w:p w14:paraId="1ADF8B55" w14:textId="77777777" w:rsidR="00A63A20" w:rsidRDefault="00A63A20" w:rsidP="00A63A20">
      <w:pPr>
        <w:pStyle w:val="NoSpacing"/>
      </w:pPr>
    </w:p>
    <w:p w14:paraId="13D34E9D" w14:textId="1FB5C1FB" w:rsidR="00904007" w:rsidRDefault="00904007" w:rsidP="00A63A20">
      <w:pPr>
        <w:pStyle w:val="NoSpacing"/>
      </w:pPr>
      <w:r>
        <w:t xml:space="preserve">seedscientific. (2021, October 28). How Much Data Is Created Every Day? [27 Staggering Stats]. </w:t>
      </w:r>
      <w:r>
        <w:rPr>
          <w:i/>
          <w:iCs/>
        </w:rPr>
        <w:t>How Much Data Is Created Every Day? [27 Staggering Stats]</w:t>
      </w:r>
      <w:r>
        <w:t>. https://seedscientific.com/how-much-data-is-created-every-day/</w:t>
      </w:r>
    </w:p>
    <w:p w14:paraId="163A3845" w14:textId="77777777" w:rsidR="00A63A20" w:rsidRDefault="00A63A20" w:rsidP="00A63A20">
      <w:pPr>
        <w:pStyle w:val="NoSpacing"/>
      </w:pPr>
    </w:p>
    <w:p w14:paraId="2C7B96CE" w14:textId="0CF10ADB" w:rsidR="00904007" w:rsidRDefault="00904007" w:rsidP="00A63A20">
      <w:pPr>
        <w:pStyle w:val="NoSpacing"/>
      </w:pPr>
      <w:r>
        <w:t xml:space="preserve">Selig, J. (2022, March 14). What Is Machine Learning? A Definition. </w:t>
      </w:r>
      <w:r>
        <w:rPr>
          <w:i/>
          <w:iCs/>
        </w:rPr>
        <w:t>What Is Machine Learning? A Definition.</w:t>
      </w:r>
      <w:r>
        <w:t xml:space="preserve"> https://www.expert.ai/blog/machine-learning-definition/</w:t>
      </w:r>
    </w:p>
    <w:p w14:paraId="1848FACC" w14:textId="77777777" w:rsidR="00A63A20" w:rsidRDefault="00A63A20" w:rsidP="00A63A20">
      <w:pPr>
        <w:pStyle w:val="NoSpacing"/>
      </w:pPr>
    </w:p>
    <w:p w14:paraId="1C553867" w14:textId="528D7832" w:rsidR="00904007" w:rsidRDefault="00904007" w:rsidP="00A63A20">
      <w:pPr>
        <w:pStyle w:val="NoSpacing"/>
      </w:pPr>
      <w:r>
        <w:t xml:space="preserve">Singh, S. P. (n.d.). NLP: Porter Stemmer Algorithm. </w:t>
      </w:r>
      <w:r>
        <w:rPr>
          <w:i/>
          <w:iCs/>
        </w:rPr>
        <w:t>Porter Stemmer Algorithm</w:t>
      </w:r>
      <w:r>
        <w:t>. https://iq.opengenus.org/porter-stemmer/</w:t>
      </w:r>
    </w:p>
    <w:p w14:paraId="0C61798C" w14:textId="77777777" w:rsidR="00904007" w:rsidRDefault="00904007" w:rsidP="00A63A20">
      <w:pPr>
        <w:pStyle w:val="NoSpacing"/>
      </w:pPr>
      <w:r>
        <w:lastRenderedPageBreak/>
        <w:t xml:space="preserve">Spray, J. (2022, March 30). </w:t>
      </w:r>
      <w:r>
        <w:rPr>
          <w:i/>
          <w:iCs/>
        </w:rPr>
        <w:t>Abstraction Layered Architecture</w:t>
      </w:r>
      <w:r>
        <w:t>. http://abstractionlayeredarchitecture.com/#truelayers-instead-of-hierarchical-decomposition</w:t>
      </w:r>
    </w:p>
    <w:p w14:paraId="5DA44AEA" w14:textId="77777777" w:rsidR="00A63A20" w:rsidRDefault="00A63A20" w:rsidP="00A63A20">
      <w:pPr>
        <w:pStyle w:val="NoSpacing"/>
      </w:pPr>
    </w:p>
    <w:p w14:paraId="1280B732" w14:textId="42CA156A" w:rsidR="00904007" w:rsidRDefault="00904007" w:rsidP="00A63A20">
      <w:pPr>
        <w:pStyle w:val="NoSpacing"/>
      </w:pPr>
      <w:r>
        <w:t xml:space="preserve">Statista Research Department. (2016, November 27). </w:t>
      </w:r>
      <w:r>
        <w:rPr>
          <w:i/>
          <w:iCs/>
        </w:rPr>
        <w:t>Internet of Things (IoT) connected devices installed base worldwide from 2015 to 2025</w:t>
      </w:r>
      <w:r>
        <w:t>. https://www.statista.com/statistics/471264/iot-number-of-connected-devices-worldwide/</w:t>
      </w:r>
    </w:p>
    <w:p w14:paraId="1F89CBA7" w14:textId="77777777" w:rsidR="00A63A20" w:rsidRDefault="00A63A20" w:rsidP="00A63A20">
      <w:pPr>
        <w:pStyle w:val="NoSpacing"/>
      </w:pPr>
    </w:p>
    <w:p w14:paraId="6F00A9A4" w14:textId="02DAD0D2" w:rsidR="00904007" w:rsidRDefault="00904007" w:rsidP="00A63A20">
      <w:pPr>
        <w:pStyle w:val="NoSpacing"/>
      </w:pPr>
      <w:r>
        <w:t xml:space="preserve">SuperDataScience Team. (2018a, 28). The Ultimate Guide to Convolutional Neural Networks (CNN). </w:t>
      </w:r>
      <w:r>
        <w:rPr>
          <w:i/>
          <w:iCs/>
        </w:rPr>
        <w:t>The Ultimate Guide to Convolutional Neural Networks (CNN)</w:t>
      </w:r>
      <w:r>
        <w:t>. https://www.superdatascience.com/blogs/the-ultimate-guide-to-convolutional-neural-networks-cnn</w:t>
      </w:r>
    </w:p>
    <w:p w14:paraId="06247598" w14:textId="77777777" w:rsidR="00A63A20" w:rsidRDefault="00A63A20" w:rsidP="00A63A20">
      <w:pPr>
        <w:pStyle w:val="NoSpacing"/>
      </w:pPr>
    </w:p>
    <w:p w14:paraId="0778E66D" w14:textId="04568477" w:rsidR="00904007" w:rsidRDefault="00904007" w:rsidP="00A63A20">
      <w:pPr>
        <w:pStyle w:val="NoSpacing"/>
      </w:pPr>
      <w:r>
        <w:t xml:space="preserve">SuperDataScience Team. (2018b, August 30). The Ultimate Guide to Recurrent Neural Networks (RNN). </w:t>
      </w:r>
      <w:r>
        <w:rPr>
          <w:i/>
          <w:iCs/>
        </w:rPr>
        <w:t>The Ultimate Guide to Recurrent Neural Networks (RNN)</w:t>
      </w:r>
      <w:r>
        <w:t>. https://www.superdatascience.com/blogs/the-ultimate-guide-to-recurrent-neural-networks-rnn</w:t>
      </w:r>
    </w:p>
    <w:p w14:paraId="4075CC60" w14:textId="77777777" w:rsidR="00A63A20" w:rsidRDefault="00A63A20" w:rsidP="00A63A20">
      <w:pPr>
        <w:pStyle w:val="NoSpacing"/>
      </w:pPr>
    </w:p>
    <w:p w14:paraId="442CA22A" w14:textId="3FBFE9B6" w:rsidR="00904007" w:rsidRDefault="00904007" w:rsidP="00A63A20">
      <w:pPr>
        <w:pStyle w:val="NoSpacing"/>
      </w:pPr>
      <w:r>
        <w:t xml:space="preserve">SuperDataScience Team. (2018c, August 30). </w:t>
      </w:r>
      <w:r>
        <w:rPr>
          <w:i/>
          <w:iCs/>
        </w:rPr>
        <w:t>The Ultimate Guide to Recurrent Neural Networks (RNN)</w:t>
      </w:r>
      <w:r>
        <w:t>. https://www.superdatascience.com/blogs/the-ultimate-guide-to-recurrent-neural-networks-rnn</w:t>
      </w:r>
    </w:p>
    <w:p w14:paraId="7F55F26E" w14:textId="77777777" w:rsidR="00904007" w:rsidRDefault="00904007" w:rsidP="00A63A20">
      <w:pPr>
        <w:pStyle w:val="NoSpacing"/>
      </w:pPr>
      <w:r>
        <w:t xml:space="preserve">udemy. (n.d.). </w:t>
      </w:r>
      <w:r>
        <w:rPr>
          <w:i/>
          <w:iCs/>
        </w:rPr>
        <w:t>Deep Learning: Recurrent Neural Networks in Python</w:t>
      </w:r>
      <w:r>
        <w:t>. https://www.udemy.com/course/deep-learning-recurrent-neural-networks-in-python/</w:t>
      </w:r>
    </w:p>
    <w:p w14:paraId="45BB056A" w14:textId="77777777" w:rsidR="00A63A20" w:rsidRDefault="00A63A20" w:rsidP="00A63A20">
      <w:pPr>
        <w:pStyle w:val="NoSpacing"/>
      </w:pPr>
    </w:p>
    <w:p w14:paraId="1F42699D" w14:textId="022E4FE0" w:rsidR="00904007" w:rsidRDefault="00904007" w:rsidP="00A63A20">
      <w:pPr>
        <w:pStyle w:val="NoSpacing"/>
      </w:pPr>
      <w:r>
        <w:t xml:space="preserve">wikipedia. (n.d.). Phi coefficient. </w:t>
      </w:r>
      <w:r>
        <w:rPr>
          <w:i/>
          <w:iCs/>
        </w:rPr>
        <w:t>MCC</w:t>
      </w:r>
      <w:r>
        <w:t>. https://en.wikipedia.org/wiki/Phi_coefficient</w:t>
      </w:r>
    </w:p>
    <w:p w14:paraId="51DA650E" w14:textId="77777777" w:rsidR="00904007" w:rsidRDefault="00904007" w:rsidP="00A63A20">
      <w:pPr>
        <w:pStyle w:val="NoSpacing"/>
      </w:pPr>
      <w:r>
        <w:t xml:space="preserve">Zuccarelli, E. (2021, February 1). </w:t>
      </w:r>
      <w:r>
        <w:rPr>
          <w:i/>
          <w:iCs/>
        </w:rPr>
        <w:t>Performance Metrics in Machine Learning—Part 3: Clustering</w:t>
      </w:r>
      <w:r>
        <w:t>. https://towardsdatascience.com/performance-metrics-in-machine-learning-part-3-clustering-d69550662dc6</w:t>
      </w:r>
    </w:p>
    <w:p w14:paraId="34ABAE96" w14:textId="32CB8076" w:rsidR="001A77E3" w:rsidRPr="00A63A20" w:rsidRDefault="00266B4A" w:rsidP="00A63A20">
      <w:pPr>
        <w:pStyle w:val="NoSpacing"/>
        <w:rPr>
          <w:rFonts w:ascii="Calibri" w:hAnsi="Calibri" w:cs="Calibri"/>
        </w:rPr>
      </w:pPr>
      <w:r w:rsidRPr="00712B86">
        <w:rPr>
          <w:rFonts w:ascii="Calibri" w:hAnsi="Calibri" w:cs="Calibri"/>
        </w:rPr>
        <w:fldChar w:fldCharType="end"/>
      </w:r>
    </w:p>
    <w:sectPr w:rsidR="001A77E3" w:rsidRPr="00A63A20" w:rsidSect="004845C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76572" w14:textId="77777777" w:rsidR="005E6A98" w:rsidRDefault="005E6A98">
      <w:pPr>
        <w:spacing w:after="0" w:line="240" w:lineRule="auto"/>
      </w:pPr>
      <w:r>
        <w:separator/>
      </w:r>
    </w:p>
  </w:endnote>
  <w:endnote w:type="continuationSeparator" w:id="0">
    <w:p w14:paraId="764DB7C4" w14:textId="77777777" w:rsidR="005E6A98" w:rsidRDefault="005E6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DF22" w14:textId="77777777" w:rsidR="004845C4" w:rsidRDefault="004845C4" w:rsidP="004845C4">
    <w:pPr>
      <w:tabs>
        <w:tab w:val="center" w:pos="4550"/>
        <w:tab w:val="left" w:pos="5818"/>
      </w:tabs>
      <w:ind w:right="260"/>
      <w:rPr>
        <w:color w:val="222A35" w:themeColor="text2" w:themeShade="80"/>
        <w:sz w:val="24"/>
        <w:szCs w:val="24"/>
      </w:rPr>
    </w:pPr>
  </w:p>
  <w:p w14:paraId="49B6F6EA" w14:textId="77777777" w:rsidR="004845C4" w:rsidRDefault="004845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2C0D6" w14:textId="77777777" w:rsidR="004845C4" w:rsidRDefault="004845C4">
    <w:pPr>
      <w:pStyle w:val="Footer"/>
    </w:pPr>
  </w:p>
  <w:p w14:paraId="658C8238" w14:textId="77777777" w:rsidR="004845C4" w:rsidRDefault="00484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12BEB" w14:textId="77777777" w:rsidR="005E6A98" w:rsidRDefault="005E6A98">
      <w:pPr>
        <w:spacing w:after="0" w:line="240" w:lineRule="auto"/>
      </w:pPr>
      <w:r>
        <w:separator/>
      </w:r>
    </w:p>
  </w:footnote>
  <w:footnote w:type="continuationSeparator" w:id="0">
    <w:p w14:paraId="0E63BB1F" w14:textId="77777777" w:rsidR="005E6A98" w:rsidRDefault="005E6A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top"/>
      <w:tblW w:w="5000" w:type="pct"/>
      <w:tblLayout w:type="fixed"/>
      <w:tblLook w:val="04A0" w:firstRow="1" w:lastRow="0" w:firstColumn="1" w:lastColumn="0" w:noHBand="0" w:noVBand="1"/>
    </w:tblPr>
    <w:tblGrid>
      <w:gridCol w:w="1805"/>
      <w:gridCol w:w="7221"/>
    </w:tblGrid>
    <w:sdt>
      <w:sdtPr>
        <w:id w:val="744227515"/>
        <w:docPartObj>
          <w:docPartGallery w:val="Page Numbers (Top of Page)"/>
          <w:docPartUnique/>
        </w:docPartObj>
      </w:sdtPr>
      <w:sdtEndPr>
        <w:rPr>
          <w:rFonts w:asciiTheme="majorHAnsi" w:eastAsiaTheme="majorEastAsia" w:hAnsiTheme="majorHAnsi" w:cstheme="majorBidi"/>
          <w:sz w:val="28"/>
          <w:szCs w:val="28"/>
        </w:rPr>
      </w:sdtEndPr>
      <w:sdtContent>
        <w:tr w:rsidR="004845C4" w14:paraId="1A952E83" w14:textId="77777777">
          <w:trPr>
            <w:trHeight w:val="1080"/>
          </w:trPr>
          <w:tc>
            <w:tcPr>
              <w:tcW w:w="1000" w:type="pct"/>
              <w:tcBorders>
                <w:right w:val="triple" w:sz="4" w:space="0" w:color="5B9BD5" w:themeColor="accent1"/>
              </w:tcBorders>
              <w:vAlign w:val="bottom"/>
            </w:tcPr>
            <w:p w14:paraId="5672A5E5" w14:textId="77777777" w:rsidR="004845C4" w:rsidRDefault="00664B8D">
              <w:pPr>
                <w:pStyle w:val="NoSpacing"/>
                <w:jc w:val="right"/>
                <w:rPr>
                  <w:rFonts w:asciiTheme="majorHAnsi" w:eastAsiaTheme="majorEastAsia" w:hAnsiTheme="majorHAnsi" w:cstheme="majorBidi"/>
                  <w:sz w:val="20"/>
                  <w:szCs w:val="20"/>
                </w:rPr>
              </w:pPr>
              <w:r>
                <w:fldChar w:fldCharType="begin"/>
              </w:r>
              <w:r>
                <w:instrText xml:space="preserve"> PAGE    \* MERGEFORMAT </w:instrText>
              </w:r>
              <w:r>
                <w:fldChar w:fldCharType="separate"/>
              </w:r>
              <w:r>
                <w:rPr>
                  <w:noProof/>
                </w:rPr>
                <w:t>2</w:t>
              </w:r>
              <w:r>
                <w:rPr>
                  <w:noProof/>
                </w:rPr>
                <w:fldChar w:fldCharType="end"/>
              </w:r>
            </w:p>
          </w:tc>
          <w:tc>
            <w:tcPr>
              <w:tcW w:w="4000" w:type="pct"/>
              <w:tcBorders>
                <w:left w:val="triple" w:sz="4" w:space="0" w:color="5B9BD5" w:themeColor="accent1"/>
              </w:tcBorders>
              <w:vAlign w:val="bottom"/>
            </w:tcPr>
            <w:p w14:paraId="07531D3C" w14:textId="77777777" w:rsidR="004845C4" w:rsidRDefault="004845C4">
              <w:pPr>
                <w:pStyle w:val="NoSpacing"/>
                <w:rPr>
                  <w:rFonts w:asciiTheme="majorHAnsi" w:eastAsiaTheme="majorEastAsia" w:hAnsiTheme="majorHAnsi" w:cstheme="majorBidi"/>
                  <w:sz w:val="28"/>
                  <w:szCs w:val="28"/>
                </w:rPr>
              </w:pPr>
            </w:p>
          </w:tc>
        </w:tr>
      </w:sdtContent>
    </w:sdt>
  </w:tbl>
  <w:p w14:paraId="68261567" w14:textId="77777777" w:rsidR="004845C4" w:rsidRDefault="004845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3840"/>
    <w:multiLevelType w:val="hybridMultilevel"/>
    <w:tmpl w:val="2AC4F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395414"/>
    <w:multiLevelType w:val="hybridMultilevel"/>
    <w:tmpl w:val="70E6867C"/>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B8C32C4"/>
    <w:multiLevelType w:val="hybridMultilevel"/>
    <w:tmpl w:val="4020638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2A57568"/>
    <w:multiLevelType w:val="hybridMultilevel"/>
    <w:tmpl w:val="AD042180"/>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4" w15:restartNumberingAfterBreak="0">
    <w:nsid w:val="14A54116"/>
    <w:multiLevelType w:val="hybridMultilevel"/>
    <w:tmpl w:val="E7123EB4"/>
    <w:lvl w:ilvl="0" w:tplc="169CE4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23416"/>
    <w:multiLevelType w:val="hybridMultilevel"/>
    <w:tmpl w:val="2AC4F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3273C7"/>
    <w:multiLevelType w:val="hybridMultilevel"/>
    <w:tmpl w:val="33BE5500"/>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FE425A7"/>
    <w:multiLevelType w:val="hybridMultilevel"/>
    <w:tmpl w:val="204ED6C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1963EEA"/>
    <w:multiLevelType w:val="hybridMultilevel"/>
    <w:tmpl w:val="C9CAE040"/>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243D61EF"/>
    <w:multiLevelType w:val="hybridMultilevel"/>
    <w:tmpl w:val="5988263C"/>
    <w:lvl w:ilvl="0" w:tplc="1436D956">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F28DF"/>
    <w:multiLevelType w:val="hybridMultilevel"/>
    <w:tmpl w:val="6A803328"/>
    <w:lvl w:ilvl="0" w:tplc="F516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085EF1"/>
    <w:multiLevelType w:val="hybridMultilevel"/>
    <w:tmpl w:val="9C9C7AD4"/>
    <w:lvl w:ilvl="0" w:tplc="57A6D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6462D4"/>
    <w:multiLevelType w:val="hybridMultilevel"/>
    <w:tmpl w:val="69A0A0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D73B25"/>
    <w:multiLevelType w:val="hybridMultilevel"/>
    <w:tmpl w:val="3E4EBEA2"/>
    <w:lvl w:ilvl="0" w:tplc="0F22D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7D14D3"/>
    <w:multiLevelType w:val="hybridMultilevel"/>
    <w:tmpl w:val="1D304280"/>
    <w:lvl w:ilvl="0" w:tplc="92B4880A">
      <w:start w:val="1"/>
      <w:numFmt w:val="upperRoman"/>
      <w:lvlText w:val="%1."/>
      <w:lvlJc w:val="left"/>
      <w:pPr>
        <w:ind w:left="1080" w:hanging="720"/>
      </w:pPr>
      <w:rPr>
        <w:rFonts w:hint="default"/>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330622E7"/>
    <w:multiLevelType w:val="multilevel"/>
    <w:tmpl w:val="A7620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CD7BF0"/>
    <w:multiLevelType w:val="hybridMultilevel"/>
    <w:tmpl w:val="3C4A5E4E"/>
    <w:lvl w:ilvl="0" w:tplc="7E4E04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247F5"/>
    <w:multiLevelType w:val="hybridMultilevel"/>
    <w:tmpl w:val="69A0A034"/>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BDD5CC3"/>
    <w:multiLevelType w:val="hybridMultilevel"/>
    <w:tmpl w:val="6FF46B46"/>
    <w:lvl w:ilvl="0" w:tplc="8DEE454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3E9D5C5E"/>
    <w:multiLevelType w:val="hybridMultilevel"/>
    <w:tmpl w:val="76DE85C4"/>
    <w:lvl w:ilvl="0" w:tplc="E4F2DA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2F7A0C"/>
    <w:multiLevelType w:val="hybridMultilevel"/>
    <w:tmpl w:val="86EC871E"/>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47316AF3"/>
    <w:multiLevelType w:val="hybridMultilevel"/>
    <w:tmpl w:val="448408E4"/>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47792808"/>
    <w:multiLevelType w:val="hybridMultilevel"/>
    <w:tmpl w:val="211A652E"/>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488A1D0F"/>
    <w:multiLevelType w:val="hybridMultilevel"/>
    <w:tmpl w:val="DF7E83CA"/>
    <w:lvl w:ilvl="0" w:tplc="B2607D3C">
      <w:start w:val="1"/>
      <w:numFmt w:val="upperRoman"/>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4A7C3A89"/>
    <w:multiLevelType w:val="hybridMultilevel"/>
    <w:tmpl w:val="993E6C2C"/>
    <w:lvl w:ilvl="0" w:tplc="D794FD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A85C37"/>
    <w:multiLevelType w:val="hybridMultilevel"/>
    <w:tmpl w:val="3F38DABE"/>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CEB1690"/>
    <w:multiLevelType w:val="hybridMultilevel"/>
    <w:tmpl w:val="7EF4DA44"/>
    <w:lvl w:ilvl="0" w:tplc="5E068BB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7" w15:restartNumberingAfterBreak="0">
    <w:nsid w:val="511A26FD"/>
    <w:multiLevelType w:val="hybridMultilevel"/>
    <w:tmpl w:val="E224449E"/>
    <w:lvl w:ilvl="0" w:tplc="9FE20C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43AFF"/>
    <w:multiLevelType w:val="hybridMultilevel"/>
    <w:tmpl w:val="C9CAE04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2069D0"/>
    <w:multiLevelType w:val="hybridMultilevel"/>
    <w:tmpl w:val="68BA04B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DFB2DFD"/>
    <w:multiLevelType w:val="hybridMultilevel"/>
    <w:tmpl w:val="679AE446"/>
    <w:lvl w:ilvl="0" w:tplc="EC74D762">
      <w:start w:val="1"/>
      <w:numFmt w:val="upperRoman"/>
      <w:lvlText w:val="%1."/>
      <w:lvlJc w:val="left"/>
      <w:pPr>
        <w:ind w:left="1080" w:hanging="72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A01F3"/>
    <w:multiLevelType w:val="hybridMultilevel"/>
    <w:tmpl w:val="1B749B4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64734F6B"/>
    <w:multiLevelType w:val="hybridMultilevel"/>
    <w:tmpl w:val="2AC4F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4E032A2"/>
    <w:multiLevelType w:val="hybridMultilevel"/>
    <w:tmpl w:val="7B14174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656066D5"/>
    <w:multiLevelType w:val="hybridMultilevel"/>
    <w:tmpl w:val="7214010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69570D3F"/>
    <w:multiLevelType w:val="hybridMultilevel"/>
    <w:tmpl w:val="7EF4DA4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CF5432B"/>
    <w:multiLevelType w:val="hybridMultilevel"/>
    <w:tmpl w:val="017A099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6D08148C"/>
    <w:multiLevelType w:val="hybridMultilevel"/>
    <w:tmpl w:val="E2C6808E"/>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708162A8"/>
    <w:multiLevelType w:val="hybridMultilevel"/>
    <w:tmpl w:val="34F643CC"/>
    <w:lvl w:ilvl="0" w:tplc="001C8314">
      <w:start w:val="1"/>
      <w:numFmt w:val="lowerLetter"/>
      <w:lvlText w:val="%1."/>
      <w:lvlJc w:val="left"/>
      <w:pPr>
        <w:ind w:left="720" w:hanging="360"/>
      </w:pPr>
      <w:rPr>
        <w:rFonts w:ascii="Times New Roman" w:eastAsiaTheme="minorHAnsi"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E70BE5"/>
    <w:multiLevelType w:val="hybridMultilevel"/>
    <w:tmpl w:val="C9CAE040"/>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74873196"/>
    <w:multiLevelType w:val="hybridMultilevel"/>
    <w:tmpl w:val="605623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1" w15:restartNumberingAfterBreak="0">
    <w:nsid w:val="76AD2EC3"/>
    <w:multiLevelType w:val="hybridMultilevel"/>
    <w:tmpl w:val="A086A0CE"/>
    <w:lvl w:ilvl="0" w:tplc="DA3A9BD6">
      <w:start w:val="2"/>
      <w:numFmt w:val="bullet"/>
      <w:lvlText w:val="-"/>
      <w:lvlJc w:val="left"/>
      <w:pPr>
        <w:ind w:left="720" w:hanging="360"/>
      </w:pPr>
      <w:rPr>
        <w:rFonts w:ascii="Calibri" w:eastAsiaTheme="minorHAnsi" w:hAnsi="Calibri" w:cs="Calibri"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2" w15:restartNumberingAfterBreak="0">
    <w:nsid w:val="77FF4771"/>
    <w:multiLevelType w:val="hybridMultilevel"/>
    <w:tmpl w:val="CEA8AB68"/>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3" w15:restartNumberingAfterBreak="0">
    <w:nsid w:val="789A6DEC"/>
    <w:multiLevelType w:val="hybridMultilevel"/>
    <w:tmpl w:val="01BA80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8B68FE"/>
    <w:multiLevelType w:val="hybridMultilevel"/>
    <w:tmpl w:val="DF1E2736"/>
    <w:lvl w:ilvl="0" w:tplc="3D484D74">
      <w:start w:val="1"/>
      <w:numFmt w:val="upperRoman"/>
      <w:lvlText w:val="%1."/>
      <w:lvlJc w:val="left"/>
      <w:pPr>
        <w:ind w:left="1080" w:hanging="72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9F45DD"/>
    <w:multiLevelType w:val="hybridMultilevel"/>
    <w:tmpl w:val="2AC4F26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6" w15:restartNumberingAfterBreak="0">
    <w:nsid w:val="7CEA7569"/>
    <w:multiLevelType w:val="hybridMultilevel"/>
    <w:tmpl w:val="1A9AEDFC"/>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7" w15:restartNumberingAfterBreak="0">
    <w:nsid w:val="7E9155EA"/>
    <w:multiLevelType w:val="multilevel"/>
    <w:tmpl w:val="8A986E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D91A37"/>
    <w:multiLevelType w:val="hybridMultilevel"/>
    <w:tmpl w:val="326A7B80"/>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278947256">
    <w:abstractNumId w:val="41"/>
  </w:num>
  <w:num w:numId="2" w16cid:durableId="1491100845">
    <w:abstractNumId w:val="14"/>
  </w:num>
  <w:num w:numId="3" w16cid:durableId="325088358">
    <w:abstractNumId w:val="20"/>
  </w:num>
  <w:num w:numId="4" w16cid:durableId="469909129">
    <w:abstractNumId w:val="2"/>
  </w:num>
  <w:num w:numId="5" w16cid:durableId="581719165">
    <w:abstractNumId w:val="21"/>
  </w:num>
  <w:num w:numId="6" w16cid:durableId="1587418210">
    <w:abstractNumId w:val="39"/>
  </w:num>
  <w:num w:numId="7" w16cid:durableId="1464496287">
    <w:abstractNumId w:val="40"/>
  </w:num>
  <w:num w:numId="8" w16cid:durableId="1401060493">
    <w:abstractNumId w:val="6"/>
  </w:num>
  <w:num w:numId="9" w16cid:durableId="837113490">
    <w:abstractNumId w:val="46"/>
  </w:num>
  <w:num w:numId="10" w16cid:durableId="1462188991">
    <w:abstractNumId w:val="3"/>
  </w:num>
  <w:num w:numId="11" w16cid:durableId="837311494">
    <w:abstractNumId w:val="33"/>
  </w:num>
  <w:num w:numId="12" w16cid:durableId="1285767084">
    <w:abstractNumId w:val="34"/>
  </w:num>
  <w:num w:numId="13" w16cid:durableId="792291285">
    <w:abstractNumId w:val="45"/>
  </w:num>
  <w:num w:numId="14" w16cid:durableId="1870532257">
    <w:abstractNumId w:val="25"/>
  </w:num>
  <w:num w:numId="15" w16cid:durableId="1044528299">
    <w:abstractNumId w:val="48"/>
  </w:num>
  <w:num w:numId="16" w16cid:durableId="1165706863">
    <w:abstractNumId w:val="22"/>
  </w:num>
  <w:num w:numId="17" w16cid:durableId="1426653352">
    <w:abstractNumId w:val="7"/>
  </w:num>
  <w:num w:numId="18" w16cid:durableId="1847819938">
    <w:abstractNumId w:val="8"/>
  </w:num>
  <w:num w:numId="19" w16cid:durableId="1123159242">
    <w:abstractNumId w:val="36"/>
  </w:num>
  <w:num w:numId="20" w16cid:durableId="402917017">
    <w:abstractNumId w:val="1"/>
  </w:num>
  <w:num w:numId="21" w16cid:durableId="2000379804">
    <w:abstractNumId w:val="29"/>
  </w:num>
  <w:num w:numId="22" w16cid:durableId="1362972806">
    <w:abstractNumId w:val="15"/>
  </w:num>
  <w:num w:numId="23" w16cid:durableId="1877278763">
    <w:abstractNumId w:val="23"/>
  </w:num>
  <w:num w:numId="24" w16cid:durableId="382825095">
    <w:abstractNumId w:val="17"/>
  </w:num>
  <w:num w:numId="25" w16cid:durableId="750006498">
    <w:abstractNumId w:val="5"/>
  </w:num>
  <w:num w:numId="26" w16cid:durableId="1815297887">
    <w:abstractNumId w:val="37"/>
  </w:num>
  <w:num w:numId="27" w16cid:durableId="114645340">
    <w:abstractNumId w:val="32"/>
  </w:num>
  <w:num w:numId="28" w16cid:durableId="963343351">
    <w:abstractNumId w:val="12"/>
  </w:num>
  <w:num w:numId="29" w16cid:durableId="2087141350">
    <w:abstractNumId w:val="42"/>
  </w:num>
  <w:num w:numId="30" w16cid:durableId="1472795006">
    <w:abstractNumId w:val="0"/>
  </w:num>
  <w:num w:numId="31" w16cid:durableId="630719150">
    <w:abstractNumId w:val="31"/>
  </w:num>
  <w:num w:numId="32" w16cid:durableId="1659766611">
    <w:abstractNumId w:val="43"/>
  </w:num>
  <w:num w:numId="33" w16cid:durableId="1042830545">
    <w:abstractNumId w:val="26"/>
  </w:num>
  <w:num w:numId="34" w16cid:durableId="1506288466">
    <w:abstractNumId w:val="35"/>
  </w:num>
  <w:num w:numId="35" w16cid:durableId="591670332">
    <w:abstractNumId w:val="18"/>
  </w:num>
  <w:num w:numId="36" w16cid:durableId="341474110">
    <w:abstractNumId w:val="28"/>
  </w:num>
  <w:num w:numId="37" w16cid:durableId="2038193043">
    <w:abstractNumId w:val="19"/>
  </w:num>
  <w:num w:numId="38" w16cid:durableId="2009943353">
    <w:abstractNumId w:val="27"/>
  </w:num>
  <w:num w:numId="39" w16cid:durableId="310140810">
    <w:abstractNumId w:val="24"/>
  </w:num>
  <w:num w:numId="40" w16cid:durableId="1075905935">
    <w:abstractNumId w:val="38"/>
  </w:num>
  <w:num w:numId="41" w16cid:durableId="388038793">
    <w:abstractNumId w:val="16"/>
  </w:num>
  <w:num w:numId="42" w16cid:durableId="1906794142">
    <w:abstractNumId w:val="4"/>
  </w:num>
  <w:num w:numId="43" w16cid:durableId="1910336568">
    <w:abstractNumId w:val="10"/>
  </w:num>
  <w:num w:numId="44" w16cid:durableId="648241980">
    <w:abstractNumId w:val="47"/>
  </w:num>
  <w:num w:numId="45" w16cid:durableId="1558666303">
    <w:abstractNumId w:val="11"/>
  </w:num>
  <w:num w:numId="46" w16cid:durableId="136797943">
    <w:abstractNumId w:val="13"/>
  </w:num>
  <w:num w:numId="47" w16cid:durableId="765349466">
    <w:abstractNumId w:val="44"/>
  </w:num>
  <w:num w:numId="48" w16cid:durableId="967197596">
    <w:abstractNumId w:val="30"/>
  </w:num>
  <w:num w:numId="49" w16cid:durableId="5081779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4F0"/>
    <w:rsid w:val="0000086F"/>
    <w:rsid w:val="00002FC2"/>
    <w:rsid w:val="000057D6"/>
    <w:rsid w:val="00006137"/>
    <w:rsid w:val="00010A07"/>
    <w:rsid w:val="00011997"/>
    <w:rsid w:val="0001573D"/>
    <w:rsid w:val="00021936"/>
    <w:rsid w:val="00025995"/>
    <w:rsid w:val="000311D9"/>
    <w:rsid w:val="0004130A"/>
    <w:rsid w:val="000429FE"/>
    <w:rsid w:val="000453BD"/>
    <w:rsid w:val="00045650"/>
    <w:rsid w:val="00045DD3"/>
    <w:rsid w:val="000479AF"/>
    <w:rsid w:val="000625B7"/>
    <w:rsid w:val="0006322E"/>
    <w:rsid w:val="000654F0"/>
    <w:rsid w:val="00065859"/>
    <w:rsid w:val="00073B1C"/>
    <w:rsid w:val="00074BCA"/>
    <w:rsid w:val="00075940"/>
    <w:rsid w:val="00075C56"/>
    <w:rsid w:val="000848C9"/>
    <w:rsid w:val="00087EDB"/>
    <w:rsid w:val="00090FFC"/>
    <w:rsid w:val="0009233A"/>
    <w:rsid w:val="00092437"/>
    <w:rsid w:val="000A0F5D"/>
    <w:rsid w:val="000A3315"/>
    <w:rsid w:val="000A4B4A"/>
    <w:rsid w:val="000D56F9"/>
    <w:rsid w:val="000D595B"/>
    <w:rsid w:val="000D7DDB"/>
    <w:rsid w:val="000E0329"/>
    <w:rsid w:val="000E2B4F"/>
    <w:rsid w:val="000E7EF1"/>
    <w:rsid w:val="000F0933"/>
    <w:rsid w:val="000F5B92"/>
    <w:rsid w:val="000F7F23"/>
    <w:rsid w:val="00101CF9"/>
    <w:rsid w:val="0011189C"/>
    <w:rsid w:val="001139F3"/>
    <w:rsid w:val="00116170"/>
    <w:rsid w:val="00124691"/>
    <w:rsid w:val="00125229"/>
    <w:rsid w:val="001253ED"/>
    <w:rsid w:val="001271B0"/>
    <w:rsid w:val="00127A48"/>
    <w:rsid w:val="00131D04"/>
    <w:rsid w:val="00142CDC"/>
    <w:rsid w:val="00142D87"/>
    <w:rsid w:val="00144774"/>
    <w:rsid w:val="00144D69"/>
    <w:rsid w:val="00145A25"/>
    <w:rsid w:val="00147E95"/>
    <w:rsid w:val="0015017C"/>
    <w:rsid w:val="00150AF7"/>
    <w:rsid w:val="00152D23"/>
    <w:rsid w:val="001531C2"/>
    <w:rsid w:val="0015590E"/>
    <w:rsid w:val="00162462"/>
    <w:rsid w:val="00164BED"/>
    <w:rsid w:val="00164C76"/>
    <w:rsid w:val="0016580E"/>
    <w:rsid w:val="001662CE"/>
    <w:rsid w:val="001668BE"/>
    <w:rsid w:val="00167AB2"/>
    <w:rsid w:val="00174ABC"/>
    <w:rsid w:val="0017636A"/>
    <w:rsid w:val="00191074"/>
    <w:rsid w:val="00192E05"/>
    <w:rsid w:val="0019541E"/>
    <w:rsid w:val="00197228"/>
    <w:rsid w:val="001A5FA9"/>
    <w:rsid w:val="001A688A"/>
    <w:rsid w:val="001A74A4"/>
    <w:rsid w:val="001A77E3"/>
    <w:rsid w:val="001B3A58"/>
    <w:rsid w:val="001B3C15"/>
    <w:rsid w:val="001C0D4D"/>
    <w:rsid w:val="001D2EFC"/>
    <w:rsid w:val="001D4351"/>
    <w:rsid w:val="001F18B4"/>
    <w:rsid w:val="001F37C6"/>
    <w:rsid w:val="002027DD"/>
    <w:rsid w:val="00204509"/>
    <w:rsid w:val="00204E20"/>
    <w:rsid w:val="00205437"/>
    <w:rsid w:val="0020575B"/>
    <w:rsid w:val="00205892"/>
    <w:rsid w:val="00207796"/>
    <w:rsid w:val="00212029"/>
    <w:rsid w:val="00214C4D"/>
    <w:rsid w:val="00214FD7"/>
    <w:rsid w:val="002156BB"/>
    <w:rsid w:val="00220314"/>
    <w:rsid w:val="002243B6"/>
    <w:rsid w:val="00226DB4"/>
    <w:rsid w:val="002362AD"/>
    <w:rsid w:val="0023752C"/>
    <w:rsid w:val="00237AEC"/>
    <w:rsid w:val="002449D3"/>
    <w:rsid w:val="00253852"/>
    <w:rsid w:val="00256DBB"/>
    <w:rsid w:val="00260AD0"/>
    <w:rsid w:val="002634F1"/>
    <w:rsid w:val="00266B4A"/>
    <w:rsid w:val="00271E16"/>
    <w:rsid w:val="002729BF"/>
    <w:rsid w:val="0027514C"/>
    <w:rsid w:val="00277622"/>
    <w:rsid w:val="002837A7"/>
    <w:rsid w:val="00291217"/>
    <w:rsid w:val="00292C80"/>
    <w:rsid w:val="00293261"/>
    <w:rsid w:val="002936B0"/>
    <w:rsid w:val="002A0B9E"/>
    <w:rsid w:val="002A6190"/>
    <w:rsid w:val="002A77AD"/>
    <w:rsid w:val="002B0F3E"/>
    <w:rsid w:val="002B6604"/>
    <w:rsid w:val="002B7C8E"/>
    <w:rsid w:val="002E0582"/>
    <w:rsid w:val="002E15DA"/>
    <w:rsid w:val="002E2F4C"/>
    <w:rsid w:val="002E49AA"/>
    <w:rsid w:val="002E6B5F"/>
    <w:rsid w:val="002F004A"/>
    <w:rsid w:val="002F6640"/>
    <w:rsid w:val="003010AE"/>
    <w:rsid w:val="00301362"/>
    <w:rsid w:val="0030354A"/>
    <w:rsid w:val="003124FA"/>
    <w:rsid w:val="00314D94"/>
    <w:rsid w:val="00321862"/>
    <w:rsid w:val="00323F82"/>
    <w:rsid w:val="00327799"/>
    <w:rsid w:val="00327CEB"/>
    <w:rsid w:val="00330164"/>
    <w:rsid w:val="003353EE"/>
    <w:rsid w:val="003372C1"/>
    <w:rsid w:val="00340A86"/>
    <w:rsid w:val="00355B98"/>
    <w:rsid w:val="0035780B"/>
    <w:rsid w:val="00365300"/>
    <w:rsid w:val="0037042C"/>
    <w:rsid w:val="0037084B"/>
    <w:rsid w:val="003740F9"/>
    <w:rsid w:val="00375525"/>
    <w:rsid w:val="003878E0"/>
    <w:rsid w:val="00390121"/>
    <w:rsid w:val="00392326"/>
    <w:rsid w:val="003925C7"/>
    <w:rsid w:val="00394844"/>
    <w:rsid w:val="003A0150"/>
    <w:rsid w:val="003A06BF"/>
    <w:rsid w:val="003A0F13"/>
    <w:rsid w:val="003A19B8"/>
    <w:rsid w:val="003A24EE"/>
    <w:rsid w:val="003A37B5"/>
    <w:rsid w:val="003A5D3A"/>
    <w:rsid w:val="003A6418"/>
    <w:rsid w:val="003B29AA"/>
    <w:rsid w:val="003B3F0F"/>
    <w:rsid w:val="003B797B"/>
    <w:rsid w:val="003C1680"/>
    <w:rsid w:val="003C49D9"/>
    <w:rsid w:val="003C58E3"/>
    <w:rsid w:val="003D0F46"/>
    <w:rsid w:val="003D2F2B"/>
    <w:rsid w:val="003D319F"/>
    <w:rsid w:val="003E12EE"/>
    <w:rsid w:val="003E195A"/>
    <w:rsid w:val="003E4F4D"/>
    <w:rsid w:val="003E53E3"/>
    <w:rsid w:val="003F1EB8"/>
    <w:rsid w:val="003F6773"/>
    <w:rsid w:val="003F6C88"/>
    <w:rsid w:val="003F6E12"/>
    <w:rsid w:val="004020D1"/>
    <w:rsid w:val="0040343A"/>
    <w:rsid w:val="004063DE"/>
    <w:rsid w:val="0041199F"/>
    <w:rsid w:val="00411AA8"/>
    <w:rsid w:val="00413C4B"/>
    <w:rsid w:val="0041451A"/>
    <w:rsid w:val="00414A9E"/>
    <w:rsid w:val="0041594F"/>
    <w:rsid w:val="004233DC"/>
    <w:rsid w:val="00425F2B"/>
    <w:rsid w:val="004314EB"/>
    <w:rsid w:val="00433817"/>
    <w:rsid w:val="00437C61"/>
    <w:rsid w:val="00440E43"/>
    <w:rsid w:val="00440F9B"/>
    <w:rsid w:val="004429FF"/>
    <w:rsid w:val="0045018D"/>
    <w:rsid w:val="00450926"/>
    <w:rsid w:val="00451554"/>
    <w:rsid w:val="00454A1D"/>
    <w:rsid w:val="004617A7"/>
    <w:rsid w:val="004632E0"/>
    <w:rsid w:val="00464D82"/>
    <w:rsid w:val="00472172"/>
    <w:rsid w:val="004737C7"/>
    <w:rsid w:val="004845C4"/>
    <w:rsid w:val="0048629F"/>
    <w:rsid w:val="00486433"/>
    <w:rsid w:val="00487376"/>
    <w:rsid w:val="00487BE6"/>
    <w:rsid w:val="00487EA7"/>
    <w:rsid w:val="00490730"/>
    <w:rsid w:val="00491AD9"/>
    <w:rsid w:val="004922C9"/>
    <w:rsid w:val="0049298B"/>
    <w:rsid w:val="00496152"/>
    <w:rsid w:val="00496DB7"/>
    <w:rsid w:val="004A0E91"/>
    <w:rsid w:val="004A6C78"/>
    <w:rsid w:val="004B1235"/>
    <w:rsid w:val="004B5BD5"/>
    <w:rsid w:val="004C280B"/>
    <w:rsid w:val="004D153F"/>
    <w:rsid w:val="004D22DF"/>
    <w:rsid w:val="004D36B7"/>
    <w:rsid w:val="004E215E"/>
    <w:rsid w:val="004E75DB"/>
    <w:rsid w:val="004F3085"/>
    <w:rsid w:val="004F3AC5"/>
    <w:rsid w:val="004F4E3F"/>
    <w:rsid w:val="004F5C43"/>
    <w:rsid w:val="00501298"/>
    <w:rsid w:val="00502A04"/>
    <w:rsid w:val="00502C84"/>
    <w:rsid w:val="00505E99"/>
    <w:rsid w:val="00506E8C"/>
    <w:rsid w:val="00507067"/>
    <w:rsid w:val="005130AD"/>
    <w:rsid w:val="00515ABB"/>
    <w:rsid w:val="00517C94"/>
    <w:rsid w:val="0052406F"/>
    <w:rsid w:val="005247A6"/>
    <w:rsid w:val="00526DBB"/>
    <w:rsid w:val="0052725B"/>
    <w:rsid w:val="00530C07"/>
    <w:rsid w:val="005328F1"/>
    <w:rsid w:val="0053458D"/>
    <w:rsid w:val="00535737"/>
    <w:rsid w:val="00540090"/>
    <w:rsid w:val="0054655A"/>
    <w:rsid w:val="0055079A"/>
    <w:rsid w:val="00552CCC"/>
    <w:rsid w:val="00552E83"/>
    <w:rsid w:val="00553147"/>
    <w:rsid w:val="005531F0"/>
    <w:rsid w:val="00560BFA"/>
    <w:rsid w:val="00565CEA"/>
    <w:rsid w:val="00571C58"/>
    <w:rsid w:val="005743E5"/>
    <w:rsid w:val="0057505C"/>
    <w:rsid w:val="00575951"/>
    <w:rsid w:val="00577AE3"/>
    <w:rsid w:val="00586004"/>
    <w:rsid w:val="0058616F"/>
    <w:rsid w:val="005874CA"/>
    <w:rsid w:val="00587CDC"/>
    <w:rsid w:val="00591FBA"/>
    <w:rsid w:val="0059309D"/>
    <w:rsid w:val="00593B66"/>
    <w:rsid w:val="0059464A"/>
    <w:rsid w:val="005953B8"/>
    <w:rsid w:val="005A0F4A"/>
    <w:rsid w:val="005A169F"/>
    <w:rsid w:val="005A4609"/>
    <w:rsid w:val="005A7F8A"/>
    <w:rsid w:val="005B57A8"/>
    <w:rsid w:val="005B5F4E"/>
    <w:rsid w:val="005B6118"/>
    <w:rsid w:val="005C0388"/>
    <w:rsid w:val="005C10D6"/>
    <w:rsid w:val="005C4D9E"/>
    <w:rsid w:val="005C6AF2"/>
    <w:rsid w:val="005D0999"/>
    <w:rsid w:val="005D1F15"/>
    <w:rsid w:val="005D35ED"/>
    <w:rsid w:val="005D6DED"/>
    <w:rsid w:val="005E3931"/>
    <w:rsid w:val="005E3C9F"/>
    <w:rsid w:val="005E6A98"/>
    <w:rsid w:val="005F654A"/>
    <w:rsid w:val="005F72F5"/>
    <w:rsid w:val="00601A57"/>
    <w:rsid w:val="00602105"/>
    <w:rsid w:val="00602A77"/>
    <w:rsid w:val="00610ACB"/>
    <w:rsid w:val="006130F2"/>
    <w:rsid w:val="00614D6A"/>
    <w:rsid w:val="00617FE5"/>
    <w:rsid w:val="006223D5"/>
    <w:rsid w:val="006257FC"/>
    <w:rsid w:val="0062611A"/>
    <w:rsid w:val="00627EDD"/>
    <w:rsid w:val="006305BF"/>
    <w:rsid w:val="00632333"/>
    <w:rsid w:val="00632386"/>
    <w:rsid w:val="00633A26"/>
    <w:rsid w:val="00634637"/>
    <w:rsid w:val="006350CA"/>
    <w:rsid w:val="00636456"/>
    <w:rsid w:val="00640235"/>
    <w:rsid w:val="00640426"/>
    <w:rsid w:val="00641C8D"/>
    <w:rsid w:val="006448BE"/>
    <w:rsid w:val="006452D1"/>
    <w:rsid w:val="006477F5"/>
    <w:rsid w:val="00655213"/>
    <w:rsid w:val="0065701B"/>
    <w:rsid w:val="00657560"/>
    <w:rsid w:val="006621EF"/>
    <w:rsid w:val="0066370D"/>
    <w:rsid w:val="00664B8D"/>
    <w:rsid w:val="0066684B"/>
    <w:rsid w:val="0067653B"/>
    <w:rsid w:val="006800DA"/>
    <w:rsid w:val="00681B62"/>
    <w:rsid w:val="00685B6D"/>
    <w:rsid w:val="00686E1D"/>
    <w:rsid w:val="006870CB"/>
    <w:rsid w:val="00687DC9"/>
    <w:rsid w:val="00687E05"/>
    <w:rsid w:val="00692D4B"/>
    <w:rsid w:val="00693369"/>
    <w:rsid w:val="00693B87"/>
    <w:rsid w:val="00694FAD"/>
    <w:rsid w:val="006A2CA7"/>
    <w:rsid w:val="006A3DF8"/>
    <w:rsid w:val="006A49EA"/>
    <w:rsid w:val="006A5A73"/>
    <w:rsid w:val="006A774E"/>
    <w:rsid w:val="006B5977"/>
    <w:rsid w:val="006B5D77"/>
    <w:rsid w:val="006B5F0E"/>
    <w:rsid w:val="006C1B80"/>
    <w:rsid w:val="006C6235"/>
    <w:rsid w:val="006D3B4B"/>
    <w:rsid w:val="006D4A25"/>
    <w:rsid w:val="006D4A52"/>
    <w:rsid w:val="006E4467"/>
    <w:rsid w:val="006E4B35"/>
    <w:rsid w:val="006E5BC3"/>
    <w:rsid w:val="006E6A74"/>
    <w:rsid w:val="006E7D80"/>
    <w:rsid w:val="006F08E6"/>
    <w:rsid w:val="006F2F2C"/>
    <w:rsid w:val="006F4183"/>
    <w:rsid w:val="0070070D"/>
    <w:rsid w:val="00702B1F"/>
    <w:rsid w:val="007063C7"/>
    <w:rsid w:val="00706A03"/>
    <w:rsid w:val="00710CA1"/>
    <w:rsid w:val="00712B86"/>
    <w:rsid w:val="0071339C"/>
    <w:rsid w:val="00715275"/>
    <w:rsid w:val="007258A1"/>
    <w:rsid w:val="00727157"/>
    <w:rsid w:val="00735AC2"/>
    <w:rsid w:val="00736595"/>
    <w:rsid w:val="0074139F"/>
    <w:rsid w:val="007434E0"/>
    <w:rsid w:val="00746515"/>
    <w:rsid w:val="00747ABD"/>
    <w:rsid w:val="00755455"/>
    <w:rsid w:val="00755D5D"/>
    <w:rsid w:val="00761A90"/>
    <w:rsid w:val="00761C93"/>
    <w:rsid w:val="00765C66"/>
    <w:rsid w:val="00765E25"/>
    <w:rsid w:val="00767518"/>
    <w:rsid w:val="00771272"/>
    <w:rsid w:val="00771A25"/>
    <w:rsid w:val="00775099"/>
    <w:rsid w:val="00776148"/>
    <w:rsid w:val="00781E41"/>
    <w:rsid w:val="007859EA"/>
    <w:rsid w:val="00790804"/>
    <w:rsid w:val="0079298F"/>
    <w:rsid w:val="00792AB7"/>
    <w:rsid w:val="00792DDD"/>
    <w:rsid w:val="0079409D"/>
    <w:rsid w:val="007A6635"/>
    <w:rsid w:val="007B0403"/>
    <w:rsid w:val="007B3D1D"/>
    <w:rsid w:val="007B73C1"/>
    <w:rsid w:val="007C042A"/>
    <w:rsid w:val="007C3F81"/>
    <w:rsid w:val="007D22BB"/>
    <w:rsid w:val="007D564A"/>
    <w:rsid w:val="007D58DF"/>
    <w:rsid w:val="007E421E"/>
    <w:rsid w:val="007E4EC0"/>
    <w:rsid w:val="007F0543"/>
    <w:rsid w:val="007F2D74"/>
    <w:rsid w:val="007F39A1"/>
    <w:rsid w:val="007F534A"/>
    <w:rsid w:val="0081036A"/>
    <w:rsid w:val="008167FC"/>
    <w:rsid w:val="00816AC1"/>
    <w:rsid w:val="00816D1D"/>
    <w:rsid w:val="00822934"/>
    <w:rsid w:val="008259B7"/>
    <w:rsid w:val="0082796A"/>
    <w:rsid w:val="00827F5E"/>
    <w:rsid w:val="00831B71"/>
    <w:rsid w:val="00834E87"/>
    <w:rsid w:val="008350A8"/>
    <w:rsid w:val="00837529"/>
    <w:rsid w:val="00842E29"/>
    <w:rsid w:val="00845297"/>
    <w:rsid w:val="008454CD"/>
    <w:rsid w:val="00845DFD"/>
    <w:rsid w:val="008465E7"/>
    <w:rsid w:val="00847C36"/>
    <w:rsid w:val="00851C1B"/>
    <w:rsid w:val="00860304"/>
    <w:rsid w:val="0086450A"/>
    <w:rsid w:val="00864510"/>
    <w:rsid w:val="00864A66"/>
    <w:rsid w:val="00870222"/>
    <w:rsid w:val="008723B5"/>
    <w:rsid w:val="0087667D"/>
    <w:rsid w:val="00881359"/>
    <w:rsid w:val="00886DAB"/>
    <w:rsid w:val="008873D4"/>
    <w:rsid w:val="0088765C"/>
    <w:rsid w:val="008927EB"/>
    <w:rsid w:val="0089311E"/>
    <w:rsid w:val="0089425D"/>
    <w:rsid w:val="008A5829"/>
    <w:rsid w:val="008A6AC5"/>
    <w:rsid w:val="008B005D"/>
    <w:rsid w:val="008B15A0"/>
    <w:rsid w:val="008B5BD2"/>
    <w:rsid w:val="008D01A7"/>
    <w:rsid w:val="008D09AB"/>
    <w:rsid w:val="008D2840"/>
    <w:rsid w:val="008D2B80"/>
    <w:rsid w:val="008D4CFA"/>
    <w:rsid w:val="008E287F"/>
    <w:rsid w:val="008E4BB6"/>
    <w:rsid w:val="008E62A9"/>
    <w:rsid w:val="008F3EBC"/>
    <w:rsid w:val="008F52C5"/>
    <w:rsid w:val="008F60F3"/>
    <w:rsid w:val="008F6DAE"/>
    <w:rsid w:val="008F7167"/>
    <w:rsid w:val="0090036E"/>
    <w:rsid w:val="00900756"/>
    <w:rsid w:val="00902E8B"/>
    <w:rsid w:val="00903105"/>
    <w:rsid w:val="00903719"/>
    <w:rsid w:val="00904007"/>
    <w:rsid w:val="00907CD1"/>
    <w:rsid w:val="00907D18"/>
    <w:rsid w:val="00910892"/>
    <w:rsid w:val="009164AA"/>
    <w:rsid w:val="009219A1"/>
    <w:rsid w:val="00921D13"/>
    <w:rsid w:val="00925077"/>
    <w:rsid w:val="009250D7"/>
    <w:rsid w:val="009339E0"/>
    <w:rsid w:val="00940295"/>
    <w:rsid w:val="0094263E"/>
    <w:rsid w:val="00943EBE"/>
    <w:rsid w:val="00944829"/>
    <w:rsid w:val="00945109"/>
    <w:rsid w:val="00950862"/>
    <w:rsid w:val="009546EB"/>
    <w:rsid w:val="00957D84"/>
    <w:rsid w:val="00960D91"/>
    <w:rsid w:val="00963BF3"/>
    <w:rsid w:val="00970322"/>
    <w:rsid w:val="0097705A"/>
    <w:rsid w:val="00987F75"/>
    <w:rsid w:val="009A10BB"/>
    <w:rsid w:val="009A4213"/>
    <w:rsid w:val="009B28BF"/>
    <w:rsid w:val="009B55FD"/>
    <w:rsid w:val="009B6A04"/>
    <w:rsid w:val="009C01D1"/>
    <w:rsid w:val="009C0267"/>
    <w:rsid w:val="009C1AA9"/>
    <w:rsid w:val="009C2433"/>
    <w:rsid w:val="009C2873"/>
    <w:rsid w:val="009C2933"/>
    <w:rsid w:val="009C378D"/>
    <w:rsid w:val="009C3B03"/>
    <w:rsid w:val="009C3D71"/>
    <w:rsid w:val="009C6C1C"/>
    <w:rsid w:val="009C7D5A"/>
    <w:rsid w:val="009D2768"/>
    <w:rsid w:val="009D4107"/>
    <w:rsid w:val="009D4CF5"/>
    <w:rsid w:val="009D4E42"/>
    <w:rsid w:val="009E17A4"/>
    <w:rsid w:val="009E3F48"/>
    <w:rsid w:val="009F2B0D"/>
    <w:rsid w:val="009F34C2"/>
    <w:rsid w:val="009F45B3"/>
    <w:rsid w:val="009F55C5"/>
    <w:rsid w:val="009F7475"/>
    <w:rsid w:val="009F7ABD"/>
    <w:rsid w:val="00A03754"/>
    <w:rsid w:val="00A102CD"/>
    <w:rsid w:val="00A16C60"/>
    <w:rsid w:val="00A174B7"/>
    <w:rsid w:val="00A2586E"/>
    <w:rsid w:val="00A37DD8"/>
    <w:rsid w:val="00A42204"/>
    <w:rsid w:val="00A43436"/>
    <w:rsid w:val="00A43BB4"/>
    <w:rsid w:val="00A4650F"/>
    <w:rsid w:val="00A52A54"/>
    <w:rsid w:val="00A60149"/>
    <w:rsid w:val="00A6189A"/>
    <w:rsid w:val="00A63A20"/>
    <w:rsid w:val="00A65F7B"/>
    <w:rsid w:val="00A71B34"/>
    <w:rsid w:val="00A72041"/>
    <w:rsid w:val="00A729D4"/>
    <w:rsid w:val="00A774A2"/>
    <w:rsid w:val="00A84381"/>
    <w:rsid w:val="00A8441D"/>
    <w:rsid w:val="00A84E4E"/>
    <w:rsid w:val="00A8517E"/>
    <w:rsid w:val="00A85C73"/>
    <w:rsid w:val="00A85D1A"/>
    <w:rsid w:val="00A87045"/>
    <w:rsid w:val="00A877AD"/>
    <w:rsid w:val="00A96C88"/>
    <w:rsid w:val="00A96DED"/>
    <w:rsid w:val="00AA2D96"/>
    <w:rsid w:val="00AB1F4F"/>
    <w:rsid w:val="00AB22CA"/>
    <w:rsid w:val="00AB2D0B"/>
    <w:rsid w:val="00AB3B38"/>
    <w:rsid w:val="00AB7393"/>
    <w:rsid w:val="00AB74EB"/>
    <w:rsid w:val="00AB78CF"/>
    <w:rsid w:val="00AC157B"/>
    <w:rsid w:val="00AC222A"/>
    <w:rsid w:val="00AC2F17"/>
    <w:rsid w:val="00AC319B"/>
    <w:rsid w:val="00AC47D8"/>
    <w:rsid w:val="00AC491A"/>
    <w:rsid w:val="00AC5968"/>
    <w:rsid w:val="00AC5F51"/>
    <w:rsid w:val="00AC7795"/>
    <w:rsid w:val="00AD33A2"/>
    <w:rsid w:val="00AD3B05"/>
    <w:rsid w:val="00AD5358"/>
    <w:rsid w:val="00AE1189"/>
    <w:rsid w:val="00AE293F"/>
    <w:rsid w:val="00AE3B28"/>
    <w:rsid w:val="00AF003B"/>
    <w:rsid w:val="00AF4EA7"/>
    <w:rsid w:val="00AF5CC5"/>
    <w:rsid w:val="00AF6B14"/>
    <w:rsid w:val="00B00333"/>
    <w:rsid w:val="00B0548A"/>
    <w:rsid w:val="00B05D62"/>
    <w:rsid w:val="00B1044E"/>
    <w:rsid w:val="00B15069"/>
    <w:rsid w:val="00B15200"/>
    <w:rsid w:val="00B15ADF"/>
    <w:rsid w:val="00B16DFA"/>
    <w:rsid w:val="00B21D5A"/>
    <w:rsid w:val="00B2293A"/>
    <w:rsid w:val="00B22CE0"/>
    <w:rsid w:val="00B23C98"/>
    <w:rsid w:val="00B31019"/>
    <w:rsid w:val="00B3237F"/>
    <w:rsid w:val="00B34665"/>
    <w:rsid w:val="00B36021"/>
    <w:rsid w:val="00B374C3"/>
    <w:rsid w:val="00B4009D"/>
    <w:rsid w:val="00B400F3"/>
    <w:rsid w:val="00B4083E"/>
    <w:rsid w:val="00B42417"/>
    <w:rsid w:val="00B42D3D"/>
    <w:rsid w:val="00B43217"/>
    <w:rsid w:val="00B44528"/>
    <w:rsid w:val="00B45EA3"/>
    <w:rsid w:val="00B46BEC"/>
    <w:rsid w:val="00B54877"/>
    <w:rsid w:val="00B56057"/>
    <w:rsid w:val="00B5666C"/>
    <w:rsid w:val="00B626D9"/>
    <w:rsid w:val="00B627FD"/>
    <w:rsid w:val="00B6509D"/>
    <w:rsid w:val="00B70CED"/>
    <w:rsid w:val="00B74ED2"/>
    <w:rsid w:val="00B836EB"/>
    <w:rsid w:val="00B86579"/>
    <w:rsid w:val="00B91CA0"/>
    <w:rsid w:val="00B934C6"/>
    <w:rsid w:val="00B97223"/>
    <w:rsid w:val="00B97E16"/>
    <w:rsid w:val="00BA30A4"/>
    <w:rsid w:val="00BA4EC8"/>
    <w:rsid w:val="00BB0EE5"/>
    <w:rsid w:val="00BB13BE"/>
    <w:rsid w:val="00BB317C"/>
    <w:rsid w:val="00BC1F5B"/>
    <w:rsid w:val="00BC3260"/>
    <w:rsid w:val="00BC4EF7"/>
    <w:rsid w:val="00BC537F"/>
    <w:rsid w:val="00BC54F2"/>
    <w:rsid w:val="00BD058E"/>
    <w:rsid w:val="00BD0E25"/>
    <w:rsid w:val="00BD1C88"/>
    <w:rsid w:val="00BD21FC"/>
    <w:rsid w:val="00BD44BF"/>
    <w:rsid w:val="00BE0CD8"/>
    <w:rsid w:val="00BE2489"/>
    <w:rsid w:val="00BE5016"/>
    <w:rsid w:val="00BE521E"/>
    <w:rsid w:val="00BE59B8"/>
    <w:rsid w:val="00BE6FC1"/>
    <w:rsid w:val="00C127C2"/>
    <w:rsid w:val="00C14B33"/>
    <w:rsid w:val="00C17C96"/>
    <w:rsid w:val="00C21309"/>
    <w:rsid w:val="00C25587"/>
    <w:rsid w:val="00C30091"/>
    <w:rsid w:val="00C30B01"/>
    <w:rsid w:val="00C3229C"/>
    <w:rsid w:val="00C33E24"/>
    <w:rsid w:val="00C37958"/>
    <w:rsid w:val="00C40D68"/>
    <w:rsid w:val="00C4471D"/>
    <w:rsid w:val="00C47382"/>
    <w:rsid w:val="00C5787B"/>
    <w:rsid w:val="00C704A7"/>
    <w:rsid w:val="00C71F26"/>
    <w:rsid w:val="00C72586"/>
    <w:rsid w:val="00C73B47"/>
    <w:rsid w:val="00C75017"/>
    <w:rsid w:val="00C755F1"/>
    <w:rsid w:val="00C766F8"/>
    <w:rsid w:val="00C76B94"/>
    <w:rsid w:val="00C831D4"/>
    <w:rsid w:val="00C84B7D"/>
    <w:rsid w:val="00C87A29"/>
    <w:rsid w:val="00C9123C"/>
    <w:rsid w:val="00C920E2"/>
    <w:rsid w:val="00C93770"/>
    <w:rsid w:val="00C9791D"/>
    <w:rsid w:val="00CA23C3"/>
    <w:rsid w:val="00CB0480"/>
    <w:rsid w:val="00CB2F7C"/>
    <w:rsid w:val="00CB4F7B"/>
    <w:rsid w:val="00CC1896"/>
    <w:rsid w:val="00CC267A"/>
    <w:rsid w:val="00CC4448"/>
    <w:rsid w:val="00CC4786"/>
    <w:rsid w:val="00CC4E09"/>
    <w:rsid w:val="00CC6750"/>
    <w:rsid w:val="00CC6ADC"/>
    <w:rsid w:val="00CC7294"/>
    <w:rsid w:val="00CC79D3"/>
    <w:rsid w:val="00CD36DD"/>
    <w:rsid w:val="00CD5889"/>
    <w:rsid w:val="00CE0DA5"/>
    <w:rsid w:val="00CE1241"/>
    <w:rsid w:val="00CE3118"/>
    <w:rsid w:val="00CE3247"/>
    <w:rsid w:val="00CF0338"/>
    <w:rsid w:val="00CF26B8"/>
    <w:rsid w:val="00D05A26"/>
    <w:rsid w:val="00D061CC"/>
    <w:rsid w:val="00D07FD2"/>
    <w:rsid w:val="00D11045"/>
    <w:rsid w:val="00D12234"/>
    <w:rsid w:val="00D13292"/>
    <w:rsid w:val="00D16B7E"/>
    <w:rsid w:val="00D17384"/>
    <w:rsid w:val="00D20B6F"/>
    <w:rsid w:val="00D21150"/>
    <w:rsid w:val="00D2151E"/>
    <w:rsid w:val="00D25F9C"/>
    <w:rsid w:val="00D260C5"/>
    <w:rsid w:val="00D26FF4"/>
    <w:rsid w:val="00D30181"/>
    <w:rsid w:val="00D3149C"/>
    <w:rsid w:val="00D31D35"/>
    <w:rsid w:val="00D402ED"/>
    <w:rsid w:val="00D409DB"/>
    <w:rsid w:val="00D41AE7"/>
    <w:rsid w:val="00D43956"/>
    <w:rsid w:val="00D44677"/>
    <w:rsid w:val="00D45841"/>
    <w:rsid w:val="00D5145F"/>
    <w:rsid w:val="00D5181D"/>
    <w:rsid w:val="00D53888"/>
    <w:rsid w:val="00D57A7F"/>
    <w:rsid w:val="00D62965"/>
    <w:rsid w:val="00D63456"/>
    <w:rsid w:val="00D67302"/>
    <w:rsid w:val="00D722BE"/>
    <w:rsid w:val="00D7556F"/>
    <w:rsid w:val="00D75EBD"/>
    <w:rsid w:val="00D82DD5"/>
    <w:rsid w:val="00D84B8B"/>
    <w:rsid w:val="00D85A5A"/>
    <w:rsid w:val="00D86B26"/>
    <w:rsid w:val="00D873C8"/>
    <w:rsid w:val="00D977C4"/>
    <w:rsid w:val="00DA564D"/>
    <w:rsid w:val="00DA7326"/>
    <w:rsid w:val="00DB045F"/>
    <w:rsid w:val="00DB09E8"/>
    <w:rsid w:val="00DB157F"/>
    <w:rsid w:val="00DB4F78"/>
    <w:rsid w:val="00DB6592"/>
    <w:rsid w:val="00DC0C32"/>
    <w:rsid w:val="00DC2960"/>
    <w:rsid w:val="00DC34CF"/>
    <w:rsid w:val="00DC3E13"/>
    <w:rsid w:val="00DC41AA"/>
    <w:rsid w:val="00DC41B6"/>
    <w:rsid w:val="00DC50F9"/>
    <w:rsid w:val="00DC590F"/>
    <w:rsid w:val="00DD2FE8"/>
    <w:rsid w:val="00DD5C74"/>
    <w:rsid w:val="00DD661B"/>
    <w:rsid w:val="00DE3E07"/>
    <w:rsid w:val="00DE4491"/>
    <w:rsid w:val="00DE73B1"/>
    <w:rsid w:val="00DF0130"/>
    <w:rsid w:val="00DF2BB8"/>
    <w:rsid w:val="00DF348C"/>
    <w:rsid w:val="00DF4CD8"/>
    <w:rsid w:val="00DF6DC1"/>
    <w:rsid w:val="00E109AC"/>
    <w:rsid w:val="00E210C5"/>
    <w:rsid w:val="00E252BA"/>
    <w:rsid w:val="00E27691"/>
    <w:rsid w:val="00E3090A"/>
    <w:rsid w:val="00E31939"/>
    <w:rsid w:val="00E343F5"/>
    <w:rsid w:val="00E370D0"/>
    <w:rsid w:val="00E37B43"/>
    <w:rsid w:val="00E37C5A"/>
    <w:rsid w:val="00E406E7"/>
    <w:rsid w:val="00E43605"/>
    <w:rsid w:val="00E44C9C"/>
    <w:rsid w:val="00E45715"/>
    <w:rsid w:val="00E45B74"/>
    <w:rsid w:val="00E468ED"/>
    <w:rsid w:val="00E50E6F"/>
    <w:rsid w:val="00E5132C"/>
    <w:rsid w:val="00E611BB"/>
    <w:rsid w:val="00E62235"/>
    <w:rsid w:val="00E62AB9"/>
    <w:rsid w:val="00E64C46"/>
    <w:rsid w:val="00E77249"/>
    <w:rsid w:val="00E803E9"/>
    <w:rsid w:val="00E821D5"/>
    <w:rsid w:val="00E826D0"/>
    <w:rsid w:val="00E87729"/>
    <w:rsid w:val="00E90164"/>
    <w:rsid w:val="00E9113A"/>
    <w:rsid w:val="00E925AA"/>
    <w:rsid w:val="00E92D92"/>
    <w:rsid w:val="00E95865"/>
    <w:rsid w:val="00EA247F"/>
    <w:rsid w:val="00EA2F6A"/>
    <w:rsid w:val="00EA77AD"/>
    <w:rsid w:val="00EB5E1A"/>
    <w:rsid w:val="00EB74E9"/>
    <w:rsid w:val="00EB7DA7"/>
    <w:rsid w:val="00EC06BA"/>
    <w:rsid w:val="00EC2645"/>
    <w:rsid w:val="00EC4AC6"/>
    <w:rsid w:val="00EC57CC"/>
    <w:rsid w:val="00EC651F"/>
    <w:rsid w:val="00EC67BF"/>
    <w:rsid w:val="00EC722C"/>
    <w:rsid w:val="00ED372F"/>
    <w:rsid w:val="00ED489A"/>
    <w:rsid w:val="00ED64F8"/>
    <w:rsid w:val="00ED6754"/>
    <w:rsid w:val="00EE0680"/>
    <w:rsid w:val="00EE33F9"/>
    <w:rsid w:val="00EF1193"/>
    <w:rsid w:val="00F01166"/>
    <w:rsid w:val="00F02C9C"/>
    <w:rsid w:val="00F03DFC"/>
    <w:rsid w:val="00F10A16"/>
    <w:rsid w:val="00F122C8"/>
    <w:rsid w:val="00F13D0E"/>
    <w:rsid w:val="00F17DF0"/>
    <w:rsid w:val="00F201E3"/>
    <w:rsid w:val="00F21426"/>
    <w:rsid w:val="00F223C6"/>
    <w:rsid w:val="00F229A2"/>
    <w:rsid w:val="00F25C25"/>
    <w:rsid w:val="00F27DBD"/>
    <w:rsid w:val="00F30DBF"/>
    <w:rsid w:val="00F317AE"/>
    <w:rsid w:val="00F31D69"/>
    <w:rsid w:val="00F33FAA"/>
    <w:rsid w:val="00F3704F"/>
    <w:rsid w:val="00F37BE5"/>
    <w:rsid w:val="00F434DD"/>
    <w:rsid w:val="00F468FA"/>
    <w:rsid w:val="00F46EA3"/>
    <w:rsid w:val="00F501FA"/>
    <w:rsid w:val="00F545DC"/>
    <w:rsid w:val="00F56ADD"/>
    <w:rsid w:val="00F56CA8"/>
    <w:rsid w:val="00F61807"/>
    <w:rsid w:val="00F66011"/>
    <w:rsid w:val="00F677AB"/>
    <w:rsid w:val="00F722E5"/>
    <w:rsid w:val="00F739E2"/>
    <w:rsid w:val="00F80413"/>
    <w:rsid w:val="00F8068E"/>
    <w:rsid w:val="00F8588D"/>
    <w:rsid w:val="00F8593A"/>
    <w:rsid w:val="00F859D6"/>
    <w:rsid w:val="00F9264E"/>
    <w:rsid w:val="00F93687"/>
    <w:rsid w:val="00F94D73"/>
    <w:rsid w:val="00F974DF"/>
    <w:rsid w:val="00FA46DB"/>
    <w:rsid w:val="00FA4F23"/>
    <w:rsid w:val="00FA607C"/>
    <w:rsid w:val="00FB3B9F"/>
    <w:rsid w:val="00FB447C"/>
    <w:rsid w:val="00FB64E7"/>
    <w:rsid w:val="00FB6B77"/>
    <w:rsid w:val="00FB7EE5"/>
    <w:rsid w:val="00FC6D19"/>
    <w:rsid w:val="00FD0A49"/>
    <w:rsid w:val="00FD4626"/>
    <w:rsid w:val="00FD489A"/>
    <w:rsid w:val="00FD4A3D"/>
    <w:rsid w:val="00FD5AA4"/>
    <w:rsid w:val="00FD62D8"/>
    <w:rsid w:val="00FD633C"/>
    <w:rsid w:val="00FE0B89"/>
    <w:rsid w:val="00FE12B2"/>
    <w:rsid w:val="00FE136C"/>
    <w:rsid w:val="00FE35F0"/>
    <w:rsid w:val="00FE4093"/>
    <w:rsid w:val="00FE44B4"/>
    <w:rsid w:val="00FF1E6C"/>
    <w:rsid w:val="00FF2230"/>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40046"/>
  <w15:docId w15:val="{B704CB38-0F2B-4685-BB12-9D54B389E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4F0"/>
    <w:rPr>
      <w:rFonts w:eastAsiaTheme="minorHAnsi"/>
      <w:lang w:val="en-NZ"/>
    </w:rPr>
  </w:style>
  <w:style w:type="paragraph" w:styleId="Heading1">
    <w:name w:val="heading 1"/>
    <w:basedOn w:val="Normal"/>
    <w:next w:val="Normal"/>
    <w:link w:val="Heading1Char"/>
    <w:uiPriority w:val="9"/>
    <w:qFormat/>
    <w:rsid w:val="000654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54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54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4F0"/>
    <w:rPr>
      <w:rFonts w:asciiTheme="majorHAnsi" w:eastAsiaTheme="majorEastAsia" w:hAnsiTheme="majorHAnsi" w:cstheme="majorBidi"/>
      <w:color w:val="2E74B5" w:themeColor="accent1" w:themeShade="BF"/>
      <w:sz w:val="32"/>
      <w:szCs w:val="32"/>
      <w:lang w:val="en-NZ"/>
    </w:rPr>
  </w:style>
  <w:style w:type="character" w:customStyle="1" w:styleId="Heading2Char">
    <w:name w:val="Heading 2 Char"/>
    <w:basedOn w:val="DefaultParagraphFont"/>
    <w:link w:val="Heading2"/>
    <w:uiPriority w:val="9"/>
    <w:rsid w:val="000654F0"/>
    <w:rPr>
      <w:rFonts w:asciiTheme="majorHAnsi" w:eastAsiaTheme="majorEastAsia" w:hAnsiTheme="majorHAnsi" w:cstheme="majorBidi"/>
      <w:color w:val="2E74B5" w:themeColor="accent1" w:themeShade="BF"/>
      <w:sz w:val="26"/>
      <w:szCs w:val="26"/>
      <w:lang w:val="en-NZ"/>
    </w:rPr>
  </w:style>
  <w:style w:type="character" w:customStyle="1" w:styleId="Heading3Char">
    <w:name w:val="Heading 3 Char"/>
    <w:basedOn w:val="DefaultParagraphFont"/>
    <w:link w:val="Heading3"/>
    <w:uiPriority w:val="9"/>
    <w:rsid w:val="000654F0"/>
    <w:rPr>
      <w:rFonts w:asciiTheme="majorHAnsi" w:eastAsiaTheme="majorEastAsia" w:hAnsiTheme="majorHAnsi" w:cstheme="majorBidi"/>
      <w:color w:val="1F4D78" w:themeColor="accent1" w:themeShade="7F"/>
      <w:sz w:val="24"/>
      <w:szCs w:val="24"/>
      <w:lang w:val="en-NZ"/>
    </w:rPr>
  </w:style>
  <w:style w:type="paragraph" w:styleId="ListParagraph">
    <w:name w:val="List Paragraph"/>
    <w:basedOn w:val="Normal"/>
    <w:uiPriority w:val="34"/>
    <w:qFormat/>
    <w:rsid w:val="000654F0"/>
    <w:pPr>
      <w:ind w:left="720"/>
      <w:contextualSpacing/>
    </w:pPr>
  </w:style>
  <w:style w:type="paragraph" w:styleId="NoSpacing">
    <w:name w:val="No Spacing"/>
    <w:link w:val="NoSpacingChar"/>
    <w:uiPriority w:val="1"/>
    <w:qFormat/>
    <w:rsid w:val="000654F0"/>
    <w:pPr>
      <w:spacing w:after="0" w:line="240" w:lineRule="auto"/>
    </w:pPr>
    <w:rPr>
      <w:rFonts w:eastAsiaTheme="minorHAnsi"/>
      <w:lang w:val="en-NZ"/>
    </w:rPr>
  </w:style>
  <w:style w:type="paragraph" w:styleId="Bibliography">
    <w:name w:val="Bibliography"/>
    <w:basedOn w:val="Normal"/>
    <w:next w:val="Normal"/>
    <w:uiPriority w:val="37"/>
    <w:unhideWhenUsed/>
    <w:rsid w:val="000654F0"/>
    <w:pPr>
      <w:spacing w:after="0" w:line="480" w:lineRule="auto"/>
      <w:ind w:left="720" w:hanging="720"/>
    </w:pPr>
  </w:style>
  <w:style w:type="table" w:styleId="TableGrid">
    <w:name w:val="Table Grid"/>
    <w:basedOn w:val="TableNormal"/>
    <w:uiPriority w:val="39"/>
    <w:rsid w:val="000654F0"/>
    <w:pPr>
      <w:spacing w:after="0" w:line="240" w:lineRule="auto"/>
    </w:pPr>
    <w:rPr>
      <w:rFonts w:eastAsiaTheme="minorHAnsi"/>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4F0"/>
    <w:pPr>
      <w:outlineLvl w:val="9"/>
    </w:pPr>
    <w:rPr>
      <w:lang w:val="en-US"/>
    </w:rPr>
  </w:style>
  <w:style w:type="paragraph" w:styleId="TOC1">
    <w:name w:val="toc 1"/>
    <w:basedOn w:val="Normal"/>
    <w:next w:val="Normal"/>
    <w:autoRedefine/>
    <w:uiPriority w:val="39"/>
    <w:unhideWhenUsed/>
    <w:rsid w:val="000654F0"/>
    <w:pPr>
      <w:spacing w:after="100"/>
    </w:pPr>
  </w:style>
  <w:style w:type="character" w:styleId="Hyperlink">
    <w:name w:val="Hyperlink"/>
    <w:basedOn w:val="DefaultParagraphFont"/>
    <w:uiPriority w:val="99"/>
    <w:unhideWhenUsed/>
    <w:rsid w:val="000654F0"/>
    <w:rPr>
      <w:color w:val="0563C1" w:themeColor="hyperlink"/>
      <w:u w:val="single"/>
    </w:rPr>
  </w:style>
  <w:style w:type="character" w:customStyle="1" w:styleId="NoSpacingChar">
    <w:name w:val="No Spacing Char"/>
    <w:basedOn w:val="DefaultParagraphFont"/>
    <w:link w:val="NoSpacing"/>
    <w:uiPriority w:val="1"/>
    <w:rsid w:val="000654F0"/>
    <w:rPr>
      <w:rFonts w:eastAsiaTheme="minorHAnsi"/>
      <w:lang w:val="en-NZ"/>
    </w:rPr>
  </w:style>
  <w:style w:type="paragraph" w:styleId="Header">
    <w:name w:val="header"/>
    <w:basedOn w:val="Normal"/>
    <w:link w:val="HeaderChar"/>
    <w:uiPriority w:val="99"/>
    <w:unhideWhenUsed/>
    <w:rsid w:val="000654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54F0"/>
    <w:rPr>
      <w:rFonts w:eastAsiaTheme="minorHAnsi"/>
      <w:lang w:val="en-NZ"/>
    </w:rPr>
  </w:style>
  <w:style w:type="paragraph" w:styleId="Footer">
    <w:name w:val="footer"/>
    <w:basedOn w:val="Normal"/>
    <w:link w:val="FooterChar"/>
    <w:uiPriority w:val="99"/>
    <w:unhideWhenUsed/>
    <w:rsid w:val="000654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54F0"/>
    <w:rPr>
      <w:rFonts w:eastAsiaTheme="minorHAnsi"/>
      <w:lang w:val="en-NZ"/>
    </w:rPr>
  </w:style>
  <w:style w:type="paragraph" w:styleId="HTMLPreformatted">
    <w:name w:val="HTML Preformatted"/>
    <w:basedOn w:val="Normal"/>
    <w:link w:val="HTMLPreformattedChar"/>
    <w:uiPriority w:val="99"/>
    <w:unhideWhenUsed/>
    <w:rsid w:val="00065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rsid w:val="000654F0"/>
    <w:rPr>
      <w:rFonts w:ascii="Courier New" w:eastAsia="Times New Roman" w:hAnsi="Courier New" w:cs="Courier New"/>
      <w:sz w:val="20"/>
      <w:szCs w:val="20"/>
      <w:lang w:val="en-NZ" w:eastAsia="en-NZ"/>
    </w:rPr>
  </w:style>
  <w:style w:type="paragraph" w:styleId="TOC2">
    <w:name w:val="toc 2"/>
    <w:basedOn w:val="Normal"/>
    <w:next w:val="Normal"/>
    <w:autoRedefine/>
    <w:uiPriority w:val="39"/>
    <w:unhideWhenUsed/>
    <w:rsid w:val="000654F0"/>
    <w:pPr>
      <w:spacing w:after="100"/>
      <w:ind w:left="220"/>
    </w:pPr>
  </w:style>
  <w:style w:type="character" w:styleId="Emphasis">
    <w:name w:val="Emphasis"/>
    <w:basedOn w:val="DefaultParagraphFont"/>
    <w:uiPriority w:val="20"/>
    <w:qFormat/>
    <w:rsid w:val="000654F0"/>
    <w:rPr>
      <w:i/>
      <w:iCs/>
    </w:rPr>
  </w:style>
  <w:style w:type="paragraph" w:styleId="TOC3">
    <w:name w:val="toc 3"/>
    <w:basedOn w:val="Normal"/>
    <w:next w:val="Normal"/>
    <w:autoRedefine/>
    <w:uiPriority w:val="39"/>
    <w:unhideWhenUsed/>
    <w:rsid w:val="000654F0"/>
    <w:pPr>
      <w:spacing w:after="100"/>
      <w:ind w:left="440"/>
    </w:pPr>
  </w:style>
  <w:style w:type="character" w:styleId="UnresolvedMention">
    <w:name w:val="Unresolved Mention"/>
    <w:basedOn w:val="DefaultParagraphFont"/>
    <w:uiPriority w:val="99"/>
    <w:semiHidden/>
    <w:unhideWhenUsed/>
    <w:rsid w:val="000654F0"/>
    <w:rPr>
      <w:color w:val="605E5C"/>
      <w:shd w:val="clear" w:color="auto" w:fill="E1DFDD"/>
    </w:rPr>
  </w:style>
  <w:style w:type="paragraph" w:customStyle="1" w:styleId="Default">
    <w:name w:val="Default"/>
    <w:rsid w:val="00502A04"/>
    <w:pPr>
      <w:autoSpaceDE w:val="0"/>
      <w:autoSpaceDN w:val="0"/>
      <w:adjustRightInd w:val="0"/>
      <w:spacing w:after="0" w:line="240" w:lineRule="auto"/>
    </w:pPr>
    <w:rPr>
      <w:rFonts w:ascii="Symbol" w:eastAsiaTheme="minorHAnsi" w:hAnsi="Symbol" w:cs="Symbol"/>
      <w:color w:val="000000"/>
      <w:sz w:val="24"/>
      <w:szCs w:val="24"/>
      <w:lang w:val="en-NZ"/>
    </w:rPr>
  </w:style>
  <w:style w:type="character" w:styleId="PlaceholderText">
    <w:name w:val="Placeholder Text"/>
    <w:basedOn w:val="DefaultParagraphFont"/>
    <w:uiPriority w:val="99"/>
    <w:semiHidden/>
    <w:rsid w:val="00FB3B9F"/>
    <w:rPr>
      <w:color w:val="808080"/>
    </w:rPr>
  </w:style>
  <w:style w:type="character" w:customStyle="1" w:styleId="pre">
    <w:name w:val="pre"/>
    <w:basedOn w:val="DefaultParagraphFont"/>
    <w:rsid w:val="00DC0C32"/>
  </w:style>
  <w:style w:type="paragraph" w:styleId="NormalWeb">
    <w:name w:val="Normal (Web)"/>
    <w:basedOn w:val="Normal"/>
    <w:uiPriority w:val="99"/>
    <w:unhideWhenUsed/>
    <w:rsid w:val="00D722BE"/>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Strong">
    <w:name w:val="Strong"/>
    <w:basedOn w:val="DefaultParagraphFont"/>
    <w:uiPriority w:val="22"/>
    <w:qFormat/>
    <w:rsid w:val="00F93687"/>
    <w:rPr>
      <w:b/>
      <w:bCs/>
    </w:rPr>
  </w:style>
  <w:style w:type="character" w:customStyle="1" w:styleId="go">
    <w:name w:val="go"/>
    <w:basedOn w:val="DefaultParagraphFont"/>
    <w:rsid w:val="00B1044E"/>
  </w:style>
  <w:style w:type="character" w:styleId="HTMLCode">
    <w:name w:val="HTML Code"/>
    <w:basedOn w:val="DefaultParagraphFont"/>
    <w:uiPriority w:val="99"/>
    <w:semiHidden/>
    <w:unhideWhenUsed/>
    <w:rsid w:val="009C7D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4085">
      <w:bodyDiv w:val="1"/>
      <w:marLeft w:val="0"/>
      <w:marRight w:val="0"/>
      <w:marTop w:val="0"/>
      <w:marBottom w:val="0"/>
      <w:divBdr>
        <w:top w:val="none" w:sz="0" w:space="0" w:color="auto"/>
        <w:left w:val="none" w:sz="0" w:space="0" w:color="auto"/>
        <w:bottom w:val="none" w:sz="0" w:space="0" w:color="auto"/>
        <w:right w:val="none" w:sz="0" w:space="0" w:color="auto"/>
      </w:divBdr>
    </w:div>
    <w:div w:id="32194135">
      <w:bodyDiv w:val="1"/>
      <w:marLeft w:val="0"/>
      <w:marRight w:val="0"/>
      <w:marTop w:val="0"/>
      <w:marBottom w:val="0"/>
      <w:divBdr>
        <w:top w:val="none" w:sz="0" w:space="0" w:color="auto"/>
        <w:left w:val="none" w:sz="0" w:space="0" w:color="auto"/>
        <w:bottom w:val="none" w:sz="0" w:space="0" w:color="auto"/>
        <w:right w:val="none" w:sz="0" w:space="0" w:color="auto"/>
      </w:divBdr>
    </w:div>
    <w:div w:id="40717036">
      <w:bodyDiv w:val="1"/>
      <w:marLeft w:val="0"/>
      <w:marRight w:val="0"/>
      <w:marTop w:val="0"/>
      <w:marBottom w:val="0"/>
      <w:divBdr>
        <w:top w:val="none" w:sz="0" w:space="0" w:color="auto"/>
        <w:left w:val="none" w:sz="0" w:space="0" w:color="auto"/>
        <w:bottom w:val="none" w:sz="0" w:space="0" w:color="auto"/>
        <w:right w:val="none" w:sz="0" w:space="0" w:color="auto"/>
      </w:divBdr>
    </w:div>
    <w:div w:id="104812800">
      <w:bodyDiv w:val="1"/>
      <w:marLeft w:val="0"/>
      <w:marRight w:val="0"/>
      <w:marTop w:val="0"/>
      <w:marBottom w:val="0"/>
      <w:divBdr>
        <w:top w:val="none" w:sz="0" w:space="0" w:color="auto"/>
        <w:left w:val="none" w:sz="0" w:space="0" w:color="auto"/>
        <w:bottom w:val="none" w:sz="0" w:space="0" w:color="auto"/>
        <w:right w:val="none" w:sz="0" w:space="0" w:color="auto"/>
      </w:divBdr>
    </w:div>
    <w:div w:id="106701226">
      <w:bodyDiv w:val="1"/>
      <w:marLeft w:val="0"/>
      <w:marRight w:val="0"/>
      <w:marTop w:val="0"/>
      <w:marBottom w:val="0"/>
      <w:divBdr>
        <w:top w:val="none" w:sz="0" w:space="0" w:color="auto"/>
        <w:left w:val="none" w:sz="0" w:space="0" w:color="auto"/>
        <w:bottom w:val="none" w:sz="0" w:space="0" w:color="auto"/>
        <w:right w:val="none" w:sz="0" w:space="0" w:color="auto"/>
      </w:divBdr>
    </w:div>
    <w:div w:id="215704182">
      <w:bodyDiv w:val="1"/>
      <w:marLeft w:val="0"/>
      <w:marRight w:val="0"/>
      <w:marTop w:val="0"/>
      <w:marBottom w:val="0"/>
      <w:divBdr>
        <w:top w:val="none" w:sz="0" w:space="0" w:color="auto"/>
        <w:left w:val="none" w:sz="0" w:space="0" w:color="auto"/>
        <w:bottom w:val="none" w:sz="0" w:space="0" w:color="auto"/>
        <w:right w:val="none" w:sz="0" w:space="0" w:color="auto"/>
      </w:divBdr>
    </w:div>
    <w:div w:id="253251419">
      <w:bodyDiv w:val="1"/>
      <w:marLeft w:val="0"/>
      <w:marRight w:val="0"/>
      <w:marTop w:val="0"/>
      <w:marBottom w:val="0"/>
      <w:divBdr>
        <w:top w:val="none" w:sz="0" w:space="0" w:color="auto"/>
        <w:left w:val="none" w:sz="0" w:space="0" w:color="auto"/>
        <w:bottom w:val="none" w:sz="0" w:space="0" w:color="auto"/>
        <w:right w:val="none" w:sz="0" w:space="0" w:color="auto"/>
      </w:divBdr>
    </w:div>
    <w:div w:id="264466660">
      <w:bodyDiv w:val="1"/>
      <w:marLeft w:val="0"/>
      <w:marRight w:val="0"/>
      <w:marTop w:val="0"/>
      <w:marBottom w:val="0"/>
      <w:divBdr>
        <w:top w:val="none" w:sz="0" w:space="0" w:color="auto"/>
        <w:left w:val="none" w:sz="0" w:space="0" w:color="auto"/>
        <w:bottom w:val="none" w:sz="0" w:space="0" w:color="auto"/>
        <w:right w:val="none" w:sz="0" w:space="0" w:color="auto"/>
      </w:divBdr>
    </w:div>
    <w:div w:id="321354537">
      <w:bodyDiv w:val="1"/>
      <w:marLeft w:val="0"/>
      <w:marRight w:val="0"/>
      <w:marTop w:val="0"/>
      <w:marBottom w:val="0"/>
      <w:divBdr>
        <w:top w:val="none" w:sz="0" w:space="0" w:color="auto"/>
        <w:left w:val="none" w:sz="0" w:space="0" w:color="auto"/>
        <w:bottom w:val="none" w:sz="0" w:space="0" w:color="auto"/>
        <w:right w:val="none" w:sz="0" w:space="0" w:color="auto"/>
      </w:divBdr>
    </w:div>
    <w:div w:id="324017504">
      <w:bodyDiv w:val="1"/>
      <w:marLeft w:val="0"/>
      <w:marRight w:val="0"/>
      <w:marTop w:val="0"/>
      <w:marBottom w:val="0"/>
      <w:divBdr>
        <w:top w:val="none" w:sz="0" w:space="0" w:color="auto"/>
        <w:left w:val="none" w:sz="0" w:space="0" w:color="auto"/>
        <w:bottom w:val="none" w:sz="0" w:space="0" w:color="auto"/>
        <w:right w:val="none" w:sz="0" w:space="0" w:color="auto"/>
      </w:divBdr>
    </w:div>
    <w:div w:id="324280685">
      <w:bodyDiv w:val="1"/>
      <w:marLeft w:val="0"/>
      <w:marRight w:val="0"/>
      <w:marTop w:val="0"/>
      <w:marBottom w:val="0"/>
      <w:divBdr>
        <w:top w:val="none" w:sz="0" w:space="0" w:color="auto"/>
        <w:left w:val="none" w:sz="0" w:space="0" w:color="auto"/>
        <w:bottom w:val="none" w:sz="0" w:space="0" w:color="auto"/>
        <w:right w:val="none" w:sz="0" w:space="0" w:color="auto"/>
      </w:divBdr>
    </w:div>
    <w:div w:id="331570025">
      <w:bodyDiv w:val="1"/>
      <w:marLeft w:val="0"/>
      <w:marRight w:val="0"/>
      <w:marTop w:val="0"/>
      <w:marBottom w:val="0"/>
      <w:divBdr>
        <w:top w:val="none" w:sz="0" w:space="0" w:color="auto"/>
        <w:left w:val="none" w:sz="0" w:space="0" w:color="auto"/>
        <w:bottom w:val="none" w:sz="0" w:space="0" w:color="auto"/>
        <w:right w:val="none" w:sz="0" w:space="0" w:color="auto"/>
      </w:divBdr>
    </w:div>
    <w:div w:id="339963850">
      <w:bodyDiv w:val="1"/>
      <w:marLeft w:val="0"/>
      <w:marRight w:val="0"/>
      <w:marTop w:val="0"/>
      <w:marBottom w:val="0"/>
      <w:divBdr>
        <w:top w:val="none" w:sz="0" w:space="0" w:color="auto"/>
        <w:left w:val="none" w:sz="0" w:space="0" w:color="auto"/>
        <w:bottom w:val="none" w:sz="0" w:space="0" w:color="auto"/>
        <w:right w:val="none" w:sz="0" w:space="0" w:color="auto"/>
      </w:divBdr>
    </w:div>
    <w:div w:id="351108510">
      <w:bodyDiv w:val="1"/>
      <w:marLeft w:val="0"/>
      <w:marRight w:val="0"/>
      <w:marTop w:val="0"/>
      <w:marBottom w:val="0"/>
      <w:divBdr>
        <w:top w:val="none" w:sz="0" w:space="0" w:color="auto"/>
        <w:left w:val="none" w:sz="0" w:space="0" w:color="auto"/>
        <w:bottom w:val="none" w:sz="0" w:space="0" w:color="auto"/>
        <w:right w:val="none" w:sz="0" w:space="0" w:color="auto"/>
      </w:divBdr>
    </w:div>
    <w:div w:id="505754926">
      <w:bodyDiv w:val="1"/>
      <w:marLeft w:val="0"/>
      <w:marRight w:val="0"/>
      <w:marTop w:val="0"/>
      <w:marBottom w:val="0"/>
      <w:divBdr>
        <w:top w:val="none" w:sz="0" w:space="0" w:color="auto"/>
        <w:left w:val="none" w:sz="0" w:space="0" w:color="auto"/>
        <w:bottom w:val="none" w:sz="0" w:space="0" w:color="auto"/>
        <w:right w:val="none" w:sz="0" w:space="0" w:color="auto"/>
      </w:divBdr>
    </w:div>
    <w:div w:id="509562422">
      <w:bodyDiv w:val="1"/>
      <w:marLeft w:val="0"/>
      <w:marRight w:val="0"/>
      <w:marTop w:val="0"/>
      <w:marBottom w:val="0"/>
      <w:divBdr>
        <w:top w:val="none" w:sz="0" w:space="0" w:color="auto"/>
        <w:left w:val="none" w:sz="0" w:space="0" w:color="auto"/>
        <w:bottom w:val="none" w:sz="0" w:space="0" w:color="auto"/>
        <w:right w:val="none" w:sz="0" w:space="0" w:color="auto"/>
      </w:divBdr>
    </w:div>
    <w:div w:id="540942149">
      <w:bodyDiv w:val="1"/>
      <w:marLeft w:val="0"/>
      <w:marRight w:val="0"/>
      <w:marTop w:val="0"/>
      <w:marBottom w:val="0"/>
      <w:divBdr>
        <w:top w:val="none" w:sz="0" w:space="0" w:color="auto"/>
        <w:left w:val="none" w:sz="0" w:space="0" w:color="auto"/>
        <w:bottom w:val="none" w:sz="0" w:space="0" w:color="auto"/>
        <w:right w:val="none" w:sz="0" w:space="0" w:color="auto"/>
      </w:divBdr>
    </w:div>
    <w:div w:id="544561369">
      <w:bodyDiv w:val="1"/>
      <w:marLeft w:val="0"/>
      <w:marRight w:val="0"/>
      <w:marTop w:val="0"/>
      <w:marBottom w:val="0"/>
      <w:divBdr>
        <w:top w:val="none" w:sz="0" w:space="0" w:color="auto"/>
        <w:left w:val="none" w:sz="0" w:space="0" w:color="auto"/>
        <w:bottom w:val="none" w:sz="0" w:space="0" w:color="auto"/>
        <w:right w:val="none" w:sz="0" w:space="0" w:color="auto"/>
      </w:divBdr>
    </w:div>
    <w:div w:id="574779288">
      <w:bodyDiv w:val="1"/>
      <w:marLeft w:val="0"/>
      <w:marRight w:val="0"/>
      <w:marTop w:val="0"/>
      <w:marBottom w:val="0"/>
      <w:divBdr>
        <w:top w:val="none" w:sz="0" w:space="0" w:color="auto"/>
        <w:left w:val="none" w:sz="0" w:space="0" w:color="auto"/>
        <w:bottom w:val="none" w:sz="0" w:space="0" w:color="auto"/>
        <w:right w:val="none" w:sz="0" w:space="0" w:color="auto"/>
      </w:divBdr>
    </w:div>
    <w:div w:id="598683769">
      <w:bodyDiv w:val="1"/>
      <w:marLeft w:val="0"/>
      <w:marRight w:val="0"/>
      <w:marTop w:val="0"/>
      <w:marBottom w:val="0"/>
      <w:divBdr>
        <w:top w:val="none" w:sz="0" w:space="0" w:color="auto"/>
        <w:left w:val="none" w:sz="0" w:space="0" w:color="auto"/>
        <w:bottom w:val="none" w:sz="0" w:space="0" w:color="auto"/>
        <w:right w:val="none" w:sz="0" w:space="0" w:color="auto"/>
      </w:divBdr>
    </w:div>
    <w:div w:id="602151971">
      <w:bodyDiv w:val="1"/>
      <w:marLeft w:val="0"/>
      <w:marRight w:val="0"/>
      <w:marTop w:val="0"/>
      <w:marBottom w:val="0"/>
      <w:divBdr>
        <w:top w:val="none" w:sz="0" w:space="0" w:color="auto"/>
        <w:left w:val="none" w:sz="0" w:space="0" w:color="auto"/>
        <w:bottom w:val="none" w:sz="0" w:space="0" w:color="auto"/>
        <w:right w:val="none" w:sz="0" w:space="0" w:color="auto"/>
      </w:divBdr>
    </w:div>
    <w:div w:id="609318964">
      <w:bodyDiv w:val="1"/>
      <w:marLeft w:val="0"/>
      <w:marRight w:val="0"/>
      <w:marTop w:val="0"/>
      <w:marBottom w:val="0"/>
      <w:divBdr>
        <w:top w:val="none" w:sz="0" w:space="0" w:color="auto"/>
        <w:left w:val="none" w:sz="0" w:space="0" w:color="auto"/>
        <w:bottom w:val="none" w:sz="0" w:space="0" w:color="auto"/>
        <w:right w:val="none" w:sz="0" w:space="0" w:color="auto"/>
      </w:divBdr>
    </w:div>
    <w:div w:id="617295757">
      <w:bodyDiv w:val="1"/>
      <w:marLeft w:val="0"/>
      <w:marRight w:val="0"/>
      <w:marTop w:val="0"/>
      <w:marBottom w:val="0"/>
      <w:divBdr>
        <w:top w:val="none" w:sz="0" w:space="0" w:color="auto"/>
        <w:left w:val="none" w:sz="0" w:space="0" w:color="auto"/>
        <w:bottom w:val="none" w:sz="0" w:space="0" w:color="auto"/>
        <w:right w:val="none" w:sz="0" w:space="0" w:color="auto"/>
      </w:divBdr>
    </w:div>
    <w:div w:id="619917798">
      <w:bodyDiv w:val="1"/>
      <w:marLeft w:val="0"/>
      <w:marRight w:val="0"/>
      <w:marTop w:val="0"/>
      <w:marBottom w:val="0"/>
      <w:divBdr>
        <w:top w:val="none" w:sz="0" w:space="0" w:color="auto"/>
        <w:left w:val="none" w:sz="0" w:space="0" w:color="auto"/>
        <w:bottom w:val="none" w:sz="0" w:space="0" w:color="auto"/>
        <w:right w:val="none" w:sz="0" w:space="0" w:color="auto"/>
      </w:divBdr>
    </w:div>
    <w:div w:id="628703831">
      <w:bodyDiv w:val="1"/>
      <w:marLeft w:val="0"/>
      <w:marRight w:val="0"/>
      <w:marTop w:val="0"/>
      <w:marBottom w:val="0"/>
      <w:divBdr>
        <w:top w:val="none" w:sz="0" w:space="0" w:color="auto"/>
        <w:left w:val="none" w:sz="0" w:space="0" w:color="auto"/>
        <w:bottom w:val="none" w:sz="0" w:space="0" w:color="auto"/>
        <w:right w:val="none" w:sz="0" w:space="0" w:color="auto"/>
      </w:divBdr>
    </w:div>
    <w:div w:id="645663385">
      <w:bodyDiv w:val="1"/>
      <w:marLeft w:val="0"/>
      <w:marRight w:val="0"/>
      <w:marTop w:val="0"/>
      <w:marBottom w:val="0"/>
      <w:divBdr>
        <w:top w:val="none" w:sz="0" w:space="0" w:color="auto"/>
        <w:left w:val="none" w:sz="0" w:space="0" w:color="auto"/>
        <w:bottom w:val="none" w:sz="0" w:space="0" w:color="auto"/>
        <w:right w:val="none" w:sz="0" w:space="0" w:color="auto"/>
      </w:divBdr>
    </w:div>
    <w:div w:id="735131167">
      <w:bodyDiv w:val="1"/>
      <w:marLeft w:val="0"/>
      <w:marRight w:val="0"/>
      <w:marTop w:val="0"/>
      <w:marBottom w:val="0"/>
      <w:divBdr>
        <w:top w:val="none" w:sz="0" w:space="0" w:color="auto"/>
        <w:left w:val="none" w:sz="0" w:space="0" w:color="auto"/>
        <w:bottom w:val="none" w:sz="0" w:space="0" w:color="auto"/>
        <w:right w:val="none" w:sz="0" w:space="0" w:color="auto"/>
      </w:divBdr>
    </w:div>
    <w:div w:id="737477211">
      <w:bodyDiv w:val="1"/>
      <w:marLeft w:val="0"/>
      <w:marRight w:val="0"/>
      <w:marTop w:val="0"/>
      <w:marBottom w:val="0"/>
      <w:divBdr>
        <w:top w:val="none" w:sz="0" w:space="0" w:color="auto"/>
        <w:left w:val="none" w:sz="0" w:space="0" w:color="auto"/>
        <w:bottom w:val="none" w:sz="0" w:space="0" w:color="auto"/>
        <w:right w:val="none" w:sz="0" w:space="0" w:color="auto"/>
      </w:divBdr>
    </w:div>
    <w:div w:id="739593789">
      <w:bodyDiv w:val="1"/>
      <w:marLeft w:val="0"/>
      <w:marRight w:val="0"/>
      <w:marTop w:val="0"/>
      <w:marBottom w:val="0"/>
      <w:divBdr>
        <w:top w:val="none" w:sz="0" w:space="0" w:color="auto"/>
        <w:left w:val="none" w:sz="0" w:space="0" w:color="auto"/>
        <w:bottom w:val="none" w:sz="0" w:space="0" w:color="auto"/>
        <w:right w:val="none" w:sz="0" w:space="0" w:color="auto"/>
      </w:divBdr>
    </w:div>
    <w:div w:id="775834682">
      <w:bodyDiv w:val="1"/>
      <w:marLeft w:val="0"/>
      <w:marRight w:val="0"/>
      <w:marTop w:val="0"/>
      <w:marBottom w:val="0"/>
      <w:divBdr>
        <w:top w:val="none" w:sz="0" w:space="0" w:color="auto"/>
        <w:left w:val="none" w:sz="0" w:space="0" w:color="auto"/>
        <w:bottom w:val="none" w:sz="0" w:space="0" w:color="auto"/>
        <w:right w:val="none" w:sz="0" w:space="0" w:color="auto"/>
      </w:divBdr>
    </w:div>
    <w:div w:id="800196290">
      <w:bodyDiv w:val="1"/>
      <w:marLeft w:val="0"/>
      <w:marRight w:val="0"/>
      <w:marTop w:val="0"/>
      <w:marBottom w:val="0"/>
      <w:divBdr>
        <w:top w:val="none" w:sz="0" w:space="0" w:color="auto"/>
        <w:left w:val="none" w:sz="0" w:space="0" w:color="auto"/>
        <w:bottom w:val="none" w:sz="0" w:space="0" w:color="auto"/>
        <w:right w:val="none" w:sz="0" w:space="0" w:color="auto"/>
      </w:divBdr>
    </w:div>
    <w:div w:id="809596967">
      <w:bodyDiv w:val="1"/>
      <w:marLeft w:val="0"/>
      <w:marRight w:val="0"/>
      <w:marTop w:val="0"/>
      <w:marBottom w:val="0"/>
      <w:divBdr>
        <w:top w:val="none" w:sz="0" w:space="0" w:color="auto"/>
        <w:left w:val="none" w:sz="0" w:space="0" w:color="auto"/>
        <w:bottom w:val="none" w:sz="0" w:space="0" w:color="auto"/>
        <w:right w:val="none" w:sz="0" w:space="0" w:color="auto"/>
      </w:divBdr>
    </w:div>
    <w:div w:id="833688038">
      <w:bodyDiv w:val="1"/>
      <w:marLeft w:val="0"/>
      <w:marRight w:val="0"/>
      <w:marTop w:val="0"/>
      <w:marBottom w:val="0"/>
      <w:divBdr>
        <w:top w:val="none" w:sz="0" w:space="0" w:color="auto"/>
        <w:left w:val="none" w:sz="0" w:space="0" w:color="auto"/>
        <w:bottom w:val="none" w:sz="0" w:space="0" w:color="auto"/>
        <w:right w:val="none" w:sz="0" w:space="0" w:color="auto"/>
      </w:divBdr>
    </w:div>
    <w:div w:id="849218327">
      <w:bodyDiv w:val="1"/>
      <w:marLeft w:val="0"/>
      <w:marRight w:val="0"/>
      <w:marTop w:val="0"/>
      <w:marBottom w:val="0"/>
      <w:divBdr>
        <w:top w:val="none" w:sz="0" w:space="0" w:color="auto"/>
        <w:left w:val="none" w:sz="0" w:space="0" w:color="auto"/>
        <w:bottom w:val="none" w:sz="0" w:space="0" w:color="auto"/>
        <w:right w:val="none" w:sz="0" w:space="0" w:color="auto"/>
      </w:divBdr>
    </w:div>
    <w:div w:id="866528574">
      <w:bodyDiv w:val="1"/>
      <w:marLeft w:val="0"/>
      <w:marRight w:val="0"/>
      <w:marTop w:val="0"/>
      <w:marBottom w:val="0"/>
      <w:divBdr>
        <w:top w:val="none" w:sz="0" w:space="0" w:color="auto"/>
        <w:left w:val="none" w:sz="0" w:space="0" w:color="auto"/>
        <w:bottom w:val="none" w:sz="0" w:space="0" w:color="auto"/>
        <w:right w:val="none" w:sz="0" w:space="0" w:color="auto"/>
      </w:divBdr>
    </w:div>
    <w:div w:id="871921997">
      <w:bodyDiv w:val="1"/>
      <w:marLeft w:val="0"/>
      <w:marRight w:val="0"/>
      <w:marTop w:val="0"/>
      <w:marBottom w:val="0"/>
      <w:divBdr>
        <w:top w:val="none" w:sz="0" w:space="0" w:color="auto"/>
        <w:left w:val="none" w:sz="0" w:space="0" w:color="auto"/>
        <w:bottom w:val="none" w:sz="0" w:space="0" w:color="auto"/>
        <w:right w:val="none" w:sz="0" w:space="0" w:color="auto"/>
      </w:divBdr>
    </w:div>
    <w:div w:id="889880096">
      <w:bodyDiv w:val="1"/>
      <w:marLeft w:val="0"/>
      <w:marRight w:val="0"/>
      <w:marTop w:val="0"/>
      <w:marBottom w:val="0"/>
      <w:divBdr>
        <w:top w:val="none" w:sz="0" w:space="0" w:color="auto"/>
        <w:left w:val="none" w:sz="0" w:space="0" w:color="auto"/>
        <w:bottom w:val="none" w:sz="0" w:space="0" w:color="auto"/>
        <w:right w:val="none" w:sz="0" w:space="0" w:color="auto"/>
      </w:divBdr>
    </w:div>
    <w:div w:id="896086206">
      <w:bodyDiv w:val="1"/>
      <w:marLeft w:val="0"/>
      <w:marRight w:val="0"/>
      <w:marTop w:val="0"/>
      <w:marBottom w:val="0"/>
      <w:divBdr>
        <w:top w:val="none" w:sz="0" w:space="0" w:color="auto"/>
        <w:left w:val="none" w:sz="0" w:space="0" w:color="auto"/>
        <w:bottom w:val="none" w:sz="0" w:space="0" w:color="auto"/>
        <w:right w:val="none" w:sz="0" w:space="0" w:color="auto"/>
      </w:divBdr>
    </w:div>
    <w:div w:id="923339773">
      <w:bodyDiv w:val="1"/>
      <w:marLeft w:val="0"/>
      <w:marRight w:val="0"/>
      <w:marTop w:val="0"/>
      <w:marBottom w:val="0"/>
      <w:divBdr>
        <w:top w:val="none" w:sz="0" w:space="0" w:color="auto"/>
        <w:left w:val="none" w:sz="0" w:space="0" w:color="auto"/>
        <w:bottom w:val="none" w:sz="0" w:space="0" w:color="auto"/>
        <w:right w:val="none" w:sz="0" w:space="0" w:color="auto"/>
      </w:divBdr>
    </w:div>
    <w:div w:id="933132844">
      <w:bodyDiv w:val="1"/>
      <w:marLeft w:val="0"/>
      <w:marRight w:val="0"/>
      <w:marTop w:val="0"/>
      <w:marBottom w:val="0"/>
      <w:divBdr>
        <w:top w:val="none" w:sz="0" w:space="0" w:color="auto"/>
        <w:left w:val="none" w:sz="0" w:space="0" w:color="auto"/>
        <w:bottom w:val="none" w:sz="0" w:space="0" w:color="auto"/>
        <w:right w:val="none" w:sz="0" w:space="0" w:color="auto"/>
      </w:divBdr>
    </w:div>
    <w:div w:id="958415562">
      <w:bodyDiv w:val="1"/>
      <w:marLeft w:val="0"/>
      <w:marRight w:val="0"/>
      <w:marTop w:val="0"/>
      <w:marBottom w:val="0"/>
      <w:divBdr>
        <w:top w:val="none" w:sz="0" w:space="0" w:color="auto"/>
        <w:left w:val="none" w:sz="0" w:space="0" w:color="auto"/>
        <w:bottom w:val="none" w:sz="0" w:space="0" w:color="auto"/>
        <w:right w:val="none" w:sz="0" w:space="0" w:color="auto"/>
      </w:divBdr>
    </w:div>
    <w:div w:id="958415649">
      <w:bodyDiv w:val="1"/>
      <w:marLeft w:val="0"/>
      <w:marRight w:val="0"/>
      <w:marTop w:val="0"/>
      <w:marBottom w:val="0"/>
      <w:divBdr>
        <w:top w:val="none" w:sz="0" w:space="0" w:color="auto"/>
        <w:left w:val="none" w:sz="0" w:space="0" w:color="auto"/>
        <w:bottom w:val="none" w:sz="0" w:space="0" w:color="auto"/>
        <w:right w:val="none" w:sz="0" w:space="0" w:color="auto"/>
      </w:divBdr>
    </w:div>
    <w:div w:id="1007364519">
      <w:bodyDiv w:val="1"/>
      <w:marLeft w:val="0"/>
      <w:marRight w:val="0"/>
      <w:marTop w:val="0"/>
      <w:marBottom w:val="0"/>
      <w:divBdr>
        <w:top w:val="none" w:sz="0" w:space="0" w:color="auto"/>
        <w:left w:val="none" w:sz="0" w:space="0" w:color="auto"/>
        <w:bottom w:val="none" w:sz="0" w:space="0" w:color="auto"/>
        <w:right w:val="none" w:sz="0" w:space="0" w:color="auto"/>
      </w:divBdr>
    </w:div>
    <w:div w:id="1012412214">
      <w:bodyDiv w:val="1"/>
      <w:marLeft w:val="0"/>
      <w:marRight w:val="0"/>
      <w:marTop w:val="0"/>
      <w:marBottom w:val="0"/>
      <w:divBdr>
        <w:top w:val="none" w:sz="0" w:space="0" w:color="auto"/>
        <w:left w:val="none" w:sz="0" w:space="0" w:color="auto"/>
        <w:bottom w:val="none" w:sz="0" w:space="0" w:color="auto"/>
        <w:right w:val="none" w:sz="0" w:space="0" w:color="auto"/>
      </w:divBdr>
    </w:div>
    <w:div w:id="1016276126">
      <w:bodyDiv w:val="1"/>
      <w:marLeft w:val="0"/>
      <w:marRight w:val="0"/>
      <w:marTop w:val="0"/>
      <w:marBottom w:val="0"/>
      <w:divBdr>
        <w:top w:val="none" w:sz="0" w:space="0" w:color="auto"/>
        <w:left w:val="none" w:sz="0" w:space="0" w:color="auto"/>
        <w:bottom w:val="none" w:sz="0" w:space="0" w:color="auto"/>
        <w:right w:val="none" w:sz="0" w:space="0" w:color="auto"/>
      </w:divBdr>
    </w:div>
    <w:div w:id="1038627493">
      <w:bodyDiv w:val="1"/>
      <w:marLeft w:val="0"/>
      <w:marRight w:val="0"/>
      <w:marTop w:val="0"/>
      <w:marBottom w:val="0"/>
      <w:divBdr>
        <w:top w:val="none" w:sz="0" w:space="0" w:color="auto"/>
        <w:left w:val="none" w:sz="0" w:space="0" w:color="auto"/>
        <w:bottom w:val="none" w:sz="0" w:space="0" w:color="auto"/>
        <w:right w:val="none" w:sz="0" w:space="0" w:color="auto"/>
      </w:divBdr>
    </w:div>
    <w:div w:id="1076589377">
      <w:bodyDiv w:val="1"/>
      <w:marLeft w:val="0"/>
      <w:marRight w:val="0"/>
      <w:marTop w:val="0"/>
      <w:marBottom w:val="0"/>
      <w:divBdr>
        <w:top w:val="none" w:sz="0" w:space="0" w:color="auto"/>
        <w:left w:val="none" w:sz="0" w:space="0" w:color="auto"/>
        <w:bottom w:val="none" w:sz="0" w:space="0" w:color="auto"/>
        <w:right w:val="none" w:sz="0" w:space="0" w:color="auto"/>
      </w:divBdr>
    </w:div>
    <w:div w:id="1088192320">
      <w:bodyDiv w:val="1"/>
      <w:marLeft w:val="0"/>
      <w:marRight w:val="0"/>
      <w:marTop w:val="0"/>
      <w:marBottom w:val="0"/>
      <w:divBdr>
        <w:top w:val="none" w:sz="0" w:space="0" w:color="auto"/>
        <w:left w:val="none" w:sz="0" w:space="0" w:color="auto"/>
        <w:bottom w:val="none" w:sz="0" w:space="0" w:color="auto"/>
        <w:right w:val="none" w:sz="0" w:space="0" w:color="auto"/>
      </w:divBdr>
    </w:div>
    <w:div w:id="1117992611">
      <w:bodyDiv w:val="1"/>
      <w:marLeft w:val="0"/>
      <w:marRight w:val="0"/>
      <w:marTop w:val="0"/>
      <w:marBottom w:val="0"/>
      <w:divBdr>
        <w:top w:val="none" w:sz="0" w:space="0" w:color="auto"/>
        <w:left w:val="none" w:sz="0" w:space="0" w:color="auto"/>
        <w:bottom w:val="none" w:sz="0" w:space="0" w:color="auto"/>
        <w:right w:val="none" w:sz="0" w:space="0" w:color="auto"/>
      </w:divBdr>
    </w:div>
    <w:div w:id="1181701377">
      <w:bodyDiv w:val="1"/>
      <w:marLeft w:val="0"/>
      <w:marRight w:val="0"/>
      <w:marTop w:val="0"/>
      <w:marBottom w:val="0"/>
      <w:divBdr>
        <w:top w:val="none" w:sz="0" w:space="0" w:color="auto"/>
        <w:left w:val="none" w:sz="0" w:space="0" w:color="auto"/>
        <w:bottom w:val="none" w:sz="0" w:space="0" w:color="auto"/>
        <w:right w:val="none" w:sz="0" w:space="0" w:color="auto"/>
      </w:divBdr>
    </w:div>
    <w:div w:id="1236822671">
      <w:bodyDiv w:val="1"/>
      <w:marLeft w:val="0"/>
      <w:marRight w:val="0"/>
      <w:marTop w:val="0"/>
      <w:marBottom w:val="0"/>
      <w:divBdr>
        <w:top w:val="none" w:sz="0" w:space="0" w:color="auto"/>
        <w:left w:val="none" w:sz="0" w:space="0" w:color="auto"/>
        <w:bottom w:val="none" w:sz="0" w:space="0" w:color="auto"/>
        <w:right w:val="none" w:sz="0" w:space="0" w:color="auto"/>
      </w:divBdr>
    </w:div>
    <w:div w:id="1237128151">
      <w:bodyDiv w:val="1"/>
      <w:marLeft w:val="0"/>
      <w:marRight w:val="0"/>
      <w:marTop w:val="0"/>
      <w:marBottom w:val="0"/>
      <w:divBdr>
        <w:top w:val="none" w:sz="0" w:space="0" w:color="auto"/>
        <w:left w:val="none" w:sz="0" w:space="0" w:color="auto"/>
        <w:bottom w:val="none" w:sz="0" w:space="0" w:color="auto"/>
        <w:right w:val="none" w:sz="0" w:space="0" w:color="auto"/>
      </w:divBdr>
    </w:div>
    <w:div w:id="1238788267">
      <w:bodyDiv w:val="1"/>
      <w:marLeft w:val="0"/>
      <w:marRight w:val="0"/>
      <w:marTop w:val="0"/>
      <w:marBottom w:val="0"/>
      <w:divBdr>
        <w:top w:val="none" w:sz="0" w:space="0" w:color="auto"/>
        <w:left w:val="none" w:sz="0" w:space="0" w:color="auto"/>
        <w:bottom w:val="none" w:sz="0" w:space="0" w:color="auto"/>
        <w:right w:val="none" w:sz="0" w:space="0" w:color="auto"/>
      </w:divBdr>
    </w:div>
    <w:div w:id="1258710561">
      <w:bodyDiv w:val="1"/>
      <w:marLeft w:val="0"/>
      <w:marRight w:val="0"/>
      <w:marTop w:val="0"/>
      <w:marBottom w:val="0"/>
      <w:divBdr>
        <w:top w:val="none" w:sz="0" w:space="0" w:color="auto"/>
        <w:left w:val="none" w:sz="0" w:space="0" w:color="auto"/>
        <w:bottom w:val="none" w:sz="0" w:space="0" w:color="auto"/>
        <w:right w:val="none" w:sz="0" w:space="0" w:color="auto"/>
      </w:divBdr>
    </w:div>
    <w:div w:id="1271354822">
      <w:bodyDiv w:val="1"/>
      <w:marLeft w:val="0"/>
      <w:marRight w:val="0"/>
      <w:marTop w:val="0"/>
      <w:marBottom w:val="0"/>
      <w:divBdr>
        <w:top w:val="none" w:sz="0" w:space="0" w:color="auto"/>
        <w:left w:val="none" w:sz="0" w:space="0" w:color="auto"/>
        <w:bottom w:val="none" w:sz="0" w:space="0" w:color="auto"/>
        <w:right w:val="none" w:sz="0" w:space="0" w:color="auto"/>
      </w:divBdr>
    </w:div>
    <w:div w:id="1286885922">
      <w:bodyDiv w:val="1"/>
      <w:marLeft w:val="0"/>
      <w:marRight w:val="0"/>
      <w:marTop w:val="0"/>
      <w:marBottom w:val="0"/>
      <w:divBdr>
        <w:top w:val="none" w:sz="0" w:space="0" w:color="auto"/>
        <w:left w:val="none" w:sz="0" w:space="0" w:color="auto"/>
        <w:bottom w:val="none" w:sz="0" w:space="0" w:color="auto"/>
        <w:right w:val="none" w:sz="0" w:space="0" w:color="auto"/>
      </w:divBdr>
    </w:div>
    <w:div w:id="1300723545">
      <w:bodyDiv w:val="1"/>
      <w:marLeft w:val="0"/>
      <w:marRight w:val="0"/>
      <w:marTop w:val="0"/>
      <w:marBottom w:val="0"/>
      <w:divBdr>
        <w:top w:val="none" w:sz="0" w:space="0" w:color="auto"/>
        <w:left w:val="none" w:sz="0" w:space="0" w:color="auto"/>
        <w:bottom w:val="none" w:sz="0" w:space="0" w:color="auto"/>
        <w:right w:val="none" w:sz="0" w:space="0" w:color="auto"/>
      </w:divBdr>
    </w:div>
    <w:div w:id="1377586219">
      <w:bodyDiv w:val="1"/>
      <w:marLeft w:val="0"/>
      <w:marRight w:val="0"/>
      <w:marTop w:val="0"/>
      <w:marBottom w:val="0"/>
      <w:divBdr>
        <w:top w:val="none" w:sz="0" w:space="0" w:color="auto"/>
        <w:left w:val="none" w:sz="0" w:space="0" w:color="auto"/>
        <w:bottom w:val="none" w:sz="0" w:space="0" w:color="auto"/>
        <w:right w:val="none" w:sz="0" w:space="0" w:color="auto"/>
      </w:divBdr>
    </w:div>
    <w:div w:id="1409184936">
      <w:bodyDiv w:val="1"/>
      <w:marLeft w:val="0"/>
      <w:marRight w:val="0"/>
      <w:marTop w:val="0"/>
      <w:marBottom w:val="0"/>
      <w:divBdr>
        <w:top w:val="none" w:sz="0" w:space="0" w:color="auto"/>
        <w:left w:val="none" w:sz="0" w:space="0" w:color="auto"/>
        <w:bottom w:val="none" w:sz="0" w:space="0" w:color="auto"/>
        <w:right w:val="none" w:sz="0" w:space="0" w:color="auto"/>
      </w:divBdr>
    </w:div>
    <w:div w:id="1452164771">
      <w:bodyDiv w:val="1"/>
      <w:marLeft w:val="0"/>
      <w:marRight w:val="0"/>
      <w:marTop w:val="0"/>
      <w:marBottom w:val="0"/>
      <w:divBdr>
        <w:top w:val="none" w:sz="0" w:space="0" w:color="auto"/>
        <w:left w:val="none" w:sz="0" w:space="0" w:color="auto"/>
        <w:bottom w:val="none" w:sz="0" w:space="0" w:color="auto"/>
        <w:right w:val="none" w:sz="0" w:space="0" w:color="auto"/>
      </w:divBdr>
    </w:div>
    <w:div w:id="1527327370">
      <w:bodyDiv w:val="1"/>
      <w:marLeft w:val="0"/>
      <w:marRight w:val="0"/>
      <w:marTop w:val="0"/>
      <w:marBottom w:val="0"/>
      <w:divBdr>
        <w:top w:val="none" w:sz="0" w:space="0" w:color="auto"/>
        <w:left w:val="none" w:sz="0" w:space="0" w:color="auto"/>
        <w:bottom w:val="none" w:sz="0" w:space="0" w:color="auto"/>
        <w:right w:val="none" w:sz="0" w:space="0" w:color="auto"/>
      </w:divBdr>
    </w:div>
    <w:div w:id="1537740296">
      <w:bodyDiv w:val="1"/>
      <w:marLeft w:val="0"/>
      <w:marRight w:val="0"/>
      <w:marTop w:val="0"/>
      <w:marBottom w:val="0"/>
      <w:divBdr>
        <w:top w:val="none" w:sz="0" w:space="0" w:color="auto"/>
        <w:left w:val="none" w:sz="0" w:space="0" w:color="auto"/>
        <w:bottom w:val="none" w:sz="0" w:space="0" w:color="auto"/>
        <w:right w:val="none" w:sz="0" w:space="0" w:color="auto"/>
      </w:divBdr>
    </w:div>
    <w:div w:id="1551107557">
      <w:bodyDiv w:val="1"/>
      <w:marLeft w:val="0"/>
      <w:marRight w:val="0"/>
      <w:marTop w:val="0"/>
      <w:marBottom w:val="0"/>
      <w:divBdr>
        <w:top w:val="none" w:sz="0" w:space="0" w:color="auto"/>
        <w:left w:val="none" w:sz="0" w:space="0" w:color="auto"/>
        <w:bottom w:val="none" w:sz="0" w:space="0" w:color="auto"/>
        <w:right w:val="none" w:sz="0" w:space="0" w:color="auto"/>
      </w:divBdr>
    </w:div>
    <w:div w:id="1594123497">
      <w:bodyDiv w:val="1"/>
      <w:marLeft w:val="0"/>
      <w:marRight w:val="0"/>
      <w:marTop w:val="0"/>
      <w:marBottom w:val="0"/>
      <w:divBdr>
        <w:top w:val="none" w:sz="0" w:space="0" w:color="auto"/>
        <w:left w:val="none" w:sz="0" w:space="0" w:color="auto"/>
        <w:bottom w:val="none" w:sz="0" w:space="0" w:color="auto"/>
        <w:right w:val="none" w:sz="0" w:space="0" w:color="auto"/>
      </w:divBdr>
    </w:div>
    <w:div w:id="1621305999">
      <w:bodyDiv w:val="1"/>
      <w:marLeft w:val="0"/>
      <w:marRight w:val="0"/>
      <w:marTop w:val="0"/>
      <w:marBottom w:val="0"/>
      <w:divBdr>
        <w:top w:val="none" w:sz="0" w:space="0" w:color="auto"/>
        <w:left w:val="none" w:sz="0" w:space="0" w:color="auto"/>
        <w:bottom w:val="none" w:sz="0" w:space="0" w:color="auto"/>
        <w:right w:val="none" w:sz="0" w:space="0" w:color="auto"/>
      </w:divBdr>
    </w:div>
    <w:div w:id="1635719957">
      <w:bodyDiv w:val="1"/>
      <w:marLeft w:val="0"/>
      <w:marRight w:val="0"/>
      <w:marTop w:val="0"/>
      <w:marBottom w:val="0"/>
      <w:divBdr>
        <w:top w:val="none" w:sz="0" w:space="0" w:color="auto"/>
        <w:left w:val="none" w:sz="0" w:space="0" w:color="auto"/>
        <w:bottom w:val="none" w:sz="0" w:space="0" w:color="auto"/>
        <w:right w:val="none" w:sz="0" w:space="0" w:color="auto"/>
      </w:divBdr>
    </w:div>
    <w:div w:id="1650551602">
      <w:bodyDiv w:val="1"/>
      <w:marLeft w:val="0"/>
      <w:marRight w:val="0"/>
      <w:marTop w:val="0"/>
      <w:marBottom w:val="0"/>
      <w:divBdr>
        <w:top w:val="none" w:sz="0" w:space="0" w:color="auto"/>
        <w:left w:val="none" w:sz="0" w:space="0" w:color="auto"/>
        <w:bottom w:val="none" w:sz="0" w:space="0" w:color="auto"/>
        <w:right w:val="none" w:sz="0" w:space="0" w:color="auto"/>
      </w:divBdr>
    </w:div>
    <w:div w:id="1656839418">
      <w:bodyDiv w:val="1"/>
      <w:marLeft w:val="0"/>
      <w:marRight w:val="0"/>
      <w:marTop w:val="0"/>
      <w:marBottom w:val="0"/>
      <w:divBdr>
        <w:top w:val="none" w:sz="0" w:space="0" w:color="auto"/>
        <w:left w:val="none" w:sz="0" w:space="0" w:color="auto"/>
        <w:bottom w:val="none" w:sz="0" w:space="0" w:color="auto"/>
        <w:right w:val="none" w:sz="0" w:space="0" w:color="auto"/>
      </w:divBdr>
    </w:div>
    <w:div w:id="1751538943">
      <w:bodyDiv w:val="1"/>
      <w:marLeft w:val="0"/>
      <w:marRight w:val="0"/>
      <w:marTop w:val="0"/>
      <w:marBottom w:val="0"/>
      <w:divBdr>
        <w:top w:val="none" w:sz="0" w:space="0" w:color="auto"/>
        <w:left w:val="none" w:sz="0" w:space="0" w:color="auto"/>
        <w:bottom w:val="none" w:sz="0" w:space="0" w:color="auto"/>
        <w:right w:val="none" w:sz="0" w:space="0" w:color="auto"/>
      </w:divBdr>
    </w:div>
    <w:div w:id="1805539899">
      <w:bodyDiv w:val="1"/>
      <w:marLeft w:val="0"/>
      <w:marRight w:val="0"/>
      <w:marTop w:val="0"/>
      <w:marBottom w:val="0"/>
      <w:divBdr>
        <w:top w:val="none" w:sz="0" w:space="0" w:color="auto"/>
        <w:left w:val="none" w:sz="0" w:space="0" w:color="auto"/>
        <w:bottom w:val="none" w:sz="0" w:space="0" w:color="auto"/>
        <w:right w:val="none" w:sz="0" w:space="0" w:color="auto"/>
      </w:divBdr>
    </w:div>
    <w:div w:id="1830562663">
      <w:bodyDiv w:val="1"/>
      <w:marLeft w:val="0"/>
      <w:marRight w:val="0"/>
      <w:marTop w:val="0"/>
      <w:marBottom w:val="0"/>
      <w:divBdr>
        <w:top w:val="none" w:sz="0" w:space="0" w:color="auto"/>
        <w:left w:val="none" w:sz="0" w:space="0" w:color="auto"/>
        <w:bottom w:val="none" w:sz="0" w:space="0" w:color="auto"/>
        <w:right w:val="none" w:sz="0" w:space="0" w:color="auto"/>
      </w:divBdr>
    </w:div>
    <w:div w:id="1959095638">
      <w:bodyDiv w:val="1"/>
      <w:marLeft w:val="0"/>
      <w:marRight w:val="0"/>
      <w:marTop w:val="0"/>
      <w:marBottom w:val="0"/>
      <w:divBdr>
        <w:top w:val="none" w:sz="0" w:space="0" w:color="auto"/>
        <w:left w:val="none" w:sz="0" w:space="0" w:color="auto"/>
        <w:bottom w:val="none" w:sz="0" w:space="0" w:color="auto"/>
        <w:right w:val="none" w:sz="0" w:space="0" w:color="auto"/>
      </w:divBdr>
    </w:div>
    <w:div w:id="1960138921">
      <w:bodyDiv w:val="1"/>
      <w:marLeft w:val="0"/>
      <w:marRight w:val="0"/>
      <w:marTop w:val="0"/>
      <w:marBottom w:val="0"/>
      <w:divBdr>
        <w:top w:val="none" w:sz="0" w:space="0" w:color="auto"/>
        <w:left w:val="none" w:sz="0" w:space="0" w:color="auto"/>
        <w:bottom w:val="none" w:sz="0" w:space="0" w:color="auto"/>
        <w:right w:val="none" w:sz="0" w:space="0" w:color="auto"/>
      </w:divBdr>
    </w:div>
    <w:div w:id="1991708564">
      <w:bodyDiv w:val="1"/>
      <w:marLeft w:val="0"/>
      <w:marRight w:val="0"/>
      <w:marTop w:val="0"/>
      <w:marBottom w:val="0"/>
      <w:divBdr>
        <w:top w:val="none" w:sz="0" w:space="0" w:color="auto"/>
        <w:left w:val="none" w:sz="0" w:space="0" w:color="auto"/>
        <w:bottom w:val="none" w:sz="0" w:space="0" w:color="auto"/>
        <w:right w:val="none" w:sz="0" w:space="0" w:color="auto"/>
      </w:divBdr>
    </w:div>
    <w:div w:id="2026445568">
      <w:bodyDiv w:val="1"/>
      <w:marLeft w:val="0"/>
      <w:marRight w:val="0"/>
      <w:marTop w:val="0"/>
      <w:marBottom w:val="0"/>
      <w:divBdr>
        <w:top w:val="none" w:sz="0" w:space="0" w:color="auto"/>
        <w:left w:val="none" w:sz="0" w:space="0" w:color="auto"/>
        <w:bottom w:val="none" w:sz="0" w:space="0" w:color="auto"/>
        <w:right w:val="none" w:sz="0" w:space="0" w:color="auto"/>
      </w:divBdr>
    </w:div>
    <w:div w:id="2035113809">
      <w:bodyDiv w:val="1"/>
      <w:marLeft w:val="0"/>
      <w:marRight w:val="0"/>
      <w:marTop w:val="0"/>
      <w:marBottom w:val="0"/>
      <w:divBdr>
        <w:top w:val="none" w:sz="0" w:space="0" w:color="auto"/>
        <w:left w:val="none" w:sz="0" w:space="0" w:color="auto"/>
        <w:bottom w:val="none" w:sz="0" w:space="0" w:color="auto"/>
        <w:right w:val="none" w:sz="0" w:space="0" w:color="auto"/>
      </w:divBdr>
    </w:div>
    <w:div w:id="2054305817">
      <w:bodyDiv w:val="1"/>
      <w:marLeft w:val="0"/>
      <w:marRight w:val="0"/>
      <w:marTop w:val="0"/>
      <w:marBottom w:val="0"/>
      <w:divBdr>
        <w:top w:val="none" w:sz="0" w:space="0" w:color="auto"/>
        <w:left w:val="none" w:sz="0" w:space="0" w:color="auto"/>
        <w:bottom w:val="none" w:sz="0" w:space="0" w:color="auto"/>
        <w:right w:val="none" w:sz="0" w:space="0" w:color="auto"/>
      </w:divBdr>
    </w:div>
    <w:div w:id="2081977854">
      <w:bodyDiv w:val="1"/>
      <w:marLeft w:val="0"/>
      <w:marRight w:val="0"/>
      <w:marTop w:val="0"/>
      <w:marBottom w:val="0"/>
      <w:divBdr>
        <w:top w:val="none" w:sz="0" w:space="0" w:color="auto"/>
        <w:left w:val="none" w:sz="0" w:space="0" w:color="auto"/>
        <w:bottom w:val="none" w:sz="0" w:space="0" w:color="auto"/>
        <w:right w:val="none" w:sz="0" w:space="0" w:color="auto"/>
      </w:divBdr>
    </w:div>
    <w:div w:id="2083138384">
      <w:bodyDiv w:val="1"/>
      <w:marLeft w:val="0"/>
      <w:marRight w:val="0"/>
      <w:marTop w:val="0"/>
      <w:marBottom w:val="0"/>
      <w:divBdr>
        <w:top w:val="none" w:sz="0" w:space="0" w:color="auto"/>
        <w:left w:val="none" w:sz="0" w:space="0" w:color="auto"/>
        <w:bottom w:val="none" w:sz="0" w:space="0" w:color="auto"/>
        <w:right w:val="none" w:sz="0" w:space="0" w:color="auto"/>
      </w:divBdr>
    </w:div>
    <w:div w:id="2097893727">
      <w:bodyDiv w:val="1"/>
      <w:marLeft w:val="0"/>
      <w:marRight w:val="0"/>
      <w:marTop w:val="0"/>
      <w:marBottom w:val="0"/>
      <w:divBdr>
        <w:top w:val="none" w:sz="0" w:space="0" w:color="auto"/>
        <w:left w:val="none" w:sz="0" w:space="0" w:color="auto"/>
        <w:bottom w:val="none" w:sz="0" w:space="0" w:color="auto"/>
        <w:right w:val="none" w:sz="0" w:space="0" w:color="auto"/>
      </w:divBdr>
    </w:div>
    <w:div w:id="2139643404">
      <w:bodyDiv w:val="1"/>
      <w:marLeft w:val="0"/>
      <w:marRight w:val="0"/>
      <w:marTop w:val="0"/>
      <w:marBottom w:val="0"/>
      <w:divBdr>
        <w:top w:val="none" w:sz="0" w:space="0" w:color="auto"/>
        <w:left w:val="none" w:sz="0" w:space="0" w:color="auto"/>
        <w:bottom w:val="none" w:sz="0" w:space="0" w:color="auto"/>
        <w:right w:val="none" w:sz="0" w:space="0" w:color="auto"/>
      </w:divBdr>
    </w:div>
    <w:div w:id="2145148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63" Type="http://schemas.openxmlformats.org/officeDocument/2006/relationships/image" Target="media/image49.png"/><Relationship Id="rId159" Type="http://schemas.openxmlformats.org/officeDocument/2006/relationships/image" Target="media/image127.png"/><Relationship Id="rId170" Type="http://schemas.openxmlformats.org/officeDocument/2006/relationships/package" Target="embeddings/Microsoft_Excel_Worksheet23.xlsx"/><Relationship Id="rId226" Type="http://schemas.openxmlformats.org/officeDocument/2006/relationships/image" Target="media/image179.png"/><Relationship Id="rId268"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package" Target="embeddings/Microsoft_Excel_Worksheet1.xlsx"/><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28.png"/><Relationship Id="rId181" Type="http://schemas.openxmlformats.org/officeDocument/2006/relationships/image" Target="media/image145.png"/><Relationship Id="rId216" Type="http://schemas.openxmlformats.org/officeDocument/2006/relationships/package" Target="embeddings/Microsoft_Excel_Worksheet34.xlsx"/><Relationship Id="rId237" Type="http://schemas.openxmlformats.org/officeDocument/2006/relationships/image" Target="media/image187.png"/><Relationship Id="rId258" Type="http://schemas.openxmlformats.org/officeDocument/2006/relationships/package" Target="embeddings/Microsoft_Excel_Worksheet44.xlsx"/><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image" Target="media/image122.emf"/><Relationship Id="rId171" Type="http://schemas.openxmlformats.org/officeDocument/2006/relationships/image" Target="media/image137.png"/><Relationship Id="rId192" Type="http://schemas.openxmlformats.org/officeDocument/2006/relationships/image" Target="media/image154.emf"/><Relationship Id="rId206" Type="http://schemas.openxmlformats.org/officeDocument/2006/relationships/image" Target="media/image164.png"/><Relationship Id="rId227" Type="http://schemas.openxmlformats.org/officeDocument/2006/relationships/image" Target="media/image180.emf"/><Relationship Id="rId248" Type="http://schemas.openxmlformats.org/officeDocument/2006/relationships/package" Target="embeddings/Microsoft_Excel_Worksheet42.xlsx"/><Relationship Id="rId269" Type="http://schemas.openxmlformats.org/officeDocument/2006/relationships/glossaryDocument" Target="glossary/document.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9.emf"/><Relationship Id="rId140" Type="http://schemas.openxmlformats.org/officeDocument/2006/relationships/image" Target="media/image116.emf"/><Relationship Id="rId161" Type="http://schemas.openxmlformats.org/officeDocument/2006/relationships/image" Target="media/image129.png"/><Relationship Id="rId182" Type="http://schemas.openxmlformats.org/officeDocument/2006/relationships/image" Target="media/image146.png"/><Relationship Id="rId217" Type="http://schemas.openxmlformats.org/officeDocument/2006/relationships/image" Target="media/image172.png"/><Relationship Id="rId6" Type="http://schemas.openxmlformats.org/officeDocument/2006/relationships/endnotes" Target="endnotes.xml"/><Relationship Id="rId238" Type="http://schemas.openxmlformats.org/officeDocument/2006/relationships/image" Target="media/image188.png"/><Relationship Id="rId259" Type="http://schemas.openxmlformats.org/officeDocument/2006/relationships/image" Target="media/image204.emf"/><Relationship Id="rId23" Type="http://schemas.openxmlformats.org/officeDocument/2006/relationships/image" Target="media/image14.png"/><Relationship Id="rId119" Type="http://schemas.openxmlformats.org/officeDocument/2006/relationships/image" Target="media/image98.png"/><Relationship Id="rId270" Type="http://schemas.openxmlformats.org/officeDocument/2006/relationships/theme" Target="theme/theme1.xml"/><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0.emf"/><Relationship Id="rId130" Type="http://schemas.openxmlformats.org/officeDocument/2006/relationships/image" Target="media/image108.emf"/><Relationship Id="rId151" Type="http://schemas.openxmlformats.org/officeDocument/2006/relationships/package" Target="embeddings/Microsoft_Excel_Worksheet19.xlsx"/><Relationship Id="rId172" Type="http://schemas.openxmlformats.org/officeDocument/2006/relationships/image" Target="media/image138.png"/><Relationship Id="rId193" Type="http://schemas.openxmlformats.org/officeDocument/2006/relationships/package" Target="embeddings/Microsoft_Excel_Worksheet28.xlsx"/><Relationship Id="rId207" Type="http://schemas.openxmlformats.org/officeDocument/2006/relationships/image" Target="media/image165.emf"/><Relationship Id="rId228" Type="http://schemas.openxmlformats.org/officeDocument/2006/relationships/package" Target="embeddings/Microsoft_Excel_Worksheet37.xlsx"/><Relationship Id="rId249"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89.png"/><Relationship Id="rId260" Type="http://schemas.openxmlformats.org/officeDocument/2006/relationships/package" Target="embeddings/Microsoft_Excel_Worksheet45.xlsx"/><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1.emf"/><Relationship Id="rId97" Type="http://schemas.openxmlformats.org/officeDocument/2006/relationships/package" Target="embeddings/Microsoft_Excel_Worksheet8.xlsx"/><Relationship Id="rId120" Type="http://schemas.openxmlformats.org/officeDocument/2006/relationships/image" Target="media/image99.png"/><Relationship Id="rId141" Type="http://schemas.openxmlformats.org/officeDocument/2006/relationships/package" Target="embeddings/Microsoft_Excel_Worksheet15.xlsx"/><Relationship Id="rId7" Type="http://schemas.openxmlformats.org/officeDocument/2006/relationships/header" Target="header1.xml"/><Relationship Id="rId162" Type="http://schemas.openxmlformats.org/officeDocument/2006/relationships/image" Target="media/image130.png"/><Relationship Id="rId183" Type="http://schemas.openxmlformats.org/officeDocument/2006/relationships/image" Target="media/image147.emf"/><Relationship Id="rId218" Type="http://schemas.openxmlformats.org/officeDocument/2006/relationships/image" Target="media/image173.png"/><Relationship Id="rId239" Type="http://schemas.openxmlformats.org/officeDocument/2006/relationships/image" Target="media/image189.png"/><Relationship Id="rId250" Type="http://schemas.openxmlformats.org/officeDocument/2006/relationships/image" Target="media/image197.png"/><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image" Target="media/image52.emf"/><Relationship Id="rId87" Type="http://schemas.openxmlformats.org/officeDocument/2006/relationships/package" Target="embeddings/Microsoft_Excel_Worksheet7.xlsx"/><Relationship Id="rId110" Type="http://schemas.openxmlformats.org/officeDocument/2006/relationships/image" Target="media/image90.png"/><Relationship Id="rId131" Type="http://schemas.openxmlformats.org/officeDocument/2006/relationships/package" Target="embeddings/Microsoft_Excel_Worksheet13.xlsx"/><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image" Target="media/image155.png"/><Relationship Id="rId208" Type="http://schemas.openxmlformats.org/officeDocument/2006/relationships/package" Target="embeddings/Microsoft_Excel_Worksheet32.xlsx"/><Relationship Id="rId229" Type="http://schemas.openxmlformats.org/officeDocument/2006/relationships/image" Target="media/image181.png"/><Relationship Id="rId240" Type="http://schemas.openxmlformats.org/officeDocument/2006/relationships/image" Target="media/image190.emf"/><Relationship Id="rId261" Type="http://schemas.openxmlformats.org/officeDocument/2006/relationships/image" Target="media/image205.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package" Target="embeddings/Microsoft_Excel_Worksheet6.xlsx"/><Relationship Id="rId100" Type="http://schemas.openxmlformats.org/officeDocument/2006/relationships/package" Target="embeddings/Microsoft_Excel_Worksheet9.xlsx"/><Relationship Id="rId8" Type="http://schemas.openxmlformats.org/officeDocument/2006/relationships/footer" Target="footer1.xml"/><Relationship Id="rId98" Type="http://schemas.openxmlformats.org/officeDocument/2006/relationships/image" Target="media/image80.png"/><Relationship Id="rId121" Type="http://schemas.openxmlformats.org/officeDocument/2006/relationships/image" Target="media/image100.emf"/><Relationship Id="rId142" Type="http://schemas.openxmlformats.org/officeDocument/2006/relationships/image" Target="media/image117.png"/><Relationship Id="rId163" Type="http://schemas.openxmlformats.org/officeDocument/2006/relationships/image" Target="media/image131.emf"/><Relationship Id="rId184" Type="http://schemas.openxmlformats.org/officeDocument/2006/relationships/package" Target="embeddings/Microsoft_Excel_Worksheet26.xlsx"/><Relationship Id="rId219" Type="http://schemas.openxmlformats.org/officeDocument/2006/relationships/image" Target="media/image174.emf"/><Relationship Id="rId230" Type="http://schemas.openxmlformats.org/officeDocument/2006/relationships/image" Target="media/image182.png"/><Relationship Id="rId251" Type="http://schemas.openxmlformats.org/officeDocument/2006/relationships/image" Target="media/image198.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package" Target="embeddings/Microsoft_Excel_Worksheet5.xlsx"/><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4.emf"/><Relationship Id="rId174" Type="http://schemas.openxmlformats.org/officeDocument/2006/relationships/image" Target="media/image140.png"/><Relationship Id="rId195" Type="http://schemas.openxmlformats.org/officeDocument/2006/relationships/image" Target="media/image156.emf"/><Relationship Id="rId209" Type="http://schemas.openxmlformats.org/officeDocument/2006/relationships/image" Target="media/image166.png"/><Relationship Id="rId220" Type="http://schemas.openxmlformats.org/officeDocument/2006/relationships/package" Target="embeddings/Microsoft_Excel_Worksheet35.xlsx"/><Relationship Id="rId241" Type="http://schemas.openxmlformats.org/officeDocument/2006/relationships/package" Target="embeddings/Microsoft_Excel_Worksheet40.xlsx"/><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06.png"/><Relationship Id="rId78" Type="http://schemas.openxmlformats.org/officeDocument/2006/relationships/image" Target="media/image62.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package" Target="embeddings/Microsoft_Excel_Worksheet12.xlsx"/><Relationship Id="rId143" Type="http://schemas.openxmlformats.org/officeDocument/2006/relationships/image" Target="media/image118.emf"/><Relationship Id="rId164" Type="http://schemas.openxmlformats.org/officeDocument/2006/relationships/package" Target="embeddings/Microsoft_Excel_Worksheet22.xlsx"/><Relationship Id="rId185" Type="http://schemas.openxmlformats.org/officeDocument/2006/relationships/image" Target="media/image148.png"/><Relationship Id="rId9" Type="http://schemas.openxmlformats.org/officeDocument/2006/relationships/footer" Target="footer2.xml"/><Relationship Id="rId210" Type="http://schemas.openxmlformats.org/officeDocument/2006/relationships/image" Target="media/image167.png"/><Relationship Id="rId26" Type="http://schemas.openxmlformats.org/officeDocument/2006/relationships/image" Target="media/image17.png"/><Relationship Id="rId231" Type="http://schemas.openxmlformats.org/officeDocument/2006/relationships/image" Target="media/image183.emf"/><Relationship Id="rId252" Type="http://schemas.openxmlformats.org/officeDocument/2006/relationships/image" Target="media/image199.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package" Target="embeddings/Microsoft_Excel_Worksheet20.xlsx"/><Relationship Id="rId175" Type="http://schemas.openxmlformats.org/officeDocument/2006/relationships/image" Target="media/image141.emf"/><Relationship Id="rId196" Type="http://schemas.openxmlformats.org/officeDocument/2006/relationships/package" Target="embeddings/Microsoft_Excel_Worksheet29.xlsx"/><Relationship Id="rId200" Type="http://schemas.openxmlformats.org/officeDocument/2006/relationships/package" Target="embeddings/Microsoft_Excel_Worksheet30.xlsx"/><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91.png"/><Relationship Id="rId263" Type="http://schemas.openxmlformats.org/officeDocument/2006/relationships/image" Target="media/image207.emf"/><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package" Target="embeddings/Microsoft_Excel_Worksheet16.xlsx"/><Relationship Id="rId90" Type="http://schemas.openxmlformats.org/officeDocument/2006/relationships/image" Target="media/image73.png"/><Relationship Id="rId165" Type="http://schemas.openxmlformats.org/officeDocument/2006/relationships/image" Target="media/image132.png"/><Relationship Id="rId186" Type="http://schemas.openxmlformats.org/officeDocument/2006/relationships/image" Target="media/image149.png"/><Relationship Id="rId211" Type="http://schemas.openxmlformats.org/officeDocument/2006/relationships/image" Target="media/image168.emf"/><Relationship Id="rId232" Type="http://schemas.openxmlformats.org/officeDocument/2006/relationships/package" Target="embeddings/Microsoft_Excel_Worksheet38.xlsx"/><Relationship Id="rId253" Type="http://schemas.openxmlformats.org/officeDocument/2006/relationships/image" Target="media/image200.emf"/><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25.jpeg"/><Relationship Id="rId176" Type="http://schemas.openxmlformats.org/officeDocument/2006/relationships/package" Target="embeddings/Microsoft_Excel_Worksheet24.xlsx"/><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76.png"/><Relationship Id="rId243" Type="http://schemas.openxmlformats.org/officeDocument/2006/relationships/image" Target="media/image192.png"/><Relationship Id="rId264" Type="http://schemas.openxmlformats.org/officeDocument/2006/relationships/package" Target="embeddings/Microsoft_Excel_Worksheet46.xlsx"/><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102.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package" Target="embeddings/Microsoft_Excel_Worksheet17.xlsx"/><Relationship Id="rId166" Type="http://schemas.openxmlformats.org/officeDocument/2006/relationships/image" Target="media/image133.png"/><Relationship Id="rId187" Type="http://schemas.openxmlformats.org/officeDocument/2006/relationships/image" Target="media/image150.png"/><Relationship Id="rId1" Type="http://schemas.openxmlformats.org/officeDocument/2006/relationships/numbering" Target="numbering.xml"/><Relationship Id="rId212" Type="http://schemas.openxmlformats.org/officeDocument/2006/relationships/package" Target="embeddings/Microsoft_Excel_Worksheet33.xlsx"/><Relationship Id="rId233" Type="http://schemas.openxmlformats.org/officeDocument/2006/relationships/image" Target="media/image184.png"/><Relationship Id="rId254" Type="http://schemas.openxmlformats.org/officeDocument/2006/relationships/package" Target="embeddings/Microsoft_Excel_Worksheet43.xlsx"/><Relationship Id="rId28" Type="http://schemas.openxmlformats.org/officeDocument/2006/relationships/image" Target="media/image19.emf"/><Relationship Id="rId49" Type="http://schemas.openxmlformats.org/officeDocument/2006/relationships/image" Target="media/image37.png"/><Relationship Id="rId114" Type="http://schemas.openxmlformats.org/officeDocument/2006/relationships/image" Target="media/image94.png"/><Relationship Id="rId60" Type="http://schemas.openxmlformats.org/officeDocument/2006/relationships/image" Target="media/image47.emf"/><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26.jpeg"/><Relationship Id="rId177" Type="http://schemas.openxmlformats.org/officeDocument/2006/relationships/image" Target="media/image142.png"/><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image" Target="media/image177.emf"/><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08.png"/><Relationship Id="rId50" Type="http://schemas.openxmlformats.org/officeDocument/2006/relationships/image" Target="media/image38.png"/><Relationship Id="rId104" Type="http://schemas.openxmlformats.org/officeDocument/2006/relationships/image" Target="media/image85.png"/><Relationship Id="rId125" Type="http://schemas.openxmlformats.org/officeDocument/2006/relationships/image" Target="media/image103.png"/><Relationship Id="rId146" Type="http://schemas.openxmlformats.org/officeDocument/2006/relationships/package" Target="embeddings/Microsoft_Excel_Worksheet18.xlsx"/><Relationship Id="rId167" Type="http://schemas.openxmlformats.org/officeDocument/2006/relationships/image" Target="media/image134.png"/><Relationship Id="rId188" Type="http://schemas.openxmlformats.org/officeDocument/2006/relationships/image" Target="media/image151.emf"/><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69.png"/><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package" Target="embeddings/Microsoft_Excel_Worksheet.xlsx"/><Relationship Id="rId255" Type="http://schemas.openxmlformats.org/officeDocument/2006/relationships/image" Target="media/image201.png"/><Relationship Id="rId40" Type="http://schemas.openxmlformats.org/officeDocument/2006/relationships/image" Target="media/image29.png"/><Relationship Id="rId115" Type="http://schemas.openxmlformats.org/officeDocument/2006/relationships/image" Target="media/image95.emf"/><Relationship Id="rId136" Type="http://schemas.openxmlformats.org/officeDocument/2006/relationships/image" Target="media/image113.emf"/><Relationship Id="rId157" Type="http://schemas.openxmlformats.org/officeDocument/2006/relationships/image" Target="media/image126.emf"/><Relationship Id="rId178" Type="http://schemas.openxmlformats.org/officeDocument/2006/relationships/image" Target="media/image143.png"/><Relationship Id="rId61" Type="http://schemas.openxmlformats.org/officeDocument/2006/relationships/package" Target="embeddings/Microsoft_Excel_Worksheet4.xlsx"/><Relationship Id="rId82" Type="http://schemas.openxmlformats.org/officeDocument/2006/relationships/image" Target="media/image66.png"/><Relationship Id="rId199" Type="http://schemas.openxmlformats.org/officeDocument/2006/relationships/image" Target="media/image159.emf"/><Relationship Id="rId203" Type="http://schemas.openxmlformats.org/officeDocument/2006/relationships/image" Target="media/image162.emf"/><Relationship Id="rId19" Type="http://schemas.openxmlformats.org/officeDocument/2006/relationships/image" Target="media/image10.png"/><Relationship Id="rId224" Type="http://schemas.openxmlformats.org/officeDocument/2006/relationships/package" Target="embeddings/Microsoft_Excel_Worksheet36.xlsx"/><Relationship Id="rId245" Type="http://schemas.openxmlformats.org/officeDocument/2006/relationships/image" Target="media/image194.emf"/><Relationship Id="rId266" Type="http://schemas.openxmlformats.org/officeDocument/2006/relationships/image" Target="media/image209.png"/><Relationship Id="rId30" Type="http://schemas.openxmlformats.org/officeDocument/2006/relationships/image" Target="media/image20.png"/><Relationship Id="rId105" Type="http://schemas.openxmlformats.org/officeDocument/2006/relationships/image" Target="media/image86.emf"/><Relationship Id="rId126" Type="http://schemas.openxmlformats.org/officeDocument/2006/relationships/image" Target="media/image104.png"/><Relationship Id="rId147" Type="http://schemas.openxmlformats.org/officeDocument/2006/relationships/image" Target="media/image119.png"/><Relationship Id="rId168" Type="http://schemas.openxmlformats.org/officeDocument/2006/relationships/image" Target="media/image135.pn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package" Target="embeddings/Microsoft_Excel_Worksheet27.xlsx"/><Relationship Id="rId3" Type="http://schemas.openxmlformats.org/officeDocument/2006/relationships/settings" Target="settings.xml"/><Relationship Id="rId214" Type="http://schemas.openxmlformats.org/officeDocument/2006/relationships/image" Target="media/image170.png"/><Relationship Id="rId235" Type="http://schemas.openxmlformats.org/officeDocument/2006/relationships/image" Target="media/image186.emf"/><Relationship Id="rId256" Type="http://schemas.openxmlformats.org/officeDocument/2006/relationships/image" Target="media/image202.png"/><Relationship Id="rId116" Type="http://schemas.openxmlformats.org/officeDocument/2006/relationships/package" Target="embeddings/Microsoft_Excel_Worksheet11.xlsx"/><Relationship Id="rId137" Type="http://schemas.openxmlformats.org/officeDocument/2006/relationships/package" Target="embeddings/Microsoft_Excel_Worksheet14.xlsx"/><Relationship Id="rId158" Type="http://schemas.openxmlformats.org/officeDocument/2006/relationships/package" Target="embeddings/Microsoft_Excel_Worksheet21.xlsx"/><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44.emf"/><Relationship Id="rId190" Type="http://schemas.openxmlformats.org/officeDocument/2006/relationships/image" Target="media/image152.png"/><Relationship Id="rId204" Type="http://schemas.openxmlformats.org/officeDocument/2006/relationships/package" Target="embeddings/Microsoft_Excel_Worksheet31.xlsx"/><Relationship Id="rId225" Type="http://schemas.openxmlformats.org/officeDocument/2006/relationships/image" Target="media/image178.png"/><Relationship Id="rId246" Type="http://schemas.openxmlformats.org/officeDocument/2006/relationships/package" Target="embeddings/Microsoft_Excel_Worksheet41.xlsx"/><Relationship Id="rId267" Type="http://schemas.openxmlformats.org/officeDocument/2006/relationships/image" Target="media/image210.png"/><Relationship Id="rId106" Type="http://schemas.openxmlformats.org/officeDocument/2006/relationships/package" Target="embeddings/Microsoft_Excel_Worksheet10.xlsx"/><Relationship Id="rId127"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1.emf"/><Relationship Id="rId52" Type="http://schemas.openxmlformats.org/officeDocument/2006/relationships/package" Target="embeddings/Microsoft_Excel_Worksheet3.xlsx"/><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0.png"/><Relationship Id="rId169" Type="http://schemas.openxmlformats.org/officeDocument/2006/relationships/image" Target="media/image136.emf"/><Relationship Id="rId4" Type="http://schemas.openxmlformats.org/officeDocument/2006/relationships/webSettings" Target="webSettings.xml"/><Relationship Id="rId180" Type="http://schemas.openxmlformats.org/officeDocument/2006/relationships/package" Target="embeddings/Microsoft_Excel_Worksheet25.xlsx"/><Relationship Id="rId215" Type="http://schemas.openxmlformats.org/officeDocument/2006/relationships/image" Target="media/image171.emf"/><Relationship Id="rId236" Type="http://schemas.openxmlformats.org/officeDocument/2006/relationships/package" Target="embeddings/Microsoft_Excel_Worksheet39.xlsx"/><Relationship Id="rId257" Type="http://schemas.openxmlformats.org/officeDocument/2006/relationships/image" Target="media/image203.emf"/><Relationship Id="rId42" Type="http://schemas.openxmlformats.org/officeDocument/2006/relationships/package" Target="embeddings/Microsoft_Excel_Worksheet2.xlsx"/><Relationship Id="rId84" Type="http://schemas.openxmlformats.org/officeDocument/2006/relationships/image" Target="media/image68.png"/><Relationship Id="rId138" Type="http://schemas.openxmlformats.org/officeDocument/2006/relationships/image" Target="media/image114.png"/><Relationship Id="rId191" Type="http://schemas.openxmlformats.org/officeDocument/2006/relationships/image" Target="media/image153.png"/><Relationship Id="rId205" Type="http://schemas.openxmlformats.org/officeDocument/2006/relationships/image" Target="media/image163.png"/><Relationship Id="rId247" Type="http://schemas.openxmlformats.org/officeDocument/2006/relationships/image" Target="media/image195.emf"/><Relationship Id="rId107"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FBF7CC620C4D4886D30525737E6BDD"/>
        <w:category>
          <w:name w:val="General"/>
          <w:gallery w:val="placeholder"/>
        </w:category>
        <w:types>
          <w:type w:val="bbPlcHdr"/>
        </w:types>
        <w:behaviors>
          <w:behavior w:val="content"/>
        </w:behaviors>
        <w:guid w:val="{0E55979B-8378-42D2-900A-5657F40EED1D}"/>
      </w:docPartPr>
      <w:docPartBody>
        <w:p w:rsidR="009F1D63" w:rsidRDefault="00636EE2" w:rsidP="00636EE2">
          <w:pPr>
            <w:pStyle w:val="3AFBF7CC620C4D4886D30525737E6BDD"/>
          </w:pPr>
          <w:r>
            <w:rPr>
              <w:color w:val="FFFFFF" w:themeColor="background1"/>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5BB"/>
    <w:rsid w:val="00013694"/>
    <w:rsid w:val="00014A8F"/>
    <w:rsid w:val="000153A7"/>
    <w:rsid w:val="00030244"/>
    <w:rsid w:val="00035B20"/>
    <w:rsid w:val="000365F4"/>
    <w:rsid w:val="00037026"/>
    <w:rsid w:val="000D4443"/>
    <w:rsid w:val="000E262A"/>
    <w:rsid w:val="000F5E18"/>
    <w:rsid w:val="00120F0D"/>
    <w:rsid w:val="001346FD"/>
    <w:rsid w:val="0016595C"/>
    <w:rsid w:val="001936E1"/>
    <w:rsid w:val="001C2A57"/>
    <w:rsid w:val="002A54C8"/>
    <w:rsid w:val="002C1C39"/>
    <w:rsid w:val="002D3F14"/>
    <w:rsid w:val="002D4447"/>
    <w:rsid w:val="00300EA7"/>
    <w:rsid w:val="00302C63"/>
    <w:rsid w:val="00345CD0"/>
    <w:rsid w:val="00375C3B"/>
    <w:rsid w:val="003855CC"/>
    <w:rsid w:val="003E7B05"/>
    <w:rsid w:val="004111DF"/>
    <w:rsid w:val="00452F0A"/>
    <w:rsid w:val="0047129D"/>
    <w:rsid w:val="00475A01"/>
    <w:rsid w:val="004A5150"/>
    <w:rsid w:val="004B68A3"/>
    <w:rsid w:val="004C4DA6"/>
    <w:rsid w:val="004D274B"/>
    <w:rsid w:val="00502877"/>
    <w:rsid w:val="00514C1E"/>
    <w:rsid w:val="0054768C"/>
    <w:rsid w:val="005D5F1E"/>
    <w:rsid w:val="00606C5C"/>
    <w:rsid w:val="00616740"/>
    <w:rsid w:val="00636EE2"/>
    <w:rsid w:val="00653F1E"/>
    <w:rsid w:val="00660A28"/>
    <w:rsid w:val="00663202"/>
    <w:rsid w:val="006C1606"/>
    <w:rsid w:val="006D3890"/>
    <w:rsid w:val="006E7D60"/>
    <w:rsid w:val="006F1B62"/>
    <w:rsid w:val="00717071"/>
    <w:rsid w:val="00724D30"/>
    <w:rsid w:val="007626C9"/>
    <w:rsid w:val="007755FD"/>
    <w:rsid w:val="00785483"/>
    <w:rsid w:val="0078607B"/>
    <w:rsid w:val="007A5DC5"/>
    <w:rsid w:val="007A6F53"/>
    <w:rsid w:val="007B70F3"/>
    <w:rsid w:val="007D3D4E"/>
    <w:rsid w:val="007F7EC1"/>
    <w:rsid w:val="0083160A"/>
    <w:rsid w:val="00840891"/>
    <w:rsid w:val="00876079"/>
    <w:rsid w:val="008963AA"/>
    <w:rsid w:val="008976E5"/>
    <w:rsid w:val="008A45FC"/>
    <w:rsid w:val="008A79B5"/>
    <w:rsid w:val="008F169A"/>
    <w:rsid w:val="008F7011"/>
    <w:rsid w:val="00975FDE"/>
    <w:rsid w:val="009F1D63"/>
    <w:rsid w:val="009F3C5D"/>
    <w:rsid w:val="009F4307"/>
    <w:rsid w:val="00A5499C"/>
    <w:rsid w:val="00A65773"/>
    <w:rsid w:val="00AA6DB4"/>
    <w:rsid w:val="00AF03A7"/>
    <w:rsid w:val="00B764EF"/>
    <w:rsid w:val="00BC7068"/>
    <w:rsid w:val="00C34C63"/>
    <w:rsid w:val="00C50324"/>
    <w:rsid w:val="00C52DA7"/>
    <w:rsid w:val="00C71E17"/>
    <w:rsid w:val="00C8401C"/>
    <w:rsid w:val="00C95BE7"/>
    <w:rsid w:val="00CB4BFA"/>
    <w:rsid w:val="00D07526"/>
    <w:rsid w:val="00D365BB"/>
    <w:rsid w:val="00D54274"/>
    <w:rsid w:val="00D778A5"/>
    <w:rsid w:val="00DA013C"/>
    <w:rsid w:val="00DE5114"/>
    <w:rsid w:val="00E1437C"/>
    <w:rsid w:val="00E14992"/>
    <w:rsid w:val="00E73A4E"/>
    <w:rsid w:val="00E84E3C"/>
    <w:rsid w:val="00EB0DAB"/>
    <w:rsid w:val="00EB6CDB"/>
    <w:rsid w:val="00EC614D"/>
    <w:rsid w:val="00ED0348"/>
    <w:rsid w:val="00EE78B8"/>
    <w:rsid w:val="00F23C95"/>
    <w:rsid w:val="00F2658B"/>
    <w:rsid w:val="00F32ED6"/>
    <w:rsid w:val="00F47617"/>
    <w:rsid w:val="00F73EDE"/>
    <w:rsid w:val="00F8011F"/>
    <w:rsid w:val="00F86C4B"/>
    <w:rsid w:val="00FA51B7"/>
    <w:rsid w:val="00FB50B7"/>
    <w:rsid w:val="00FD1B8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7EC1"/>
    <w:rPr>
      <w:color w:val="808080"/>
    </w:rPr>
  </w:style>
  <w:style w:type="paragraph" w:customStyle="1" w:styleId="3AFBF7CC620C4D4886D30525737E6BDD">
    <w:name w:val="3AFBF7CC620C4D4886D30525737E6BDD"/>
    <w:rsid w:val="00636EE2"/>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Zotero</Template>
  <TotalTime>3766</TotalTime>
  <Pages>58</Pages>
  <Words>26625</Words>
  <Characters>151766</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Batch Machine Learning</vt:lpstr>
    </vt:vector>
  </TitlesOfParts>
  <Company/>
  <LinksUpToDate>false</LinksUpToDate>
  <CharactersWithSpaces>178035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Machine Learning</dc:title>
  <dc:subject>STAT995 – Research Project (AUT Coursework)</dc:subject>
  <dc:creator>Minnie Tan</dc:creator>
  <cp:keywords/>
  <dc:description/>
  <cp:lastModifiedBy>Minnie Tan</cp:lastModifiedBy>
  <cp:revision>165</cp:revision>
  <dcterms:created xsi:type="dcterms:W3CDTF">2022-05-06T04:13:00Z</dcterms:created>
  <dcterms:modified xsi:type="dcterms:W3CDTF">2022-06-10T07:17:00Z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id="UatLG91Z"/&gt;&lt;style id="http://www.zotero.org/styles/apa" locale="en-US" hasBibliography="1" bibliographyStyleHasBeenSet="1"/&gt;&lt;prefs&gt;&lt;pref name="fieldType" value="Field"/&gt;&lt;pref name="delayCitationUp</vt:lpwstr>
  </property>
  <property fmtid="{D5CDD505-2E9C-101B-9397-08002B2CF9AE}" pid="3" name="ZOTERO_PREF_2">
    <vt:lpwstr>dates" value="true"/&gt;&lt;pref name="dontAskDelayCitationUpdates" value="true"/&gt;&lt;/prefs&gt;&lt;/data&gt;</vt:lpwstr>
  </property>
</Properties>
</file>